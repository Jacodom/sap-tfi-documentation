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6A6A0B"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7943373" w:history="1">
            <w:r w:rsidR="006A6A0B" w:rsidRPr="00831664">
              <w:rPr>
                <w:rStyle w:val="Hipervnculo"/>
                <w:noProof/>
              </w:rPr>
              <w:t>Resumen Ejecutivo</w:t>
            </w:r>
            <w:r w:rsidR="006A6A0B">
              <w:rPr>
                <w:noProof/>
                <w:webHidden/>
              </w:rPr>
              <w:tab/>
            </w:r>
            <w:r w:rsidR="006A6A0B">
              <w:rPr>
                <w:noProof/>
                <w:webHidden/>
              </w:rPr>
              <w:fldChar w:fldCharType="begin"/>
            </w:r>
            <w:r w:rsidR="006A6A0B">
              <w:rPr>
                <w:noProof/>
                <w:webHidden/>
              </w:rPr>
              <w:instrText xml:space="preserve"> PAGEREF _Toc437943373 \h </w:instrText>
            </w:r>
            <w:r w:rsidR="006A6A0B">
              <w:rPr>
                <w:noProof/>
                <w:webHidden/>
              </w:rPr>
            </w:r>
            <w:r w:rsidR="006A6A0B">
              <w:rPr>
                <w:noProof/>
                <w:webHidden/>
              </w:rPr>
              <w:fldChar w:fldCharType="separate"/>
            </w:r>
            <w:r w:rsidR="009E0D45">
              <w:rPr>
                <w:noProof/>
                <w:webHidden/>
              </w:rPr>
              <w:t>1</w:t>
            </w:r>
            <w:r w:rsidR="006A6A0B">
              <w:rPr>
                <w:noProof/>
                <w:webHidden/>
              </w:rPr>
              <w:fldChar w:fldCharType="end"/>
            </w:r>
          </w:hyperlink>
        </w:p>
        <w:p w:rsidR="006A6A0B" w:rsidRDefault="006A6A0B">
          <w:pPr>
            <w:pStyle w:val="TDC1"/>
            <w:tabs>
              <w:tab w:val="right" w:leader="dot" w:pos="9737"/>
            </w:tabs>
            <w:rPr>
              <w:rFonts w:asciiTheme="minorHAnsi" w:hAnsiTheme="minorHAnsi"/>
              <w:noProof/>
              <w:lang w:eastAsia="es-AR"/>
            </w:rPr>
          </w:pPr>
          <w:hyperlink w:anchor="_Toc437943374" w:history="1">
            <w:r w:rsidRPr="00831664">
              <w:rPr>
                <w:rStyle w:val="Hipervnculo"/>
                <w:noProof/>
              </w:rPr>
              <w:t>1. Descripción general</w:t>
            </w:r>
            <w:r>
              <w:rPr>
                <w:noProof/>
                <w:webHidden/>
              </w:rPr>
              <w:tab/>
            </w:r>
            <w:r>
              <w:rPr>
                <w:noProof/>
                <w:webHidden/>
              </w:rPr>
              <w:fldChar w:fldCharType="begin"/>
            </w:r>
            <w:r>
              <w:rPr>
                <w:noProof/>
                <w:webHidden/>
              </w:rPr>
              <w:instrText xml:space="preserve"> PAGEREF _Toc437943374 \h </w:instrText>
            </w:r>
            <w:r>
              <w:rPr>
                <w:noProof/>
                <w:webHidden/>
              </w:rPr>
            </w:r>
            <w:r>
              <w:rPr>
                <w:noProof/>
                <w:webHidden/>
              </w:rPr>
              <w:fldChar w:fldCharType="separate"/>
            </w:r>
            <w:r w:rsidR="009E0D45">
              <w:rPr>
                <w:noProof/>
                <w:webHidden/>
              </w:rPr>
              <w:t>3</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75" w:history="1">
            <w:r w:rsidRPr="00831664">
              <w:rPr>
                <w:rStyle w:val="Hipervnculo"/>
                <w:noProof/>
              </w:rPr>
              <w:t>1.1 Descripción básica del negocio:</w:t>
            </w:r>
            <w:r>
              <w:rPr>
                <w:noProof/>
                <w:webHidden/>
              </w:rPr>
              <w:tab/>
            </w:r>
            <w:r>
              <w:rPr>
                <w:noProof/>
                <w:webHidden/>
              </w:rPr>
              <w:fldChar w:fldCharType="begin"/>
            </w:r>
            <w:r>
              <w:rPr>
                <w:noProof/>
                <w:webHidden/>
              </w:rPr>
              <w:instrText xml:space="preserve"> PAGEREF _Toc437943375 \h </w:instrText>
            </w:r>
            <w:r>
              <w:rPr>
                <w:noProof/>
                <w:webHidden/>
              </w:rPr>
            </w:r>
            <w:r>
              <w:rPr>
                <w:noProof/>
                <w:webHidden/>
              </w:rPr>
              <w:fldChar w:fldCharType="separate"/>
            </w:r>
            <w:r w:rsidR="009E0D45">
              <w:rPr>
                <w:noProof/>
                <w:webHidden/>
              </w:rPr>
              <w:t>3</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76" w:history="1">
            <w:r w:rsidRPr="00831664">
              <w:rPr>
                <w:rStyle w:val="Hipervnculo"/>
                <w:noProof/>
              </w:rPr>
              <w:t>1.2 Situación Actual del negocio</w:t>
            </w:r>
            <w:r>
              <w:rPr>
                <w:noProof/>
                <w:webHidden/>
              </w:rPr>
              <w:tab/>
            </w:r>
            <w:r>
              <w:rPr>
                <w:noProof/>
                <w:webHidden/>
              </w:rPr>
              <w:fldChar w:fldCharType="begin"/>
            </w:r>
            <w:r>
              <w:rPr>
                <w:noProof/>
                <w:webHidden/>
              </w:rPr>
              <w:instrText xml:space="preserve"> PAGEREF _Toc437943376 \h </w:instrText>
            </w:r>
            <w:r>
              <w:rPr>
                <w:noProof/>
                <w:webHidden/>
              </w:rPr>
            </w:r>
            <w:r>
              <w:rPr>
                <w:noProof/>
                <w:webHidden/>
              </w:rPr>
              <w:fldChar w:fldCharType="separate"/>
            </w:r>
            <w:r w:rsidR="009E0D45">
              <w:rPr>
                <w:noProof/>
                <w:webHidden/>
              </w:rPr>
              <w:t>5</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77" w:history="1">
            <w:r w:rsidRPr="00831664">
              <w:rPr>
                <w:rStyle w:val="Hipervnculo"/>
                <w:noProof/>
              </w:rPr>
              <w:t>1.3 ¿Que lo hace único al proyecto?</w:t>
            </w:r>
            <w:r>
              <w:rPr>
                <w:noProof/>
                <w:webHidden/>
              </w:rPr>
              <w:tab/>
            </w:r>
            <w:r>
              <w:rPr>
                <w:noProof/>
                <w:webHidden/>
              </w:rPr>
              <w:fldChar w:fldCharType="begin"/>
            </w:r>
            <w:r>
              <w:rPr>
                <w:noProof/>
                <w:webHidden/>
              </w:rPr>
              <w:instrText xml:space="preserve"> PAGEREF _Toc437943377 \h </w:instrText>
            </w:r>
            <w:r>
              <w:rPr>
                <w:noProof/>
                <w:webHidden/>
              </w:rPr>
            </w:r>
            <w:r>
              <w:rPr>
                <w:noProof/>
                <w:webHidden/>
              </w:rPr>
              <w:fldChar w:fldCharType="separate"/>
            </w:r>
            <w:r w:rsidR="009E0D45">
              <w:rPr>
                <w:noProof/>
                <w:webHidden/>
              </w:rPr>
              <w:t>9</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78" w:history="1">
            <w:r w:rsidRPr="00831664">
              <w:rPr>
                <w:rStyle w:val="Hipervnculo"/>
                <w:noProof/>
              </w:rPr>
              <w:t>1.4 Factores principales que harán exitoso al proyecto</w:t>
            </w:r>
            <w:r>
              <w:rPr>
                <w:noProof/>
                <w:webHidden/>
              </w:rPr>
              <w:tab/>
            </w:r>
            <w:r>
              <w:rPr>
                <w:noProof/>
                <w:webHidden/>
              </w:rPr>
              <w:fldChar w:fldCharType="begin"/>
            </w:r>
            <w:r>
              <w:rPr>
                <w:noProof/>
                <w:webHidden/>
              </w:rPr>
              <w:instrText xml:space="preserve"> PAGEREF _Toc437943378 \h </w:instrText>
            </w:r>
            <w:r>
              <w:rPr>
                <w:noProof/>
                <w:webHidden/>
              </w:rPr>
            </w:r>
            <w:r>
              <w:rPr>
                <w:noProof/>
                <w:webHidden/>
              </w:rPr>
              <w:fldChar w:fldCharType="separate"/>
            </w:r>
            <w:r w:rsidR="009E0D45">
              <w:rPr>
                <w:noProof/>
                <w:webHidden/>
              </w:rPr>
              <w:t>10</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79" w:history="1">
            <w:r w:rsidRPr="00831664">
              <w:rPr>
                <w:rStyle w:val="Hipervnculo"/>
                <w:noProof/>
              </w:rPr>
              <w:t>1.5 Mision, Vision y Propositos Estrategicos</w:t>
            </w:r>
            <w:r>
              <w:rPr>
                <w:noProof/>
                <w:webHidden/>
              </w:rPr>
              <w:tab/>
            </w:r>
            <w:r>
              <w:rPr>
                <w:noProof/>
                <w:webHidden/>
              </w:rPr>
              <w:fldChar w:fldCharType="begin"/>
            </w:r>
            <w:r>
              <w:rPr>
                <w:noProof/>
                <w:webHidden/>
              </w:rPr>
              <w:instrText xml:space="preserve"> PAGEREF _Toc437943379 \h </w:instrText>
            </w:r>
            <w:r>
              <w:rPr>
                <w:noProof/>
                <w:webHidden/>
              </w:rPr>
            </w:r>
            <w:r>
              <w:rPr>
                <w:noProof/>
                <w:webHidden/>
              </w:rPr>
              <w:fldChar w:fldCharType="separate"/>
            </w:r>
            <w:r w:rsidR="009E0D45">
              <w:rPr>
                <w:noProof/>
                <w:webHidden/>
              </w:rPr>
              <w:t>11</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80" w:history="1">
            <w:r w:rsidRPr="00831664">
              <w:rPr>
                <w:rStyle w:val="Hipervnculo"/>
                <w:noProof/>
              </w:rPr>
              <w:t>Visión</w:t>
            </w:r>
            <w:r>
              <w:rPr>
                <w:noProof/>
                <w:webHidden/>
              </w:rPr>
              <w:tab/>
            </w:r>
            <w:r>
              <w:rPr>
                <w:noProof/>
                <w:webHidden/>
              </w:rPr>
              <w:fldChar w:fldCharType="begin"/>
            </w:r>
            <w:r>
              <w:rPr>
                <w:noProof/>
                <w:webHidden/>
              </w:rPr>
              <w:instrText xml:space="preserve"> PAGEREF _Toc437943380 \h </w:instrText>
            </w:r>
            <w:r>
              <w:rPr>
                <w:noProof/>
                <w:webHidden/>
              </w:rPr>
            </w:r>
            <w:r>
              <w:rPr>
                <w:noProof/>
                <w:webHidden/>
              </w:rPr>
              <w:fldChar w:fldCharType="separate"/>
            </w:r>
            <w:r w:rsidR="009E0D45">
              <w:rPr>
                <w:noProof/>
                <w:webHidden/>
              </w:rPr>
              <w:t>11</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81" w:history="1">
            <w:r w:rsidRPr="00831664">
              <w:rPr>
                <w:rStyle w:val="Hipervnculo"/>
                <w:noProof/>
              </w:rPr>
              <w:t>Misión</w:t>
            </w:r>
            <w:r>
              <w:rPr>
                <w:noProof/>
                <w:webHidden/>
              </w:rPr>
              <w:tab/>
            </w:r>
            <w:r>
              <w:rPr>
                <w:noProof/>
                <w:webHidden/>
              </w:rPr>
              <w:fldChar w:fldCharType="begin"/>
            </w:r>
            <w:r>
              <w:rPr>
                <w:noProof/>
                <w:webHidden/>
              </w:rPr>
              <w:instrText xml:space="preserve"> PAGEREF _Toc437943381 \h </w:instrText>
            </w:r>
            <w:r>
              <w:rPr>
                <w:noProof/>
                <w:webHidden/>
              </w:rPr>
            </w:r>
            <w:r>
              <w:rPr>
                <w:noProof/>
                <w:webHidden/>
              </w:rPr>
              <w:fldChar w:fldCharType="separate"/>
            </w:r>
            <w:r w:rsidR="009E0D45">
              <w:rPr>
                <w:noProof/>
                <w:webHidden/>
              </w:rPr>
              <w:t>11</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82" w:history="1">
            <w:r w:rsidRPr="00831664">
              <w:rPr>
                <w:rStyle w:val="Hipervnculo"/>
                <w:noProof/>
              </w:rPr>
              <w:t>Propósitos estrategicos</w:t>
            </w:r>
            <w:r>
              <w:rPr>
                <w:noProof/>
                <w:webHidden/>
              </w:rPr>
              <w:tab/>
            </w:r>
            <w:r>
              <w:rPr>
                <w:noProof/>
                <w:webHidden/>
              </w:rPr>
              <w:fldChar w:fldCharType="begin"/>
            </w:r>
            <w:r>
              <w:rPr>
                <w:noProof/>
                <w:webHidden/>
              </w:rPr>
              <w:instrText xml:space="preserve"> PAGEREF _Toc437943382 \h </w:instrText>
            </w:r>
            <w:r>
              <w:rPr>
                <w:noProof/>
                <w:webHidden/>
              </w:rPr>
            </w:r>
            <w:r>
              <w:rPr>
                <w:noProof/>
                <w:webHidden/>
              </w:rPr>
              <w:fldChar w:fldCharType="separate"/>
            </w:r>
            <w:r w:rsidR="009E0D45">
              <w:rPr>
                <w:noProof/>
                <w:webHidden/>
              </w:rPr>
              <w:t>11</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83" w:history="1">
            <w:r w:rsidRPr="00831664">
              <w:rPr>
                <w:rStyle w:val="Hipervnculo"/>
                <w:noProof/>
              </w:rPr>
              <w:t>1.6 Identificacion de la oportunidad de negocio</w:t>
            </w:r>
            <w:r>
              <w:rPr>
                <w:noProof/>
                <w:webHidden/>
              </w:rPr>
              <w:tab/>
            </w:r>
            <w:r>
              <w:rPr>
                <w:noProof/>
                <w:webHidden/>
              </w:rPr>
              <w:fldChar w:fldCharType="begin"/>
            </w:r>
            <w:r>
              <w:rPr>
                <w:noProof/>
                <w:webHidden/>
              </w:rPr>
              <w:instrText xml:space="preserve"> PAGEREF _Toc437943383 \h </w:instrText>
            </w:r>
            <w:r>
              <w:rPr>
                <w:noProof/>
                <w:webHidden/>
              </w:rPr>
            </w:r>
            <w:r>
              <w:rPr>
                <w:noProof/>
                <w:webHidden/>
              </w:rPr>
              <w:fldChar w:fldCharType="separate"/>
            </w:r>
            <w:r w:rsidR="009E0D45">
              <w:rPr>
                <w:noProof/>
                <w:webHidden/>
              </w:rPr>
              <w:t>13</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84" w:history="1">
            <w:r w:rsidRPr="00831664">
              <w:rPr>
                <w:rStyle w:val="Hipervnculo"/>
                <w:noProof/>
              </w:rPr>
              <w:t>1.7 Capacidades centrales</w:t>
            </w:r>
            <w:r>
              <w:rPr>
                <w:noProof/>
                <w:webHidden/>
              </w:rPr>
              <w:tab/>
            </w:r>
            <w:r>
              <w:rPr>
                <w:noProof/>
                <w:webHidden/>
              </w:rPr>
              <w:fldChar w:fldCharType="begin"/>
            </w:r>
            <w:r>
              <w:rPr>
                <w:noProof/>
                <w:webHidden/>
              </w:rPr>
              <w:instrText xml:space="preserve"> PAGEREF _Toc437943384 \h </w:instrText>
            </w:r>
            <w:r>
              <w:rPr>
                <w:noProof/>
                <w:webHidden/>
              </w:rPr>
            </w:r>
            <w:r>
              <w:rPr>
                <w:noProof/>
                <w:webHidden/>
              </w:rPr>
              <w:fldChar w:fldCharType="separate"/>
            </w:r>
            <w:r w:rsidR="009E0D45">
              <w:rPr>
                <w:noProof/>
                <w:webHidden/>
              </w:rPr>
              <w:t>14</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85" w:history="1">
            <w:r w:rsidRPr="00831664">
              <w:rPr>
                <w:rStyle w:val="Hipervnculo"/>
                <w:noProof/>
              </w:rPr>
              <w:t>1.8 Propuesta de valor para el cliente</w:t>
            </w:r>
            <w:r>
              <w:rPr>
                <w:noProof/>
                <w:webHidden/>
              </w:rPr>
              <w:tab/>
            </w:r>
            <w:r>
              <w:rPr>
                <w:noProof/>
                <w:webHidden/>
              </w:rPr>
              <w:fldChar w:fldCharType="begin"/>
            </w:r>
            <w:r>
              <w:rPr>
                <w:noProof/>
                <w:webHidden/>
              </w:rPr>
              <w:instrText xml:space="preserve"> PAGEREF _Toc437943385 \h </w:instrText>
            </w:r>
            <w:r>
              <w:rPr>
                <w:noProof/>
                <w:webHidden/>
              </w:rPr>
            </w:r>
            <w:r>
              <w:rPr>
                <w:noProof/>
                <w:webHidden/>
              </w:rPr>
              <w:fldChar w:fldCharType="separate"/>
            </w:r>
            <w:r w:rsidR="009E0D45">
              <w:rPr>
                <w:noProof/>
                <w:webHidden/>
              </w:rPr>
              <w:t>15</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86" w:history="1">
            <w:r w:rsidRPr="00831664">
              <w:rPr>
                <w:rStyle w:val="Hipervnculo"/>
                <w:noProof/>
              </w:rPr>
              <w:t>1.9 Valores nucleares de la organizacion</w:t>
            </w:r>
            <w:r>
              <w:rPr>
                <w:noProof/>
                <w:webHidden/>
              </w:rPr>
              <w:tab/>
            </w:r>
            <w:r>
              <w:rPr>
                <w:noProof/>
                <w:webHidden/>
              </w:rPr>
              <w:fldChar w:fldCharType="begin"/>
            </w:r>
            <w:r>
              <w:rPr>
                <w:noProof/>
                <w:webHidden/>
              </w:rPr>
              <w:instrText xml:space="preserve"> PAGEREF _Toc437943386 \h </w:instrText>
            </w:r>
            <w:r>
              <w:rPr>
                <w:noProof/>
                <w:webHidden/>
              </w:rPr>
            </w:r>
            <w:r>
              <w:rPr>
                <w:noProof/>
                <w:webHidden/>
              </w:rPr>
              <w:fldChar w:fldCharType="separate"/>
            </w:r>
            <w:r w:rsidR="009E0D45">
              <w:rPr>
                <w:noProof/>
                <w:webHidden/>
              </w:rPr>
              <w:t>15</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87" w:history="1">
            <w:r w:rsidRPr="00831664">
              <w:rPr>
                <w:rStyle w:val="Hipervnculo"/>
                <w:noProof/>
              </w:rPr>
              <w:t>1.10 Enfoque e iniciativas estratégicas</w:t>
            </w:r>
            <w:r>
              <w:rPr>
                <w:noProof/>
                <w:webHidden/>
              </w:rPr>
              <w:tab/>
            </w:r>
            <w:r>
              <w:rPr>
                <w:noProof/>
                <w:webHidden/>
              </w:rPr>
              <w:fldChar w:fldCharType="begin"/>
            </w:r>
            <w:r>
              <w:rPr>
                <w:noProof/>
                <w:webHidden/>
              </w:rPr>
              <w:instrText xml:space="preserve"> PAGEREF _Toc437943387 \h </w:instrText>
            </w:r>
            <w:r>
              <w:rPr>
                <w:noProof/>
                <w:webHidden/>
              </w:rPr>
            </w:r>
            <w:r>
              <w:rPr>
                <w:noProof/>
                <w:webHidden/>
              </w:rPr>
              <w:fldChar w:fldCharType="separate"/>
            </w:r>
            <w:r w:rsidR="009E0D45">
              <w:rPr>
                <w:noProof/>
                <w:webHidden/>
              </w:rPr>
              <w:t>16</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88" w:history="1">
            <w:r w:rsidRPr="00831664">
              <w:rPr>
                <w:rStyle w:val="Hipervnculo"/>
                <w:noProof/>
              </w:rPr>
              <w:t>1.11 Areas claves de resultados</w:t>
            </w:r>
            <w:r>
              <w:rPr>
                <w:noProof/>
                <w:webHidden/>
              </w:rPr>
              <w:tab/>
            </w:r>
            <w:r>
              <w:rPr>
                <w:noProof/>
                <w:webHidden/>
              </w:rPr>
              <w:fldChar w:fldCharType="begin"/>
            </w:r>
            <w:r>
              <w:rPr>
                <w:noProof/>
                <w:webHidden/>
              </w:rPr>
              <w:instrText xml:space="preserve"> PAGEREF _Toc437943388 \h </w:instrText>
            </w:r>
            <w:r>
              <w:rPr>
                <w:noProof/>
                <w:webHidden/>
              </w:rPr>
            </w:r>
            <w:r>
              <w:rPr>
                <w:noProof/>
                <w:webHidden/>
              </w:rPr>
              <w:fldChar w:fldCharType="separate"/>
            </w:r>
            <w:r w:rsidR="009E0D45">
              <w:rPr>
                <w:noProof/>
                <w:webHidden/>
              </w:rPr>
              <w:t>19</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89" w:history="1">
            <w:r w:rsidRPr="00831664">
              <w:rPr>
                <w:rStyle w:val="Hipervnculo"/>
                <w:noProof/>
              </w:rPr>
              <w:t>1.12 Ingreso al sector, estrategias de inserción</w:t>
            </w:r>
            <w:r>
              <w:rPr>
                <w:noProof/>
                <w:webHidden/>
              </w:rPr>
              <w:tab/>
            </w:r>
            <w:r>
              <w:rPr>
                <w:noProof/>
                <w:webHidden/>
              </w:rPr>
              <w:fldChar w:fldCharType="begin"/>
            </w:r>
            <w:r>
              <w:rPr>
                <w:noProof/>
                <w:webHidden/>
              </w:rPr>
              <w:instrText xml:space="preserve"> PAGEREF _Toc437943389 \h </w:instrText>
            </w:r>
            <w:r>
              <w:rPr>
                <w:noProof/>
                <w:webHidden/>
              </w:rPr>
            </w:r>
            <w:r>
              <w:rPr>
                <w:noProof/>
                <w:webHidden/>
              </w:rPr>
              <w:fldChar w:fldCharType="separate"/>
            </w:r>
            <w:r w:rsidR="009E0D45">
              <w:rPr>
                <w:noProof/>
                <w:webHidden/>
              </w:rPr>
              <w:t>20</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90" w:history="1">
            <w:r w:rsidRPr="00831664">
              <w:rPr>
                <w:rStyle w:val="Hipervnculo"/>
                <w:noProof/>
              </w:rPr>
              <w:t>Competidores directos</w:t>
            </w:r>
            <w:r>
              <w:rPr>
                <w:noProof/>
                <w:webHidden/>
              </w:rPr>
              <w:tab/>
            </w:r>
            <w:r>
              <w:rPr>
                <w:noProof/>
                <w:webHidden/>
              </w:rPr>
              <w:fldChar w:fldCharType="begin"/>
            </w:r>
            <w:r>
              <w:rPr>
                <w:noProof/>
                <w:webHidden/>
              </w:rPr>
              <w:instrText xml:space="preserve"> PAGEREF _Toc437943390 \h </w:instrText>
            </w:r>
            <w:r>
              <w:rPr>
                <w:noProof/>
                <w:webHidden/>
              </w:rPr>
            </w:r>
            <w:r>
              <w:rPr>
                <w:noProof/>
                <w:webHidden/>
              </w:rPr>
              <w:fldChar w:fldCharType="separate"/>
            </w:r>
            <w:r w:rsidR="009E0D45">
              <w:rPr>
                <w:noProof/>
                <w:webHidden/>
              </w:rPr>
              <w:t>20</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91" w:history="1">
            <w:r w:rsidRPr="00831664">
              <w:rPr>
                <w:rStyle w:val="Hipervnculo"/>
                <w:noProof/>
              </w:rPr>
              <w:t>Competidores potenciales</w:t>
            </w:r>
            <w:r>
              <w:rPr>
                <w:noProof/>
                <w:webHidden/>
              </w:rPr>
              <w:tab/>
            </w:r>
            <w:r>
              <w:rPr>
                <w:noProof/>
                <w:webHidden/>
              </w:rPr>
              <w:fldChar w:fldCharType="begin"/>
            </w:r>
            <w:r>
              <w:rPr>
                <w:noProof/>
                <w:webHidden/>
              </w:rPr>
              <w:instrText xml:space="preserve"> PAGEREF _Toc437943391 \h </w:instrText>
            </w:r>
            <w:r>
              <w:rPr>
                <w:noProof/>
                <w:webHidden/>
              </w:rPr>
            </w:r>
            <w:r>
              <w:rPr>
                <w:noProof/>
                <w:webHidden/>
              </w:rPr>
              <w:fldChar w:fldCharType="separate"/>
            </w:r>
            <w:r w:rsidR="009E0D45">
              <w:rPr>
                <w:noProof/>
                <w:webHidden/>
              </w:rPr>
              <w:t>24</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92" w:history="1">
            <w:r w:rsidRPr="00831664">
              <w:rPr>
                <w:rStyle w:val="Hipervnculo"/>
                <w:noProof/>
              </w:rPr>
              <w:t>Barreras de ingreso al sector</w:t>
            </w:r>
            <w:r>
              <w:rPr>
                <w:noProof/>
                <w:webHidden/>
              </w:rPr>
              <w:tab/>
            </w:r>
            <w:r>
              <w:rPr>
                <w:noProof/>
                <w:webHidden/>
              </w:rPr>
              <w:fldChar w:fldCharType="begin"/>
            </w:r>
            <w:r>
              <w:rPr>
                <w:noProof/>
                <w:webHidden/>
              </w:rPr>
              <w:instrText xml:space="preserve"> PAGEREF _Toc437943392 \h </w:instrText>
            </w:r>
            <w:r>
              <w:rPr>
                <w:noProof/>
                <w:webHidden/>
              </w:rPr>
            </w:r>
            <w:r>
              <w:rPr>
                <w:noProof/>
                <w:webHidden/>
              </w:rPr>
              <w:fldChar w:fldCharType="separate"/>
            </w:r>
            <w:r w:rsidR="009E0D45">
              <w:rPr>
                <w:noProof/>
                <w:webHidden/>
              </w:rPr>
              <w:t>25</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93" w:history="1">
            <w:r w:rsidRPr="00831664">
              <w:rPr>
                <w:rStyle w:val="Hipervnculo"/>
                <w:noProof/>
              </w:rPr>
              <w:t>Barreras de salida del sector</w:t>
            </w:r>
            <w:r>
              <w:rPr>
                <w:noProof/>
                <w:webHidden/>
              </w:rPr>
              <w:tab/>
            </w:r>
            <w:r>
              <w:rPr>
                <w:noProof/>
                <w:webHidden/>
              </w:rPr>
              <w:fldChar w:fldCharType="begin"/>
            </w:r>
            <w:r>
              <w:rPr>
                <w:noProof/>
                <w:webHidden/>
              </w:rPr>
              <w:instrText xml:space="preserve"> PAGEREF _Toc437943393 \h </w:instrText>
            </w:r>
            <w:r>
              <w:rPr>
                <w:noProof/>
                <w:webHidden/>
              </w:rPr>
            </w:r>
            <w:r>
              <w:rPr>
                <w:noProof/>
                <w:webHidden/>
              </w:rPr>
              <w:fldChar w:fldCharType="separate"/>
            </w:r>
            <w:r w:rsidR="009E0D45">
              <w:rPr>
                <w:noProof/>
                <w:webHidden/>
              </w:rPr>
              <w:t>26</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94" w:history="1">
            <w:r w:rsidRPr="00831664">
              <w:rPr>
                <w:rStyle w:val="Hipervnculo"/>
                <w:noProof/>
              </w:rPr>
              <w:t>Sustitutos</w:t>
            </w:r>
            <w:r>
              <w:rPr>
                <w:noProof/>
                <w:webHidden/>
              </w:rPr>
              <w:tab/>
            </w:r>
            <w:r>
              <w:rPr>
                <w:noProof/>
                <w:webHidden/>
              </w:rPr>
              <w:fldChar w:fldCharType="begin"/>
            </w:r>
            <w:r>
              <w:rPr>
                <w:noProof/>
                <w:webHidden/>
              </w:rPr>
              <w:instrText xml:space="preserve"> PAGEREF _Toc437943394 \h </w:instrText>
            </w:r>
            <w:r>
              <w:rPr>
                <w:noProof/>
                <w:webHidden/>
              </w:rPr>
            </w:r>
            <w:r>
              <w:rPr>
                <w:noProof/>
                <w:webHidden/>
              </w:rPr>
              <w:fldChar w:fldCharType="separate"/>
            </w:r>
            <w:r w:rsidR="009E0D45">
              <w:rPr>
                <w:noProof/>
                <w:webHidden/>
              </w:rPr>
              <w:t>26</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95" w:history="1">
            <w:r w:rsidRPr="00831664">
              <w:rPr>
                <w:rStyle w:val="Hipervnculo"/>
                <w:noProof/>
              </w:rPr>
              <w:t>Poder de negociación de los compradores</w:t>
            </w:r>
            <w:r>
              <w:rPr>
                <w:noProof/>
                <w:webHidden/>
              </w:rPr>
              <w:tab/>
            </w:r>
            <w:r>
              <w:rPr>
                <w:noProof/>
                <w:webHidden/>
              </w:rPr>
              <w:fldChar w:fldCharType="begin"/>
            </w:r>
            <w:r>
              <w:rPr>
                <w:noProof/>
                <w:webHidden/>
              </w:rPr>
              <w:instrText xml:space="preserve"> PAGEREF _Toc437943395 \h </w:instrText>
            </w:r>
            <w:r>
              <w:rPr>
                <w:noProof/>
                <w:webHidden/>
              </w:rPr>
            </w:r>
            <w:r>
              <w:rPr>
                <w:noProof/>
                <w:webHidden/>
              </w:rPr>
              <w:fldChar w:fldCharType="separate"/>
            </w:r>
            <w:r w:rsidR="009E0D45">
              <w:rPr>
                <w:noProof/>
                <w:webHidden/>
              </w:rPr>
              <w:t>26</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96" w:history="1">
            <w:r w:rsidRPr="00831664">
              <w:rPr>
                <w:rStyle w:val="Hipervnculo"/>
                <w:noProof/>
              </w:rPr>
              <w:t>Poder de negociación de los proveedores</w:t>
            </w:r>
            <w:r>
              <w:rPr>
                <w:noProof/>
                <w:webHidden/>
              </w:rPr>
              <w:tab/>
            </w:r>
            <w:r>
              <w:rPr>
                <w:noProof/>
                <w:webHidden/>
              </w:rPr>
              <w:fldChar w:fldCharType="begin"/>
            </w:r>
            <w:r>
              <w:rPr>
                <w:noProof/>
                <w:webHidden/>
              </w:rPr>
              <w:instrText xml:space="preserve"> PAGEREF _Toc437943396 \h </w:instrText>
            </w:r>
            <w:r>
              <w:rPr>
                <w:noProof/>
                <w:webHidden/>
              </w:rPr>
            </w:r>
            <w:r>
              <w:rPr>
                <w:noProof/>
                <w:webHidden/>
              </w:rPr>
              <w:fldChar w:fldCharType="separate"/>
            </w:r>
            <w:r w:rsidR="009E0D45">
              <w:rPr>
                <w:noProof/>
                <w:webHidden/>
              </w:rPr>
              <w:t>27</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397" w:history="1">
            <w:r w:rsidRPr="00831664">
              <w:rPr>
                <w:rStyle w:val="Hipervnculo"/>
                <w:noProof/>
              </w:rPr>
              <w:t>Estratégica de ingreso: Matriz de YIP</w:t>
            </w:r>
            <w:r>
              <w:rPr>
                <w:noProof/>
                <w:webHidden/>
              </w:rPr>
              <w:tab/>
            </w:r>
            <w:r>
              <w:rPr>
                <w:noProof/>
                <w:webHidden/>
              </w:rPr>
              <w:fldChar w:fldCharType="begin"/>
            </w:r>
            <w:r>
              <w:rPr>
                <w:noProof/>
                <w:webHidden/>
              </w:rPr>
              <w:instrText xml:space="preserve"> PAGEREF _Toc437943397 \h </w:instrText>
            </w:r>
            <w:r>
              <w:rPr>
                <w:noProof/>
                <w:webHidden/>
              </w:rPr>
            </w:r>
            <w:r>
              <w:rPr>
                <w:noProof/>
                <w:webHidden/>
              </w:rPr>
              <w:fldChar w:fldCharType="separate"/>
            </w:r>
            <w:r w:rsidR="009E0D45">
              <w:rPr>
                <w:noProof/>
                <w:webHidden/>
              </w:rPr>
              <w:t>27</w:t>
            </w:r>
            <w:r>
              <w:rPr>
                <w:noProof/>
                <w:webHidden/>
              </w:rPr>
              <w:fldChar w:fldCharType="end"/>
            </w:r>
          </w:hyperlink>
        </w:p>
        <w:p w:rsidR="006A6A0B" w:rsidRDefault="006A6A0B">
          <w:pPr>
            <w:pStyle w:val="TDC1"/>
            <w:tabs>
              <w:tab w:val="right" w:leader="dot" w:pos="9737"/>
            </w:tabs>
            <w:rPr>
              <w:rFonts w:asciiTheme="minorHAnsi" w:hAnsiTheme="minorHAnsi"/>
              <w:noProof/>
              <w:lang w:eastAsia="es-AR"/>
            </w:rPr>
          </w:pPr>
          <w:hyperlink w:anchor="_Toc437943398" w:history="1">
            <w:r w:rsidRPr="00831664">
              <w:rPr>
                <w:rStyle w:val="Hipervnculo"/>
                <w:noProof/>
              </w:rPr>
              <w:t>2 Analisis estrategico</w:t>
            </w:r>
            <w:r>
              <w:rPr>
                <w:noProof/>
                <w:webHidden/>
              </w:rPr>
              <w:tab/>
            </w:r>
            <w:r>
              <w:rPr>
                <w:noProof/>
                <w:webHidden/>
              </w:rPr>
              <w:fldChar w:fldCharType="begin"/>
            </w:r>
            <w:r>
              <w:rPr>
                <w:noProof/>
                <w:webHidden/>
              </w:rPr>
              <w:instrText xml:space="preserve"> PAGEREF _Toc437943398 \h </w:instrText>
            </w:r>
            <w:r>
              <w:rPr>
                <w:noProof/>
                <w:webHidden/>
              </w:rPr>
            </w:r>
            <w:r>
              <w:rPr>
                <w:noProof/>
                <w:webHidden/>
              </w:rPr>
              <w:fldChar w:fldCharType="separate"/>
            </w:r>
            <w:r w:rsidR="009E0D45">
              <w:rPr>
                <w:noProof/>
                <w:webHidden/>
              </w:rPr>
              <w:t>28</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399" w:history="1">
            <w:r w:rsidRPr="00831664">
              <w:rPr>
                <w:rStyle w:val="Hipervnculo"/>
                <w:noProof/>
              </w:rPr>
              <w:t>2.1 Analisis de contexto</w:t>
            </w:r>
            <w:r>
              <w:rPr>
                <w:noProof/>
                <w:webHidden/>
              </w:rPr>
              <w:tab/>
            </w:r>
            <w:r>
              <w:rPr>
                <w:noProof/>
                <w:webHidden/>
              </w:rPr>
              <w:fldChar w:fldCharType="begin"/>
            </w:r>
            <w:r>
              <w:rPr>
                <w:noProof/>
                <w:webHidden/>
              </w:rPr>
              <w:instrText xml:space="preserve"> PAGEREF _Toc437943399 \h </w:instrText>
            </w:r>
            <w:r>
              <w:rPr>
                <w:noProof/>
                <w:webHidden/>
              </w:rPr>
            </w:r>
            <w:r>
              <w:rPr>
                <w:noProof/>
                <w:webHidden/>
              </w:rPr>
              <w:fldChar w:fldCharType="separate"/>
            </w:r>
            <w:r w:rsidR="009E0D45">
              <w:rPr>
                <w:noProof/>
                <w:webHidden/>
              </w:rPr>
              <w:t>28</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00" w:history="1">
            <w:r w:rsidRPr="00831664">
              <w:rPr>
                <w:rStyle w:val="Hipervnculo"/>
                <w:noProof/>
              </w:rPr>
              <w:t>2.1.1 Descripcion del escenario local</w:t>
            </w:r>
            <w:r>
              <w:rPr>
                <w:noProof/>
                <w:webHidden/>
              </w:rPr>
              <w:tab/>
            </w:r>
            <w:r>
              <w:rPr>
                <w:noProof/>
                <w:webHidden/>
              </w:rPr>
              <w:fldChar w:fldCharType="begin"/>
            </w:r>
            <w:r>
              <w:rPr>
                <w:noProof/>
                <w:webHidden/>
              </w:rPr>
              <w:instrText xml:space="preserve"> PAGEREF _Toc437943400 \h </w:instrText>
            </w:r>
            <w:r>
              <w:rPr>
                <w:noProof/>
                <w:webHidden/>
              </w:rPr>
            </w:r>
            <w:r>
              <w:rPr>
                <w:noProof/>
                <w:webHidden/>
              </w:rPr>
              <w:fldChar w:fldCharType="separate"/>
            </w:r>
            <w:r w:rsidR="009E0D45">
              <w:rPr>
                <w:noProof/>
                <w:webHidden/>
              </w:rPr>
              <w:t>29</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01" w:history="1">
            <w:r w:rsidRPr="00831664">
              <w:rPr>
                <w:rStyle w:val="Hipervnculo"/>
                <w:noProof/>
              </w:rPr>
              <w:t>2.1.2 Factores economicos</w:t>
            </w:r>
            <w:r>
              <w:rPr>
                <w:noProof/>
                <w:webHidden/>
              </w:rPr>
              <w:tab/>
            </w:r>
            <w:r>
              <w:rPr>
                <w:noProof/>
                <w:webHidden/>
              </w:rPr>
              <w:fldChar w:fldCharType="begin"/>
            </w:r>
            <w:r>
              <w:rPr>
                <w:noProof/>
                <w:webHidden/>
              </w:rPr>
              <w:instrText xml:space="preserve"> PAGEREF _Toc437943401 \h </w:instrText>
            </w:r>
            <w:r>
              <w:rPr>
                <w:noProof/>
                <w:webHidden/>
              </w:rPr>
            </w:r>
            <w:r>
              <w:rPr>
                <w:noProof/>
                <w:webHidden/>
              </w:rPr>
              <w:fldChar w:fldCharType="separate"/>
            </w:r>
            <w:r w:rsidR="009E0D45">
              <w:rPr>
                <w:noProof/>
                <w:webHidden/>
              </w:rPr>
              <w:t>34</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02" w:history="1">
            <w:r w:rsidRPr="00831664">
              <w:rPr>
                <w:rStyle w:val="Hipervnculo"/>
                <w:noProof/>
              </w:rPr>
              <w:t>2.1.3 Factores politicos</w:t>
            </w:r>
            <w:r>
              <w:rPr>
                <w:noProof/>
                <w:webHidden/>
              </w:rPr>
              <w:tab/>
            </w:r>
            <w:r>
              <w:rPr>
                <w:noProof/>
                <w:webHidden/>
              </w:rPr>
              <w:fldChar w:fldCharType="begin"/>
            </w:r>
            <w:r>
              <w:rPr>
                <w:noProof/>
                <w:webHidden/>
              </w:rPr>
              <w:instrText xml:space="preserve"> PAGEREF _Toc437943402 \h </w:instrText>
            </w:r>
            <w:r>
              <w:rPr>
                <w:noProof/>
                <w:webHidden/>
              </w:rPr>
            </w:r>
            <w:r>
              <w:rPr>
                <w:noProof/>
                <w:webHidden/>
              </w:rPr>
              <w:fldChar w:fldCharType="separate"/>
            </w:r>
            <w:r w:rsidR="009E0D45">
              <w:rPr>
                <w:noProof/>
                <w:webHidden/>
              </w:rPr>
              <w:t>36</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03" w:history="1">
            <w:r w:rsidRPr="00831664">
              <w:rPr>
                <w:rStyle w:val="Hipervnculo"/>
                <w:noProof/>
              </w:rPr>
              <w:t>2.1.4 Factores tecnologicos</w:t>
            </w:r>
            <w:r>
              <w:rPr>
                <w:noProof/>
                <w:webHidden/>
              </w:rPr>
              <w:tab/>
            </w:r>
            <w:r>
              <w:rPr>
                <w:noProof/>
                <w:webHidden/>
              </w:rPr>
              <w:fldChar w:fldCharType="begin"/>
            </w:r>
            <w:r>
              <w:rPr>
                <w:noProof/>
                <w:webHidden/>
              </w:rPr>
              <w:instrText xml:space="preserve"> PAGEREF _Toc437943403 \h </w:instrText>
            </w:r>
            <w:r>
              <w:rPr>
                <w:noProof/>
                <w:webHidden/>
              </w:rPr>
            </w:r>
            <w:r>
              <w:rPr>
                <w:noProof/>
                <w:webHidden/>
              </w:rPr>
              <w:fldChar w:fldCharType="separate"/>
            </w:r>
            <w:r w:rsidR="009E0D45">
              <w:rPr>
                <w:noProof/>
                <w:webHidden/>
              </w:rPr>
              <w:t>39</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04" w:history="1">
            <w:r w:rsidRPr="00831664">
              <w:rPr>
                <w:rStyle w:val="Hipervnculo"/>
                <w:noProof/>
              </w:rPr>
              <w:t>2.1.5 Descripcion del escenario: escenario meta</w:t>
            </w:r>
            <w:r>
              <w:rPr>
                <w:noProof/>
                <w:webHidden/>
              </w:rPr>
              <w:tab/>
            </w:r>
            <w:r>
              <w:rPr>
                <w:noProof/>
                <w:webHidden/>
              </w:rPr>
              <w:fldChar w:fldCharType="begin"/>
            </w:r>
            <w:r>
              <w:rPr>
                <w:noProof/>
                <w:webHidden/>
              </w:rPr>
              <w:instrText xml:space="preserve"> PAGEREF _Toc437943404 \h </w:instrText>
            </w:r>
            <w:r>
              <w:rPr>
                <w:noProof/>
                <w:webHidden/>
              </w:rPr>
            </w:r>
            <w:r>
              <w:rPr>
                <w:noProof/>
                <w:webHidden/>
              </w:rPr>
              <w:fldChar w:fldCharType="separate"/>
            </w:r>
            <w:r w:rsidR="009E0D45">
              <w:rPr>
                <w:noProof/>
                <w:webHidden/>
              </w:rPr>
              <w:t>40</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05" w:history="1">
            <w:r w:rsidRPr="00831664">
              <w:rPr>
                <w:rStyle w:val="Hipervnculo"/>
                <w:noProof/>
              </w:rPr>
              <w:t>2.1.6 Analisis sectorial. Definicion de oportunidades y amenazas de negocio.</w:t>
            </w:r>
            <w:r>
              <w:rPr>
                <w:noProof/>
                <w:webHidden/>
              </w:rPr>
              <w:tab/>
            </w:r>
            <w:r>
              <w:rPr>
                <w:noProof/>
                <w:webHidden/>
              </w:rPr>
              <w:fldChar w:fldCharType="begin"/>
            </w:r>
            <w:r>
              <w:rPr>
                <w:noProof/>
                <w:webHidden/>
              </w:rPr>
              <w:instrText xml:space="preserve"> PAGEREF _Toc437943405 \h </w:instrText>
            </w:r>
            <w:r>
              <w:rPr>
                <w:noProof/>
                <w:webHidden/>
              </w:rPr>
            </w:r>
            <w:r>
              <w:rPr>
                <w:noProof/>
                <w:webHidden/>
              </w:rPr>
              <w:fldChar w:fldCharType="separate"/>
            </w:r>
            <w:r w:rsidR="009E0D45">
              <w:rPr>
                <w:noProof/>
                <w:webHidden/>
              </w:rPr>
              <w:t>41</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06" w:history="1">
            <w:r w:rsidRPr="00831664">
              <w:rPr>
                <w:rStyle w:val="Hipervnculo"/>
                <w:noProof/>
              </w:rPr>
              <w:t>2.2 Análisis de la Competencia.</w:t>
            </w:r>
            <w:r>
              <w:rPr>
                <w:noProof/>
                <w:webHidden/>
              </w:rPr>
              <w:tab/>
            </w:r>
            <w:r>
              <w:rPr>
                <w:noProof/>
                <w:webHidden/>
              </w:rPr>
              <w:fldChar w:fldCharType="begin"/>
            </w:r>
            <w:r>
              <w:rPr>
                <w:noProof/>
                <w:webHidden/>
              </w:rPr>
              <w:instrText xml:space="preserve"> PAGEREF _Toc437943406 \h </w:instrText>
            </w:r>
            <w:r>
              <w:rPr>
                <w:noProof/>
                <w:webHidden/>
              </w:rPr>
            </w:r>
            <w:r>
              <w:rPr>
                <w:noProof/>
                <w:webHidden/>
              </w:rPr>
              <w:fldChar w:fldCharType="separate"/>
            </w:r>
            <w:r w:rsidR="009E0D45">
              <w:rPr>
                <w:noProof/>
                <w:webHidden/>
              </w:rPr>
              <w:t>46</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07" w:history="1">
            <w:r w:rsidRPr="00831664">
              <w:rPr>
                <w:rStyle w:val="Hipervnculo"/>
                <w:noProof/>
              </w:rPr>
              <w:t>2.2.1 Principales Competidores Directos.</w:t>
            </w:r>
            <w:r>
              <w:rPr>
                <w:noProof/>
                <w:webHidden/>
              </w:rPr>
              <w:tab/>
            </w:r>
            <w:r>
              <w:rPr>
                <w:noProof/>
                <w:webHidden/>
              </w:rPr>
              <w:fldChar w:fldCharType="begin"/>
            </w:r>
            <w:r>
              <w:rPr>
                <w:noProof/>
                <w:webHidden/>
              </w:rPr>
              <w:instrText xml:space="preserve"> PAGEREF _Toc437943407 \h </w:instrText>
            </w:r>
            <w:r>
              <w:rPr>
                <w:noProof/>
                <w:webHidden/>
              </w:rPr>
            </w:r>
            <w:r>
              <w:rPr>
                <w:noProof/>
                <w:webHidden/>
              </w:rPr>
              <w:fldChar w:fldCharType="separate"/>
            </w:r>
            <w:r w:rsidR="009E0D45">
              <w:rPr>
                <w:noProof/>
                <w:webHidden/>
              </w:rPr>
              <w:t>52</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08" w:history="1">
            <w:r w:rsidRPr="00831664">
              <w:rPr>
                <w:rStyle w:val="Hipervnculo"/>
                <w:noProof/>
              </w:rPr>
              <w:t>2.2.2 Análisis de la Cadena de Valor</w:t>
            </w:r>
            <w:r>
              <w:rPr>
                <w:noProof/>
                <w:webHidden/>
              </w:rPr>
              <w:tab/>
            </w:r>
            <w:r>
              <w:rPr>
                <w:noProof/>
                <w:webHidden/>
              </w:rPr>
              <w:fldChar w:fldCharType="begin"/>
            </w:r>
            <w:r>
              <w:rPr>
                <w:noProof/>
                <w:webHidden/>
              </w:rPr>
              <w:instrText xml:space="preserve"> PAGEREF _Toc437943408 \h </w:instrText>
            </w:r>
            <w:r>
              <w:rPr>
                <w:noProof/>
                <w:webHidden/>
              </w:rPr>
            </w:r>
            <w:r>
              <w:rPr>
                <w:noProof/>
                <w:webHidden/>
              </w:rPr>
              <w:fldChar w:fldCharType="separate"/>
            </w:r>
            <w:r w:rsidR="009E0D45">
              <w:rPr>
                <w:noProof/>
                <w:webHidden/>
              </w:rPr>
              <w:t>55</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09" w:history="1">
            <w:r w:rsidRPr="00831664">
              <w:rPr>
                <w:rStyle w:val="Hipervnculo"/>
                <w:noProof/>
              </w:rPr>
              <w:t>2.2.3 Definición de Factores Críticos de Éxito (FCE)</w:t>
            </w:r>
            <w:r>
              <w:rPr>
                <w:noProof/>
                <w:webHidden/>
              </w:rPr>
              <w:tab/>
            </w:r>
            <w:r>
              <w:rPr>
                <w:noProof/>
                <w:webHidden/>
              </w:rPr>
              <w:fldChar w:fldCharType="begin"/>
            </w:r>
            <w:r>
              <w:rPr>
                <w:noProof/>
                <w:webHidden/>
              </w:rPr>
              <w:instrText xml:space="preserve"> PAGEREF _Toc437943409 \h </w:instrText>
            </w:r>
            <w:r>
              <w:rPr>
                <w:noProof/>
                <w:webHidden/>
              </w:rPr>
            </w:r>
            <w:r>
              <w:rPr>
                <w:noProof/>
                <w:webHidden/>
              </w:rPr>
              <w:fldChar w:fldCharType="separate"/>
            </w:r>
            <w:r w:rsidR="009E0D45">
              <w:rPr>
                <w:noProof/>
                <w:webHidden/>
              </w:rPr>
              <w:t>57</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10" w:history="1">
            <w:r w:rsidRPr="00831664">
              <w:rPr>
                <w:rStyle w:val="Hipervnculo"/>
                <w:noProof/>
                <w:lang w:eastAsia="es-ES"/>
              </w:rPr>
              <w:t>2.2.4 Fortalezas y debilidades del negocio</w:t>
            </w:r>
            <w:r>
              <w:rPr>
                <w:noProof/>
                <w:webHidden/>
              </w:rPr>
              <w:tab/>
            </w:r>
            <w:r>
              <w:rPr>
                <w:noProof/>
                <w:webHidden/>
              </w:rPr>
              <w:fldChar w:fldCharType="begin"/>
            </w:r>
            <w:r>
              <w:rPr>
                <w:noProof/>
                <w:webHidden/>
              </w:rPr>
              <w:instrText xml:space="preserve"> PAGEREF _Toc437943410 \h </w:instrText>
            </w:r>
            <w:r>
              <w:rPr>
                <w:noProof/>
                <w:webHidden/>
              </w:rPr>
            </w:r>
            <w:r>
              <w:rPr>
                <w:noProof/>
                <w:webHidden/>
              </w:rPr>
              <w:fldChar w:fldCharType="separate"/>
            </w:r>
            <w:r w:rsidR="009E0D45">
              <w:rPr>
                <w:noProof/>
                <w:webHidden/>
              </w:rPr>
              <w:t>61</w:t>
            </w:r>
            <w:r>
              <w:rPr>
                <w:noProof/>
                <w:webHidden/>
              </w:rPr>
              <w:fldChar w:fldCharType="end"/>
            </w:r>
          </w:hyperlink>
        </w:p>
        <w:p w:rsidR="006A6A0B" w:rsidRDefault="006A6A0B">
          <w:pPr>
            <w:pStyle w:val="TDC1"/>
            <w:tabs>
              <w:tab w:val="right" w:leader="dot" w:pos="9737"/>
            </w:tabs>
            <w:rPr>
              <w:rFonts w:asciiTheme="minorHAnsi" w:hAnsiTheme="minorHAnsi"/>
              <w:noProof/>
              <w:lang w:eastAsia="es-AR"/>
            </w:rPr>
          </w:pPr>
          <w:hyperlink w:anchor="_Toc437943411" w:history="1">
            <w:r w:rsidRPr="00831664">
              <w:rPr>
                <w:rStyle w:val="Hipervnculo"/>
                <w:noProof/>
              </w:rPr>
              <w:t>3 Analisis FODA</w:t>
            </w:r>
            <w:r>
              <w:rPr>
                <w:noProof/>
                <w:webHidden/>
              </w:rPr>
              <w:tab/>
            </w:r>
            <w:r>
              <w:rPr>
                <w:noProof/>
                <w:webHidden/>
              </w:rPr>
              <w:fldChar w:fldCharType="begin"/>
            </w:r>
            <w:r>
              <w:rPr>
                <w:noProof/>
                <w:webHidden/>
              </w:rPr>
              <w:instrText xml:space="preserve"> PAGEREF _Toc437943411 \h </w:instrText>
            </w:r>
            <w:r>
              <w:rPr>
                <w:noProof/>
                <w:webHidden/>
              </w:rPr>
            </w:r>
            <w:r>
              <w:rPr>
                <w:noProof/>
                <w:webHidden/>
              </w:rPr>
              <w:fldChar w:fldCharType="separate"/>
            </w:r>
            <w:r w:rsidR="009E0D45">
              <w:rPr>
                <w:noProof/>
                <w:webHidden/>
              </w:rPr>
              <w:t>62</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12" w:history="1">
            <w:r w:rsidRPr="00831664">
              <w:rPr>
                <w:rStyle w:val="Hipervnculo"/>
                <w:noProof/>
              </w:rPr>
              <w:t>3.1 Cuadro foda</w:t>
            </w:r>
            <w:r>
              <w:rPr>
                <w:noProof/>
                <w:webHidden/>
              </w:rPr>
              <w:tab/>
            </w:r>
            <w:r>
              <w:rPr>
                <w:noProof/>
                <w:webHidden/>
              </w:rPr>
              <w:fldChar w:fldCharType="begin"/>
            </w:r>
            <w:r>
              <w:rPr>
                <w:noProof/>
                <w:webHidden/>
              </w:rPr>
              <w:instrText xml:space="preserve"> PAGEREF _Toc437943412 \h </w:instrText>
            </w:r>
            <w:r>
              <w:rPr>
                <w:noProof/>
                <w:webHidden/>
              </w:rPr>
            </w:r>
            <w:r>
              <w:rPr>
                <w:noProof/>
                <w:webHidden/>
              </w:rPr>
              <w:fldChar w:fldCharType="separate"/>
            </w:r>
            <w:r w:rsidR="009E0D45">
              <w:rPr>
                <w:noProof/>
                <w:webHidden/>
              </w:rPr>
              <w:t>62</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13" w:history="1">
            <w:r w:rsidRPr="00831664">
              <w:rPr>
                <w:rStyle w:val="Hipervnculo"/>
                <w:noProof/>
              </w:rPr>
              <w:t>3.2 Analisis de las fortalezas, oportunidades, debilidades y amenazas.</w:t>
            </w:r>
            <w:r>
              <w:rPr>
                <w:noProof/>
                <w:webHidden/>
              </w:rPr>
              <w:tab/>
            </w:r>
            <w:r>
              <w:rPr>
                <w:noProof/>
                <w:webHidden/>
              </w:rPr>
              <w:fldChar w:fldCharType="begin"/>
            </w:r>
            <w:r>
              <w:rPr>
                <w:noProof/>
                <w:webHidden/>
              </w:rPr>
              <w:instrText xml:space="preserve"> PAGEREF _Toc437943413 \h </w:instrText>
            </w:r>
            <w:r>
              <w:rPr>
                <w:noProof/>
                <w:webHidden/>
              </w:rPr>
            </w:r>
            <w:r>
              <w:rPr>
                <w:noProof/>
                <w:webHidden/>
              </w:rPr>
              <w:fldChar w:fldCharType="separate"/>
            </w:r>
            <w:r w:rsidR="009E0D45">
              <w:rPr>
                <w:noProof/>
                <w:webHidden/>
              </w:rPr>
              <w:t>63</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14" w:history="1">
            <w:r w:rsidRPr="00831664">
              <w:rPr>
                <w:rStyle w:val="Hipervnculo"/>
                <w:noProof/>
              </w:rPr>
              <w:t>Fortalezas</w:t>
            </w:r>
            <w:r>
              <w:rPr>
                <w:noProof/>
                <w:webHidden/>
              </w:rPr>
              <w:tab/>
            </w:r>
            <w:r>
              <w:rPr>
                <w:noProof/>
                <w:webHidden/>
              </w:rPr>
              <w:fldChar w:fldCharType="begin"/>
            </w:r>
            <w:r>
              <w:rPr>
                <w:noProof/>
                <w:webHidden/>
              </w:rPr>
              <w:instrText xml:space="preserve"> PAGEREF _Toc437943414 \h </w:instrText>
            </w:r>
            <w:r>
              <w:rPr>
                <w:noProof/>
                <w:webHidden/>
              </w:rPr>
            </w:r>
            <w:r>
              <w:rPr>
                <w:noProof/>
                <w:webHidden/>
              </w:rPr>
              <w:fldChar w:fldCharType="separate"/>
            </w:r>
            <w:r w:rsidR="009E0D45">
              <w:rPr>
                <w:noProof/>
                <w:webHidden/>
              </w:rPr>
              <w:t>63</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15" w:history="1">
            <w:r w:rsidRPr="00831664">
              <w:rPr>
                <w:rStyle w:val="Hipervnculo"/>
                <w:noProof/>
              </w:rPr>
              <w:t>Oportunidades</w:t>
            </w:r>
            <w:r>
              <w:rPr>
                <w:noProof/>
                <w:webHidden/>
              </w:rPr>
              <w:tab/>
            </w:r>
            <w:r>
              <w:rPr>
                <w:noProof/>
                <w:webHidden/>
              </w:rPr>
              <w:fldChar w:fldCharType="begin"/>
            </w:r>
            <w:r>
              <w:rPr>
                <w:noProof/>
                <w:webHidden/>
              </w:rPr>
              <w:instrText xml:space="preserve"> PAGEREF _Toc437943415 \h </w:instrText>
            </w:r>
            <w:r>
              <w:rPr>
                <w:noProof/>
                <w:webHidden/>
              </w:rPr>
            </w:r>
            <w:r>
              <w:rPr>
                <w:noProof/>
                <w:webHidden/>
              </w:rPr>
              <w:fldChar w:fldCharType="separate"/>
            </w:r>
            <w:r w:rsidR="009E0D45">
              <w:rPr>
                <w:noProof/>
                <w:webHidden/>
              </w:rPr>
              <w:t>63</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16" w:history="1">
            <w:r w:rsidRPr="00831664">
              <w:rPr>
                <w:rStyle w:val="Hipervnculo"/>
                <w:noProof/>
              </w:rPr>
              <w:t>Debilidades</w:t>
            </w:r>
            <w:r>
              <w:rPr>
                <w:noProof/>
                <w:webHidden/>
              </w:rPr>
              <w:tab/>
            </w:r>
            <w:r>
              <w:rPr>
                <w:noProof/>
                <w:webHidden/>
              </w:rPr>
              <w:fldChar w:fldCharType="begin"/>
            </w:r>
            <w:r>
              <w:rPr>
                <w:noProof/>
                <w:webHidden/>
              </w:rPr>
              <w:instrText xml:space="preserve"> PAGEREF _Toc437943416 \h </w:instrText>
            </w:r>
            <w:r>
              <w:rPr>
                <w:noProof/>
                <w:webHidden/>
              </w:rPr>
            </w:r>
            <w:r>
              <w:rPr>
                <w:noProof/>
                <w:webHidden/>
              </w:rPr>
              <w:fldChar w:fldCharType="separate"/>
            </w:r>
            <w:r w:rsidR="009E0D45">
              <w:rPr>
                <w:noProof/>
                <w:webHidden/>
              </w:rPr>
              <w:t>64</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17" w:history="1">
            <w:r w:rsidRPr="00831664">
              <w:rPr>
                <w:rStyle w:val="Hipervnculo"/>
                <w:noProof/>
              </w:rPr>
              <w:t>Amenazas</w:t>
            </w:r>
            <w:r>
              <w:rPr>
                <w:noProof/>
                <w:webHidden/>
              </w:rPr>
              <w:tab/>
            </w:r>
            <w:r>
              <w:rPr>
                <w:noProof/>
                <w:webHidden/>
              </w:rPr>
              <w:fldChar w:fldCharType="begin"/>
            </w:r>
            <w:r>
              <w:rPr>
                <w:noProof/>
                <w:webHidden/>
              </w:rPr>
              <w:instrText xml:space="preserve"> PAGEREF _Toc437943417 \h </w:instrText>
            </w:r>
            <w:r>
              <w:rPr>
                <w:noProof/>
                <w:webHidden/>
              </w:rPr>
            </w:r>
            <w:r>
              <w:rPr>
                <w:noProof/>
                <w:webHidden/>
              </w:rPr>
              <w:fldChar w:fldCharType="separate"/>
            </w:r>
            <w:r w:rsidR="009E0D45">
              <w:rPr>
                <w:noProof/>
                <w:webHidden/>
              </w:rPr>
              <w:t>64</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18" w:history="1">
            <w:r w:rsidRPr="00831664">
              <w:rPr>
                <w:rStyle w:val="Hipervnculo"/>
                <w:noProof/>
              </w:rPr>
              <w:t>3.2 Analisis de las fortalezas, oportunidades, debilidades y amenazas.</w:t>
            </w:r>
            <w:r>
              <w:rPr>
                <w:noProof/>
                <w:webHidden/>
              </w:rPr>
              <w:tab/>
            </w:r>
            <w:r>
              <w:rPr>
                <w:noProof/>
                <w:webHidden/>
              </w:rPr>
              <w:fldChar w:fldCharType="begin"/>
            </w:r>
            <w:r>
              <w:rPr>
                <w:noProof/>
                <w:webHidden/>
              </w:rPr>
              <w:instrText xml:space="preserve"> PAGEREF _Toc437943418 \h </w:instrText>
            </w:r>
            <w:r>
              <w:rPr>
                <w:noProof/>
                <w:webHidden/>
              </w:rPr>
            </w:r>
            <w:r>
              <w:rPr>
                <w:noProof/>
                <w:webHidden/>
              </w:rPr>
              <w:fldChar w:fldCharType="separate"/>
            </w:r>
            <w:r w:rsidR="009E0D45">
              <w:rPr>
                <w:noProof/>
                <w:webHidden/>
              </w:rPr>
              <w:t>65</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19" w:history="1">
            <w:r w:rsidRPr="00831664">
              <w:rPr>
                <w:rStyle w:val="Hipervnculo"/>
                <w:noProof/>
              </w:rPr>
              <w:t>3.3 Conclusion: atractivo de la industria, fortalezas de negocio.</w:t>
            </w:r>
            <w:r>
              <w:rPr>
                <w:noProof/>
                <w:webHidden/>
              </w:rPr>
              <w:tab/>
            </w:r>
            <w:r>
              <w:rPr>
                <w:noProof/>
                <w:webHidden/>
              </w:rPr>
              <w:fldChar w:fldCharType="begin"/>
            </w:r>
            <w:r>
              <w:rPr>
                <w:noProof/>
                <w:webHidden/>
              </w:rPr>
              <w:instrText xml:space="preserve"> PAGEREF _Toc437943419 \h </w:instrText>
            </w:r>
            <w:r>
              <w:rPr>
                <w:noProof/>
                <w:webHidden/>
              </w:rPr>
            </w:r>
            <w:r>
              <w:rPr>
                <w:noProof/>
                <w:webHidden/>
              </w:rPr>
              <w:fldChar w:fldCharType="separate"/>
            </w:r>
            <w:r w:rsidR="009E0D45">
              <w:rPr>
                <w:noProof/>
                <w:webHidden/>
              </w:rPr>
              <w:t>66</w:t>
            </w:r>
            <w:r>
              <w:rPr>
                <w:noProof/>
                <w:webHidden/>
              </w:rPr>
              <w:fldChar w:fldCharType="end"/>
            </w:r>
          </w:hyperlink>
        </w:p>
        <w:p w:rsidR="006A6A0B" w:rsidRDefault="006A6A0B">
          <w:pPr>
            <w:pStyle w:val="TDC1"/>
            <w:tabs>
              <w:tab w:val="right" w:leader="dot" w:pos="9737"/>
            </w:tabs>
            <w:rPr>
              <w:rFonts w:asciiTheme="minorHAnsi" w:hAnsiTheme="minorHAnsi"/>
              <w:noProof/>
              <w:lang w:eastAsia="es-AR"/>
            </w:rPr>
          </w:pPr>
          <w:hyperlink w:anchor="_Toc437943420" w:history="1">
            <w:r w:rsidRPr="00831664">
              <w:rPr>
                <w:rStyle w:val="Hipervnculo"/>
                <w:noProof/>
              </w:rPr>
              <w:t>4 Segmentación</w:t>
            </w:r>
            <w:r>
              <w:rPr>
                <w:noProof/>
                <w:webHidden/>
              </w:rPr>
              <w:tab/>
            </w:r>
            <w:r>
              <w:rPr>
                <w:noProof/>
                <w:webHidden/>
              </w:rPr>
              <w:fldChar w:fldCharType="begin"/>
            </w:r>
            <w:r>
              <w:rPr>
                <w:noProof/>
                <w:webHidden/>
              </w:rPr>
              <w:instrText xml:space="preserve"> PAGEREF _Toc437943420 \h </w:instrText>
            </w:r>
            <w:r>
              <w:rPr>
                <w:noProof/>
                <w:webHidden/>
              </w:rPr>
            </w:r>
            <w:r>
              <w:rPr>
                <w:noProof/>
                <w:webHidden/>
              </w:rPr>
              <w:fldChar w:fldCharType="separate"/>
            </w:r>
            <w:r w:rsidR="009E0D45">
              <w:rPr>
                <w:noProof/>
                <w:webHidden/>
              </w:rPr>
              <w:t>67</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21" w:history="1">
            <w:r w:rsidRPr="00831664">
              <w:rPr>
                <w:rStyle w:val="Hipervnculo"/>
                <w:noProof/>
              </w:rPr>
              <w:t>4.1 Segmentación de consumidores y negocios.</w:t>
            </w:r>
            <w:r>
              <w:rPr>
                <w:noProof/>
                <w:webHidden/>
              </w:rPr>
              <w:tab/>
            </w:r>
            <w:r>
              <w:rPr>
                <w:noProof/>
                <w:webHidden/>
              </w:rPr>
              <w:fldChar w:fldCharType="begin"/>
            </w:r>
            <w:r>
              <w:rPr>
                <w:noProof/>
                <w:webHidden/>
              </w:rPr>
              <w:instrText xml:space="preserve"> PAGEREF _Toc437943421 \h </w:instrText>
            </w:r>
            <w:r>
              <w:rPr>
                <w:noProof/>
                <w:webHidden/>
              </w:rPr>
            </w:r>
            <w:r>
              <w:rPr>
                <w:noProof/>
                <w:webHidden/>
              </w:rPr>
              <w:fldChar w:fldCharType="separate"/>
            </w:r>
            <w:r w:rsidR="009E0D45">
              <w:rPr>
                <w:noProof/>
                <w:webHidden/>
              </w:rPr>
              <w:t>68</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22" w:history="1">
            <w:r w:rsidRPr="00831664">
              <w:rPr>
                <w:rStyle w:val="Hipervnculo"/>
                <w:noProof/>
              </w:rPr>
              <w:t>4.2 Identificación de grupos diferenciados de consumidores.</w:t>
            </w:r>
            <w:r>
              <w:rPr>
                <w:noProof/>
                <w:webHidden/>
              </w:rPr>
              <w:tab/>
            </w:r>
            <w:r>
              <w:rPr>
                <w:noProof/>
                <w:webHidden/>
              </w:rPr>
              <w:fldChar w:fldCharType="begin"/>
            </w:r>
            <w:r>
              <w:rPr>
                <w:noProof/>
                <w:webHidden/>
              </w:rPr>
              <w:instrText xml:space="preserve"> PAGEREF _Toc437943422 \h </w:instrText>
            </w:r>
            <w:r>
              <w:rPr>
                <w:noProof/>
                <w:webHidden/>
              </w:rPr>
            </w:r>
            <w:r>
              <w:rPr>
                <w:noProof/>
                <w:webHidden/>
              </w:rPr>
              <w:fldChar w:fldCharType="separate"/>
            </w:r>
            <w:r w:rsidR="009E0D45">
              <w:rPr>
                <w:noProof/>
                <w:webHidden/>
              </w:rPr>
              <w:t>68</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23" w:history="1">
            <w:r w:rsidRPr="00831664">
              <w:rPr>
                <w:rStyle w:val="Hipervnculo"/>
                <w:noProof/>
              </w:rPr>
              <w:t>4.3 ¿Quiénes son los potenciales usuarios/compradores del negocio?</w:t>
            </w:r>
            <w:r>
              <w:rPr>
                <w:noProof/>
                <w:webHidden/>
              </w:rPr>
              <w:tab/>
            </w:r>
            <w:r>
              <w:rPr>
                <w:noProof/>
                <w:webHidden/>
              </w:rPr>
              <w:fldChar w:fldCharType="begin"/>
            </w:r>
            <w:r>
              <w:rPr>
                <w:noProof/>
                <w:webHidden/>
              </w:rPr>
              <w:instrText xml:space="preserve"> PAGEREF _Toc437943423 \h </w:instrText>
            </w:r>
            <w:r>
              <w:rPr>
                <w:noProof/>
                <w:webHidden/>
              </w:rPr>
            </w:r>
            <w:r>
              <w:rPr>
                <w:noProof/>
                <w:webHidden/>
              </w:rPr>
              <w:fldChar w:fldCharType="separate"/>
            </w:r>
            <w:r w:rsidR="009E0D45">
              <w:rPr>
                <w:noProof/>
                <w:webHidden/>
              </w:rPr>
              <w:t>72</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24" w:history="1">
            <w:r w:rsidRPr="00831664">
              <w:rPr>
                <w:rStyle w:val="Hipervnculo"/>
                <w:noProof/>
              </w:rPr>
              <w:t>4.4 Pautas de comportamiento esperado de cada segmento</w:t>
            </w:r>
            <w:r>
              <w:rPr>
                <w:noProof/>
                <w:webHidden/>
              </w:rPr>
              <w:tab/>
            </w:r>
            <w:r>
              <w:rPr>
                <w:noProof/>
                <w:webHidden/>
              </w:rPr>
              <w:fldChar w:fldCharType="begin"/>
            </w:r>
            <w:r>
              <w:rPr>
                <w:noProof/>
                <w:webHidden/>
              </w:rPr>
              <w:instrText xml:space="preserve"> PAGEREF _Toc437943424 \h </w:instrText>
            </w:r>
            <w:r>
              <w:rPr>
                <w:noProof/>
                <w:webHidden/>
              </w:rPr>
            </w:r>
            <w:r>
              <w:rPr>
                <w:noProof/>
                <w:webHidden/>
              </w:rPr>
              <w:fldChar w:fldCharType="separate"/>
            </w:r>
            <w:r w:rsidR="009E0D45">
              <w:rPr>
                <w:noProof/>
                <w:webHidden/>
              </w:rPr>
              <w:t>73</w:t>
            </w:r>
            <w:r>
              <w:rPr>
                <w:noProof/>
                <w:webHidden/>
              </w:rPr>
              <w:fldChar w:fldCharType="end"/>
            </w:r>
          </w:hyperlink>
        </w:p>
        <w:p w:rsidR="006A6A0B" w:rsidRDefault="006A6A0B">
          <w:pPr>
            <w:pStyle w:val="TDC1"/>
            <w:tabs>
              <w:tab w:val="right" w:leader="dot" w:pos="9737"/>
            </w:tabs>
            <w:rPr>
              <w:rFonts w:asciiTheme="minorHAnsi" w:hAnsiTheme="minorHAnsi"/>
              <w:noProof/>
              <w:lang w:eastAsia="es-AR"/>
            </w:rPr>
          </w:pPr>
          <w:hyperlink w:anchor="_Toc437943425" w:history="1">
            <w:r w:rsidRPr="00831664">
              <w:rPr>
                <w:rStyle w:val="Hipervnculo"/>
                <w:noProof/>
              </w:rPr>
              <w:t>5 Plan de Acción</w:t>
            </w:r>
            <w:r>
              <w:rPr>
                <w:noProof/>
                <w:webHidden/>
              </w:rPr>
              <w:tab/>
            </w:r>
            <w:r>
              <w:rPr>
                <w:noProof/>
                <w:webHidden/>
              </w:rPr>
              <w:fldChar w:fldCharType="begin"/>
            </w:r>
            <w:r>
              <w:rPr>
                <w:noProof/>
                <w:webHidden/>
              </w:rPr>
              <w:instrText xml:space="preserve"> PAGEREF _Toc437943425 \h </w:instrText>
            </w:r>
            <w:r>
              <w:rPr>
                <w:noProof/>
                <w:webHidden/>
              </w:rPr>
            </w:r>
            <w:r>
              <w:rPr>
                <w:noProof/>
                <w:webHidden/>
              </w:rPr>
              <w:fldChar w:fldCharType="separate"/>
            </w:r>
            <w:r w:rsidR="009E0D45">
              <w:rPr>
                <w:noProof/>
                <w:webHidden/>
              </w:rPr>
              <w:t>76</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26" w:history="1">
            <w:r w:rsidRPr="00831664">
              <w:rPr>
                <w:rStyle w:val="Hipervnculo"/>
                <w:noProof/>
              </w:rPr>
              <w:t>5.1 Programas Generales de acción</w:t>
            </w:r>
            <w:r>
              <w:rPr>
                <w:noProof/>
                <w:webHidden/>
              </w:rPr>
              <w:tab/>
            </w:r>
            <w:r>
              <w:rPr>
                <w:noProof/>
                <w:webHidden/>
              </w:rPr>
              <w:fldChar w:fldCharType="begin"/>
            </w:r>
            <w:r>
              <w:rPr>
                <w:noProof/>
                <w:webHidden/>
              </w:rPr>
              <w:instrText xml:space="preserve"> PAGEREF _Toc437943426 \h </w:instrText>
            </w:r>
            <w:r>
              <w:rPr>
                <w:noProof/>
                <w:webHidden/>
              </w:rPr>
            </w:r>
            <w:r>
              <w:rPr>
                <w:noProof/>
                <w:webHidden/>
              </w:rPr>
              <w:fldChar w:fldCharType="separate"/>
            </w:r>
            <w:r w:rsidR="009E0D45">
              <w:rPr>
                <w:noProof/>
                <w:webHidden/>
              </w:rPr>
              <w:t>76</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27" w:history="1">
            <w:r w:rsidRPr="00831664">
              <w:rPr>
                <w:rStyle w:val="Hipervnculo"/>
                <w:noProof/>
              </w:rPr>
              <w:t>5.2 Programas Específicos de acción</w:t>
            </w:r>
            <w:r>
              <w:rPr>
                <w:noProof/>
                <w:webHidden/>
              </w:rPr>
              <w:tab/>
            </w:r>
            <w:r>
              <w:rPr>
                <w:noProof/>
                <w:webHidden/>
              </w:rPr>
              <w:fldChar w:fldCharType="begin"/>
            </w:r>
            <w:r>
              <w:rPr>
                <w:noProof/>
                <w:webHidden/>
              </w:rPr>
              <w:instrText xml:space="preserve"> PAGEREF _Toc437943427 \h </w:instrText>
            </w:r>
            <w:r>
              <w:rPr>
                <w:noProof/>
                <w:webHidden/>
              </w:rPr>
            </w:r>
            <w:r>
              <w:rPr>
                <w:noProof/>
                <w:webHidden/>
              </w:rPr>
              <w:fldChar w:fldCharType="separate"/>
            </w:r>
            <w:r w:rsidR="009E0D45">
              <w:rPr>
                <w:noProof/>
                <w:webHidden/>
              </w:rPr>
              <w:t>77</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28" w:history="1">
            <w:r w:rsidRPr="00831664">
              <w:rPr>
                <w:rStyle w:val="Hipervnculo"/>
                <w:noProof/>
              </w:rPr>
              <w:t>Negocio</w:t>
            </w:r>
            <w:r>
              <w:rPr>
                <w:noProof/>
                <w:webHidden/>
              </w:rPr>
              <w:tab/>
            </w:r>
            <w:r>
              <w:rPr>
                <w:noProof/>
                <w:webHidden/>
              </w:rPr>
              <w:fldChar w:fldCharType="begin"/>
            </w:r>
            <w:r>
              <w:rPr>
                <w:noProof/>
                <w:webHidden/>
              </w:rPr>
              <w:instrText xml:space="preserve"> PAGEREF _Toc437943428 \h </w:instrText>
            </w:r>
            <w:r>
              <w:rPr>
                <w:noProof/>
                <w:webHidden/>
              </w:rPr>
            </w:r>
            <w:r>
              <w:rPr>
                <w:noProof/>
                <w:webHidden/>
              </w:rPr>
              <w:fldChar w:fldCharType="separate"/>
            </w:r>
            <w:r w:rsidR="009E0D45">
              <w:rPr>
                <w:noProof/>
                <w:webHidden/>
              </w:rPr>
              <w:t>79</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29" w:history="1">
            <w:r w:rsidRPr="00831664">
              <w:rPr>
                <w:rStyle w:val="Hipervnculo"/>
                <w:noProof/>
              </w:rPr>
              <w:t>Tecnología</w:t>
            </w:r>
            <w:r>
              <w:rPr>
                <w:noProof/>
                <w:webHidden/>
              </w:rPr>
              <w:tab/>
            </w:r>
            <w:r>
              <w:rPr>
                <w:noProof/>
                <w:webHidden/>
              </w:rPr>
              <w:fldChar w:fldCharType="begin"/>
            </w:r>
            <w:r>
              <w:rPr>
                <w:noProof/>
                <w:webHidden/>
              </w:rPr>
              <w:instrText xml:space="preserve"> PAGEREF _Toc437943429 \h </w:instrText>
            </w:r>
            <w:r>
              <w:rPr>
                <w:noProof/>
                <w:webHidden/>
              </w:rPr>
            </w:r>
            <w:r>
              <w:rPr>
                <w:noProof/>
                <w:webHidden/>
              </w:rPr>
              <w:fldChar w:fldCharType="separate"/>
            </w:r>
            <w:r w:rsidR="009E0D45">
              <w:rPr>
                <w:noProof/>
                <w:webHidden/>
              </w:rPr>
              <w:t>80</w:t>
            </w:r>
            <w:r>
              <w:rPr>
                <w:noProof/>
                <w:webHidden/>
              </w:rPr>
              <w:fldChar w:fldCharType="end"/>
            </w:r>
          </w:hyperlink>
        </w:p>
        <w:p w:rsidR="006A6A0B" w:rsidRDefault="006A6A0B">
          <w:pPr>
            <w:pStyle w:val="TDC1"/>
            <w:tabs>
              <w:tab w:val="right" w:leader="dot" w:pos="9737"/>
            </w:tabs>
            <w:rPr>
              <w:rFonts w:asciiTheme="minorHAnsi" w:hAnsiTheme="minorHAnsi"/>
              <w:noProof/>
              <w:lang w:eastAsia="es-AR"/>
            </w:rPr>
          </w:pPr>
          <w:hyperlink w:anchor="_Toc437943430" w:history="1">
            <w:r w:rsidRPr="00831664">
              <w:rPr>
                <w:rStyle w:val="Hipervnculo"/>
                <w:noProof/>
              </w:rPr>
              <w:t>ANEXOS</w:t>
            </w:r>
            <w:r>
              <w:rPr>
                <w:noProof/>
                <w:webHidden/>
              </w:rPr>
              <w:tab/>
            </w:r>
            <w:r>
              <w:rPr>
                <w:noProof/>
                <w:webHidden/>
              </w:rPr>
              <w:fldChar w:fldCharType="begin"/>
            </w:r>
            <w:r>
              <w:rPr>
                <w:noProof/>
                <w:webHidden/>
              </w:rPr>
              <w:instrText xml:space="preserve"> PAGEREF _Toc437943430 \h </w:instrText>
            </w:r>
            <w:r>
              <w:rPr>
                <w:noProof/>
                <w:webHidden/>
              </w:rPr>
            </w:r>
            <w:r>
              <w:rPr>
                <w:noProof/>
                <w:webHidden/>
              </w:rPr>
              <w:fldChar w:fldCharType="separate"/>
            </w:r>
            <w:r w:rsidR="009E0D45">
              <w:rPr>
                <w:noProof/>
                <w:webHidden/>
              </w:rPr>
              <w:t>1</w:t>
            </w:r>
            <w:r>
              <w:rPr>
                <w:noProof/>
                <w:webHidden/>
              </w:rPr>
              <w:fldChar w:fldCharType="end"/>
            </w:r>
          </w:hyperlink>
        </w:p>
        <w:p w:rsidR="006A6A0B" w:rsidRDefault="006A6A0B">
          <w:pPr>
            <w:pStyle w:val="TDC2"/>
            <w:tabs>
              <w:tab w:val="right" w:leader="dot" w:pos="9737"/>
            </w:tabs>
            <w:rPr>
              <w:rFonts w:asciiTheme="minorHAnsi" w:hAnsiTheme="minorHAnsi"/>
              <w:noProof/>
              <w:lang w:eastAsia="es-AR"/>
            </w:rPr>
          </w:pPr>
          <w:hyperlink w:anchor="_Toc437943431" w:history="1">
            <w:r w:rsidRPr="00831664">
              <w:rPr>
                <w:rStyle w:val="Hipervnculo"/>
                <w:noProof/>
              </w:rPr>
              <w:t>Encuesta mediante Google</w:t>
            </w:r>
            <w:r>
              <w:rPr>
                <w:noProof/>
                <w:webHidden/>
              </w:rPr>
              <w:tab/>
            </w:r>
            <w:r>
              <w:rPr>
                <w:noProof/>
                <w:webHidden/>
              </w:rPr>
              <w:fldChar w:fldCharType="begin"/>
            </w:r>
            <w:r>
              <w:rPr>
                <w:noProof/>
                <w:webHidden/>
              </w:rPr>
              <w:instrText xml:space="preserve"> PAGEREF _Toc437943431 \h </w:instrText>
            </w:r>
            <w:r>
              <w:rPr>
                <w:noProof/>
                <w:webHidden/>
              </w:rPr>
            </w:r>
            <w:r>
              <w:rPr>
                <w:noProof/>
                <w:webHidden/>
              </w:rPr>
              <w:fldChar w:fldCharType="separate"/>
            </w:r>
            <w:r w:rsidR="009E0D45">
              <w:rPr>
                <w:noProof/>
                <w:webHidden/>
              </w:rPr>
              <w:t>1</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32" w:history="1">
            <w:r w:rsidRPr="00831664">
              <w:rPr>
                <w:rStyle w:val="Hipervnculo"/>
                <w:noProof/>
              </w:rPr>
              <w:t>Formularios de Pregunta-Respuesta</w:t>
            </w:r>
            <w:r>
              <w:rPr>
                <w:noProof/>
                <w:webHidden/>
              </w:rPr>
              <w:tab/>
            </w:r>
            <w:r>
              <w:rPr>
                <w:noProof/>
                <w:webHidden/>
              </w:rPr>
              <w:fldChar w:fldCharType="begin"/>
            </w:r>
            <w:r>
              <w:rPr>
                <w:noProof/>
                <w:webHidden/>
              </w:rPr>
              <w:instrText xml:space="preserve"> PAGEREF _Toc437943432 \h </w:instrText>
            </w:r>
            <w:r>
              <w:rPr>
                <w:noProof/>
                <w:webHidden/>
              </w:rPr>
            </w:r>
            <w:r>
              <w:rPr>
                <w:noProof/>
                <w:webHidden/>
              </w:rPr>
              <w:fldChar w:fldCharType="separate"/>
            </w:r>
            <w:r w:rsidR="009E0D45">
              <w:rPr>
                <w:noProof/>
                <w:webHidden/>
              </w:rPr>
              <w:t>1</w:t>
            </w:r>
            <w:r>
              <w:rPr>
                <w:noProof/>
                <w:webHidden/>
              </w:rPr>
              <w:fldChar w:fldCharType="end"/>
            </w:r>
          </w:hyperlink>
        </w:p>
        <w:p w:rsidR="006A6A0B" w:rsidRDefault="006A6A0B">
          <w:pPr>
            <w:pStyle w:val="TDC3"/>
            <w:tabs>
              <w:tab w:val="right" w:leader="dot" w:pos="9737"/>
            </w:tabs>
            <w:rPr>
              <w:rFonts w:asciiTheme="minorHAnsi" w:hAnsiTheme="minorHAnsi"/>
              <w:noProof/>
              <w:lang w:eastAsia="es-AR"/>
            </w:rPr>
          </w:pPr>
          <w:hyperlink w:anchor="_Toc437943433" w:history="1">
            <w:r w:rsidRPr="00831664">
              <w:rPr>
                <w:rStyle w:val="Hipervnculo"/>
                <w:noProof/>
              </w:rPr>
              <w:t>Resultados sin procesar</w:t>
            </w:r>
            <w:r>
              <w:rPr>
                <w:noProof/>
                <w:webHidden/>
              </w:rPr>
              <w:tab/>
            </w:r>
            <w:r>
              <w:rPr>
                <w:noProof/>
                <w:webHidden/>
              </w:rPr>
              <w:fldChar w:fldCharType="begin"/>
            </w:r>
            <w:r>
              <w:rPr>
                <w:noProof/>
                <w:webHidden/>
              </w:rPr>
              <w:instrText xml:space="preserve"> PAGEREF _Toc437943433 \h </w:instrText>
            </w:r>
            <w:r>
              <w:rPr>
                <w:noProof/>
                <w:webHidden/>
              </w:rPr>
            </w:r>
            <w:r>
              <w:rPr>
                <w:noProof/>
                <w:webHidden/>
              </w:rPr>
              <w:fldChar w:fldCharType="separate"/>
            </w:r>
            <w:r w:rsidR="009E0D45">
              <w:rPr>
                <w:noProof/>
                <w:webHidden/>
              </w:rPr>
              <w:t>4</w:t>
            </w:r>
            <w:r>
              <w:rPr>
                <w:noProof/>
                <w:webHidden/>
              </w:rPr>
              <w:fldChar w:fldCharType="end"/>
            </w:r>
          </w:hyperlink>
        </w:p>
        <w:p w:rsidR="00DE04F6" w:rsidRDefault="00A1767B" w:rsidP="00DE04F6">
          <w:pPr>
            <w:sectPr w:rsidR="00DE04F6" w:rsidSect="00DE04F6">
              <w:pgSz w:w="11907" w:h="16839" w:code="9"/>
              <w:pgMar w:top="1632" w:right="1080" w:bottom="1440" w:left="1080" w:header="720" w:footer="720" w:gutter="0"/>
              <w:pgNumType w:start="1"/>
              <w:cols w:space="720"/>
              <w:docGrid w:linePitch="299"/>
            </w:sectPr>
          </w:pPr>
          <w:r>
            <w:rPr>
              <w:b/>
              <w:bCs/>
              <w:lang w:val="es-ES"/>
            </w:rPr>
            <w:fldChar w:fldCharType="end"/>
          </w:r>
        </w:p>
        <w:bookmarkStart w:id="0" w:name="_GoBack" w:displacedByCustomXml="next"/>
        <w:bookmarkEnd w:id="0" w:displacedByCustomXml="next"/>
      </w:sdtContent>
    </w:sdt>
    <w:p w:rsidR="00DD75B0" w:rsidRDefault="00DB3C8B" w:rsidP="00992E4C">
      <w:pPr>
        <w:pStyle w:val="Ttulo1"/>
      </w:pPr>
      <w:bookmarkStart w:id="1" w:name="_Toc437943373"/>
      <w:r>
        <w:lastRenderedPageBreak/>
        <w:t>Resumen Ejecutivo</w:t>
      </w:r>
      <w:bookmarkEnd w:id="1"/>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w:t>
      </w:r>
      <w:r w:rsidR="00333191">
        <w:t>target</w:t>
      </w:r>
      <w:r>
        <w:t xml:space="preserve">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$ 142.865,98</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D24CF7" w:rsidRPr="00D24CF7">
        <w:rPr>
          <w:rFonts w:eastAsia="Times New Roman" w:cs="Arial"/>
          <w:color w:val="000000"/>
          <w:lang w:eastAsia="es-AR"/>
        </w:rPr>
        <w:t>47,65%</w:t>
      </w:r>
      <w:r w:rsidR="003C6239" w:rsidRPr="003C6239">
        <w:rPr>
          <w:rFonts w:eastAsia="Times New Roman" w:cs="Arial"/>
          <w:color w:val="000000"/>
          <w:lang w:eastAsia="es-AR"/>
        </w:rPr>
        <w:t xml:space="preserve">. Así mismo, se prevé que en el primer año no se puede recuperar la inversión inicial, mas sí se logra a los </w:t>
      </w:r>
      <w:r w:rsidR="00D24CF7">
        <w:rPr>
          <w:rFonts w:eastAsia="Times New Roman" w:cs="Arial"/>
          <w:color w:val="000000"/>
          <w:lang w:eastAsia="es-AR"/>
        </w:rPr>
        <w:t>cinco</w:t>
      </w:r>
      <w:r w:rsidR="003C6239" w:rsidRPr="003C6239">
        <w:rPr>
          <w:rFonts w:eastAsia="Times New Roman" w:cs="Arial"/>
          <w:color w:val="000000"/>
          <w:lang w:eastAsia="es-AR"/>
        </w:rPr>
        <w:t xml:space="preserve"> meses de comenzado el segundo año. Se habla de una inversión inicial de $342853.</w:t>
      </w:r>
      <w:r w:rsidR="00F1591D">
        <w:br w:type="page"/>
      </w:r>
    </w:p>
    <w:p w:rsidR="0062575E" w:rsidRDefault="0062575E" w:rsidP="0062575E">
      <w:pPr>
        <w:pStyle w:val="Ttulo1"/>
      </w:pPr>
      <w:bookmarkStart w:id="2" w:name="_Toc437943374"/>
      <w:r>
        <w:lastRenderedPageBreak/>
        <w:t>1. Des</w:t>
      </w:r>
      <w:r w:rsidR="00995EAB">
        <w:t>c</w:t>
      </w:r>
      <w:r>
        <w:t>ripción general</w:t>
      </w:r>
      <w:bookmarkEnd w:id="2"/>
    </w:p>
    <w:p w:rsidR="00BD7BAE" w:rsidRPr="00BD7BAE" w:rsidRDefault="0062575E" w:rsidP="0062575E">
      <w:pPr>
        <w:pStyle w:val="Ttulo2"/>
      </w:pPr>
      <w:bookmarkStart w:id="3" w:name="_Toc437943375"/>
      <w:r>
        <w:t xml:space="preserve">1.1 </w:t>
      </w:r>
      <w:r w:rsidR="00BD7BAE" w:rsidRPr="00BD7BAE">
        <w:t>Descripción básica del negocio:</w:t>
      </w:r>
      <w:bookmarkEnd w:id="3"/>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w:t>
      </w:r>
      <w:r w:rsidR="00333191">
        <w:t xml:space="preserve"> define como </w:t>
      </w:r>
      <w:r w:rsidR="003B09B0">
        <w:t>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9E0D45" w:rsidRPr="00D64329">
        <w:rPr>
          <w:i/>
          <w:color w:val="959595" w:themeColor="text1" w:themeTint="80"/>
        </w:rPr>
        <w:t xml:space="preserve">Ilustración </w:t>
      </w:r>
      <w:r w:rsidR="009E0D45">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rsidR="00A068B6" w:rsidRPr="00D64329" w:rsidRDefault="00D64329" w:rsidP="00D64329">
      <w:pPr>
        <w:pStyle w:val="Descripcin"/>
        <w:jc w:val="center"/>
        <w:rPr>
          <w:i/>
          <w:color w:val="959595" w:themeColor="text1" w:themeTint="80"/>
        </w:rPr>
      </w:pPr>
      <w:bookmarkStart w:id="4"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9E0D45">
        <w:rPr>
          <w:i/>
          <w:noProof/>
          <w:color w:val="959595" w:themeColor="text1" w:themeTint="80"/>
        </w:rPr>
        <w:t>1</w:t>
      </w:r>
      <w:r w:rsidRPr="00D64329">
        <w:rPr>
          <w:i/>
          <w:color w:val="959595" w:themeColor="text1" w:themeTint="80"/>
        </w:rPr>
        <w:fldChar w:fldCharType="end"/>
      </w:r>
      <w:bookmarkEnd w:id="4"/>
      <w:r w:rsidRPr="00D64329">
        <w:rPr>
          <w:i/>
          <w:color w:val="959595" w:themeColor="text1" w:themeTint="80"/>
        </w:rPr>
        <w:t xml:space="preserve"> - Negocio y Cultura</w:t>
      </w:r>
    </w:p>
    <w:p w:rsidR="00BD7BAE" w:rsidRPr="00BD7BAE" w:rsidRDefault="00E334B9" w:rsidP="00144820">
      <w:pPr>
        <w:pStyle w:val="Ttulo2"/>
        <w:ind w:left="720" w:hanging="720"/>
      </w:pPr>
      <w:bookmarkStart w:id="5" w:name="_Toc437943376"/>
      <w:r>
        <w:lastRenderedPageBreak/>
        <w:t xml:space="preserve">1.2 </w:t>
      </w:r>
      <w:r w:rsidR="00BD7BAE" w:rsidRPr="00BD7BAE">
        <w:t>Situación Actual del negocio</w:t>
      </w:r>
      <w:bookmarkEnd w:id="5"/>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9E0D45" w:rsidRPr="00831D94">
        <w:rPr>
          <w:i/>
          <w:color w:val="959595" w:themeColor="text1" w:themeTint="80"/>
        </w:rPr>
        <w:t xml:space="preserve">Ilustración </w:t>
      </w:r>
      <w:r w:rsidR="009E0D45">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6"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9E0D45">
        <w:rPr>
          <w:i/>
          <w:noProof/>
          <w:color w:val="959595" w:themeColor="text1" w:themeTint="80"/>
        </w:rPr>
        <w:t>2</w:t>
      </w:r>
      <w:r w:rsidRPr="00831D94">
        <w:rPr>
          <w:i/>
          <w:color w:val="959595" w:themeColor="text1" w:themeTint="80"/>
        </w:rPr>
        <w:fldChar w:fldCharType="end"/>
      </w:r>
      <w:bookmarkEnd w:id="6"/>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9E0D45" w:rsidRPr="00FF7E55">
        <w:rPr>
          <w:i/>
          <w:color w:val="959595" w:themeColor="text1" w:themeTint="80"/>
        </w:rPr>
        <w:t xml:space="preserve">Ilustración </w:t>
      </w:r>
      <w:r w:rsidR="009E0D45">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E771F1">
        <w:t xml:space="preserve"> </w:t>
      </w:r>
      <w:r w:rsidR="00E771F1">
        <w:fldChar w:fldCharType="begin"/>
      </w:r>
      <w:r w:rsidR="00E771F1">
        <w:instrText xml:space="preserve"> REF _Ref437911148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4</w:t>
      </w:r>
      <w:r w:rsidR="00E771F1">
        <w:fldChar w:fldCharType="end"/>
      </w:r>
      <w:r w:rsidR="00E771F1">
        <w:t xml:space="preserve"> e </w:t>
      </w:r>
      <w:r w:rsidR="00E771F1">
        <w:fldChar w:fldCharType="begin"/>
      </w:r>
      <w:r w:rsidR="00E771F1">
        <w:instrText xml:space="preserve"> REF _Ref437911278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5</w:t>
      </w:r>
      <w:r w:rsidR="00E771F1">
        <w:fldChar w:fldCharType="end"/>
      </w:r>
      <w:r w:rsidR="00FF7E55">
        <w:t>) donde agregar los platos que se requieren para luego insertar datos de envío en la página siguiente (</w:t>
      </w:r>
      <w:r w:rsidR="00E771F1">
        <w:t xml:space="preserve">ver </w:t>
      </w:r>
      <w:r w:rsidR="00E771F1">
        <w:fldChar w:fldCharType="begin"/>
      </w:r>
      <w:r w:rsidR="00E771F1">
        <w:instrText xml:space="preserve"> REF _Ref437911384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6</w:t>
      </w:r>
      <w:r w:rsidR="00E771F1">
        <w:fldChar w:fldCharType="end"/>
      </w:r>
      <w:r w:rsidR="00FF7E55">
        <w:t>).</w:t>
      </w:r>
    </w:p>
    <w:p w:rsidR="00FF7E55" w:rsidRDefault="003B60CC" w:rsidP="00FF7E55">
      <w:pPr>
        <w:keepNext/>
        <w:jc w:val="center"/>
      </w:pPr>
      <w:r>
        <w:rPr>
          <w:noProof/>
          <w:lang w:eastAsia="es-AR"/>
        </w:rPr>
        <w:drawing>
          <wp:inline distT="0" distB="0" distL="0" distR="0" wp14:anchorId="56747189" wp14:editId="4C3488D5">
            <wp:extent cx="6189345" cy="2990306"/>
            <wp:effectExtent l="152400" t="152400" r="363855" b="3625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3">
                      <a:extLst>
                        <a:ext uri="{28A0092B-C50C-407E-A947-70E740481C1C}">
                          <a14:useLocalDpi xmlns:a14="http://schemas.microsoft.com/office/drawing/2010/main" val="0"/>
                        </a:ext>
                      </a:extLst>
                    </a:blip>
                    <a:stretch>
                      <a:fillRect/>
                    </a:stretch>
                  </pic:blipFill>
                  <pic:spPr>
                    <a:xfrm>
                      <a:off x="0" y="0"/>
                      <a:ext cx="6189345" cy="2990306"/>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7"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9E0D45">
        <w:rPr>
          <w:i/>
          <w:noProof/>
          <w:color w:val="959595" w:themeColor="text1" w:themeTint="80"/>
        </w:rPr>
        <w:t>3</w:t>
      </w:r>
      <w:r w:rsidRPr="00FF7E55">
        <w:rPr>
          <w:i/>
          <w:color w:val="959595" w:themeColor="text1" w:themeTint="80"/>
        </w:rPr>
        <w:fldChar w:fldCharType="end"/>
      </w:r>
      <w:bookmarkEnd w:id="7"/>
      <w:r w:rsidRPr="00FF7E55">
        <w:rPr>
          <w:i/>
          <w:color w:val="959595" w:themeColor="text1" w:themeTint="80"/>
        </w:rPr>
        <w:t xml:space="preserve"> - Página para Elegir un Negocio</w:t>
      </w:r>
    </w:p>
    <w:p w:rsidR="00E771F1" w:rsidRDefault="00B131B1" w:rsidP="00E771F1">
      <w:pPr>
        <w:keepNext/>
        <w:jc w:val="center"/>
      </w:pPr>
      <w:r>
        <w:rPr>
          <w:noProof/>
          <w:lang w:eastAsia="es-AR"/>
        </w:rPr>
        <w:lastRenderedPageBreak/>
        <w:drawing>
          <wp:inline distT="0" distB="0" distL="0" distR="0" wp14:anchorId="16723B15" wp14:editId="37515717">
            <wp:extent cx="6189345" cy="3004938"/>
            <wp:effectExtent l="152400" t="152400" r="363855" b="3670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4">
                      <a:extLst>
                        <a:ext uri="{28A0092B-C50C-407E-A947-70E740481C1C}">
                          <a14:useLocalDpi xmlns:a14="http://schemas.microsoft.com/office/drawing/2010/main" val="0"/>
                        </a:ext>
                      </a:extLst>
                    </a:blip>
                    <a:stretch>
                      <a:fillRect/>
                    </a:stretch>
                  </pic:blipFill>
                  <pic:spPr>
                    <a:xfrm>
                      <a:off x="0" y="0"/>
                      <a:ext cx="6189345" cy="3004938"/>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E771F1" w:rsidRDefault="00E771F1" w:rsidP="00E771F1">
      <w:pPr>
        <w:pStyle w:val="Descripcin"/>
        <w:jc w:val="center"/>
        <w:rPr>
          <w:i/>
          <w:color w:val="797979" w:themeColor="background2" w:themeShade="80"/>
        </w:rPr>
      </w:pPr>
      <w:bookmarkStart w:id="8" w:name="_Ref437911148"/>
      <w:bookmarkStart w:id="9" w:name="_Ref43791113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9E0D45">
        <w:rPr>
          <w:i/>
          <w:noProof/>
          <w:color w:val="797979" w:themeColor="background2" w:themeShade="80"/>
        </w:rPr>
        <w:t>4</w:t>
      </w:r>
      <w:r w:rsidRPr="00E771F1">
        <w:rPr>
          <w:i/>
          <w:color w:val="797979" w:themeColor="background2" w:themeShade="80"/>
        </w:rPr>
        <w:fldChar w:fldCharType="end"/>
      </w:r>
      <w:bookmarkEnd w:id="8"/>
      <w:r w:rsidRPr="00E771F1">
        <w:rPr>
          <w:i/>
          <w:color w:val="797979" w:themeColor="background2" w:themeShade="80"/>
        </w:rPr>
        <w:t xml:space="preserve"> - Página de Gestión de Pedido</w:t>
      </w:r>
      <w:bookmarkEnd w:id="9"/>
    </w:p>
    <w:p w:rsidR="00E771F1" w:rsidRDefault="00E771F1" w:rsidP="00E771F1">
      <w:pPr>
        <w:keepNext/>
      </w:pPr>
      <w:r>
        <w:rPr>
          <w:noProof/>
          <w:lang w:eastAsia="es-AR"/>
        </w:rPr>
        <w:drawing>
          <wp:inline distT="0" distB="0" distL="0" distR="0" wp14:anchorId="4686EB9D" wp14:editId="4109D335">
            <wp:extent cx="6189345" cy="2988945"/>
            <wp:effectExtent l="152400" t="152400" r="363855" b="3638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298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Pr="00E771F1" w:rsidRDefault="00E771F1" w:rsidP="00E771F1">
      <w:pPr>
        <w:pStyle w:val="Descripcin"/>
        <w:jc w:val="center"/>
        <w:rPr>
          <w:i/>
          <w:color w:val="797979" w:themeColor="background2" w:themeShade="80"/>
        </w:rPr>
      </w:pPr>
      <w:bookmarkStart w:id="10" w:name="_Ref43791127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9E0D45">
        <w:rPr>
          <w:i/>
          <w:noProof/>
          <w:color w:val="797979" w:themeColor="background2" w:themeShade="80"/>
        </w:rPr>
        <w:t>5</w:t>
      </w:r>
      <w:r w:rsidRPr="00E771F1">
        <w:rPr>
          <w:i/>
          <w:color w:val="797979" w:themeColor="background2" w:themeShade="80"/>
        </w:rPr>
        <w:fldChar w:fldCharType="end"/>
      </w:r>
      <w:bookmarkEnd w:id="10"/>
      <w:r w:rsidRPr="00E771F1">
        <w:rPr>
          <w:i/>
          <w:color w:val="797979" w:themeColor="background2" w:themeShade="80"/>
        </w:rPr>
        <w:t xml:space="preserve"> - Gestion de Pedido con platos elegidos</w:t>
      </w:r>
    </w:p>
    <w:p w:rsidR="00E771F1" w:rsidRDefault="00E771F1" w:rsidP="00E771F1">
      <w:pPr>
        <w:keepNext/>
      </w:pPr>
      <w:r>
        <w:rPr>
          <w:noProof/>
          <w:lang w:eastAsia="es-AR"/>
        </w:rPr>
        <w:lastRenderedPageBreak/>
        <w:drawing>
          <wp:inline distT="0" distB="0" distL="0" distR="0" wp14:anchorId="30F864AF" wp14:editId="443B4B8A">
            <wp:extent cx="5695950" cy="2751844"/>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704198" cy="2755829"/>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Default="00E771F1" w:rsidP="00E771F1">
      <w:pPr>
        <w:pStyle w:val="Descripcin"/>
        <w:jc w:val="center"/>
        <w:rPr>
          <w:i/>
          <w:color w:val="797979" w:themeColor="background2" w:themeShade="80"/>
        </w:rPr>
      </w:pPr>
      <w:bookmarkStart w:id="11" w:name="_Ref43791138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9E0D45">
        <w:rPr>
          <w:i/>
          <w:noProof/>
          <w:color w:val="797979" w:themeColor="background2" w:themeShade="80"/>
        </w:rPr>
        <w:t>6</w:t>
      </w:r>
      <w:r w:rsidRPr="00E771F1">
        <w:rPr>
          <w:i/>
          <w:color w:val="797979" w:themeColor="background2" w:themeShade="80"/>
        </w:rPr>
        <w:fldChar w:fldCharType="end"/>
      </w:r>
      <w:bookmarkEnd w:id="11"/>
      <w:r w:rsidRPr="00E771F1">
        <w:rPr>
          <w:i/>
          <w:color w:val="797979" w:themeColor="background2" w:themeShade="80"/>
        </w:rPr>
        <w:t xml:space="preserve"> - Envío de pedido</w:t>
      </w:r>
    </w:p>
    <w:p w:rsidR="00E771F1" w:rsidRDefault="00935237" w:rsidP="00E771F1">
      <w:r>
        <w:t xml:space="preserve">Además se cuenta con un módulo de reportes propio para realizar estadísticas respecto a la actividad de los </w:t>
      </w:r>
      <w:r>
        <w:rPr>
          <w:i/>
        </w:rPr>
        <w:t xml:space="preserve">Negocios </w:t>
      </w:r>
      <w:r>
        <w:t xml:space="preserve">(ver </w:t>
      </w:r>
      <w:r w:rsidR="00333191">
        <w:fldChar w:fldCharType="begin"/>
      </w:r>
      <w:r w:rsidR="00333191">
        <w:instrText xml:space="preserve"> REF _Ref437935285 \h </w:instrText>
      </w:r>
      <w:r w:rsidR="00333191">
        <w:fldChar w:fldCharType="separate"/>
      </w:r>
      <w:r w:rsidR="009E0D45" w:rsidRPr="00935237">
        <w:rPr>
          <w:i/>
          <w:color w:val="797979" w:themeColor="background2" w:themeShade="80"/>
        </w:rPr>
        <w:t xml:space="preserve">Ilustración </w:t>
      </w:r>
      <w:r w:rsidR="009E0D45">
        <w:rPr>
          <w:i/>
          <w:noProof/>
          <w:color w:val="797979" w:themeColor="background2" w:themeShade="80"/>
        </w:rPr>
        <w:t>7</w:t>
      </w:r>
      <w:r w:rsidR="009E0D45" w:rsidRPr="00935237">
        <w:rPr>
          <w:i/>
          <w:color w:val="797979" w:themeColor="background2" w:themeShade="80"/>
        </w:rPr>
        <w:t xml:space="preserve"> - Modulo Reportes</w:t>
      </w:r>
      <w:r w:rsidR="00333191">
        <w:fldChar w:fldCharType="end"/>
      </w:r>
      <w:r>
        <w:t>).</w:t>
      </w:r>
    </w:p>
    <w:p w:rsidR="00935237" w:rsidRDefault="00935237" w:rsidP="00935237">
      <w:pPr>
        <w:keepNext/>
      </w:pPr>
      <w:r>
        <w:rPr>
          <w:noProof/>
          <w:lang w:eastAsia="es-AR"/>
        </w:rPr>
        <w:drawing>
          <wp:inline distT="0" distB="0" distL="0" distR="0" wp14:anchorId="08150E8A" wp14:editId="2ADB7DC1">
            <wp:extent cx="5562600" cy="2682284"/>
            <wp:effectExtent l="152400" t="152400" r="361950" b="3657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m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408" cy="2683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35237" w:rsidRPr="00935237" w:rsidRDefault="00935237" w:rsidP="00935237">
      <w:pPr>
        <w:pStyle w:val="Descripcin"/>
        <w:jc w:val="center"/>
        <w:rPr>
          <w:i/>
          <w:color w:val="797979" w:themeColor="background2" w:themeShade="80"/>
        </w:rPr>
      </w:pPr>
      <w:bookmarkStart w:id="12" w:name="_Ref437935285"/>
      <w:r w:rsidRPr="00935237">
        <w:rPr>
          <w:i/>
          <w:color w:val="797979" w:themeColor="background2" w:themeShade="80"/>
        </w:rPr>
        <w:t xml:space="preserve">Ilustración </w:t>
      </w:r>
      <w:r w:rsidRPr="00935237">
        <w:rPr>
          <w:i/>
          <w:color w:val="797979" w:themeColor="background2" w:themeShade="80"/>
        </w:rPr>
        <w:fldChar w:fldCharType="begin"/>
      </w:r>
      <w:r w:rsidRPr="00935237">
        <w:rPr>
          <w:i/>
          <w:color w:val="797979" w:themeColor="background2" w:themeShade="80"/>
        </w:rPr>
        <w:instrText xml:space="preserve"> SEQ Ilustración \* ARABIC </w:instrText>
      </w:r>
      <w:r w:rsidRPr="00935237">
        <w:rPr>
          <w:i/>
          <w:color w:val="797979" w:themeColor="background2" w:themeShade="80"/>
        </w:rPr>
        <w:fldChar w:fldCharType="separate"/>
      </w:r>
      <w:r w:rsidR="009E0D45">
        <w:rPr>
          <w:i/>
          <w:noProof/>
          <w:color w:val="797979" w:themeColor="background2" w:themeShade="80"/>
        </w:rPr>
        <w:t>7</w:t>
      </w:r>
      <w:r w:rsidRPr="00935237">
        <w:rPr>
          <w:i/>
          <w:color w:val="797979" w:themeColor="background2" w:themeShade="80"/>
        </w:rPr>
        <w:fldChar w:fldCharType="end"/>
      </w:r>
      <w:r w:rsidRPr="00935237">
        <w:rPr>
          <w:i/>
          <w:color w:val="797979" w:themeColor="background2" w:themeShade="80"/>
        </w:rPr>
        <w:t xml:space="preserve"> - Modulo Reportes</w:t>
      </w:r>
      <w:bookmarkEnd w:id="12"/>
    </w:p>
    <w:p w:rsidR="00675138" w:rsidRPr="00675138" w:rsidRDefault="00B131B1" w:rsidP="00675138">
      <w:pPr>
        <w:rPr>
          <w:u w:val="single"/>
        </w:rPr>
      </w:pPr>
      <w:r>
        <w:lastRenderedPageBreak/>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3" w:name="_Toc437943377"/>
      <w:r>
        <w:t xml:space="preserve">1.3 </w:t>
      </w:r>
      <w:r w:rsidR="00BD7BAE">
        <w:t xml:space="preserve">¿Que lo hace único al </w:t>
      </w:r>
      <w:r w:rsidR="00BD7BAE" w:rsidRPr="00BD7BAE">
        <w:t>proyecto?</w:t>
      </w:r>
      <w:bookmarkEnd w:id="13"/>
    </w:p>
    <w:p w:rsidR="00406657"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406657" w:rsidRDefault="00406657">
      <w:pPr>
        <w:spacing w:after="200" w:line="264" w:lineRule="auto"/>
        <w:jc w:val="left"/>
      </w:pPr>
      <w:r>
        <w:br w:type="page"/>
      </w:r>
    </w:p>
    <w:p w:rsidR="00BD7BAE" w:rsidRPr="00BD7BAE" w:rsidRDefault="00675138" w:rsidP="00675138">
      <w:pPr>
        <w:pStyle w:val="Ttulo2"/>
      </w:pPr>
      <w:bookmarkStart w:id="14" w:name="_Toc437943378"/>
      <w:r>
        <w:lastRenderedPageBreak/>
        <w:t xml:space="preserve">1.4 </w:t>
      </w:r>
      <w:r w:rsidR="00BD7BAE" w:rsidRPr="00BD7BAE">
        <w:t xml:space="preserve">Factores </w:t>
      </w:r>
      <w:r w:rsidR="00DD08B7">
        <w:t>principales que harán exitoso al proyecto</w:t>
      </w:r>
      <w:bookmarkEnd w:id="14"/>
    </w:p>
    <w:p w:rsidR="00BD7BAE" w:rsidRPr="00BD7BAE" w:rsidRDefault="00BD7BAE" w:rsidP="00AB1BEA">
      <w:pPr>
        <w:numPr>
          <w:ilvl w:val="0"/>
          <w:numId w:val="5"/>
        </w:numPr>
        <w:spacing w:line="276" w:lineRule="auto"/>
      </w:pPr>
      <w:r w:rsidRPr="00BD7BAE">
        <w:t>Plataforma libre para el Usuario</w:t>
      </w:r>
    </w:p>
    <w:p w:rsidR="00BD7BAE" w:rsidRPr="00BD7BAE" w:rsidRDefault="00BD7BAE" w:rsidP="00AB1BEA">
      <w:pPr>
        <w:numPr>
          <w:ilvl w:val="0"/>
          <w:numId w:val="5"/>
        </w:numPr>
        <w:spacing w:line="276" w:lineRule="auto"/>
      </w:pPr>
      <w:r w:rsidRPr="00BD7BAE">
        <w:t>Pioneros en la ciudad respecto a la implementación de un sistema de pedidos online</w:t>
      </w:r>
    </w:p>
    <w:p w:rsidR="00BD7BAE" w:rsidRPr="00BD7BAE" w:rsidRDefault="00BD7BAE" w:rsidP="00AB1BEA">
      <w:pPr>
        <w:numPr>
          <w:ilvl w:val="0"/>
          <w:numId w:val="5"/>
        </w:numPr>
        <w:spacing w:line="276" w:lineRule="auto"/>
      </w:pPr>
      <w:r w:rsidRPr="00BD7BAE">
        <w:t xml:space="preserve">Interfaz clara e intuitiva </w:t>
      </w:r>
    </w:p>
    <w:p w:rsidR="00BD7BAE" w:rsidRPr="00BD7BAE" w:rsidRDefault="00BD7BAE" w:rsidP="00AB1BEA">
      <w:pPr>
        <w:numPr>
          <w:ilvl w:val="0"/>
          <w:numId w:val="5"/>
        </w:numPr>
        <w:spacing w:line="276" w:lineRule="auto"/>
      </w:pPr>
      <w:r w:rsidRPr="00BD7BAE">
        <w:t>Seguimiento del pedido</w:t>
      </w:r>
    </w:p>
    <w:p w:rsidR="00BD7BAE" w:rsidRPr="00BD7BAE" w:rsidRDefault="00BD7BAE" w:rsidP="00AB1BEA">
      <w:pPr>
        <w:numPr>
          <w:ilvl w:val="0"/>
          <w:numId w:val="5"/>
        </w:numPr>
        <w:spacing w:line="276" w:lineRule="auto"/>
      </w:pPr>
      <w:r w:rsidRPr="00BD7BAE">
        <w:t>Cercanía y conocimientos acerca de la cultura nicoleña frente a empresas similares que intentasen penetrar el mercado de la ciudad</w:t>
      </w:r>
    </w:p>
    <w:p w:rsidR="00BD7BAE" w:rsidRPr="00BD7BAE" w:rsidRDefault="00BD7BAE" w:rsidP="00AB1BEA">
      <w:pPr>
        <w:numPr>
          <w:ilvl w:val="0"/>
          <w:numId w:val="5"/>
        </w:numPr>
        <w:spacing w:line="276" w:lineRule="auto"/>
      </w:pPr>
      <w:r w:rsidRPr="00BD7BAE">
        <w:t>Contactos establecidos con los negocios gastronómicos más influyentes de la ciudad</w:t>
      </w:r>
    </w:p>
    <w:p w:rsidR="00BD7BAE" w:rsidRPr="00BD7BAE" w:rsidRDefault="00BD7BAE" w:rsidP="00AB1BEA">
      <w:pPr>
        <w:numPr>
          <w:ilvl w:val="0"/>
          <w:numId w:val="5"/>
        </w:numPr>
        <w:spacing w:line="276" w:lineRule="auto"/>
      </w:pPr>
      <w:r w:rsidRPr="00BD7BAE">
        <w:t>Flota propia de vehículos</w:t>
      </w:r>
    </w:p>
    <w:p w:rsidR="00BD7BAE" w:rsidRPr="00BD7BAE" w:rsidRDefault="00BD7BAE" w:rsidP="00AB1BEA">
      <w:pPr>
        <w:numPr>
          <w:ilvl w:val="0"/>
          <w:numId w:val="5"/>
        </w:numPr>
        <w:spacing w:line="276" w:lineRule="auto"/>
      </w:pPr>
      <w:r w:rsidRPr="00BD7BAE">
        <w:t>Sede física administrativa y de operaciones.</w:t>
      </w:r>
    </w:p>
    <w:p w:rsidR="00BD7BAE" w:rsidRPr="00BD7BAE" w:rsidRDefault="00E334B9" w:rsidP="00AB1BEA">
      <w:pPr>
        <w:numPr>
          <w:ilvl w:val="0"/>
          <w:numId w:val="5"/>
        </w:numPr>
        <w:spacing w:line="276" w:lineRule="auto"/>
      </w:pPr>
      <w:r>
        <w:t xml:space="preserve">Contacto estrecho con los </w:t>
      </w:r>
      <w:r>
        <w:rPr>
          <w:i/>
        </w:rPr>
        <w:t>Negocios</w:t>
      </w:r>
      <w:r w:rsidR="00BD7BAE" w:rsidRPr="00BD7BAE">
        <w:t>.</w:t>
      </w:r>
    </w:p>
    <w:p w:rsidR="00C80081" w:rsidRPr="00675138" w:rsidRDefault="00BD7BAE" w:rsidP="00AB1BEA">
      <w:pPr>
        <w:numPr>
          <w:ilvl w:val="0"/>
          <w:numId w:val="5"/>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AB1BEA">
      <w:pPr>
        <w:numPr>
          <w:ilvl w:val="0"/>
          <w:numId w:val="5"/>
        </w:numPr>
        <w:spacing w:line="276" w:lineRule="auto"/>
      </w:pPr>
      <w:r>
        <w:t>Eficacia y eficiencia en la entrega de pedidos.</w:t>
      </w:r>
    </w:p>
    <w:p w:rsidR="0012683F" w:rsidRDefault="00DD08B7" w:rsidP="00AB1BEA">
      <w:pPr>
        <w:numPr>
          <w:ilvl w:val="0"/>
          <w:numId w:val="5"/>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5" w:name="_Toc437943379"/>
      <w:r>
        <w:lastRenderedPageBreak/>
        <w:t>1.5 Mision, Vision y Propositos E</w:t>
      </w:r>
      <w:r w:rsidR="00642CD8">
        <w:t>strategicos</w:t>
      </w:r>
      <w:bookmarkEnd w:id="15"/>
    </w:p>
    <w:p w:rsidR="0012683F" w:rsidRDefault="0012683F" w:rsidP="0012683F">
      <w:pPr>
        <w:pStyle w:val="Ttulo3"/>
      </w:pPr>
      <w:bookmarkStart w:id="16" w:name="_Toc437943380"/>
      <w:r>
        <w:t>Visión</w:t>
      </w:r>
      <w:bookmarkEnd w:id="16"/>
    </w:p>
    <w:p w:rsidR="0012683F" w:rsidRDefault="0012683F" w:rsidP="0012683F">
      <w:r>
        <w:t>Pickupmeal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7" w:name="_Toc437943381"/>
      <w:r>
        <w:t>Misión</w:t>
      </w:r>
      <w:bookmarkEnd w:id="17"/>
    </w:p>
    <w:p w:rsidR="0012683F" w:rsidRDefault="0012683F" w:rsidP="0012683F">
      <w:r>
        <w:t xml:space="preserve">Pickupmeal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8" w:name="_Toc437943382"/>
      <w:r>
        <w:t>Propósitos estrategicos</w:t>
      </w:r>
      <w:bookmarkEnd w:id="18"/>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AB1BEA">
      <w:pPr>
        <w:pStyle w:val="Prrafodelista"/>
        <w:numPr>
          <w:ilvl w:val="0"/>
          <w:numId w:val="28"/>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AB1BEA">
      <w:pPr>
        <w:pStyle w:val="Prrafodelista"/>
        <w:numPr>
          <w:ilvl w:val="0"/>
          <w:numId w:val="28"/>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AB1BEA">
      <w:pPr>
        <w:pStyle w:val="Prrafodelista"/>
        <w:numPr>
          <w:ilvl w:val="0"/>
          <w:numId w:val="28"/>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481EEE4C" wp14:editId="65A8C248">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AB1BEA">
      <w:pPr>
        <w:pStyle w:val="Prrafodelista"/>
        <w:numPr>
          <w:ilvl w:val="0"/>
          <w:numId w:val="6"/>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AB1BEA">
      <w:pPr>
        <w:pStyle w:val="Prrafodelista"/>
        <w:numPr>
          <w:ilvl w:val="0"/>
          <w:numId w:val="6"/>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AB1BEA">
      <w:pPr>
        <w:pStyle w:val="Prrafodelista"/>
        <w:numPr>
          <w:ilvl w:val="0"/>
          <w:numId w:val="6"/>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9" w:name="_Toc437943383"/>
      <w:r>
        <w:lastRenderedPageBreak/>
        <w:t>1.6 Identificacion de la oportunidad de negocio</w:t>
      </w:r>
      <w:bookmarkEnd w:id="19"/>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AB1BEA">
      <w:pPr>
        <w:pStyle w:val="Prrafodelista"/>
        <w:numPr>
          <w:ilvl w:val="0"/>
          <w:numId w:val="3"/>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AB1BEA">
      <w:pPr>
        <w:pStyle w:val="Prrafodelista"/>
        <w:numPr>
          <w:ilvl w:val="0"/>
          <w:numId w:val="3"/>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AB1BEA">
      <w:pPr>
        <w:pStyle w:val="Prrafodelista"/>
        <w:numPr>
          <w:ilvl w:val="0"/>
          <w:numId w:val="3"/>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20" w:name="_Toc437943384"/>
      <w:r>
        <w:lastRenderedPageBreak/>
        <w:t xml:space="preserve">1.7 </w:t>
      </w:r>
      <w:r w:rsidR="00A1767B">
        <w:t>C</w:t>
      </w:r>
      <w:r>
        <w:t>apacidades centrales</w:t>
      </w:r>
      <w:bookmarkEnd w:id="20"/>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1" w:name="_Toc437943385"/>
      <w:r>
        <w:lastRenderedPageBreak/>
        <w:t>1.8 P</w:t>
      </w:r>
      <w:r w:rsidR="00642CD8">
        <w:t xml:space="preserve">ropuesta </w:t>
      </w:r>
      <w:r w:rsidR="003E5BF9">
        <w:t>de valor para el cliente</w:t>
      </w:r>
      <w:bookmarkEnd w:id="21"/>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Desde el punto de vista del usuario, se le ofrece diferentes servicios de modo que éste, a la hora de elegir, apueste por Pickupmeal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2" w:name="_Toc437943386"/>
      <w:r>
        <w:t>1.9 V</w:t>
      </w:r>
      <w:r w:rsidR="00642CD8">
        <w:t>alores nucleares de la organizacion</w:t>
      </w:r>
      <w:bookmarkEnd w:id="22"/>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3" w:name="_Toc437943387"/>
      <w:r>
        <w:lastRenderedPageBreak/>
        <w:t>1.10 E</w:t>
      </w:r>
      <w:r w:rsidR="00642CD8">
        <w:t xml:space="preserve">nfoque e iniciativas </w:t>
      </w:r>
      <w:r w:rsidR="00755D12">
        <w:t>estratégicas</w:t>
      </w:r>
      <w:bookmarkEnd w:id="23"/>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9E0D45" w:rsidRPr="00835D76">
        <w:rPr>
          <w:i/>
          <w:color w:val="959595" w:themeColor="text1" w:themeTint="80"/>
        </w:rPr>
        <w:t xml:space="preserve">Ilustración </w:t>
      </w:r>
      <w:r w:rsidR="009E0D45">
        <w:rPr>
          <w:i/>
          <w:noProof/>
          <w:color w:val="959595" w:themeColor="text1" w:themeTint="80"/>
        </w:rPr>
        <w:t>8</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16323AD8" wp14:editId="20083F85">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3">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4"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9E0D45">
        <w:rPr>
          <w:i/>
          <w:noProof/>
          <w:color w:val="959595" w:themeColor="text1" w:themeTint="80"/>
        </w:rPr>
        <w:t>8</w:t>
      </w:r>
      <w:r w:rsidRPr="00835D76">
        <w:rPr>
          <w:i/>
          <w:color w:val="959595" w:themeColor="text1" w:themeTint="80"/>
        </w:rPr>
        <w:fldChar w:fldCharType="end"/>
      </w:r>
      <w:bookmarkEnd w:id="24"/>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9E0D45" w:rsidRPr="000624FE">
        <w:rPr>
          <w:i/>
          <w:color w:val="959595" w:themeColor="text1" w:themeTint="80"/>
        </w:rPr>
        <w:t xml:space="preserve">Ilustración </w:t>
      </w:r>
      <w:r w:rsidR="009E0D45">
        <w:rPr>
          <w:i/>
          <w:noProof/>
          <w:color w:val="959595" w:themeColor="text1" w:themeTint="80"/>
        </w:rPr>
        <w:t>9</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AB1BEA">
      <w:pPr>
        <w:pStyle w:val="Prrafodelista"/>
        <w:numPr>
          <w:ilvl w:val="0"/>
          <w:numId w:val="10"/>
        </w:numPr>
      </w:pPr>
      <w:r>
        <w:t xml:space="preserve">El </w:t>
      </w:r>
      <w:r w:rsidRPr="000F1088">
        <w:rPr>
          <w:b/>
        </w:rPr>
        <w:t xml:space="preserve">Cliente </w:t>
      </w:r>
      <w:r>
        <w:t>que se encuentra en el corazón del modelo.</w:t>
      </w:r>
    </w:p>
    <w:p w:rsidR="000F1088" w:rsidRDefault="000F1088" w:rsidP="00AB1BEA">
      <w:pPr>
        <w:pStyle w:val="Prrafodelista"/>
        <w:numPr>
          <w:ilvl w:val="0"/>
          <w:numId w:val="10"/>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AB1BEA">
      <w:pPr>
        <w:pStyle w:val="Prrafodelista"/>
        <w:numPr>
          <w:ilvl w:val="0"/>
          <w:numId w:val="10"/>
        </w:numPr>
      </w:pPr>
      <w:r>
        <w:t xml:space="preserve">La </w:t>
      </w:r>
      <w:r>
        <w:rPr>
          <w:b/>
        </w:rPr>
        <w:t>Gente</w:t>
      </w:r>
      <w:r>
        <w:t>: las personas deben saber, entender y obligarse a la promesa del servicio.</w:t>
      </w:r>
    </w:p>
    <w:p w:rsidR="000F1088" w:rsidRDefault="000F1088" w:rsidP="00AB1BEA">
      <w:pPr>
        <w:pStyle w:val="Prrafodelista"/>
        <w:numPr>
          <w:ilvl w:val="0"/>
          <w:numId w:val="10"/>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77799CFE" wp14:editId="0F88A7A6">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08944A06" wp14:editId="3BE87CEE">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624FE" w:rsidRPr="000624FE" w:rsidRDefault="000624FE" w:rsidP="000624FE">
      <w:pPr>
        <w:pStyle w:val="Descripcin"/>
        <w:jc w:val="center"/>
        <w:rPr>
          <w:i/>
          <w:color w:val="959595" w:themeColor="text1" w:themeTint="80"/>
        </w:rPr>
      </w:pPr>
      <w:bookmarkStart w:id="25"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9E0D45">
        <w:rPr>
          <w:i/>
          <w:noProof/>
          <w:color w:val="959595" w:themeColor="text1" w:themeTint="80"/>
        </w:rPr>
        <w:t>9</w:t>
      </w:r>
      <w:r w:rsidRPr="000624FE">
        <w:rPr>
          <w:i/>
          <w:color w:val="959595" w:themeColor="text1" w:themeTint="80"/>
        </w:rPr>
        <w:fldChar w:fldCharType="end"/>
      </w:r>
      <w:bookmarkEnd w:id="25"/>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AB1BEA">
      <w:pPr>
        <w:pStyle w:val="Prrafodelista"/>
        <w:numPr>
          <w:ilvl w:val="0"/>
          <w:numId w:val="11"/>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AB1BEA">
      <w:pPr>
        <w:pStyle w:val="Prrafodelista"/>
        <w:numPr>
          <w:ilvl w:val="0"/>
          <w:numId w:val="11"/>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AB1BEA">
      <w:pPr>
        <w:pStyle w:val="Prrafodelista"/>
        <w:numPr>
          <w:ilvl w:val="0"/>
          <w:numId w:val="11"/>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AB1BEA">
      <w:pPr>
        <w:pStyle w:val="Prrafodelista"/>
        <w:numPr>
          <w:ilvl w:val="0"/>
          <w:numId w:val="11"/>
        </w:numPr>
      </w:pPr>
      <w:r>
        <w:t>En el área de la investigación y desarrollo: se desarrollan módulos con distintas nuevas tecnologías para mejorar la performance del e-commerce.</w:t>
      </w:r>
    </w:p>
    <w:p w:rsidR="003A2058" w:rsidRDefault="003A2058" w:rsidP="00AE5C0C">
      <w:pPr>
        <w:pStyle w:val="Ttulo2"/>
      </w:pPr>
      <w:bookmarkStart w:id="26" w:name="_Toc437943388"/>
      <w:r>
        <w:t>1.</w:t>
      </w:r>
      <w:r w:rsidR="00995EAB">
        <w:t>11 A</w:t>
      </w:r>
      <w:r w:rsidR="00AE5C0C">
        <w:t>reas claves de resultados</w:t>
      </w:r>
      <w:bookmarkEnd w:id="26"/>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AB1BEA">
      <w:pPr>
        <w:pStyle w:val="Prrafodelista"/>
        <w:numPr>
          <w:ilvl w:val="0"/>
          <w:numId w:val="8"/>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AB1BEA">
      <w:pPr>
        <w:pStyle w:val="Prrafodelista"/>
        <w:numPr>
          <w:ilvl w:val="0"/>
          <w:numId w:val="7"/>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AB1BEA">
      <w:pPr>
        <w:pStyle w:val="Prrafodelista"/>
        <w:numPr>
          <w:ilvl w:val="0"/>
          <w:numId w:val="7"/>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7" w:name="_Toc437943389"/>
      <w:r>
        <w:t>1.12 I</w:t>
      </w:r>
      <w:r w:rsidR="003A2058">
        <w:t>ngreso al sector, estrategias de inserción</w:t>
      </w:r>
      <w:bookmarkEnd w:id="27"/>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8" w:name="_Toc406368248"/>
      <w:bookmarkStart w:id="29" w:name="_Toc437943390"/>
      <w:r>
        <w:t>Competidores directos</w:t>
      </w:r>
      <w:bookmarkEnd w:id="28"/>
      <w:bookmarkEnd w:id="29"/>
    </w:p>
    <w:p w:rsidR="009C12A9" w:rsidRDefault="009C12A9" w:rsidP="009C12A9">
      <w:bookmarkStart w:id="30"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9E0D45" w:rsidRPr="00880E1A">
        <w:rPr>
          <w:i/>
          <w:color w:val="959595" w:themeColor="text1" w:themeTint="80"/>
        </w:rPr>
        <w:t xml:space="preserve">Ilustración </w:t>
      </w:r>
      <w:r w:rsidR="009E0D45">
        <w:rPr>
          <w:i/>
          <w:noProof/>
          <w:color w:val="959595" w:themeColor="text1" w:themeTint="80"/>
        </w:rPr>
        <w:t>10</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9E0D45" w:rsidRPr="00880E1A">
        <w:rPr>
          <w:i/>
          <w:color w:val="959595" w:themeColor="text1" w:themeTint="80"/>
        </w:rPr>
        <w:t xml:space="preserve">Ilustración </w:t>
      </w:r>
      <w:r w:rsidR="009E0D45">
        <w:rPr>
          <w:i/>
          <w:noProof/>
          <w:color w:val="959595" w:themeColor="text1" w:themeTint="80"/>
        </w:rPr>
        <w:t>11</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610D8B81" wp14:editId="5FADB3EB">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9">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1"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9E0D45">
        <w:rPr>
          <w:i/>
          <w:noProof/>
          <w:color w:val="959595" w:themeColor="text1" w:themeTint="80"/>
        </w:rPr>
        <w:t>10</w:t>
      </w:r>
      <w:r w:rsidRPr="00880E1A">
        <w:rPr>
          <w:i/>
          <w:color w:val="959595" w:themeColor="text1" w:themeTint="80"/>
        </w:rPr>
        <w:fldChar w:fldCharType="end"/>
      </w:r>
      <w:bookmarkEnd w:id="31"/>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25DC3955" wp14:editId="0C902821">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0">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2"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9E0D45">
        <w:rPr>
          <w:i/>
          <w:noProof/>
          <w:color w:val="959595" w:themeColor="text1" w:themeTint="80"/>
        </w:rPr>
        <w:t>11</w:t>
      </w:r>
      <w:r w:rsidRPr="00880E1A">
        <w:rPr>
          <w:i/>
          <w:color w:val="959595" w:themeColor="text1" w:themeTint="80"/>
        </w:rPr>
        <w:fldChar w:fldCharType="end"/>
      </w:r>
      <w:bookmarkEnd w:id="32"/>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12</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13</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14</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116040F3" wp14:editId="34A85E47">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1">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9E0D45">
        <w:rPr>
          <w:i/>
          <w:noProof/>
          <w:color w:val="959595" w:themeColor="text1" w:themeTint="80"/>
        </w:rPr>
        <w:t>12</w:t>
      </w:r>
      <w:r w:rsidRPr="00806665">
        <w:rPr>
          <w:i/>
          <w:color w:val="959595" w:themeColor="text1" w:themeTint="80"/>
        </w:rPr>
        <w:fldChar w:fldCharType="end"/>
      </w:r>
      <w:bookmarkEnd w:id="33"/>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3A35A5E1" wp14:editId="37298BA5">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2">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9E0D45">
        <w:rPr>
          <w:i/>
          <w:noProof/>
          <w:color w:val="959595" w:themeColor="text1" w:themeTint="80"/>
        </w:rPr>
        <w:t>13</w:t>
      </w:r>
      <w:r w:rsidRPr="00806665">
        <w:rPr>
          <w:i/>
          <w:color w:val="959595" w:themeColor="text1" w:themeTint="80"/>
        </w:rPr>
        <w:fldChar w:fldCharType="end"/>
      </w:r>
      <w:bookmarkEnd w:id="34"/>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4FDF09CA" wp14:editId="3A8763D9">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3">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5"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9E0D45">
        <w:rPr>
          <w:i/>
          <w:noProof/>
          <w:color w:val="959595" w:themeColor="text1" w:themeTint="80"/>
        </w:rPr>
        <w:t>14</w:t>
      </w:r>
      <w:r w:rsidRPr="00806665">
        <w:rPr>
          <w:i/>
          <w:color w:val="959595" w:themeColor="text1" w:themeTint="80"/>
        </w:rPr>
        <w:fldChar w:fldCharType="end"/>
      </w:r>
      <w:bookmarkEnd w:id="35"/>
      <w:r w:rsidRPr="00806665">
        <w:rPr>
          <w:i/>
          <w:color w:val="959595" w:themeColor="text1" w:themeTint="80"/>
        </w:rPr>
        <w:t xml:space="preserve"> - PedidosYa locales</w:t>
      </w:r>
    </w:p>
    <w:p w:rsidR="00DE3ED1" w:rsidRDefault="00DE3ED1" w:rsidP="00DE3ED1">
      <w:pPr>
        <w:pStyle w:val="Ttulo3"/>
      </w:pPr>
      <w:bookmarkStart w:id="36" w:name="_Toc437943391"/>
      <w:r>
        <w:lastRenderedPageBreak/>
        <w:t>Competidores potenciales</w:t>
      </w:r>
      <w:bookmarkEnd w:id="30"/>
      <w:bookmarkEnd w:id="36"/>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770E5106" wp14:editId="7B47412C">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4">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9E0D45">
        <w:rPr>
          <w:i/>
          <w:noProof/>
          <w:color w:val="959595" w:themeColor="text1" w:themeTint="80"/>
        </w:rPr>
        <w:t>15</w:t>
      </w:r>
      <w:r w:rsidRPr="00E8724B">
        <w:rPr>
          <w:i/>
          <w:color w:val="959595" w:themeColor="text1" w:themeTint="80"/>
        </w:rPr>
        <w:fldChar w:fldCharType="end"/>
      </w:r>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7" w:name="_Toc406368250"/>
      <w:bookmarkStart w:id="38" w:name="_Toc437943392"/>
      <w:r>
        <w:lastRenderedPageBreak/>
        <w:t>Barreras de ingreso al sector</w:t>
      </w:r>
      <w:bookmarkEnd w:id="37"/>
      <w:bookmarkEnd w:id="38"/>
    </w:p>
    <w:p w:rsidR="00DE3ED1" w:rsidRDefault="00DE3ED1" w:rsidP="00DE3ED1">
      <w:pPr>
        <w:pStyle w:val="Ttulo4"/>
      </w:pPr>
      <w:bookmarkStart w:id="39" w:name="_Toc406368252"/>
      <w:r>
        <w:t>cantidad de usuarios</w:t>
      </w:r>
      <w:bookmarkEnd w:id="39"/>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40" w:name="_Toc406368253"/>
      <w:r>
        <w:t>Requisitos de infraestructura</w:t>
      </w:r>
      <w:bookmarkEnd w:id="40"/>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1" w:name="_Toc406368254"/>
      <w:r w:rsidRPr="000E45AC">
        <w:t>Falta de experiencia en la industria</w:t>
      </w:r>
      <w:bookmarkEnd w:id="41"/>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2" w:name="_Toc406368255"/>
      <w:r>
        <w:t>Tipo de inversión</w:t>
      </w:r>
      <w:bookmarkEnd w:id="42"/>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3" w:name="_Toc406368256"/>
      <w:bookmarkStart w:id="44" w:name="_Toc437943393"/>
      <w:r>
        <w:lastRenderedPageBreak/>
        <w:t>Barreras de salida del sector</w:t>
      </w:r>
      <w:bookmarkEnd w:id="43"/>
      <w:bookmarkEnd w:id="44"/>
    </w:p>
    <w:p w:rsidR="00DE3ED1" w:rsidRDefault="00DE3ED1" w:rsidP="00DE3ED1">
      <w:pPr>
        <w:pStyle w:val="Ttulo4"/>
      </w:pPr>
      <w:bookmarkStart w:id="45" w:name="_Toc406368257"/>
      <w:r>
        <w:t>Barreras de salida económicas</w:t>
      </w:r>
      <w:bookmarkEnd w:id="45"/>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6" w:name="_Toc406368258"/>
      <w:r>
        <w:t>Barreras de salida personales o emocionales</w:t>
      </w:r>
      <w:bookmarkEnd w:id="46"/>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7" w:name="_Toc406368259"/>
      <w:bookmarkStart w:id="48" w:name="_Toc437943394"/>
      <w:r>
        <w:t>Sustitutos</w:t>
      </w:r>
      <w:bookmarkEnd w:id="47"/>
      <w:bookmarkEnd w:id="48"/>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9" w:name="_Toc406368260"/>
      <w:bookmarkStart w:id="50" w:name="_Toc437943395"/>
      <w:r>
        <w:t>Poder de negociación de los compradores</w:t>
      </w:r>
      <w:bookmarkEnd w:id="49"/>
      <w:bookmarkEnd w:id="50"/>
    </w:p>
    <w:p w:rsidR="00DE3ED1" w:rsidRDefault="00DE3ED1" w:rsidP="00DE3ED1">
      <w:r>
        <w:t>En este caso, los compradores serían:</w:t>
      </w:r>
    </w:p>
    <w:p w:rsidR="00DE3ED1" w:rsidRDefault="000F5742" w:rsidP="00AB1BEA">
      <w:pPr>
        <w:pStyle w:val="Prrafodelista"/>
        <w:numPr>
          <w:ilvl w:val="0"/>
          <w:numId w:val="4"/>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AB1BEA">
      <w:pPr>
        <w:pStyle w:val="Prrafodelista"/>
        <w:numPr>
          <w:ilvl w:val="0"/>
          <w:numId w:val="4"/>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1" w:name="_Toc406368261"/>
      <w:bookmarkStart w:id="52" w:name="_Toc437943396"/>
      <w:r>
        <w:lastRenderedPageBreak/>
        <w:t>Poder de negociación de los proveedores</w:t>
      </w:r>
      <w:bookmarkEnd w:id="51"/>
      <w:bookmarkEnd w:id="52"/>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3" w:name="_Toc437943397"/>
      <w:r>
        <w:t>Estratégica de ingreso: Matriz de YIP</w:t>
      </w:r>
      <w:bookmarkEnd w:id="53"/>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779C27B2" wp14:editId="3CABDB77">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80F2B30" wp14:editId="68F8AAC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c>
      </w:tr>
    </w:tbl>
    <w:p w:rsidR="00E401B5" w:rsidRPr="009C12A9" w:rsidRDefault="00E401B5" w:rsidP="009C12A9">
      <w:r>
        <w:t xml:space="preserve"> </w:t>
      </w:r>
    </w:p>
    <w:p w:rsidR="003A2058" w:rsidRDefault="003A2058" w:rsidP="00250FB8">
      <w:pPr>
        <w:pStyle w:val="Ttulo1"/>
      </w:pPr>
      <w:bookmarkStart w:id="54" w:name="_Toc437943398"/>
      <w:r>
        <w:lastRenderedPageBreak/>
        <w:t>2 Analisis estrategico</w:t>
      </w:r>
      <w:bookmarkEnd w:id="54"/>
    </w:p>
    <w:p w:rsidR="003A2058" w:rsidRDefault="003A2058" w:rsidP="00250FB8">
      <w:pPr>
        <w:pStyle w:val="Ttulo2"/>
      </w:pPr>
      <w:bookmarkStart w:id="55" w:name="_Toc437943399"/>
      <w:r>
        <w:t>2.1 Analisis de contexto</w:t>
      </w:r>
      <w:bookmarkEnd w:id="55"/>
    </w:p>
    <w:p w:rsidR="00EF777E" w:rsidRDefault="00EF777E" w:rsidP="00EF777E">
      <w:r>
        <w:t>El conjunto de industrias conforma el subsistema oferta</w:t>
      </w:r>
      <w:r w:rsidR="00657ACD">
        <w:t xml:space="preserve"> (ver )</w:t>
      </w:r>
      <w:r>
        <w:t>.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6749F5">
        <w:t>tendencia de la globali</w:t>
      </w:r>
      <w:r w:rsidR="005A3687">
        <w:t>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657ACD" w:rsidRDefault="00E574CA" w:rsidP="00657ACD">
      <w:pPr>
        <w:keepNext/>
        <w:jc w:val="center"/>
      </w:pPr>
      <w:r>
        <w:rPr>
          <w:noProof/>
          <w:lang w:eastAsia="es-AR"/>
        </w:rPr>
        <w:drawing>
          <wp:inline distT="0" distB="0" distL="0" distR="0" wp14:anchorId="47F13B21" wp14:editId="0C76355C">
            <wp:extent cx="3276600" cy="3132749"/>
            <wp:effectExtent l="0" t="0" r="0"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8548" cy="3144172"/>
                    </a:xfrm>
                    <a:prstGeom prst="rect">
                      <a:avLst/>
                    </a:prstGeom>
                    <a:noFill/>
                    <a:ln>
                      <a:noFill/>
                    </a:ln>
                  </pic:spPr>
                </pic:pic>
              </a:graphicData>
            </a:graphic>
          </wp:inline>
        </w:drawing>
      </w:r>
    </w:p>
    <w:p w:rsidR="005A3687" w:rsidRPr="00EF777E" w:rsidRDefault="00657ACD" w:rsidP="00657ACD">
      <w:pPr>
        <w:pStyle w:val="Descripcin"/>
        <w:jc w:val="center"/>
      </w:pPr>
      <w:r>
        <w:t xml:space="preserve">Ilustración </w:t>
      </w:r>
      <w:r>
        <w:fldChar w:fldCharType="begin"/>
      </w:r>
      <w:r>
        <w:instrText xml:space="preserve"> SEQ Ilustración \* ARABIC </w:instrText>
      </w:r>
      <w:r>
        <w:fldChar w:fldCharType="separate"/>
      </w:r>
      <w:r w:rsidR="009E0D45">
        <w:rPr>
          <w:noProof/>
        </w:rPr>
        <w:t>16</w:t>
      </w:r>
      <w:r>
        <w:fldChar w:fldCharType="end"/>
      </w:r>
      <w:r>
        <w:t xml:space="preserve"> - Subsistema Oferta</w:t>
      </w:r>
    </w:p>
    <w:p w:rsidR="003A2058" w:rsidRDefault="00995EAB" w:rsidP="00250FB8">
      <w:pPr>
        <w:pStyle w:val="Ttulo3"/>
      </w:pPr>
      <w:bookmarkStart w:id="56" w:name="_Toc437943400"/>
      <w:r>
        <w:lastRenderedPageBreak/>
        <w:t>2.1.1 D</w:t>
      </w:r>
      <w:r w:rsidR="003A2058">
        <w:t>escripcion del escenario local</w:t>
      </w:r>
      <w:bookmarkEnd w:id="56"/>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39529BF2" wp14:editId="313570F3">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6A3AF28A" wp14:editId="72779749">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7" w:name="_Toc437943401"/>
      <w:r>
        <w:lastRenderedPageBreak/>
        <w:t>2.1.2 F</w:t>
      </w:r>
      <w:r w:rsidR="003A2058">
        <w:t>actores economicos</w:t>
      </w:r>
      <w:bookmarkEnd w:id="57"/>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8" w:name="_Toc437943402"/>
      <w:r>
        <w:lastRenderedPageBreak/>
        <w:t>2.1.</w:t>
      </w:r>
      <w:r w:rsidR="00995EAB">
        <w:t>3 F</w:t>
      </w:r>
      <w:r>
        <w:t>actores politicos</w:t>
      </w:r>
      <w:bookmarkEnd w:id="58"/>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9" w:name="_Toc437943403"/>
      <w:r>
        <w:lastRenderedPageBreak/>
        <w:t>2.1.4 F</w:t>
      </w:r>
      <w:r w:rsidR="003A2058">
        <w:t>actores tecnologicos</w:t>
      </w:r>
      <w:bookmarkEnd w:id="59"/>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AB1BEA">
      <w:pPr>
        <w:pStyle w:val="Prrafodelista"/>
        <w:numPr>
          <w:ilvl w:val="0"/>
          <w:numId w:val="9"/>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AB1BEA">
      <w:pPr>
        <w:pStyle w:val="Prrafodelista"/>
        <w:numPr>
          <w:ilvl w:val="0"/>
          <w:numId w:val="9"/>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AB1BEA">
      <w:pPr>
        <w:pStyle w:val="Prrafodelista"/>
        <w:numPr>
          <w:ilvl w:val="0"/>
          <w:numId w:val="9"/>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60" w:name="_Toc437943404"/>
      <w:r>
        <w:t>2.1.5 D</w:t>
      </w:r>
      <w:r w:rsidR="003A2058">
        <w:t>escripcion del escenario: escenario meta</w:t>
      </w:r>
      <w:bookmarkEnd w:id="60"/>
    </w:p>
    <w:p w:rsidR="001B5857" w:rsidRDefault="001B5857" w:rsidP="001B5857">
      <w:r>
        <w:t>En el escenario meta de la provincia de Buenos Aires, existen varios comercios electrónicos anteriormente nombrados que satisfacen las necesidades de los usuarios en los que se enfocan</w:t>
      </w:r>
      <w:r w:rsidR="00333191">
        <w:t>,</w:t>
      </w:r>
      <w:r>
        <w:t xml:space="preserve">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1" w:name="_Toc437943405"/>
      <w:r>
        <w:lastRenderedPageBreak/>
        <w:t>2.1.6 A</w:t>
      </w:r>
      <w:r w:rsidR="003A2058">
        <w:t>nalisis sectorial. Definicion de oportunidades y amenazas de negocio.</w:t>
      </w:r>
      <w:bookmarkEnd w:id="61"/>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w:t>
      </w:r>
      <w:r w:rsidR="00227605">
        <w:t xml:space="preserve"> (no se tienen en cuenta las demás ciudades que participan del partido)</w:t>
      </w:r>
      <w:r>
        <w:t xml:space="preserve">,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70F3AEB9" wp14:editId="4F82DBED">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4869" w:type="dxa"/>
          </w:tcPr>
          <w:p w:rsidR="00F935AA" w:rsidRDefault="00F935AA" w:rsidP="00720BCF">
            <w:r>
              <w:rPr>
                <w:noProof/>
                <w:lang w:eastAsia="es-AR"/>
              </w:rPr>
              <w:drawing>
                <wp:inline distT="0" distB="0" distL="0" distR="0" wp14:anchorId="6A3C0284" wp14:editId="1B395F9E">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0315E5D4" wp14:editId="7A1E96AE">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28798EA" wp14:editId="2701EB40">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FAAD078" wp14:editId="270C4A63">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1D8E73AF" wp14:editId="7CF8D17E">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7089D591" wp14:editId="72D3132F">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693E77D" wp14:editId="1324722A">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w:t>
      </w:r>
      <w:r w:rsidR="00216CDE">
        <w:t>Dicho factor</w:t>
      </w:r>
      <w:r w:rsidRPr="007D7163">
        <w:t xml:space="preserve">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2" w:name="_Toc437943406"/>
      <w:r>
        <w:lastRenderedPageBreak/>
        <w:t>2.2 Análisis de la Competencia.</w:t>
      </w:r>
      <w:bookmarkEnd w:id="62"/>
    </w:p>
    <w:p w:rsidR="00BA21A8" w:rsidRDefault="00BA21A8" w:rsidP="00BA21A8">
      <w:r>
        <w:t xml:space="preserve">Para el análisis de la competencia se tiene en cuenta el modelo competitivo de red </w:t>
      </w:r>
      <w:r w:rsidR="00216CDE">
        <w:t xml:space="preserve">de </w:t>
      </w:r>
      <w:r>
        <w:t>Wilensky:</w:t>
      </w:r>
    </w:p>
    <w:p w:rsidR="00BA21A8" w:rsidRDefault="00BA21A8" w:rsidP="00BA21A8">
      <w:pPr>
        <w:jc w:val="center"/>
      </w:pPr>
      <w:r>
        <w:rPr>
          <w:noProof/>
          <w:lang w:eastAsia="es-AR"/>
        </w:rPr>
        <w:drawing>
          <wp:inline distT="0" distB="0" distL="0" distR="0" wp14:anchorId="783C813B" wp14:editId="4436BBAE">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216CDE" w:rsidP="00AB1BEA">
      <w:pPr>
        <w:pStyle w:val="Prrafodelista"/>
        <w:numPr>
          <w:ilvl w:val="0"/>
          <w:numId w:val="39"/>
        </w:numPr>
      </w:pPr>
      <w:r>
        <w:t>Donweb</w:t>
      </w:r>
      <w:r w:rsidR="002502B7">
        <w:rPr>
          <w:rStyle w:val="Refdenotaalpie"/>
        </w:rPr>
        <w:footnoteReference w:id="23"/>
      </w:r>
      <w:r>
        <w:t xml:space="preserve">: Proporciona mediante su unidad de negocio Cloud Hosting, distintos servicios de hosting web. Se utiliza el servicio de VPS para almacenar y administrar las distintas instancias del e-commerce. </w:t>
      </w:r>
      <w:r w:rsidR="00BA21A8">
        <w:t xml:space="preserve">El poder de negociación es bajo debido a que se </w:t>
      </w:r>
      <w:r>
        <w:t xml:space="preserve">tratan de servicios estándar que regulan los factores técnicos </w:t>
      </w:r>
      <w:r w:rsidR="00BA21A8">
        <w:t xml:space="preserve">y los precios acordes a las demandas de los clientes y se amoldan a las necesidades de cada uno de ellos. En el caso de </w:t>
      </w:r>
      <w:r w:rsidR="00BA21A8" w:rsidRPr="00216CDE">
        <w:rPr>
          <w:b/>
          <w:i/>
        </w:rPr>
        <w:t>pickupmeal.com</w:t>
      </w:r>
      <w:r w:rsidR="00BA21A8">
        <w:t xml:space="preserve"> hospeda </w:t>
      </w:r>
      <w:r w:rsidR="00BA21A8">
        <w:lastRenderedPageBreak/>
        <w:t xml:space="preserve">la aplicación principal e-commerce para los </w:t>
      </w:r>
      <w:r w:rsidR="00BA21A8" w:rsidRPr="00216CDE">
        <w:rPr>
          <w:i/>
        </w:rPr>
        <w:t xml:space="preserve">Clientes </w:t>
      </w:r>
      <w:r w:rsidR="00BA21A8">
        <w:t xml:space="preserve">y </w:t>
      </w:r>
      <w:r w:rsidR="00BA21A8" w:rsidRPr="00216CDE">
        <w:rPr>
          <w:i/>
        </w:rPr>
        <w:t>Negocios</w:t>
      </w:r>
      <w:r w:rsidR="00BA21A8">
        <w:t>, la aplicación utilizada por la sede administrativa y las bases de datos correspondientes que consumen dichas aplicaciones.</w:t>
      </w:r>
    </w:p>
    <w:p w:rsidR="00BA21A8" w:rsidRDefault="00BA21A8" w:rsidP="00AB1BEA">
      <w:pPr>
        <w:pStyle w:val="Prrafodelista"/>
        <w:numPr>
          <w:ilvl w:val="0"/>
          <w:numId w:val="18"/>
        </w:numPr>
        <w:spacing w:before="0" w:after="160"/>
        <w:jc w:val="left"/>
      </w:pPr>
      <w:r>
        <w:t>YPF: Proporciona el combustible necesario para las motocicletas que conducen los cadetes de la empresa. Su poder de negociación es bajo, porque es fácilmente reemplazable por otra estación de servicio.</w:t>
      </w:r>
    </w:p>
    <w:p w:rsidR="00BA21A8" w:rsidRDefault="00BA21A8" w:rsidP="00AB1BEA">
      <w:pPr>
        <w:pStyle w:val="Prrafodelista"/>
        <w:numPr>
          <w:ilvl w:val="0"/>
          <w:numId w:val="18"/>
        </w:numPr>
        <w:spacing w:before="0" w:after="160"/>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AB1BEA">
      <w:pPr>
        <w:pStyle w:val="Prrafodelista"/>
        <w:numPr>
          <w:ilvl w:val="0"/>
          <w:numId w:val="18"/>
        </w:numPr>
        <w:spacing w:before="0" w:after="160"/>
        <w:jc w:val="left"/>
      </w:pPr>
      <w:r>
        <w:t>Fibertel</w:t>
      </w:r>
      <w:r w:rsidR="00AD5669">
        <w:rPr>
          <w:rStyle w:val="Refdenotaalpie"/>
        </w:rPr>
        <w:footnoteReference w:id="24"/>
      </w:r>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8563AC" w:rsidRDefault="00BA21A8" w:rsidP="00AB1BEA">
      <w:pPr>
        <w:pStyle w:val="Prrafodelista"/>
        <w:numPr>
          <w:ilvl w:val="0"/>
          <w:numId w:val="4"/>
        </w:numPr>
        <w:spacing w:after="200"/>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8563AC" w:rsidP="008563AC">
      <w:pPr>
        <w:spacing w:after="200" w:line="264" w:lineRule="auto"/>
        <w:jc w:val="left"/>
      </w:pPr>
      <w:r>
        <w:br w:type="page"/>
      </w:r>
    </w:p>
    <w:p w:rsidR="00BA21A8" w:rsidRDefault="00BA21A8" w:rsidP="00AB1BEA">
      <w:pPr>
        <w:pStyle w:val="Prrafodelista"/>
        <w:numPr>
          <w:ilvl w:val="0"/>
          <w:numId w:val="4"/>
        </w:numPr>
        <w:spacing w:after="200"/>
      </w:pPr>
      <w:r>
        <w:rPr>
          <w:b/>
        </w:rPr>
        <w:lastRenderedPageBreak/>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w:t>
      </w:r>
      <w:r w:rsidR="008563AC">
        <w:t>e</w:t>
      </w:r>
      <w:r>
        <w:t xml:space="preserve">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5"/>
      </w:r>
      <w:r>
        <w:t xml:space="preserve"> en la fecha de consulta actual (</w:t>
      </w:r>
      <w:r w:rsidR="008563AC">
        <w:t>Diciembre</w:t>
      </w:r>
      <w:r>
        <w:t xml:space="preserv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AB1BEA">
      <w:pPr>
        <w:pStyle w:val="Prrafodelista"/>
        <w:numPr>
          <w:ilvl w:val="0"/>
          <w:numId w:val="19"/>
        </w:numPr>
        <w:spacing w:before="0" w:after="160"/>
      </w:pPr>
      <w:r>
        <w:t>Facebook, Twitter, Google: cada una de estas empresas proveen cada uno una API</w:t>
      </w:r>
      <w:r>
        <w:rPr>
          <w:rStyle w:val="Refdenotaalpie"/>
        </w:rPr>
        <w:footnoteReference w:id="26"/>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r w:rsidR="00DB6665">
        <w:t xml:space="preserve"> y además es utilizado a la hora de modificar direcciones de </w:t>
      </w:r>
      <w:r w:rsidR="00DB6665">
        <w:rPr>
          <w:i/>
        </w:rPr>
        <w:t>Usuarios</w:t>
      </w:r>
      <w:r w:rsidR="00DB6665">
        <w:t xml:space="preserve"> y sus direcciones</w:t>
      </w:r>
      <w:r>
        <w:t>.</w:t>
      </w:r>
    </w:p>
    <w:p w:rsidR="008E7D91" w:rsidRDefault="00BA21A8" w:rsidP="00AB1BEA">
      <w:pPr>
        <w:pStyle w:val="Prrafodelista"/>
        <w:numPr>
          <w:ilvl w:val="0"/>
          <w:numId w:val="19"/>
        </w:numPr>
        <w:spacing w:before="0" w:after="160"/>
      </w:pPr>
      <w:r>
        <w:t xml:space="preserve">Apple y Google: cada una de estas empresas proveen </w:t>
      </w:r>
      <w:r>
        <w:rPr>
          <w:i/>
        </w:rPr>
        <w:t>Stores</w:t>
      </w:r>
      <w:r>
        <w:rPr>
          <w:rStyle w:val="Refdenotaalpie"/>
          <w:i/>
        </w:rPr>
        <w:footnoteReference w:id="27"/>
      </w:r>
      <w:r>
        <w:rPr>
          <w:rStyle w:val="Refdenotaalpie"/>
          <w:i/>
        </w:rPr>
        <w:footnoteReference w:id="28"/>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8E7D91" w:rsidRDefault="008E7D91">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AB1BEA">
      <w:pPr>
        <w:pStyle w:val="Prrafodelista"/>
        <w:numPr>
          <w:ilvl w:val="0"/>
          <w:numId w:val="20"/>
        </w:numPr>
        <w:spacing w:before="0" w:after="160"/>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geográfica a desarrollarse, son muy importantes en la imagen positiva de la empresa debido a que llegan a más personas y </w:t>
      </w:r>
      <w:r w:rsidR="004C007C">
        <w:t xml:space="preserve">se obtiene más </w:t>
      </w:r>
      <w:r>
        <w:t>prestigio.</w:t>
      </w:r>
    </w:p>
    <w:p w:rsidR="00BA21A8" w:rsidRDefault="00BA21A8" w:rsidP="00AB1BEA">
      <w:pPr>
        <w:pStyle w:val="Prrafodelista"/>
        <w:numPr>
          <w:ilvl w:val="0"/>
          <w:numId w:val="20"/>
        </w:numPr>
        <w:spacing w:before="0" w:after="160"/>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AB1BEA">
      <w:pPr>
        <w:pStyle w:val="Prrafodelista"/>
        <w:numPr>
          <w:ilvl w:val="0"/>
          <w:numId w:val="20"/>
        </w:numPr>
        <w:spacing w:before="0" w:after="160"/>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AB1BEA">
      <w:pPr>
        <w:pStyle w:val="Prrafodelista"/>
        <w:numPr>
          <w:ilvl w:val="0"/>
          <w:numId w:val="20"/>
        </w:numPr>
        <w:spacing w:before="0" w:after="160"/>
      </w:pPr>
      <w:r>
        <w:rPr>
          <w:i/>
        </w:rPr>
        <w:t>Clientes:</w:t>
      </w:r>
      <w:r>
        <w:t xml:space="preserve"> los clientes en sí mismo</w:t>
      </w:r>
      <w:r w:rsidR="00C91956">
        <w:t>s</w:t>
      </w:r>
      <w:r>
        <w:t xml:space="preserve">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AB1BEA">
      <w:pPr>
        <w:pStyle w:val="Prrafodelista"/>
        <w:numPr>
          <w:ilvl w:val="0"/>
          <w:numId w:val="20"/>
        </w:numPr>
        <w:spacing w:before="0" w:after="160"/>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3" w:name="_Toc437943407"/>
      <w:r>
        <w:lastRenderedPageBreak/>
        <w:t>2.2.1 Principales Competidores Directos.</w:t>
      </w:r>
      <w:bookmarkEnd w:id="63"/>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9"/>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601BC5">
        <w:t>Diciembre</w:t>
      </w:r>
      <w:r>
        <w:t xml:space="preserve"> de 2015), han logrado incorporar rotiserías del centro rosarino.</w:t>
      </w:r>
    </w:p>
    <w:p w:rsidR="00BA21A8" w:rsidRDefault="00BA21A8" w:rsidP="00BA21A8">
      <w:r>
        <w:t>El caso especial de PedidosYa</w:t>
      </w:r>
      <w:r>
        <w:rPr>
          <w:rStyle w:val="Refdenotaalpie"/>
        </w:rPr>
        <w:footnoteReference w:id="30"/>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296343" w:rsidRDefault="00296343" w:rsidP="00296343">
            <w:pPr>
              <w:pStyle w:val="Prrafodelista"/>
              <w:spacing w:before="0" w:after="0" w:line="240" w:lineRule="auto"/>
              <w:ind w:left="105"/>
              <w:jc w:val="left"/>
              <w:rPr>
                <w:rFonts w:ascii="Calibri" w:eastAsia="Times New Roman" w:hAnsi="Calibri" w:cs="Times New Roman"/>
                <w:color w:val="000000"/>
                <w:lang w:eastAsia="es-AR"/>
              </w:rPr>
            </w:pPr>
          </w:p>
          <w:p w:rsidR="00BA21A8" w:rsidRPr="009207E4"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296343" w:rsidRPr="00296343" w:rsidRDefault="00296343" w:rsidP="00296343">
            <w:pPr>
              <w:pStyle w:val="Prrafodelista"/>
              <w:rPr>
                <w:rFonts w:ascii="Calibri" w:eastAsia="Times New Roman" w:hAnsi="Calibri" w:cs="Times New Roman"/>
                <w:color w:val="000000"/>
                <w:lang w:eastAsia="es-AR"/>
              </w:rPr>
            </w:pP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la </w:t>
      </w:r>
      <w:r w:rsidR="00407665">
        <w:t>cual</w:t>
      </w:r>
      <w:r>
        <w:t xml:space="preserve"> está a la misma altura que </w:t>
      </w:r>
      <w:r>
        <w:rPr>
          <w:b/>
          <w:i/>
        </w:rPr>
        <w:t>pickupmeal.com</w:t>
      </w:r>
      <w:r>
        <w:t xml:space="preserve">. Otro factor importante es la poca experiencia de los emprendedores del proyecto ChauCocina, situando en igualdad de condiciones ambas empresas. Se pronostica </w:t>
      </w:r>
      <w:r w:rsidR="00407665">
        <w:t xml:space="preserve">ataque de tipo lateral, basado </w:t>
      </w:r>
      <w:r>
        <w:t>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4" w:name="_Toc437943408"/>
      <w:r>
        <w:lastRenderedPageBreak/>
        <w:t>2.2.2 Análisis de la Cadena de Valor</w:t>
      </w:r>
      <w:bookmarkEnd w:id="64"/>
    </w:p>
    <w:p w:rsidR="00656E72" w:rsidRDefault="00656E72" w:rsidP="00656E72">
      <w:pPr>
        <w:pStyle w:val="Ttulo4"/>
      </w:pPr>
      <w:r w:rsidRPr="00656E72">
        <w:t>Pickupmeal</w:t>
      </w:r>
    </w:p>
    <w:p w:rsidR="00107D16" w:rsidRPr="00107D16" w:rsidRDefault="00107D16" w:rsidP="00107D16">
      <w:r>
        <w:t xml:space="preserve">Primeramente se analiza la cadena de valor de </w:t>
      </w:r>
      <w:r>
        <w:rPr>
          <w:b/>
          <w:i/>
        </w:rPr>
        <w:t>pickupmeal.com</w:t>
      </w:r>
      <w:r>
        <w:t xml:space="preserve"> teniendo en cuenta todos los factores que la componen.</w:t>
      </w:r>
    </w:p>
    <w:p w:rsidR="00656E72" w:rsidRDefault="009011C6" w:rsidP="00656E72">
      <w:r>
        <w:rPr>
          <w:noProof/>
          <w:lang w:eastAsia="es-AR"/>
        </w:rPr>
        <w:drawing>
          <wp:inline distT="0" distB="0" distL="0" distR="0" wp14:anchorId="02CAD6CF" wp14:editId="3A9F7973">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7">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AB1BEA">
      <w:pPr>
        <w:pStyle w:val="Prrafodelista"/>
        <w:numPr>
          <w:ilvl w:val="0"/>
          <w:numId w:val="37"/>
        </w:numPr>
        <w:spacing w:before="0" w:after="160" w:line="259" w:lineRule="auto"/>
      </w:pPr>
      <w:r>
        <w:t>Infraestructura</w:t>
      </w:r>
    </w:p>
    <w:p w:rsidR="00825F41" w:rsidRDefault="00825F41" w:rsidP="00AB1BEA">
      <w:pPr>
        <w:pStyle w:val="Prrafodelista"/>
        <w:numPr>
          <w:ilvl w:val="1"/>
          <w:numId w:val="37"/>
        </w:numPr>
        <w:spacing w:before="0" w:after="160" w:line="259" w:lineRule="auto"/>
      </w:pPr>
      <w:r>
        <w:t>Estructura de negocio altamente desarrollada con alcance internacional</w:t>
      </w:r>
    </w:p>
    <w:p w:rsidR="00825F41" w:rsidRDefault="00825F41" w:rsidP="00AB1BEA">
      <w:pPr>
        <w:pStyle w:val="Prrafodelista"/>
        <w:numPr>
          <w:ilvl w:val="0"/>
          <w:numId w:val="37"/>
        </w:numPr>
        <w:spacing w:before="0" w:after="160" w:line="259" w:lineRule="auto"/>
      </w:pPr>
      <w:r>
        <w:t>RRHH</w:t>
      </w:r>
    </w:p>
    <w:p w:rsidR="00825F41" w:rsidRDefault="00825F41" w:rsidP="00AB1BEA">
      <w:pPr>
        <w:pStyle w:val="Prrafodelista"/>
        <w:numPr>
          <w:ilvl w:val="1"/>
          <w:numId w:val="37"/>
        </w:numPr>
        <w:spacing w:before="0" w:after="160" w:line="259" w:lineRule="auto"/>
      </w:pPr>
      <w:r>
        <w:t>Equipo propio de desarrollo</w:t>
      </w:r>
    </w:p>
    <w:p w:rsidR="00825F41" w:rsidRDefault="00825F41" w:rsidP="00AB1BEA">
      <w:pPr>
        <w:pStyle w:val="Prrafodelista"/>
        <w:numPr>
          <w:ilvl w:val="1"/>
          <w:numId w:val="37"/>
        </w:numPr>
        <w:spacing w:before="0" w:after="160" w:line="259" w:lineRule="auto"/>
      </w:pPr>
      <w:r>
        <w:t xml:space="preserve">Equipo entrepeneur especializado </w:t>
      </w:r>
    </w:p>
    <w:p w:rsidR="00825F41" w:rsidRDefault="00825F41" w:rsidP="00AB1BEA">
      <w:pPr>
        <w:pStyle w:val="Prrafodelista"/>
        <w:numPr>
          <w:ilvl w:val="0"/>
          <w:numId w:val="37"/>
        </w:numPr>
        <w:spacing w:before="0" w:after="160" w:line="259" w:lineRule="auto"/>
      </w:pPr>
      <w:r>
        <w:t>Desarrollo tecnológico</w:t>
      </w:r>
    </w:p>
    <w:p w:rsidR="00825F41" w:rsidRDefault="00825F41" w:rsidP="00AB1BEA">
      <w:pPr>
        <w:pStyle w:val="Prrafodelista"/>
        <w:numPr>
          <w:ilvl w:val="1"/>
          <w:numId w:val="37"/>
        </w:numPr>
        <w:spacing w:before="0" w:after="160" w:line="259" w:lineRule="auto"/>
      </w:pPr>
      <w:r>
        <w:t>Desarrollo de aplicaciones web y moviles</w:t>
      </w:r>
    </w:p>
    <w:p w:rsidR="00825F41" w:rsidRDefault="00825F41" w:rsidP="00AB1BEA">
      <w:pPr>
        <w:pStyle w:val="Prrafodelista"/>
        <w:numPr>
          <w:ilvl w:val="0"/>
          <w:numId w:val="37"/>
        </w:numPr>
        <w:spacing w:before="0" w:after="160" w:line="259" w:lineRule="auto"/>
      </w:pPr>
      <w:r>
        <w:t xml:space="preserve">Abastecimiento </w:t>
      </w:r>
    </w:p>
    <w:p w:rsidR="00825F41" w:rsidRDefault="00825F41" w:rsidP="00AB1BEA">
      <w:pPr>
        <w:pStyle w:val="Prrafodelista"/>
        <w:numPr>
          <w:ilvl w:val="1"/>
          <w:numId w:val="37"/>
        </w:numPr>
        <w:spacing w:before="0" w:after="160" w:line="259" w:lineRule="auto"/>
      </w:pPr>
      <w:r>
        <w:t>Proveedores de servicios de hosting, alojamiento e ISP de primera calidad</w:t>
      </w:r>
    </w:p>
    <w:p w:rsidR="00825F41" w:rsidRDefault="00825F41" w:rsidP="00AB1BEA">
      <w:pPr>
        <w:pStyle w:val="Prrafodelista"/>
        <w:numPr>
          <w:ilvl w:val="0"/>
          <w:numId w:val="37"/>
        </w:numPr>
        <w:spacing w:before="0" w:after="160" w:line="259" w:lineRule="auto"/>
      </w:pPr>
      <w:r>
        <w:t>Logística interna</w:t>
      </w:r>
    </w:p>
    <w:p w:rsidR="00825F41" w:rsidRDefault="00825F41" w:rsidP="00AB1BEA">
      <w:pPr>
        <w:pStyle w:val="Prrafodelista"/>
        <w:numPr>
          <w:ilvl w:val="1"/>
          <w:numId w:val="37"/>
        </w:numPr>
        <w:spacing w:before="0" w:after="160" w:line="259" w:lineRule="auto"/>
      </w:pPr>
      <w:r>
        <w:t>Gestión de pedidos recibidos</w:t>
      </w:r>
    </w:p>
    <w:p w:rsidR="00825F41" w:rsidRDefault="00825F41" w:rsidP="00AB1BEA">
      <w:pPr>
        <w:pStyle w:val="Prrafodelista"/>
        <w:numPr>
          <w:ilvl w:val="1"/>
          <w:numId w:val="37"/>
        </w:numPr>
        <w:spacing w:before="0" w:after="160" w:line="259" w:lineRule="auto"/>
      </w:pPr>
      <w:r>
        <w:t xml:space="preserve">Recepción de solicitudes </w:t>
      </w:r>
    </w:p>
    <w:p w:rsidR="00825F41" w:rsidRDefault="00825F41" w:rsidP="00AB1BEA">
      <w:pPr>
        <w:pStyle w:val="Prrafodelista"/>
        <w:numPr>
          <w:ilvl w:val="1"/>
          <w:numId w:val="37"/>
        </w:numPr>
        <w:spacing w:before="0" w:after="160" w:line="259" w:lineRule="auto"/>
      </w:pPr>
      <w:r>
        <w:t>Claridad en la comunicación con el cliente</w:t>
      </w:r>
    </w:p>
    <w:p w:rsidR="00825F41" w:rsidRDefault="00825F41" w:rsidP="00AB1BEA">
      <w:pPr>
        <w:pStyle w:val="Prrafodelista"/>
        <w:numPr>
          <w:ilvl w:val="0"/>
          <w:numId w:val="37"/>
        </w:numPr>
        <w:spacing w:before="0" w:after="160" w:line="259" w:lineRule="auto"/>
      </w:pPr>
      <w:r>
        <w:t>Marketing y ventas</w:t>
      </w:r>
    </w:p>
    <w:p w:rsidR="00825F41" w:rsidRDefault="00825F41" w:rsidP="00AB1BEA">
      <w:pPr>
        <w:pStyle w:val="Prrafodelista"/>
        <w:numPr>
          <w:ilvl w:val="1"/>
          <w:numId w:val="37"/>
        </w:numPr>
        <w:spacing w:before="0" w:after="160" w:line="259" w:lineRule="auto"/>
      </w:pPr>
      <w:r>
        <w:t>Incrementar visibilidad del negocio a partir de una fuerte inversión de marketing (TV, Redes sociales, Web)</w:t>
      </w:r>
    </w:p>
    <w:p w:rsidR="00825F41" w:rsidRDefault="00825F41" w:rsidP="00AB1BEA">
      <w:pPr>
        <w:pStyle w:val="Prrafodelista"/>
        <w:numPr>
          <w:ilvl w:val="1"/>
          <w:numId w:val="37"/>
        </w:numPr>
        <w:spacing w:before="0" w:after="160" w:line="259" w:lineRule="auto"/>
      </w:pPr>
      <w:r>
        <w:t>Promociones y descuentos destacados</w:t>
      </w:r>
    </w:p>
    <w:p w:rsidR="00825F41" w:rsidRDefault="00825F41" w:rsidP="00AB1BEA">
      <w:pPr>
        <w:pStyle w:val="Prrafodelista"/>
        <w:numPr>
          <w:ilvl w:val="1"/>
          <w:numId w:val="37"/>
        </w:numPr>
        <w:spacing w:before="0" w:after="160" w:line="259" w:lineRule="auto"/>
      </w:pPr>
      <w:r>
        <w:t>Cartera de clientes que utilizan actualmente su plataforma</w:t>
      </w:r>
    </w:p>
    <w:p w:rsidR="00825F41" w:rsidRDefault="00825F41" w:rsidP="00AB1BEA">
      <w:pPr>
        <w:pStyle w:val="Prrafodelista"/>
        <w:numPr>
          <w:ilvl w:val="1"/>
          <w:numId w:val="37"/>
        </w:numPr>
        <w:spacing w:before="0" w:after="160" w:line="259" w:lineRule="auto"/>
      </w:pPr>
      <w:r>
        <w:t>Obtención de nuevo clientes a partir de sus diferentes plataformas (IOS, Android Windows Phone)</w:t>
      </w:r>
    </w:p>
    <w:p w:rsidR="00825F41" w:rsidRDefault="00825F41" w:rsidP="00AB1BEA">
      <w:pPr>
        <w:pStyle w:val="Prrafodelista"/>
        <w:numPr>
          <w:ilvl w:val="1"/>
          <w:numId w:val="37"/>
        </w:numPr>
        <w:spacing w:before="0" w:after="160" w:line="259" w:lineRule="auto"/>
      </w:pPr>
      <w:r>
        <w:t>Abono de cargos únicamente en función de las ventas logradas</w:t>
      </w:r>
    </w:p>
    <w:p w:rsidR="00825F41" w:rsidRDefault="00825F41" w:rsidP="00AB1BEA">
      <w:pPr>
        <w:pStyle w:val="Prrafodelista"/>
        <w:numPr>
          <w:ilvl w:val="1"/>
          <w:numId w:val="37"/>
        </w:numPr>
        <w:spacing w:before="0" w:after="160" w:line="259" w:lineRule="auto"/>
      </w:pPr>
      <w:r>
        <w:t>Menú personalizado con opciones específicas</w:t>
      </w:r>
    </w:p>
    <w:p w:rsidR="00825F41" w:rsidRDefault="00825F41" w:rsidP="00AB1BEA">
      <w:pPr>
        <w:pStyle w:val="Prrafodelista"/>
        <w:numPr>
          <w:ilvl w:val="0"/>
          <w:numId w:val="37"/>
        </w:numPr>
        <w:spacing w:before="0" w:after="160" w:line="259" w:lineRule="auto"/>
      </w:pPr>
      <w:r>
        <w:t xml:space="preserve">Servicios </w:t>
      </w:r>
    </w:p>
    <w:p w:rsidR="00825F41" w:rsidRDefault="00825F41" w:rsidP="00AB1BEA">
      <w:pPr>
        <w:pStyle w:val="Prrafodelista"/>
        <w:numPr>
          <w:ilvl w:val="1"/>
          <w:numId w:val="37"/>
        </w:numPr>
        <w:spacing w:before="0" w:after="160" w:line="259" w:lineRule="auto"/>
      </w:pPr>
      <w:r>
        <w:t>Desarrollo continuo de tecnologías de última generación</w:t>
      </w:r>
    </w:p>
    <w:p w:rsidR="00825F41" w:rsidRDefault="00825F41" w:rsidP="00AB1BEA">
      <w:pPr>
        <w:pStyle w:val="Prrafodelista"/>
        <w:numPr>
          <w:ilvl w:val="1"/>
          <w:numId w:val="37"/>
        </w:numPr>
        <w:spacing w:before="0" w:after="160" w:line="259" w:lineRule="auto"/>
      </w:pPr>
      <w:r>
        <w:t>Equipo de atención personalizada para ofrecer soluciones 360</w:t>
      </w:r>
    </w:p>
    <w:p w:rsidR="00825F41" w:rsidRDefault="00825F41" w:rsidP="00AB1BEA">
      <w:pPr>
        <w:pStyle w:val="Prrafodelista"/>
        <w:numPr>
          <w:ilvl w:val="1"/>
          <w:numId w:val="37"/>
        </w:numPr>
        <w:spacing w:before="0" w:after="160" w:line="259" w:lineRule="auto"/>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AB1BEA">
      <w:pPr>
        <w:pStyle w:val="Prrafodelista"/>
        <w:numPr>
          <w:ilvl w:val="0"/>
          <w:numId w:val="38"/>
        </w:numPr>
        <w:spacing w:before="0" w:after="160" w:line="259" w:lineRule="auto"/>
        <w:jc w:val="left"/>
      </w:pPr>
      <w:r>
        <w:t>Actividades de apoyo</w:t>
      </w:r>
    </w:p>
    <w:p w:rsidR="00825F41" w:rsidRDefault="00825F41" w:rsidP="00AB1BEA">
      <w:pPr>
        <w:pStyle w:val="Prrafodelista"/>
        <w:numPr>
          <w:ilvl w:val="1"/>
          <w:numId w:val="38"/>
        </w:numPr>
        <w:spacing w:before="0" w:after="160" w:line="259" w:lineRule="auto"/>
        <w:jc w:val="left"/>
      </w:pPr>
      <w:r>
        <w:t>Estrecha relación con personal de diseño</w:t>
      </w:r>
    </w:p>
    <w:p w:rsidR="00825F41" w:rsidRDefault="00825F41" w:rsidP="00AB1BEA">
      <w:pPr>
        <w:pStyle w:val="Prrafodelista"/>
        <w:numPr>
          <w:ilvl w:val="1"/>
          <w:numId w:val="38"/>
        </w:numPr>
        <w:spacing w:before="0" w:after="160" w:line="259" w:lineRule="auto"/>
        <w:jc w:val="left"/>
      </w:pPr>
      <w:r>
        <w:t>Uso de sistema de estadísticas (Google analytics)</w:t>
      </w:r>
    </w:p>
    <w:p w:rsidR="00825F41" w:rsidRDefault="00825F41" w:rsidP="00AB1BEA">
      <w:pPr>
        <w:pStyle w:val="Prrafodelista"/>
        <w:numPr>
          <w:ilvl w:val="1"/>
          <w:numId w:val="38"/>
        </w:numPr>
        <w:spacing w:before="0" w:after="160" w:line="259" w:lineRule="auto"/>
        <w:jc w:val="left"/>
      </w:pPr>
      <w:r>
        <w:t>Servicios de hosting y almacenamiento web</w:t>
      </w:r>
    </w:p>
    <w:p w:rsidR="00825F41" w:rsidRDefault="00825F41" w:rsidP="00AB1BEA">
      <w:pPr>
        <w:pStyle w:val="Prrafodelista"/>
        <w:numPr>
          <w:ilvl w:val="0"/>
          <w:numId w:val="38"/>
        </w:numPr>
        <w:spacing w:before="0" w:after="160" w:line="259" w:lineRule="auto"/>
        <w:jc w:val="left"/>
      </w:pPr>
      <w:r>
        <w:t>Actividades primarias</w:t>
      </w:r>
    </w:p>
    <w:p w:rsidR="00825F41" w:rsidRDefault="00825F41" w:rsidP="00AB1BEA">
      <w:pPr>
        <w:pStyle w:val="Prrafodelista"/>
        <w:numPr>
          <w:ilvl w:val="1"/>
          <w:numId w:val="38"/>
        </w:numPr>
        <w:spacing w:before="0" w:after="160" w:line="259" w:lineRule="auto"/>
        <w:jc w:val="left"/>
      </w:pPr>
      <w:r>
        <w:t>Marketing a partir de redes sociales</w:t>
      </w:r>
    </w:p>
    <w:p w:rsidR="00825F41" w:rsidRDefault="00825F41" w:rsidP="00AB1BEA">
      <w:pPr>
        <w:pStyle w:val="Prrafodelista"/>
        <w:numPr>
          <w:ilvl w:val="1"/>
          <w:numId w:val="38"/>
        </w:numPr>
        <w:spacing w:before="0" w:after="160" w:line="259" w:lineRule="auto"/>
        <w:jc w:val="left"/>
      </w:pPr>
      <w:r>
        <w:t>Mejora continua de la plataforma web</w:t>
      </w:r>
    </w:p>
    <w:p w:rsidR="00825F41" w:rsidRDefault="00825F41" w:rsidP="00AB1BEA">
      <w:pPr>
        <w:pStyle w:val="Prrafodelista"/>
        <w:numPr>
          <w:ilvl w:val="1"/>
          <w:numId w:val="38"/>
        </w:numPr>
        <w:spacing w:before="0" w:after="160" w:line="259" w:lineRule="auto"/>
        <w:jc w:val="left"/>
      </w:pPr>
      <w:r>
        <w:t>Promociones tentativas</w:t>
      </w:r>
    </w:p>
    <w:p w:rsidR="00C274F6" w:rsidRPr="00E273CE" w:rsidRDefault="00825F41" w:rsidP="00AB1BEA">
      <w:pPr>
        <w:pStyle w:val="Prrafodelista"/>
        <w:numPr>
          <w:ilvl w:val="1"/>
          <w:numId w:val="38"/>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5" w:name="_Toc437943409"/>
      <w:r>
        <w:lastRenderedPageBreak/>
        <w:t>2.2.3 Definición de Factores Críticos de Éxito (FCE)</w:t>
      </w:r>
      <w:bookmarkEnd w:id="65"/>
    </w:p>
    <w:p w:rsidR="00407294" w:rsidRDefault="00407294" w:rsidP="00407294">
      <w:r>
        <w:t>En el siguiente ítem se va a abordar de manera sistémica la obtención de los factores crí</w:t>
      </w:r>
      <w:r w:rsidR="006F255F">
        <w:t>ticos de éxito, ésta consta de 4</w:t>
      </w:r>
      <w:r>
        <w:t xml:space="preserve">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AB1BEA">
      <w:pPr>
        <w:pStyle w:val="Prrafodelista"/>
        <w:numPr>
          <w:ilvl w:val="0"/>
          <w:numId w:val="23"/>
        </w:numPr>
        <w:spacing w:before="0" w:after="160" w:line="259" w:lineRule="auto"/>
        <w:jc w:val="left"/>
      </w:pPr>
      <w:r>
        <w:t>Redefinir la experiencia del delivery.</w:t>
      </w:r>
    </w:p>
    <w:p w:rsidR="00407294" w:rsidRDefault="00407294" w:rsidP="00AB1BEA">
      <w:pPr>
        <w:pStyle w:val="Prrafodelista"/>
        <w:numPr>
          <w:ilvl w:val="0"/>
          <w:numId w:val="23"/>
        </w:numPr>
        <w:spacing w:before="0" w:after="160" w:line="259" w:lineRule="auto"/>
        <w:jc w:val="left"/>
      </w:pPr>
      <w:r>
        <w:t xml:space="preserve">Obtener una cantidad </w:t>
      </w:r>
      <w:r w:rsidR="00750EFD">
        <w:t xml:space="preserve">cercana a los 30 </w:t>
      </w:r>
      <w:r w:rsidR="002A0063">
        <w:rPr>
          <w:i/>
        </w:rPr>
        <w:t>Negocios</w:t>
      </w:r>
      <w:r w:rsidR="006F255F">
        <w:t xml:space="preserve"> (ver Punto 4.2 para mayor entendimiento)</w:t>
      </w:r>
    </w:p>
    <w:p w:rsidR="00407294" w:rsidRDefault="00407294" w:rsidP="00AB1BEA">
      <w:pPr>
        <w:pStyle w:val="Prrafodelista"/>
        <w:numPr>
          <w:ilvl w:val="0"/>
          <w:numId w:val="23"/>
        </w:numPr>
        <w:spacing w:before="0" w:after="160" w:line="259" w:lineRule="auto"/>
        <w:jc w:val="left"/>
      </w:pPr>
      <w:r>
        <w:t xml:space="preserve">Obtener una pool de </w:t>
      </w:r>
      <w:r w:rsidR="00A15082">
        <w:rPr>
          <w:i/>
        </w:rPr>
        <w:t>Usuarios</w:t>
      </w:r>
      <w:r>
        <w:t xml:space="preserve"> </w:t>
      </w:r>
      <w:r w:rsidR="006F255F">
        <w:t>cercano a los 10.000 (ver Punto 4.2 para mayor entendimiento)</w:t>
      </w:r>
    </w:p>
    <w:p w:rsidR="00AC51C0" w:rsidRDefault="00407294" w:rsidP="00AB1BEA">
      <w:pPr>
        <w:pStyle w:val="Prrafodelista"/>
        <w:numPr>
          <w:ilvl w:val="0"/>
          <w:numId w:val="23"/>
        </w:numPr>
        <w:spacing w:before="0" w:after="160" w:line="259" w:lineRule="auto"/>
        <w:jc w:val="left"/>
      </w:pPr>
      <w:r>
        <w:t>Entregar pedidos</w:t>
      </w:r>
      <w:r w:rsidR="00AC51C0">
        <w:t xml:space="preserve"> en un tiempo menor a 30 minuto</w:t>
      </w:r>
      <w:r w:rsidR="002A0063">
        <w:t>s</w:t>
      </w:r>
    </w:p>
    <w:p w:rsidR="00AC51C0" w:rsidRDefault="00AC51C0" w:rsidP="00AC51C0">
      <w:pPr>
        <w:pStyle w:val="Prrafodelista"/>
        <w:spacing w:before="0" w:after="160" w:line="259" w:lineRule="auto"/>
        <w:jc w:val="left"/>
      </w:pPr>
    </w:p>
    <w:p w:rsidR="00AC51C0" w:rsidRPr="00AC51C0" w:rsidRDefault="00407294" w:rsidP="00A15082">
      <w:pPr>
        <w:pStyle w:val="Ttulo4"/>
      </w:pPr>
      <w:r>
        <w:rPr>
          <w:u w:val="single"/>
        </w:rPr>
        <w:t>Segunda Etapa:</w:t>
      </w:r>
      <w:r>
        <w:t xml:space="preserve"> Identificar factores de éxito</w:t>
      </w:r>
    </w:p>
    <w:tbl>
      <w:tblPr>
        <w:tblStyle w:val="Tabladelista4-nfasis6"/>
        <w:tblW w:w="9776" w:type="dxa"/>
        <w:tblLook w:val="04A0" w:firstRow="1" w:lastRow="0" w:firstColumn="1" w:lastColumn="0" w:noHBand="0" w:noVBand="1"/>
      </w:tblPr>
      <w:tblGrid>
        <w:gridCol w:w="3964"/>
        <w:gridCol w:w="5812"/>
      </w:tblGrid>
      <w:tr w:rsidR="00407294" w:rsidTr="00A150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rsidR="00407294" w:rsidRPr="00636431" w:rsidRDefault="00407294" w:rsidP="0001745A">
            <w:pPr>
              <w:jc w:val="center"/>
              <w:rPr>
                <w:b w:val="0"/>
              </w:rPr>
            </w:pPr>
            <w:r>
              <w:rPr>
                <w:b w:val="0"/>
              </w:rPr>
              <w:t>Objetivos</w:t>
            </w:r>
          </w:p>
        </w:tc>
        <w:tc>
          <w:tcPr>
            <w:tcW w:w="5812" w:type="dxa"/>
          </w:tcPr>
          <w:p w:rsidR="00407294" w:rsidRPr="00636431"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r>
      <w:tr w:rsidR="00407294" w:rsidTr="00A150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rsidR="00407294" w:rsidRDefault="00407294" w:rsidP="00AB1BEA">
            <w:pPr>
              <w:pStyle w:val="Prrafodelista"/>
              <w:numPr>
                <w:ilvl w:val="0"/>
                <w:numId w:val="24"/>
              </w:numPr>
              <w:spacing w:before="0" w:after="0" w:line="240" w:lineRule="auto"/>
              <w:jc w:val="left"/>
            </w:pPr>
            <w:r>
              <w:t>Redefinir la experiencia del delivery</w:t>
            </w:r>
          </w:p>
          <w:p w:rsidR="00407294" w:rsidRDefault="00407294" w:rsidP="00AB1BEA">
            <w:pPr>
              <w:pStyle w:val="Prrafodelista"/>
              <w:numPr>
                <w:ilvl w:val="0"/>
                <w:numId w:val="24"/>
              </w:numPr>
              <w:spacing w:before="0" w:after="0" w:line="240" w:lineRule="auto"/>
              <w:jc w:val="left"/>
            </w:pPr>
            <w:r>
              <w:t xml:space="preserve">Obtener una cantidad </w:t>
            </w:r>
            <w:r w:rsidR="006F255F">
              <w:t>cercana a 30</w:t>
            </w:r>
            <w:r>
              <w:t xml:space="preserve"> Restaurantes</w:t>
            </w:r>
          </w:p>
          <w:p w:rsidR="00407294" w:rsidRDefault="00407294" w:rsidP="00AB1BEA">
            <w:pPr>
              <w:pStyle w:val="Prrafodelista"/>
              <w:numPr>
                <w:ilvl w:val="0"/>
                <w:numId w:val="24"/>
              </w:numPr>
              <w:spacing w:before="0" w:after="0" w:line="240" w:lineRule="auto"/>
              <w:jc w:val="left"/>
            </w:pPr>
            <w:r>
              <w:t xml:space="preserve">Obtener un pool de usuarios </w:t>
            </w:r>
            <w:r w:rsidR="006F255F">
              <w:t>cercano a 10.000.</w:t>
            </w:r>
          </w:p>
          <w:p w:rsidR="00407294" w:rsidRDefault="00407294" w:rsidP="00AB1BEA">
            <w:pPr>
              <w:pStyle w:val="Prrafodelista"/>
              <w:numPr>
                <w:ilvl w:val="0"/>
                <w:numId w:val="24"/>
              </w:numPr>
              <w:spacing w:before="0" w:after="0" w:line="240" w:lineRule="auto"/>
              <w:jc w:val="left"/>
            </w:pPr>
            <w:r>
              <w:t>Entregar pedidos en un tiempo menor a 30 minutos.</w:t>
            </w:r>
          </w:p>
          <w:p w:rsidR="00407294" w:rsidRPr="00636431" w:rsidRDefault="002A0063" w:rsidP="00AB1BEA">
            <w:pPr>
              <w:pStyle w:val="Prrafodelista"/>
              <w:numPr>
                <w:ilvl w:val="0"/>
                <w:numId w:val="24"/>
              </w:numPr>
              <w:spacing w:before="0" w:after="0" w:line="240" w:lineRule="auto"/>
              <w:jc w:val="left"/>
            </w:pPr>
            <w:r>
              <w:t>Establecerse en la ciudad de S</w:t>
            </w:r>
            <w:r w:rsidR="00407294">
              <w:t>an Nicolás en un período máximo de 15 meses</w:t>
            </w:r>
          </w:p>
        </w:tc>
        <w:tc>
          <w:tcPr>
            <w:tcW w:w="5812" w:type="dxa"/>
          </w:tcPr>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Brindar un sitio web intuitivo, confiable y elegante</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Mantener comunicación con el Usuario, de manera de afianzar la relación </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Manejo de envío de pedidos a los Restaurantes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Brindar información y estadísticas útiles a los Restaurantes respectos a sus ventas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Opción de cadete exclusivo para el local</w:t>
            </w:r>
          </w:p>
          <w:p w:rsidR="00407294" w:rsidRPr="00CB4FBB"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Montar sede administrativa y operativa</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Lanzar Campaña publicitaria y promociones tanto para los Clientes, como para los Usuarios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Plotear vehículos de envío </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Brindar trackeo de pedido a los usuarios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Pr="00636431" w:rsidRDefault="00407294" w:rsidP="0001745A">
            <w:pPr>
              <w:cnfStyle w:val="000000100000" w:firstRow="0" w:lastRow="0" w:firstColumn="0" w:lastColumn="0" w:oddVBand="0" w:evenVBand="0" w:oddHBand="1" w:evenHBand="0" w:firstRowFirstColumn="0" w:firstRowLastColumn="0" w:lastRowFirstColumn="0" w:lastRowLastColumn="0"/>
            </w:pPr>
          </w:p>
        </w:tc>
      </w:tr>
    </w:tbl>
    <w:p w:rsidR="00A15082" w:rsidRDefault="00A15082" w:rsidP="006F255F"/>
    <w:p w:rsidR="00407294" w:rsidRPr="00A15082" w:rsidRDefault="00A15082" w:rsidP="00A15082">
      <w:pPr>
        <w:spacing w:after="200" w:line="264" w:lineRule="auto"/>
        <w:jc w:val="left"/>
        <w:rPr>
          <w:rFonts w:asciiTheme="majorHAnsi" w:eastAsiaTheme="majorEastAsia" w:hAnsiTheme="majorHAnsi" w:cstheme="majorBidi"/>
          <w:caps/>
          <w:color w:val="C00000"/>
          <w:spacing w:val="10"/>
          <w:u w:val="single"/>
        </w:rPr>
      </w:pPr>
      <w:r>
        <w:rPr>
          <w:u w:val="single"/>
        </w:rPr>
        <w:br w:type="page"/>
      </w:r>
      <w:r w:rsidR="00995EAB">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AB1BEA">
      <w:pPr>
        <w:pStyle w:val="Prrafodelista"/>
        <w:numPr>
          <w:ilvl w:val="0"/>
          <w:numId w:val="25"/>
        </w:numPr>
        <w:spacing w:before="0" w:after="160" w:line="259" w:lineRule="auto"/>
        <w:jc w:val="left"/>
        <w:rPr>
          <w:b/>
        </w:rPr>
      </w:pPr>
      <w:r>
        <w:rPr>
          <w:b/>
        </w:rPr>
        <w:t>¿Es el factor de éxito es esencial para cumplir el objetivo?</w:t>
      </w:r>
    </w:p>
    <w:p w:rsidR="00407294" w:rsidRDefault="00407294" w:rsidP="00AB1BEA">
      <w:pPr>
        <w:pStyle w:val="Prrafodelista"/>
        <w:numPr>
          <w:ilvl w:val="0"/>
          <w:numId w:val="25"/>
        </w:numPr>
        <w:spacing w:before="0" w:after="160" w:line="259" w:lineRule="auto"/>
        <w:jc w:val="left"/>
        <w:rPr>
          <w:b/>
        </w:rPr>
      </w:pPr>
      <w:r>
        <w:rPr>
          <w:b/>
        </w:rPr>
        <w:t>¿Requiere especial cuidado en su realización?</w:t>
      </w:r>
    </w:p>
    <w:p w:rsidR="00407294" w:rsidRDefault="00407294" w:rsidP="00AB1BEA">
      <w:pPr>
        <w:pStyle w:val="Prrafodelista"/>
        <w:numPr>
          <w:ilvl w:val="0"/>
          <w:numId w:val="25"/>
        </w:numPr>
        <w:spacing w:before="0" w:after="160" w:line="259" w:lineRule="auto"/>
        <w:jc w:val="left"/>
        <w:rPr>
          <w:b/>
        </w:rPr>
      </w:pPr>
      <w:r>
        <w:rPr>
          <w:b/>
        </w:rPr>
        <w:t>Si no ocurre el factor de éxito, ¿Podría alterarse el correcto cumplimiento del objetivo?</w:t>
      </w:r>
    </w:p>
    <w:tbl>
      <w:tblPr>
        <w:tblStyle w:val="Tabladelista4-nfasis6"/>
        <w:tblW w:w="9776" w:type="dxa"/>
        <w:tblLook w:val="04A0" w:firstRow="1" w:lastRow="0" w:firstColumn="1" w:lastColumn="0" w:noHBand="0" w:noVBand="1"/>
      </w:tblPr>
      <w:tblGrid>
        <w:gridCol w:w="6668"/>
        <w:gridCol w:w="669"/>
        <w:gridCol w:w="669"/>
        <w:gridCol w:w="1770"/>
      </w:tblGrid>
      <w:tr w:rsidR="00407294" w:rsidRPr="00636431" w:rsidTr="00A150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8" w:type="dxa"/>
          </w:tcPr>
          <w:p w:rsidR="00407294" w:rsidRPr="00636431" w:rsidRDefault="00407294" w:rsidP="0001745A">
            <w:pPr>
              <w:jc w:val="center"/>
              <w:rPr>
                <w:b w:val="0"/>
              </w:rPr>
            </w:pPr>
            <w:r>
              <w:rPr>
                <w:b w:val="0"/>
              </w:rPr>
              <w:t>Factores de Éxito</w:t>
            </w:r>
          </w:p>
        </w:tc>
        <w:tc>
          <w:tcPr>
            <w:tcW w:w="669" w:type="dxa"/>
          </w:tcPr>
          <w:p w:rsidR="00407294"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1</w:t>
            </w:r>
          </w:p>
        </w:tc>
        <w:tc>
          <w:tcPr>
            <w:tcW w:w="669" w:type="dxa"/>
          </w:tcPr>
          <w:p w:rsidR="00407294"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2</w:t>
            </w:r>
          </w:p>
        </w:tc>
        <w:tc>
          <w:tcPr>
            <w:tcW w:w="1770" w:type="dxa"/>
          </w:tcPr>
          <w:p w:rsidR="00407294"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3</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6668" w:type="dxa"/>
          </w:tcPr>
          <w:p w:rsidR="00407294" w:rsidRPr="00636431" w:rsidRDefault="00407294" w:rsidP="0001745A">
            <w:pPr>
              <w:ind w:left="360"/>
            </w:pPr>
            <w:r>
              <w:t>Brindar un sitio web intuitivo, confiable y elegante</w:t>
            </w:r>
          </w:p>
        </w:tc>
        <w:tc>
          <w:tcPr>
            <w:tcW w:w="669" w:type="dxa"/>
          </w:tcPr>
          <w:p w:rsidR="00407294" w:rsidRPr="00103E14"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669" w:type="dxa"/>
          </w:tcPr>
          <w:p w:rsidR="00407294" w:rsidRPr="0019082D"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1770" w:type="dxa"/>
          </w:tcPr>
          <w:p w:rsidR="00407294" w:rsidRPr="0019082D"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r>
      <w:tr w:rsidR="00407294" w:rsidRPr="00636431" w:rsidTr="00A15082">
        <w:trPr>
          <w:trHeight w:val="102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c>
          <w:tcPr>
            <w:tcW w:w="669" w:type="dxa"/>
          </w:tcPr>
          <w:p w:rsidR="00407294" w:rsidRPr="00631AA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sidRPr="00631AAD">
              <w:rPr>
                <w:b/>
              </w:rPr>
              <w:t>SÍ</w:t>
            </w:r>
          </w:p>
        </w:tc>
        <w:tc>
          <w:tcPr>
            <w:tcW w:w="1770" w:type="dxa"/>
          </w:tcPr>
          <w:p w:rsidR="00407294" w:rsidRPr="00631AA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SÍ</w:t>
            </w:r>
          </w:p>
        </w:tc>
        <w:tc>
          <w:tcPr>
            <w:tcW w:w="1770" w:type="dxa"/>
          </w:tcPr>
          <w:p w:rsidR="00407294" w:rsidRPr="00103E14"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NO</w:t>
            </w:r>
          </w:p>
        </w:tc>
      </w:tr>
      <w:tr w:rsidR="00407294" w:rsidRPr="00636431" w:rsidTr="00A15082">
        <w:trPr>
          <w:trHeight w:val="96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pPr>
            <w:r>
              <w:rPr>
                <w:b/>
              </w:rPr>
              <w:t>NO</w:t>
            </w:r>
          </w:p>
        </w:tc>
        <w:tc>
          <w:tcPr>
            <w:tcW w:w="669" w:type="dxa"/>
          </w:tcPr>
          <w:p w:rsidR="00407294" w:rsidRPr="0057368A"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pPr>
            <w:r>
              <w:rPr>
                <w:b/>
              </w:rPr>
              <w:t>NO</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Opción de cadete exclusivo para el local</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c>
          <w:tcPr>
            <w:tcW w:w="669" w:type="dxa"/>
          </w:tcPr>
          <w:p w:rsidR="00407294" w:rsidRPr="00B170DB"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NO</w:t>
            </w:r>
          </w:p>
        </w:tc>
        <w:tc>
          <w:tcPr>
            <w:tcW w:w="1770" w:type="dxa"/>
          </w:tcPr>
          <w:p w:rsidR="00407294" w:rsidRPr="00B170DB"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NO</w:t>
            </w:r>
          </w:p>
        </w:tc>
      </w:tr>
      <w:tr w:rsidR="00407294" w:rsidRPr="00636431" w:rsidTr="00A15082">
        <w:trPr>
          <w:trHeight w:val="66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Montar sede administrativa y operativa</w:t>
            </w:r>
          </w:p>
        </w:tc>
        <w:tc>
          <w:tcPr>
            <w:tcW w:w="669" w:type="dxa"/>
          </w:tcPr>
          <w:p w:rsidR="00407294" w:rsidRPr="0057368A"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669" w:type="dxa"/>
          </w:tcPr>
          <w:p w:rsidR="00407294" w:rsidRPr="00B170DB"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Pr="00B170DB"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Lanzar Campaña publicitaria y promociones tanto para los Clientes, como para los Usuarios</w:t>
            </w:r>
          </w:p>
        </w:tc>
        <w:tc>
          <w:tcPr>
            <w:tcW w:w="669"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669"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1770"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r>
      <w:tr w:rsidR="00407294" w:rsidRPr="00636431" w:rsidTr="00A15082">
        <w:trPr>
          <w:trHeight w:val="51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c>
          <w:tcPr>
            <w:tcW w:w="669" w:type="dxa"/>
          </w:tcPr>
          <w:p w:rsidR="00407294" w:rsidRPr="0019082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Pr="0019082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Brindar trackeo de pedido a los usuarios</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c>
          <w:tcPr>
            <w:tcW w:w="669"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1770"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r>
      <w:tr w:rsidR="00407294" w:rsidRPr="00636431" w:rsidTr="00A15082">
        <w:trPr>
          <w:trHeight w:val="653"/>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Optimización  en los procesos de entrega</w:t>
            </w:r>
          </w:p>
          <w:p w:rsidR="00407294" w:rsidRDefault="00407294" w:rsidP="0001745A">
            <w:pPr>
              <w:ind w:left="360"/>
            </w:pPr>
          </w:p>
        </w:tc>
        <w:tc>
          <w:tcPr>
            <w:tcW w:w="669"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669"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delista3-nfasis6"/>
        <w:tblW w:w="9850" w:type="dxa"/>
        <w:tblLook w:val="04A0" w:firstRow="1" w:lastRow="0" w:firstColumn="1" w:lastColumn="0" w:noHBand="0" w:noVBand="1"/>
      </w:tblPr>
      <w:tblGrid>
        <w:gridCol w:w="3114"/>
        <w:gridCol w:w="3544"/>
        <w:gridCol w:w="3192"/>
      </w:tblGrid>
      <w:tr w:rsidR="00407294" w:rsidTr="00E213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rsidR="00407294" w:rsidRPr="00E07FD0" w:rsidRDefault="00407294" w:rsidP="0001745A">
            <w:pPr>
              <w:rPr>
                <w:b w:val="0"/>
              </w:rPr>
            </w:pPr>
            <w:r>
              <w:rPr>
                <w:b w:val="0"/>
              </w:rPr>
              <w:t>Objetivos</w:t>
            </w:r>
          </w:p>
        </w:tc>
        <w:tc>
          <w:tcPr>
            <w:tcW w:w="3544" w:type="dxa"/>
          </w:tcPr>
          <w:p w:rsidR="00407294" w:rsidRPr="00E07FD0" w:rsidRDefault="00407294" w:rsidP="0001745A">
            <w:pPr>
              <w:ind w:left="1416" w:hanging="1416"/>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c>
          <w:tcPr>
            <w:tcW w:w="3192" w:type="dxa"/>
          </w:tcPr>
          <w:p w:rsidR="00407294" w:rsidRPr="00E07FD0" w:rsidRDefault="00407294" w:rsidP="0001745A">
            <w:pPr>
              <w:cnfStyle w:val="100000000000" w:firstRow="1" w:lastRow="0" w:firstColumn="0" w:lastColumn="0" w:oddVBand="0" w:evenVBand="0" w:oddHBand="0" w:evenHBand="0" w:firstRowFirstColumn="0" w:firstRowLastColumn="0" w:lastRowFirstColumn="0" w:lastRowLastColumn="0"/>
              <w:rPr>
                <w:b w:val="0"/>
              </w:rPr>
            </w:pPr>
            <w:r>
              <w:rPr>
                <w:b w:val="0"/>
              </w:rPr>
              <w:t>Componente de FE</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pPr>
              <w:rPr>
                <w:b w:val="0"/>
              </w:rPr>
            </w:pPr>
            <w:r>
              <w:t>Redefinir la experiencia del delivery</w:t>
            </w:r>
          </w:p>
        </w:tc>
        <w:tc>
          <w:tcPr>
            <w:tcW w:w="3544" w:type="dxa"/>
          </w:tcPr>
          <w:p w:rsidR="00407294" w:rsidRPr="00F57994" w:rsidRDefault="00407294" w:rsidP="0001745A">
            <w:pPr>
              <w:cnfStyle w:val="000000100000" w:firstRow="0" w:lastRow="0" w:firstColumn="0" w:lastColumn="0" w:oddVBand="0" w:evenVBand="0" w:oddHBand="1" w:evenHBand="0" w:firstRowFirstColumn="0" w:firstRowLastColumn="0" w:lastRowFirstColumn="0" w:lastRowLastColumn="0"/>
            </w:pPr>
            <w:r w:rsidRPr="00F57994">
              <w:t>Brindar un sitio web intuitivo, confiable y elegante</w:t>
            </w:r>
          </w:p>
        </w:tc>
        <w:tc>
          <w:tcPr>
            <w:tcW w:w="3192" w:type="dxa"/>
          </w:tcPr>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Capacitación constante de los desarrolladores</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Énfasis en el diseño </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Servicio de hosting de alta performance</w:t>
            </w:r>
          </w:p>
          <w:p w:rsidR="00407294" w:rsidRPr="00F579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Utilización de las </w:t>
            </w:r>
            <w:r w:rsidR="00E2132D">
              <w:t>últimas</w:t>
            </w:r>
            <w:r>
              <w:t xml:space="preserve"> tecnologías y frameworks</w:t>
            </w:r>
          </w:p>
        </w:tc>
      </w:tr>
      <w:tr w:rsidR="00407294" w:rsidTr="00E2132D">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 xml:space="preserve">Obtener una cantidad </w:t>
            </w:r>
            <w:r w:rsidR="00E2132D">
              <w:t>cercana a 30</w:t>
            </w:r>
            <w:r>
              <w:t xml:space="preserve"> Restaurantes y un pool de usuarios </w:t>
            </w:r>
            <w:r w:rsidR="00E2132D">
              <w:t>cercano a 10.000</w:t>
            </w:r>
          </w:p>
          <w:p w:rsidR="00407294" w:rsidRDefault="00407294" w:rsidP="0001745A"/>
        </w:tc>
        <w:tc>
          <w:tcPr>
            <w:tcW w:w="3544" w:type="dxa"/>
          </w:tcPr>
          <w:p w:rsidR="00407294" w:rsidRDefault="00407294" w:rsidP="0001745A">
            <w:pPr>
              <w:cnfStyle w:val="000000000000" w:firstRow="0" w:lastRow="0" w:firstColumn="0" w:lastColumn="0" w:oddVBand="0" w:evenVBand="0" w:oddHBand="0" w:evenHBand="0" w:firstRowFirstColumn="0" w:firstRowLastColumn="0" w:lastRowFirstColumn="0" w:lastRowLastColumn="0"/>
            </w:pPr>
            <w:r>
              <w:t>Montar sede administrativa y operativa.</w:t>
            </w:r>
          </w:p>
          <w:p w:rsidR="00407294" w:rsidRDefault="00407294" w:rsidP="0001745A">
            <w:pPr>
              <w:cnfStyle w:val="000000000000" w:firstRow="0" w:lastRow="0" w:firstColumn="0" w:lastColumn="0" w:oddVBand="0" w:evenVBand="0" w:oddHBand="0" w:evenHBand="0" w:firstRowFirstColumn="0" w:firstRowLastColumn="0" w:lastRowFirstColumn="0" w:lastRowLastColumn="0"/>
            </w:pPr>
            <w:r>
              <w:t>Lanzar Campaña publicitaria y promociones tanto para los Clientes, como para los Usuarios</w:t>
            </w:r>
          </w:p>
          <w:p w:rsidR="00407294" w:rsidRPr="00F57994" w:rsidRDefault="00407294" w:rsidP="0001745A">
            <w:pPr>
              <w:cnfStyle w:val="000000000000" w:firstRow="0" w:lastRow="0" w:firstColumn="0" w:lastColumn="0" w:oddVBand="0" w:evenVBand="0" w:oddHBand="0"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Ubicarse en lugar estratégico</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Publicidad creativa dirigida tanto a restaurantes como a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Ploteo de motos y branding de la empresa</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Promociones dirigidas hacia los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Publicidades en distintos medio </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Entregar pedidos en un tiempo menor a 30 minutos</w:t>
            </w:r>
          </w:p>
          <w:p w:rsidR="00407294" w:rsidRDefault="00407294" w:rsidP="0001745A"/>
        </w:tc>
        <w:tc>
          <w:tcPr>
            <w:tcW w:w="3544" w:type="dxa"/>
          </w:tcPr>
          <w:p w:rsidR="00407294" w:rsidRDefault="00407294" w:rsidP="0001745A">
            <w:pPr>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Default="00407294" w:rsidP="0001745A">
            <w:pPr>
              <w:cnfStyle w:val="000000100000" w:firstRow="0" w:lastRow="0" w:firstColumn="0" w:lastColumn="0" w:oddVBand="0" w:evenVBand="0" w:oddHBand="1"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Agrupación de pedidos por zona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Rastreo por GPS</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motos y bicicletas para corta distancia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Trackeo de pedidos</w:t>
            </w:r>
          </w:p>
        </w:tc>
      </w:tr>
    </w:tbl>
    <w:p w:rsidR="00407294" w:rsidRPr="00BB1F0E" w:rsidRDefault="00407294" w:rsidP="00407294"/>
    <w:p w:rsidR="00E9321F" w:rsidRDefault="00E9321F">
      <w:pPr>
        <w:spacing w:after="200" w:line="264" w:lineRule="auto"/>
        <w:jc w:val="left"/>
      </w:pPr>
      <w:r>
        <w:br w:type="page"/>
      </w:r>
    </w:p>
    <w:p w:rsidR="008907D2" w:rsidRDefault="008907D2" w:rsidP="00AC51C0">
      <w:pPr>
        <w:pStyle w:val="Ttulo4"/>
      </w:pPr>
      <w:r>
        <w:lastRenderedPageBreak/>
        <w:t>Competidores</w:t>
      </w:r>
    </w:p>
    <w:p w:rsidR="00E9321F" w:rsidRDefault="00E9321F" w:rsidP="00E9321F">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8907D2">
      <w:pPr>
        <w:pStyle w:val="Ttulo4"/>
      </w:pPr>
      <w:r>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AB1BEA">
      <w:pPr>
        <w:pStyle w:val="Prrafodelista"/>
        <w:numPr>
          <w:ilvl w:val="0"/>
          <w:numId w:val="29"/>
        </w:numPr>
      </w:pPr>
      <w:r>
        <w:t>Mejora constante del diseño de la plataforma</w:t>
      </w:r>
    </w:p>
    <w:p w:rsidR="008907D2" w:rsidRDefault="008907D2" w:rsidP="00AB1BEA">
      <w:pPr>
        <w:pStyle w:val="Prrafodelista"/>
        <w:numPr>
          <w:ilvl w:val="0"/>
          <w:numId w:val="29"/>
        </w:numPr>
      </w:pPr>
      <w:r>
        <w:t xml:space="preserve">Obtención de clientes que nutran al sitio de contenido </w:t>
      </w:r>
    </w:p>
    <w:p w:rsidR="008907D2" w:rsidRDefault="008907D2" w:rsidP="00AB1BEA">
      <w:pPr>
        <w:pStyle w:val="Prrafodelista"/>
        <w:numPr>
          <w:ilvl w:val="0"/>
          <w:numId w:val="29"/>
        </w:numPr>
      </w:pPr>
      <w:r>
        <w:t>Acercamiento a los usuarios mediante lenguaje coloquial</w:t>
      </w:r>
    </w:p>
    <w:p w:rsidR="008907D2" w:rsidRDefault="008907D2" w:rsidP="00AB1BEA">
      <w:pPr>
        <w:pStyle w:val="Prrafodelista"/>
        <w:numPr>
          <w:ilvl w:val="0"/>
          <w:numId w:val="29"/>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w:t>
      </w:r>
      <w:r w:rsidR="00E9321F">
        <w:rPr>
          <w:rStyle w:val="Refdenotaalpie"/>
        </w:rPr>
        <w:footnoteReference w:id="31"/>
      </w:r>
      <w:r>
        <w:t xml:space="preserve">,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AB1BEA">
      <w:pPr>
        <w:pStyle w:val="Prrafodelista"/>
        <w:numPr>
          <w:ilvl w:val="0"/>
          <w:numId w:val="30"/>
        </w:numPr>
      </w:pPr>
      <w:r>
        <w:t>Mejorar la plataforma Móvil del e-commerce</w:t>
      </w:r>
    </w:p>
    <w:p w:rsidR="008907D2" w:rsidRDefault="008907D2" w:rsidP="00AB1BEA">
      <w:pPr>
        <w:pStyle w:val="Prrafodelista"/>
        <w:numPr>
          <w:ilvl w:val="0"/>
          <w:numId w:val="30"/>
        </w:numPr>
      </w:pPr>
      <w:r>
        <w:t>Fortalecer las campañas publicitarias, incentivando al uso de la plataforma móvil</w:t>
      </w:r>
    </w:p>
    <w:p w:rsidR="008907D2" w:rsidRDefault="008907D2" w:rsidP="00AB1BEA">
      <w:pPr>
        <w:pStyle w:val="Prrafodelista"/>
        <w:numPr>
          <w:ilvl w:val="0"/>
          <w:numId w:val="30"/>
        </w:numPr>
      </w:pPr>
      <w:r>
        <w:t>Expandir el e-bussines a  países en donde no se encuentre actualmente</w:t>
      </w:r>
    </w:p>
    <w:p w:rsidR="008907D2" w:rsidRDefault="008907D2" w:rsidP="00AB1BEA">
      <w:pPr>
        <w:pStyle w:val="Prrafodelista"/>
        <w:numPr>
          <w:ilvl w:val="0"/>
          <w:numId w:val="30"/>
        </w:numPr>
      </w:pPr>
      <w:r>
        <w:t>Incrementar promociones que incentiven a los usuarios</w:t>
      </w:r>
    </w:p>
    <w:p w:rsidR="008907D2" w:rsidRDefault="008907D2" w:rsidP="00AB1BEA">
      <w:pPr>
        <w:pStyle w:val="Prrafodelista"/>
        <w:numPr>
          <w:ilvl w:val="0"/>
          <w:numId w:val="30"/>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6" w:name="_Toc305114204"/>
      <w:bookmarkStart w:id="67" w:name="_Toc437943410"/>
      <w:r w:rsidRPr="00AC51C0">
        <w:rPr>
          <w:lang w:eastAsia="es-ES"/>
        </w:rPr>
        <w:lastRenderedPageBreak/>
        <w:t>2.2.4 Fortalezas y debilidades del negocio</w:t>
      </w:r>
      <w:bookmarkEnd w:id="66"/>
      <w:bookmarkEnd w:id="67"/>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Style w:val="Tablaconcuadrcula"/>
        <w:tblW w:w="0" w:type="auto"/>
        <w:tblLook w:val="04A0" w:firstRow="1" w:lastRow="0" w:firstColumn="1" w:lastColumn="0" w:noHBand="0" w:noVBand="1"/>
      </w:tblPr>
      <w:tblGrid>
        <w:gridCol w:w="5675"/>
        <w:gridCol w:w="702"/>
        <w:gridCol w:w="725"/>
        <w:gridCol w:w="631"/>
        <w:gridCol w:w="650"/>
        <w:gridCol w:w="667"/>
        <w:gridCol w:w="687"/>
      </w:tblGrid>
      <w:tr w:rsidR="00EB4E11" w:rsidTr="005E75A4">
        <w:trPr>
          <w:trHeight w:val="317"/>
        </w:trPr>
        <w:tc>
          <w:tcPr>
            <w:tcW w:w="0" w:type="auto"/>
            <w:vMerge w:val="restart"/>
            <w:shd w:val="clear" w:color="auto" w:fill="C5FCE4" w:themeFill="accent3" w:themeFillTint="33"/>
            <w:vAlign w:val="center"/>
          </w:tcPr>
          <w:p w:rsidR="00EB4E11" w:rsidRDefault="00EB4E11" w:rsidP="00D46CB1">
            <w:pPr>
              <w:jc w:val="center"/>
            </w:pPr>
            <w:r>
              <w:t>FCE</w:t>
            </w:r>
          </w:p>
        </w:tc>
        <w:tc>
          <w:tcPr>
            <w:tcW w:w="0" w:type="auto"/>
            <w:gridSpan w:val="2"/>
            <w:shd w:val="clear" w:color="auto" w:fill="C5FCE4" w:themeFill="accent3" w:themeFillTint="33"/>
            <w:vAlign w:val="center"/>
          </w:tcPr>
          <w:p w:rsidR="00EB4E11" w:rsidRDefault="00EB4E11" w:rsidP="00EB4E11">
            <w:pPr>
              <w:jc w:val="center"/>
            </w:pPr>
            <w:r>
              <w:t>ChauCocina</w:t>
            </w:r>
          </w:p>
        </w:tc>
        <w:tc>
          <w:tcPr>
            <w:tcW w:w="0" w:type="auto"/>
            <w:gridSpan w:val="2"/>
            <w:shd w:val="clear" w:color="auto" w:fill="C5FCE4" w:themeFill="accent3" w:themeFillTint="33"/>
            <w:vAlign w:val="center"/>
          </w:tcPr>
          <w:p w:rsidR="00EB4E11" w:rsidRDefault="00EB4E11" w:rsidP="00EB4E11">
            <w:pPr>
              <w:jc w:val="center"/>
            </w:pPr>
            <w:r>
              <w:t>PedidosYa</w:t>
            </w:r>
          </w:p>
        </w:tc>
        <w:tc>
          <w:tcPr>
            <w:tcW w:w="0" w:type="auto"/>
            <w:gridSpan w:val="2"/>
            <w:shd w:val="clear" w:color="auto" w:fill="C5FCE4" w:themeFill="accent3" w:themeFillTint="33"/>
            <w:vAlign w:val="center"/>
          </w:tcPr>
          <w:p w:rsidR="00EB4E11" w:rsidRDefault="00EB4E11" w:rsidP="00EB4E11">
            <w:pPr>
              <w:jc w:val="center"/>
            </w:pPr>
            <w:r>
              <w:t>Pickupmeal</w:t>
            </w:r>
          </w:p>
        </w:tc>
      </w:tr>
      <w:tr w:rsidR="00EB4E11" w:rsidTr="00D46CB1">
        <w:trPr>
          <w:trHeight w:val="255"/>
        </w:trPr>
        <w:tc>
          <w:tcPr>
            <w:tcW w:w="0" w:type="auto"/>
            <w:vMerge/>
            <w:shd w:val="clear" w:color="auto" w:fill="C5FCE4" w:themeFill="accent3" w:themeFillTint="33"/>
          </w:tcPr>
          <w:p w:rsidR="00EB4E11" w:rsidRDefault="00EB4E11" w:rsidP="00206AD8"/>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r>
      <w:tr w:rsidR="00EB4E11" w:rsidTr="00D46CB1">
        <w:trPr>
          <w:trHeight w:val="477"/>
        </w:trPr>
        <w:tc>
          <w:tcPr>
            <w:tcW w:w="0" w:type="auto"/>
            <w:shd w:val="clear" w:color="auto" w:fill="F9B2D6" w:themeFill="accent4" w:themeFillTint="66"/>
          </w:tcPr>
          <w:p w:rsidR="00EB4E11" w:rsidRDefault="00EB4E11" w:rsidP="00206AD8">
            <w:r w:rsidRPr="00F57994">
              <w:t>Brindar un sitio web intuitivo, confiable y elegante</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670"/>
        </w:trPr>
        <w:tc>
          <w:tcPr>
            <w:tcW w:w="0" w:type="auto"/>
            <w:shd w:val="clear" w:color="auto" w:fill="F9B2D6" w:themeFill="accent4" w:themeFillTint="66"/>
          </w:tcPr>
          <w:p w:rsidR="00EB4E11" w:rsidRPr="00F57994" w:rsidRDefault="00EB4E11" w:rsidP="00EB4E11">
            <w:r>
              <w:t>Montar sede administrativa y operativa.</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9B2D6" w:themeFill="accent4" w:themeFillTint="66"/>
          </w:tcPr>
          <w:p w:rsidR="00EB4E11" w:rsidRDefault="00EB4E11" w:rsidP="00EB4E11">
            <w:r>
              <w:t>Lanzar Campaña publicitaria y promociones tanto para los Clientes, como para los Usuarios</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383"/>
        </w:trPr>
        <w:tc>
          <w:tcPr>
            <w:tcW w:w="0" w:type="auto"/>
            <w:shd w:val="clear" w:color="auto" w:fill="F9B2D6" w:themeFill="accent4" w:themeFillTint="66"/>
          </w:tcPr>
          <w:p w:rsidR="00EB4E11" w:rsidRDefault="00EB4E11" w:rsidP="00EB4E11">
            <w:r>
              <w:t>Optimización  en los procesos de entrega (delivery).</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FE599" w:themeFill="accent1" w:themeFillTint="66"/>
          </w:tcPr>
          <w:p w:rsidR="00EB4E11" w:rsidRDefault="00EB4E11" w:rsidP="00206AD8">
            <w:r>
              <w:t>Mejora constante del diseño de la plataforma</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rPr>
          <w:trHeight w:val="470"/>
        </w:trPr>
        <w:tc>
          <w:tcPr>
            <w:tcW w:w="0" w:type="auto"/>
            <w:shd w:val="clear" w:color="auto" w:fill="FFE599" w:themeFill="accent1" w:themeFillTint="66"/>
          </w:tcPr>
          <w:p w:rsidR="00EB4E11" w:rsidRDefault="00EB4E11" w:rsidP="00206AD8">
            <w:r>
              <w:t>Obtención de clientes que nutran al sitio de contenido.</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rPr>
          <w:trHeight w:val="692"/>
        </w:trPr>
        <w:tc>
          <w:tcPr>
            <w:tcW w:w="0" w:type="auto"/>
            <w:shd w:val="clear" w:color="auto" w:fill="FFE599" w:themeFill="accent1" w:themeFillTint="66"/>
          </w:tcPr>
          <w:p w:rsidR="00EB4E11" w:rsidRDefault="00EB4E11" w:rsidP="00206AD8">
            <w:r>
              <w:t>Acercamiento a los usuarios mediante lenguaje coloquial</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FE599" w:themeFill="accent1" w:themeFillTint="66"/>
          </w:tcPr>
          <w:p w:rsidR="00EB4E11" w:rsidRDefault="00EB4E11" w:rsidP="00206AD8">
            <w:r>
              <w:t>Marketing mediantes redes sociales</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Mejorar la plataforma Móvil del e-commerce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Fortalecer las campañas publicitarias, incentivando al uso de la plataforma móvil</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Expandir el e-bussines a  países en donde no se encuentre actualmente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Incrementar promociones que incentiven a los usuarios</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lastRenderedPageBreak/>
              <w:t>Agregar a su variedad gastronómica sabores de diferentes etnias</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8" w:name="_Toc437943411"/>
      <w:r>
        <w:t>3 Analisis FODA</w:t>
      </w:r>
      <w:bookmarkEnd w:id="68"/>
    </w:p>
    <w:p w:rsidR="003A2058" w:rsidRDefault="00995EAB" w:rsidP="005516A0">
      <w:pPr>
        <w:pStyle w:val="Ttulo2"/>
      </w:pPr>
      <w:bookmarkStart w:id="69" w:name="_Toc437943412"/>
      <w:r>
        <w:t>3.1 C</w:t>
      </w:r>
      <w:r w:rsidR="003A2058">
        <w:t>uadro foda</w:t>
      </w:r>
      <w:bookmarkEnd w:id="69"/>
    </w:p>
    <w:p w:rsidR="00EB4E11" w:rsidRDefault="00EB4E11" w:rsidP="00EB4E11"/>
    <w:tbl>
      <w:tblPr>
        <w:tblStyle w:val="Tablaconcuadrcula"/>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AB1BEA">
            <w:pPr>
              <w:pStyle w:val="Prrafodelista"/>
              <w:numPr>
                <w:ilvl w:val="0"/>
                <w:numId w:val="32"/>
              </w:numPr>
              <w:ind w:left="470" w:hanging="357"/>
              <w:jc w:val="left"/>
            </w:pPr>
            <w:r w:rsidRPr="00CD4749">
              <w:t>Propuesta innovadora</w:t>
            </w:r>
          </w:p>
          <w:p w:rsidR="00EB4E11" w:rsidRPr="00CD4749" w:rsidRDefault="00EB4E11" w:rsidP="00AB1BEA">
            <w:pPr>
              <w:pStyle w:val="Prrafodelista"/>
              <w:numPr>
                <w:ilvl w:val="0"/>
                <w:numId w:val="32"/>
              </w:numPr>
              <w:ind w:left="470" w:hanging="357"/>
              <w:jc w:val="left"/>
            </w:pPr>
            <w:r w:rsidRPr="00CD4749">
              <w:t>Propuesta de inversión favorable</w:t>
            </w:r>
          </w:p>
          <w:p w:rsidR="00EB4E11" w:rsidRDefault="00EB4E11" w:rsidP="00AB1BEA">
            <w:pPr>
              <w:pStyle w:val="Prrafodelista"/>
              <w:numPr>
                <w:ilvl w:val="0"/>
                <w:numId w:val="32"/>
              </w:numPr>
              <w:ind w:left="470" w:hanging="357"/>
              <w:jc w:val="left"/>
            </w:pPr>
            <w:r w:rsidRPr="00CD4749">
              <w:t xml:space="preserve">Excelencia en las facetas </w:t>
            </w:r>
            <w:r>
              <w:t>de desarrollos</w:t>
            </w:r>
          </w:p>
          <w:p w:rsidR="00EB4E11" w:rsidRDefault="00EB4E11" w:rsidP="00AB1BEA">
            <w:pPr>
              <w:pStyle w:val="Prrafodelista"/>
              <w:numPr>
                <w:ilvl w:val="0"/>
                <w:numId w:val="32"/>
              </w:numPr>
              <w:ind w:left="470" w:hanging="357"/>
              <w:jc w:val="left"/>
            </w:pPr>
            <w:r>
              <w:t>Contactos influyentes</w:t>
            </w:r>
          </w:p>
          <w:p w:rsidR="00EB4E11" w:rsidRDefault="00EB4E11" w:rsidP="00AB1BEA">
            <w:pPr>
              <w:pStyle w:val="Prrafodelista"/>
              <w:numPr>
                <w:ilvl w:val="0"/>
                <w:numId w:val="32"/>
              </w:numPr>
              <w:ind w:left="470" w:hanging="357"/>
              <w:jc w:val="left"/>
            </w:pPr>
            <w:r>
              <w:t>Localización estratégica</w:t>
            </w:r>
          </w:p>
          <w:p w:rsidR="00EB4E11" w:rsidRPr="00CD4749" w:rsidRDefault="00EB4E11" w:rsidP="00AB1BEA">
            <w:pPr>
              <w:pStyle w:val="Prrafodelista"/>
              <w:numPr>
                <w:ilvl w:val="0"/>
                <w:numId w:val="32"/>
              </w:numPr>
              <w:ind w:left="470" w:hanging="357"/>
              <w:jc w:val="left"/>
            </w:pPr>
            <w:r>
              <w:t>Comunity Managment</w:t>
            </w: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Poca experiencia en negocios</w:t>
            </w:r>
          </w:p>
          <w:p w:rsidR="00EB4E11" w:rsidRDefault="00EB4E11" w:rsidP="00AB1BEA">
            <w:pPr>
              <w:pStyle w:val="Prrafodelista"/>
              <w:numPr>
                <w:ilvl w:val="0"/>
                <w:numId w:val="32"/>
              </w:numPr>
              <w:ind w:left="470" w:hanging="357"/>
              <w:jc w:val="left"/>
            </w:pPr>
            <w:r>
              <w:t>Infraestructura interna básica</w:t>
            </w:r>
          </w:p>
          <w:p w:rsidR="00EB4E11" w:rsidRDefault="00EB4E11" w:rsidP="00AB1BEA">
            <w:pPr>
              <w:pStyle w:val="Prrafodelista"/>
              <w:numPr>
                <w:ilvl w:val="0"/>
                <w:numId w:val="32"/>
              </w:numPr>
              <w:ind w:left="470" w:hanging="357"/>
              <w:jc w:val="left"/>
            </w:pPr>
            <w:r>
              <w:t>Carencias en área de marketing y publicidad</w:t>
            </w:r>
            <w:r w:rsidR="005E75A4">
              <w:t xml:space="preserve"> respecto a medios tradicionales como TV y Radio.</w:t>
            </w:r>
          </w:p>
          <w:p w:rsidR="00EB4E11" w:rsidRPr="00CD4749" w:rsidRDefault="00EB4E11" w:rsidP="00AB1BEA">
            <w:pPr>
              <w:pStyle w:val="Prrafodelista"/>
              <w:numPr>
                <w:ilvl w:val="0"/>
                <w:numId w:val="32"/>
              </w:numPr>
              <w:ind w:left="470" w:hanging="357"/>
              <w:jc w:val="left"/>
            </w:pPr>
            <w:r>
              <w:t>Bajo presupuesto</w:t>
            </w:r>
            <w:r w:rsidR="00F438A3">
              <w:t xml:space="preserve"> en relación a otros Competidores.</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AB1BEA">
            <w:pPr>
              <w:pStyle w:val="Prrafodelista"/>
              <w:numPr>
                <w:ilvl w:val="0"/>
                <w:numId w:val="32"/>
              </w:numPr>
              <w:ind w:left="470" w:hanging="357"/>
              <w:jc w:val="left"/>
            </w:pPr>
            <w:r>
              <w:t>Solución novedosa única en la ciudad</w:t>
            </w:r>
          </w:p>
          <w:p w:rsidR="00EB4E11" w:rsidRDefault="00EB4E11" w:rsidP="00AB1BEA">
            <w:pPr>
              <w:pStyle w:val="Prrafodelista"/>
              <w:numPr>
                <w:ilvl w:val="0"/>
                <w:numId w:val="32"/>
              </w:numPr>
              <w:ind w:left="470" w:hanging="357"/>
              <w:jc w:val="left"/>
            </w:pPr>
            <w:r>
              <w:t>Volumen elevado de pedidos</w:t>
            </w:r>
          </w:p>
          <w:p w:rsidR="00EB4E11" w:rsidRDefault="00EB4E11" w:rsidP="00AB1BEA">
            <w:pPr>
              <w:pStyle w:val="Prrafodelista"/>
              <w:numPr>
                <w:ilvl w:val="0"/>
                <w:numId w:val="32"/>
              </w:numPr>
              <w:ind w:left="470" w:hanging="357"/>
              <w:jc w:val="left"/>
            </w:pPr>
            <w:r>
              <w:t>Reglamentaciones Legales</w:t>
            </w:r>
          </w:p>
          <w:p w:rsidR="00EB4E11" w:rsidRDefault="00EB4E11" w:rsidP="00AB1BEA">
            <w:pPr>
              <w:pStyle w:val="Prrafodelista"/>
              <w:numPr>
                <w:ilvl w:val="0"/>
                <w:numId w:val="32"/>
              </w:numPr>
              <w:ind w:left="470" w:hanging="357"/>
              <w:jc w:val="left"/>
            </w:pPr>
            <w:r>
              <w:t xml:space="preserve">Tendencia positiva hacia la implementación </w:t>
            </w:r>
          </w:p>
          <w:p w:rsidR="00EB4E11" w:rsidRDefault="00EB4E11" w:rsidP="00AB1BEA">
            <w:pPr>
              <w:pStyle w:val="Prrafodelista"/>
              <w:numPr>
                <w:ilvl w:val="0"/>
                <w:numId w:val="32"/>
              </w:numPr>
              <w:ind w:left="470" w:hanging="357"/>
              <w:jc w:val="left"/>
            </w:pPr>
            <w:r>
              <w:t>Sociedad tecnificada</w:t>
            </w:r>
          </w:p>
          <w:p w:rsidR="00EB4E11" w:rsidRDefault="00EB4E11" w:rsidP="00AB1BEA">
            <w:pPr>
              <w:pStyle w:val="Prrafodelista"/>
              <w:numPr>
                <w:ilvl w:val="0"/>
                <w:numId w:val="32"/>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Resistencia por parte de los negocios en adopciones tecnológicas</w:t>
            </w:r>
          </w:p>
          <w:p w:rsidR="00EB4E11" w:rsidRDefault="00EB4E11" w:rsidP="00AB1BEA">
            <w:pPr>
              <w:pStyle w:val="Prrafodelista"/>
              <w:numPr>
                <w:ilvl w:val="0"/>
                <w:numId w:val="32"/>
              </w:numPr>
              <w:ind w:left="470" w:hanging="357"/>
              <w:jc w:val="left"/>
            </w:pPr>
            <w:r>
              <w:t>Postura conservadora por parte de los restaurantes</w:t>
            </w:r>
          </w:p>
          <w:p w:rsidR="00EB4E11" w:rsidRDefault="00EB4E11" w:rsidP="00AB1BEA">
            <w:pPr>
              <w:pStyle w:val="Prrafodelista"/>
              <w:numPr>
                <w:ilvl w:val="0"/>
                <w:numId w:val="32"/>
              </w:numPr>
              <w:ind w:left="470" w:hanging="357"/>
              <w:jc w:val="left"/>
            </w:pPr>
            <w:r>
              <w:t xml:space="preserve">Competencia </w:t>
            </w:r>
          </w:p>
          <w:p w:rsidR="00EB4E11" w:rsidRDefault="00EB4E11" w:rsidP="00AB1BEA">
            <w:pPr>
              <w:pStyle w:val="Prrafodelista"/>
              <w:numPr>
                <w:ilvl w:val="0"/>
                <w:numId w:val="32"/>
              </w:numPr>
              <w:ind w:left="470" w:hanging="357"/>
              <w:jc w:val="left"/>
            </w:pPr>
            <w:r>
              <w:t>Potenciales reglamentaciones restrictivas.</w:t>
            </w:r>
          </w:p>
          <w:p w:rsidR="00EB4E11" w:rsidRDefault="00EB4E11" w:rsidP="00AB1BEA">
            <w:pPr>
              <w:pStyle w:val="Prrafodelista"/>
              <w:numPr>
                <w:ilvl w:val="0"/>
                <w:numId w:val="32"/>
              </w:numPr>
              <w:ind w:left="470" w:hanging="357"/>
              <w:jc w:val="left"/>
            </w:pPr>
            <w:r>
              <w:t>Rechazo de los usuarios</w:t>
            </w:r>
          </w:p>
          <w:p w:rsidR="00EB4E11" w:rsidRPr="00CD4749" w:rsidRDefault="00EB4E11" w:rsidP="00AB1BEA">
            <w:pPr>
              <w:pStyle w:val="Prrafodelista"/>
              <w:numPr>
                <w:ilvl w:val="0"/>
                <w:numId w:val="32"/>
              </w:numPr>
              <w:ind w:left="470" w:hanging="357"/>
              <w:jc w:val="left"/>
            </w:pPr>
            <w:r>
              <w:t xml:space="preserve">Contexto económico/financiero   </w:t>
            </w:r>
          </w:p>
        </w:tc>
      </w:tr>
    </w:tbl>
    <w:p w:rsidR="00EB4E11" w:rsidRDefault="00EB4E11" w:rsidP="00EB4E11">
      <w:pPr>
        <w:pStyle w:val="Ttulo2"/>
      </w:pPr>
      <w:bookmarkStart w:id="70" w:name="_Toc431257703"/>
      <w:bookmarkStart w:id="71" w:name="_Toc437943413"/>
      <w:r>
        <w:lastRenderedPageBreak/>
        <w:t>3.2 Analisis de las fortalezas, oportunidades, debilidades y amenazas.</w:t>
      </w:r>
      <w:bookmarkEnd w:id="70"/>
      <w:bookmarkEnd w:id="71"/>
    </w:p>
    <w:p w:rsidR="00EB4E11" w:rsidRDefault="00EB4E11" w:rsidP="00EB4E11">
      <w:pPr>
        <w:pStyle w:val="Ttulo3"/>
        <w:rPr>
          <w:b w:val="0"/>
          <w:caps w:val="0"/>
        </w:rPr>
      </w:pPr>
      <w:bookmarkStart w:id="72" w:name="_Toc437943414"/>
      <w:r>
        <w:t>Fortalez</w:t>
      </w:r>
      <w:r w:rsidRPr="00561633">
        <w:t>as</w:t>
      </w:r>
      <w:bookmarkEnd w:id="72"/>
      <w:r w:rsidRPr="00561633">
        <w:t xml:space="preserve"> </w:t>
      </w:r>
    </w:p>
    <w:p w:rsidR="00EB4E11" w:rsidRDefault="00EB4E11" w:rsidP="00AB1BEA">
      <w:pPr>
        <w:pStyle w:val="Prrafodelista"/>
        <w:numPr>
          <w:ilvl w:val="0"/>
          <w:numId w:val="33"/>
        </w:numPr>
        <w:spacing w:after="200"/>
      </w:pPr>
      <w:r>
        <w:t>No existente hasta el momento una</w:t>
      </w:r>
      <w:r w:rsidR="00684623">
        <w:t xml:space="preserve"> propuesta innovadora de tal magnitud en la ciudad de San N</w:t>
      </w:r>
      <w:r>
        <w:t>icolas de los arroyos.</w:t>
      </w:r>
    </w:p>
    <w:p w:rsidR="00EB4E11" w:rsidRPr="001A18BB" w:rsidRDefault="00EB4E11" w:rsidP="00AB1BEA">
      <w:pPr>
        <w:pStyle w:val="Prrafodelista"/>
        <w:numPr>
          <w:ilvl w:val="0"/>
          <w:numId w:val="33"/>
        </w:numPr>
        <w:spacing w:after="200"/>
      </w:pPr>
      <w:r>
        <w:t>Se presenta una propuesta de inversión no tan elevada en relación a otros negocios como ser el manufacturero o de extracción de materias primas.</w:t>
      </w:r>
    </w:p>
    <w:p w:rsidR="00EB4E11" w:rsidRDefault="00EB4E11" w:rsidP="00AB1BEA">
      <w:pPr>
        <w:pStyle w:val="Prrafodelista"/>
        <w:numPr>
          <w:ilvl w:val="0"/>
          <w:numId w:val="33"/>
        </w:numPr>
        <w:spacing w:after="200"/>
      </w:pPr>
      <w:r>
        <w:t>Alta calificación de los programadores y demás miembros del equipo de trabajo.</w:t>
      </w:r>
    </w:p>
    <w:p w:rsidR="00EB4E11" w:rsidRDefault="00EB4E11" w:rsidP="00AB1BEA">
      <w:pPr>
        <w:pStyle w:val="Prrafodelista"/>
        <w:numPr>
          <w:ilvl w:val="0"/>
          <w:numId w:val="33"/>
        </w:numPr>
        <w:spacing w:after="200"/>
      </w:pPr>
      <w:r>
        <w:t>Contacto cercano con dueños de algunos de los restaurantes más influyentes en la ciudad.</w:t>
      </w:r>
    </w:p>
    <w:p w:rsidR="00EB4E11" w:rsidRDefault="00EB4E11" w:rsidP="00AB1BEA">
      <w:pPr>
        <w:pStyle w:val="Prrafodelista"/>
        <w:numPr>
          <w:ilvl w:val="0"/>
          <w:numId w:val="33"/>
        </w:numPr>
        <w:spacing w:after="200"/>
      </w:pPr>
      <w:r>
        <w:t>Localización estratégicamente favorecedora de la oficina comercial y de operaciones de la empresa.</w:t>
      </w:r>
    </w:p>
    <w:p w:rsidR="00EB4E11" w:rsidRDefault="00EB4E11" w:rsidP="00AB1BEA">
      <w:pPr>
        <w:pStyle w:val="Prrafodelista"/>
        <w:numPr>
          <w:ilvl w:val="0"/>
          <w:numId w:val="33"/>
        </w:numPr>
        <w:spacing w:after="200"/>
      </w:pPr>
      <w:r>
        <w:t>Gran dominio del Comunity Management.</w:t>
      </w:r>
    </w:p>
    <w:p w:rsidR="00EB4E11" w:rsidRPr="00561633" w:rsidRDefault="00EB4E11" w:rsidP="00EB4E11">
      <w:pPr>
        <w:pStyle w:val="Ttulo3"/>
        <w:rPr>
          <w:b w:val="0"/>
          <w:caps w:val="0"/>
        </w:rPr>
      </w:pPr>
      <w:bookmarkStart w:id="73" w:name="_Toc437943415"/>
      <w:r w:rsidRPr="00561633">
        <w:t>Oportunidades</w:t>
      </w:r>
      <w:bookmarkEnd w:id="73"/>
      <w:r w:rsidRPr="00561633">
        <w:t xml:space="preserve"> </w:t>
      </w:r>
    </w:p>
    <w:p w:rsidR="0002716C" w:rsidRDefault="00EB4E11" w:rsidP="00AB1BEA">
      <w:pPr>
        <w:pStyle w:val="Prrafodelista"/>
        <w:numPr>
          <w:ilvl w:val="0"/>
          <w:numId w:val="34"/>
        </w:numPr>
        <w:spacing w:after="200"/>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AB1BEA">
      <w:pPr>
        <w:pStyle w:val="Prrafodelista"/>
        <w:numPr>
          <w:ilvl w:val="0"/>
          <w:numId w:val="34"/>
        </w:numPr>
        <w:spacing w:after="200"/>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AB1BEA">
      <w:pPr>
        <w:pStyle w:val="Prrafodelista"/>
        <w:numPr>
          <w:ilvl w:val="0"/>
          <w:numId w:val="34"/>
        </w:numPr>
        <w:spacing w:after="200"/>
      </w:pPr>
      <w:r>
        <w:t>No existen restricciones a la actividad por parte de la reglamentación local.</w:t>
      </w:r>
    </w:p>
    <w:p w:rsidR="00EB4E11" w:rsidRDefault="00EB4E11" w:rsidP="00AB1BEA">
      <w:pPr>
        <w:pStyle w:val="Prrafodelista"/>
        <w:numPr>
          <w:ilvl w:val="0"/>
          <w:numId w:val="34"/>
        </w:numPr>
        <w:spacing w:after="200"/>
      </w:pPr>
      <w:r>
        <w:t>Según la encuesta realizada la gran mayoría de las personas usaría una plataforma como la planteada.</w:t>
      </w:r>
    </w:p>
    <w:p w:rsidR="00EB4E11" w:rsidRDefault="00EB4E11" w:rsidP="00AB1BEA">
      <w:pPr>
        <w:pStyle w:val="Prrafodelista"/>
        <w:numPr>
          <w:ilvl w:val="0"/>
          <w:numId w:val="34"/>
        </w:numPr>
        <w:spacing w:after="200"/>
      </w:pPr>
      <w:r>
        <w:t>Según el censo en argentina, la gran mayoría de los hogares nicoleños poseen algún medio tecnológico (computadora, celular) para acceder al sitio.</w:t>
      </w:r>
    </w:p>
    <w:p w:rsidR="0002716C" w:rsidRDefault="00EB4E11" w:rsidP="00AB1BEA">
      <w:pPr>
        <w:pStyle w:val="Prrafodelista"/>
        <w:numPr>
          <w:ilvl w:val="0"/>
          <w:numId w:val="34"/>
        </w:numPr>
        <w:spacing w:after="200"/>
      </w:pPr>
      <w:r>
        <w:t>Existe una opinión negativa hacia la calidad de servicio de delivery actual según la encuesta realizada.</w:t>
      </w:r>
    </w:p>
    <w:p w:rsidR="0002716C" w:rsidRDefault="0002716C">
      <w:pPr>
        <w:spacing w:after="200" w:line="264" w:lineRule="auto"/>
        <w:jc w:val="left"/>
      </w:pPr>
      <w:r>
        <w:br w:type="page"/>
      </w:r>
    </w:p>
    <w:p w:rsidR="00EB4E11" w:rsidRPr="000C5FB4" w:rsidRDefault="00EB4E11" w:rsidP="00EB4E11">
      <w:pPr>
        <w:pStyle w:val="Ttulo3"/>
        <w:rPr>
          <w:b w:val="0"/>
          <w:caps w:val="0"/>
        </w:rPr>
      </w:pPr>
      <w:bookmarkStart w:id="74" w:name="_Toc437943416"/>
      <w:r w:rsidRPr="000C5FB4">
        <w:lastRenderedPageBreak/>
        <w:t>Debilidades</w:t>
      </w:r>
      <w:bookmarkEnd w:id="74"/>
    </w:p>
    <w:p w:rsidR="00EB4E11" w:rsidRPr="001A18BB" w:rsidRDefault="00EB4E11" w:rsidP="00AB1BEA">
      <w:pPr>
        <w:pStyle w:val="Prrafodelista"/>
        <w:numPr>
          <w:ilvl w:val="0"/>
          <w:numId w:val="35"/>
        </w:numPr>
        <w:spacing w:after="200"/>
      </w:pPr>
      <w:r w:rsidRPr="001A18BB">
        <w:t>Primer emprendimiento por parte de los dueños de la empresa.</w:t>
      </w:r>
      <w:r>
        <w:t xml:space="preserve"> </w:t>
      </w:r>
      <w:r w:rsidRPr="001A18BB">
        <w:t>Poca experiencia en el ámbito de negocios.</w:t>
      </w:r>
    </w:p>
    <w:p w:rsidR="00EB4E11" w:rsidRDefault="00EB4E11" w:rsidP="00AB1BEA">
      <w:pPr>
        <w:pStyle w:val="Prrafodelista"/>
        <w:numPr>
          <w:ilvl w:val="0"/>
          <w:numId w:val="35"/>
        </w:numPr>
        <w:spacing w:after="200"/>
      </w:pPr>
      <w:r>
        <w:t>Infraestructura interna quizás no lo suficientemente desarrollada en el caso de un hipotético éxito que supere las expectativas.</w:t>
      </w:r>
    </w:p>
    <w:p w:rsidR="00EB4E11" w:rsidRDefault="00EB4E11" w:rsidP="00AB1BEA">
      <w:pPr>
        <w:pStyle w:val="Prrafodelista"/>
        <w:numPr>
          <w:ilvl w:val="0"/>
          <w:numId w:val="35"/>
        </w:numPr>
        <w:spacing w:after="200"/>
      </w:pPr>
      <w:r>
        <w:t>Carencias en el áreas de marketing y publicidad, puede perjudicar al e-business a la hora de la promoción.</w:t>
      </w:r>
    </w:p>
    <w:p w:rsidR="0002716C" w:rsidRDefault="0002716C" w:rsidP="00AB1BEA">
      <w:pPr>
        <w:pStyle w:val="Prrafodelista"/>
        <w:numPr>
          <w:ilvl w:val="0"/>
          <w:numId w:val="35"/>
        </w:numPr>
        <w:spacing w:after="200"/>
      </w:pPr>
      <w:r>
        <w:t xml:space="preserve">En relación con PedidosYa que ya posee una estructura de costos y precios muy desarrollada que le permite posee amplios recursos en relación a </w:t>
      </w:r>
      <w:r>
        <w:rPr>
          <w:b/>
          <w:i/>
        </w:rPr>
        <w:t>pickupmeal.com</w:t>
      </w:r>
      <w:r>
        <w:t>.</w:t>
      </w:r>
    </w:p>
    <w:p w:rsidR="00EB4E11" w:rsidRDefault="00EB4E11" w:rsidP="00EB4E11">
      <w:pPr>
        <w:spacing w:after="200" w:line="264" w:lineRule="auto"/>
      </w:pPr>
    </w:p>
    <w:p w:rsidR="00EB4E11" w:rsidRDefault="00EB4E11" w:rsidP="00EB4E11">
      <w:pPr>
        <w:pStyle w:val="Ttulo3"/>
        <w:rPr>
          <w:b w:val="0"/>
          <w:caps w:val="0"/>
        </w:rPr>
      </w:pPr>
      <w:bookmarkStart w:id="75" w:name="_Toc437943417"/>
      <w:r w:rsidRPr="00FD7FB4">
        <w:t>Amenazas</w:t>
      </w:r>
      <w:bookmarkEnd w:id="75"/>
      <w:r w:rsidRPr="00FD7FB4">
        <w:t xml:space="preserve"> </w:t>
      </w:r>
    </w:p>
    <w:p w:rsidR="00EB4E11" w:rsidRDefault="00EB4E11" w:rsidP="00AB1BEA">
      <w:pPr>
        <w:pStyle w:val="Prrafodelista"/>
        <w:numPr>
          <w:ilvl w:val="0"/>
          <w:numId w:val="36"/>
        </w:numPr>
        <w:spacing w:after="200"/>
      </w:pPr>
      <w:r>
        <w:t>La mayoría de los dueños de las empresas gastronómicas son personas de mayor edad que tienen una mayor resistencia a la adopción de servicios tecnológicos, por miedo o desconfianza.</w:t>
      </w:r>
    </w:p>
    <w:p w:rsidR="00EB4E11" w:rsidRDefault="00EB4E11" w:rsidP="00AB1BEA">
      <w:pPr>
        <w:pStyle w:val="Prrafodelista"/>
        <w:numPr>
          <w:ilvl w:val="0"/>
          <w:numId w:val="36"/>
        </w:numPr>
        <w:spacing w:after="200"/>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AB1BEA">
      <w:pPr>
        <w:pStyle w:val="Prrafodelista"/>
        <w:numPr>
          <w:ilvl w:val="0"/>
          <w:numId w:val="36"/>
        </w:numPr>
        <w:spacing w:after="200"/>
      </w:pPr>
      <w:r>
        <w:t>Aparición repentina de una plataforma similar.</w:t>
      </w:r>
    </w:p>
    <w:p w:rsidR="00EB4E11" w:rsidRDefault="00EB4E11" w:rsidP="00AB1BEA">
      <w:pPr>
        <w:pStyle w:val="Prrafodelista"/>
        <w:numPr>
          <w:ilvl w:val="0"/>
          <w:numId w:val="36"/>
        </w:numPr>
        <w:spacing w:after="200"/>
      </w:pPr>
      <w:r>
        <w:t>Aparición de reglamentaciones que afecten negativamente la actividad del sitio.</w:t>
      </w:r>
    </w:p>
    <w:p w:rsidR="00EB4E11" w:rsidRDefault="00EB4E11" w:rsidP="00AB1BEA">
      <w:pPr>
        <w:pStyle w:val="Prrafodelista"/>
        <w:numPr>
          <w:ilvl w:val="0"/>
          <w:numId w:val="36"/>
        </w:numPr>
        <w:spacing w:after="200"/>
      </w:pPr>
      <w:r>
        <w:t>Representa una amenaza el caso en el cual los clientes no crean necesario o no vean útil la plataforma.</w:t>
      </w:r>
    </w:p>
    <w:p w:rsidR="00EB4E11" w:rsidRDefault="00EB4E11" w:rsidP="00AB1BEA">
      <w:pPr>
        <w:pStyle w:val="Prrafodelista"/>
        <w:numPr>
          <w:ilvl w:val="0"/>
          <w:numId w:val="36"/>
        </w:numPr>
        <w:spacing w:after="200"/>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6" w:name="_Toc437943418"/>
      <w:r>
        <w:lastRenderedPageBreak/>
        <w:t>3.2 A</w:t>
      </w:r>
      <w:r w:rsidR="003A2058">
        <w:t>nalisis de las fortalezas, oportunidades, debilidades y amenazas.</w:t>
      </w:r>
      <w:bookmarkEnd w:id="76"/>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w:t>
      </w:r>
      <w:r w:rsidR="0002716C">
        <w:t>s</w:t>
      </w:r>
      <w:r w:rsidRPr="005462CA">
        <w:t xml:space="preserve"> interesados en el servicio. </w:t>
      </w:r>
      <w:r w:rsidR="0002716C">
        <w:t>Además</w:t>
      </w:r>
      <w:r w:rsidRPr="005462CA">
        <w:t>,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02716C">
        <w:rPr>
          <w:b/>
          <w:i/>
        </w:rPr>
        <w:t>Pickupmeal</w:t>
      </w:r>
      <w:r w:rsidR="0002716C">
        <w:rPr>
          <w:b/>
          <w:i/>
        </w:rPr>
        <w:t>.com</w:t>
      </w:r>
      <w:r w:rsidRPr="005462CA">
        <w:t xml:space="preserve">, teniendo en cuenta la sociedad Nicoleña, se torna muy difícil establecerse insertarse y tomar posición en el mercado, agregando a esta restricción que la gran parte de los poseedores de los Negocios gastronómicos de la ciudad son </w:t>
      </w:r>
      <w:r w:rsidR="00FC317B">
        <w:t>de una edad avanzada</w:t>
      </w:r>
      <w:r w:rsidRPr="005462CA">
        <w:t xml:space="preserve">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7" w:name="_Toc437943419"/>
      <w:r>
        <w:lastRenderedPageBreak/>
        <w:t>3.3 C</w:t>
      </w:r>
      <w:r w:rsidR="003A2058">
        <w:t>onclusion: atractivo de la industria, fortalezas de negocio.</w:t>
      </w:r>
      <w:bookmarkEnd w:id="77"/>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8" w:name="_Toc437943420"/>
      <w:r>
        <w:lastRenderedPageBreak/>
        <w:t>4</w:t>
      </w:r>
      <w:r w:rsidR="007A0A0F">
        <w:t xml:space="preserve"> Segmentación</w:t>
      </w:r>
      <w:bookmarkEnd w:id="78"/>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32"/>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9E0D45" w:rsidRPr="00192E6A">
        <w:rPr>
          <w:i/>
          <w:color w:val="797979" w:themeColor="background2" w:themeShade="80"/>
        </w:rPr>
        <w:t xml:space="preserve">Ilustración </w:t>
      </w:r>
      <w:r w:rsidR="009E0D45">
        <w:rPr>
          <w:i/>
          <w:noProof/>
          <w:color w:val="797979" w:themeColor="background2" w:themeShade="80"/>
        </w:rPr>
        <w:t>17</w:t>
      </w:r>
      <w:r w:rsidR="00192E6A">
        <w:fldChar w:fldCharType="end"/>
      </w:r>
      <w:r w:rsidR="00192E6A">
        <w:t>.</w:t>
      </w:r>
    </w:p>
    <w:p w:rsidR="00192E6A" w:rsidRDefault="00273C5D" w:rsidP="00192E6A">
      <w:pPr>
        <w:keepNext/>
        <w:jc w:val="center"/>
      </w:pPr>
      <w:r>
        <w:rPr>
          <w:noProof/>
          <w:lang w:eastAsia="es-AR"/>
        </w:rPr>
        <w:drawing>
          <wp:inline distT="0" distB="0" distL="0" distR="0" wp14:anchorId="1302F7BD" wp14:editId="73E6D8A9">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79"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9E0D45">
        <w:rPr>
          <w:i/>
          <w:noProof/>
          <w:color w:val="797979" w:themeColor="background2" w:themeShade="80"/>
        </w:rPr>
        <w:t>17</w:t>
      </w:r>
      <w:r w:rsidRPr="00192E6A">
        <w:rPr>
          <w:i/>
          <w:color w:val="797979" w:themeColor="background2" w:themeShade="80"/>
        </w:rPr>
        <w:fldChar w:fldCharType="end"/>
      </w:r>
      <w:bookmarkEnd w:id="79"/>
      <w:r w:rsidRPr="00192E6A">
        <w:rPr>
          <w:i/>
          <w:color w:val="797979" w:themeColor="background2" w:themeShade="80"/>
        </w:rPr>
        <w:t xml:space="preserve"> - Filtros Mercado Saporosi</w:t>
      </w:r>
    </w:p>
    <w:p w:rsidR="007A0A0F" w:rsidRDefault="007A0A0F" w:rsidP="007A0A0F">
      <w:pPr>
        <w:pStyle w:val="Ttulo2"/>
      </w:pPr>
      <w:bookmarkStart w:id="80" w:name="_Toc437943421"/>
      <w:r>
        <w:lastRenderedPageBreak/>
        <w:t xml:space="preserve">4.1 </w:t>
      </w:r>
      <w:r w:rsidR="000E11E0">
        <w:t xml:space="preserve">Segmentación de consumidores y </w:t>
      </w:r>
      <w:r>
        <w:t>negocios.</w:t>
      </w:r>
      <w:bookmarkEnd w:id="80"/>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81" w:name="_Toc437943422"/>
      <w:r>
        <w:t>4.2 Identificación de grupos diferenciados de consumidores.</w:t>
      </w:r>
      <w:bookmarkEnd w:id="81"/>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234F46" w:rsidP="007A0A0F">
      <w:pPr>
        <w:rPr>
          <w:b/>
          <w:u w:val="single"/>
        </w:rPr>
      </w:pPr>
      <w:r>
        <w:rPr>
          <w:b/>
          <w:u w:val="single"/>
        </w:rPr>
        <w:t>Usuarios</w:t>
      </w:r>
    </w:p>
    <w:p w:rsidR="00644317" w:rsidRPr="007A0A0F" w:rsidRDefault="0026785A" w:rsidP="00C00BB0">
      <w:pPr>
        <w:jc w:val="center"/>
        <w:rPr>
          <w:b/>
          <w:u w:val="single"/>
        </w:rPr>
      </w:pPr>
      <w:r>
        <w:rPr>
          <w:b/>
          <w:u w:val="single"/>
        </w:rPr>
        <w:t xml:space="preserve"> </w:t>
      </w:r>
      <w:r w:rsidRPr="0026785A">
        <w:rPr>
          <w:b/>
          <w:noProof/>
          <w:lang w:eastAsia="es-AR"/>
        </w:rPr>
        <w:drawing>
          <wp:inline distT="0" distB="0" distL="0" distR="0">
            <wp:extent cx="2914650" cy="3909682"/>
            <wp:effectExtent l="19050" t="19050" r="19050" b="15240"/>
            <wp:docPr id="29" name="Imagen 29" descr="C:\Users\Jacobo\Downloads\usuarios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suarios filt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6094" cy="3911618"/>
                    </a:xfrm>
                    <a:prstGeom prst="rect">
                      <a:avLst/>
                    </a:prstGeom>
                    <a:noFill/>
                    <a:ln>
                      <a:solidFill>
                        <a:schemeClr val="tx1">
                          <a:lumMod val="10000"/>
                          <a:lumOff val="90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2"/>
        </w:numPr>
        <w:spacing w:before="0" w:after="160"/>
        <w:ind w:left="709" w:hanging="283"/>
      </w:pPr>
      <w:r>
        <w:t>Densidad: se trata de una región urbana, debido a la ubicación de los negocios.</w:t>
      </w:r>
      <w:r w:rsidR="00364FFA">
        <w:t xml:space="preserve"> Según el último censo nacional realizado en el año 2010, explotado en el mapa interactivo online del diario lanacion.com</w:t>
      </w:r>
      <w:r w:rsidR="00364FFA">
        <w:rPr>
          <w:rStyle w:val="Refdenotaalpie"/>
        </w:rPr>
        <w:footnoteReference w:id="33"/>
      </w:r>
      <w:r w:rsidR="00364FFA">
        <w:t xml:space="preserve"> en la ciudad de San Nicolás hay un total de </w:t>
      </w:r>
      <w:r w:rsidR="00364FFA" w:rsidRPr="00FF4DB3">
        <w:rPr>
          <w:b/>
        </w:rPr>
        <w:t>145.857</w:t>
      </w:r>
      <w:r w:rsidR="00364FFA">
        <w:t xml:space="preserve"> personas</w:t>
      </w:r>
      <w:r w:rsidR="006E110C">
        <w:t xml:space="preserve"> ya que no se tienen en cuenta los habitantes de las demás localidades pertenecientes al partido</w:t>
      </w:r>
      <w:r w:rsidR="00364FFA">
        <w:t>.</w:t>
      </w:r>
    </w:p>
    <w:p w:rsidR="007A0A0F" w:rsidRDefault="007A0A0F" w:rsidP="00553F0B">
      <w:r w:rsidRPr="007A0A0F">
        <w:rPr>
          <w:u w:val="single"/>
        </w:rPr>
        <w:t>Segmentación Demográfica</w:t>
      </w:r>
      <w:r>
        <w:t>: se tienen en cuenta los siguientes factores:</w:t>
      </w:r>
    </w:p>
    <w:p w:rsidR="007A0A0F" w:rsidRDefault="007A0A0F" w:rsidP="00AB1BEA">
      <w:pPr>
        <w:pStyle w:val="Prrafodelista"/>
        <w:numPr>
          <w:ilvl w:val="0"/>
          <w:numId w:val="12"/>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AB1BEA">
      <w:pPr>
        <w:pStyle w:val="Prrafodelista"/>
        <w:numPr>
          <w:ilvl w:val="0"/>
          <w:numId w:val="12"/>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w:t>
      </w:r>
      <w:r w:rsidR="0026785A">
        <w:t>Se</w:t>
      </w:r>
      <w:r>
        <w:t xml:space="preserve"> esperan ocupaciones de carácter profesional intermedio y profesional alto. </w:t>
      </w:r>
    </w:p>
    <w:p w:rsidR="005C4DC0" w:rsidRDefault="002B410E" w:rsidP="00AB1BEA">
      <w:pPr>
        <w:pStyle w:val="Prrafodelista"/>
        <w:numPr>
          <w:ilvl w:val="0"/>
          <w:numId w:val="12"/>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AB1BEA">
      <w:pPr>
        <w:pStyle w:val="Prrafodelista"/>
        <w:numPr>
          <w:ilvl w:val="0"/>
          <w:numId w:val="13"/>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4"/>
      </w:r>
      <w:r w:rsidR="00FF4DB3">
        <w:t xml:space="preserve">, el 53,5% de los argentinos pertenece a estas clases sociales. Lo que arroja un total de </w:t>
      </w:r>
      <w:r w:rsidR="00FF4DB3" w:rsidRPr="00644317">
        <w:rPr>
          <w:b/>
        </w:rPr>
        <w:t xml:space="preserve">16327 </w:t>
      </w:r>
      <w:r w:rsidR="00FF4DB3">
        <w:t>personas.</w:t>
      </w:r>
    </w:p>
    <w:p w:rsidR="00227605" w:rsidRDefault="00227605">
      <w:pPr>
        <w:spacing w:after="200" w:line="264" w:lineRule="auto"/>
        <w:jc w:val="left"/>
        <w:rPr>
          <w:u w:val="single"/>
        </w:rPr>
      </w:pPr>
      <w:r>
        <w:rPr>
          <w:u w:val="single"/>
        </w:rPr>
        <w:br w:type="page"/>
      </w:r>
    </w:p>
    <w:p w:rsidR="007A0A0F" w:rsidRPr="007A0A0F" w:rsidRDefault="007A0A0F" w:rsidP="00553F0B">
      <w:pPr>
        <w:rPr>
          <w:u w:val="single"/>
        </w:rPr>
      </w:pPr>
      <w:r w:rsidRPr="007A0A0F">
        <w:rPr>
          <w:u w:val="single"/>
        </w:rPr>
        <w:lastRenderedPageBreak/>
        <w:t xml:space="preserve">Segmentación Conductual </w:t>
      </w:r>
    </w:p>
    <w:p w:rsidR="00144820" w:rsidRPr="00144820" w:rsidRDefault="007A0A0F" w:rsidP="00AB1BEA">
      <w:pPr>
        <w:pStyle w:val="Prrafodelista"/>
        <w:numPr>
          <w:ilvl w:val="0"/>
          <w:numId w:val="13"/>
        </w:numPr>
        <w:spacing w:before="0" w:after="160"/>
        <w:ind w:left="709" w:hanging="283"/>
        <w:rPr>
          <w:b/>
          <w:color w:val="F56617" w:themeColor="accent6"/>
        </w:rPr>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AB1BEA">
      <w:pPr>
        <w:pStyle w:val="Prrafodelista"/>
        <w:numPr>
          <w:ilvl w:val="0"/>
          <w:numId w:val="13"/>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3"/>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r w:rsidR="00227605">
        <w:t xml:space="preserve"> Fuentes (Gobierno de San Nicolás</w:t>
      </w:r>
      <w:r w:rsidR="00227605">
        <w:rPr>
          <w:rStyle w:val="Refdenotaalpie"/>
        </w:rPr>
        <w:footnoteReference w:id="35"/>
      </w:r>
      <w:r w:rsidR="00227605">
        <w:t xml:space="preserve"> y LaGuiaSN</w:t>
      </w:r>
      <w:r w:rsidR="00227605">
        <w:rPr>
          <w:rStyle w:val="Refdenotaalpie"/>
        </w:rPr>
        <w:footnoteReference w:id="36"/>
      </w:r>
      <w:r w:rsidR="00227605">
        <w:t xml:space="preserve">) </w:t>
      </w:r>
    </w:p>
    <w:p w:rsidR="007A0A0F" w:rsidRPr="007A0A0F" w:rsidRDefault="007A0A0F" w:rsidP="00553F0B">
      <w:pPr>
        <w:rPr>
          <w:u w:val="single"/>
        </w:rPr>
      </w:pPr>
      <w:r w:rsidRPr="007A0A0F">
        <w:rPr>
          <w:u w:val="single"/>
        </w:rPr>
        <w:t>Segmentación Demográfica:</w:t>
      </w:r>
    </w:p>
    <w:p w:rsidR="007A0A0F" w:rsidRDefault="007A0A0F" w:rsidP="00AB1BEA">
      <w:pPr>
        <w:pStyle w:val="Prrafodelista"/>
        <w:numPr>
          <w:ilvl w:val="0"/>
          <w:numId w:val="13"/>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AB1BEA">
      <w:pPr>
        <w:pStyle w:val="Prrafodelista"/>
        <w:numPr>
          <w:ilvl w:val="0"/>
          <w:numId w:val="13"/>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AB1BEA">
      <w:pPr>
        <w:pStyle w:val="Prrafodelista"/>
        <w:numPr>
          <w:ilvl w:val="0"/>
          <w:numId w:val="13"/>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AB1BEA">
      <w:pPr>
        <w:pStyle w:val="Prrafodelista"/>
        <w:numPr>
          <w:ilvl w:val="0"/>
          <w:numId w:val="31"/>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82" w:name="_Toc437943423"/>
      <w:r>
        <w:lastRenderedPageBreak/>
        <w:t>4.3 ¿Quiénes son los potenciales usuarios/compradores del negocio?</w:t>
      </w:r>
      <w:bookmarkEnd w:id="82"/>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AB1BEA">
      <w:pPr>
        <w:pStyle w:val="Prrafodelista"/>
        <w:numPr>
          <w:ilvl w:val="0"/>
          <w:numId w:val="14"/>
        </w:numPr>
        <w:spacing w:before="0" w:after="160" w:line="259" w:lineRule="auto"/>
      </w:pPr>
      <w:r w:rsidRPr="007A0A0F">
        <w:rPr>
          <w:u w:val="single"/>
        </w:rPr>
        <w:t>Usuarios Jóvenes</w:t>
      </w:r>
      <w:r>
        <w:rPr>
          <w:b/>
        </w:rPr>
        <w:t xml:space="preserve">: </w:t>
      </w:r>
    </w:p>
    <w:p w:rsidR="007A0A0F" w:rsidRDefault="00746792" w:rsidP="00222D8C">
      <w:pPr>
        <w:pStyle w:val="Prrafodelista"/>
        <w:spacing w:before="0" w:after="160"/>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y pertenecen a una clase social que puede ser desde trabajadora hasta alta baja. Deben estar amigados con la tecnología y buscar beneficios relacionados con la comodidad.</w:t>
      </w:r>
    </w:p>
    <w:p w:rsidR="00746792" w:rsidRDefault="00746792" w:rsidP="00222D8C">
      <w:pPr>
        <w:pStyle w:val="Prrafodelista"/>
        <w:spacing w:before="0" w:after="160"/>
      </w:pPr>
    </w:p>
    <w:p w:rsidR="00746792" w:rsidRPr="00746792" w:rsidRDefault="007A0A0F" w:rsidP="00AB1BEA">
      <w:pPr>
        <w:pStyle w:val="Prrafodelista"/>
        <w:numPr>
          <w:ilvl w:val="0"/>
          <w:numId w:val="14"/>
        </w:numPr>
        <w:spacing w:before="0" w:after="160"/>
      </w:pPr>
      <w:r w:rsidRPr="007A0A0F">
        <w:rPr>
          <w:u w:val="single"/>
        </w:rPr>
        <w:t>Usuarios Adultos</w:t>
      </w:r>
      <w:r>
        <w:rPr>
          <w:b/>
        </w:rPr>
        <w:t xml:space="preserve">: </w:t>
      </w:r>
    </w:p>
    <w:p w:rsidR="007A0A0F" w:rsidRDefault="00746792" w:rsidP="00222D8C">
      <w:pPr>
        <w:pStyle w:val="Prrafodelista"/>
        <w:spacing w:before="0" w:after="160"/>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AB1BEA">
      <w:pPr>
        <w:pStyle w:val="Prrafodelista"/>
        <w:numPr>
          <w:ilvl w:val="0"/>
          <w:numId w:val="15"/>
        </w:numPr>
        <w:spacing w:before="0" w:after="160" w:line="259" w:lineRule="auto"/>
      </w:pPr>
      <w:r w:rsidRPr="007A0A0F">
        <w:rPr>
          <w:u w:val="single"/>
        </w:rPr>
        <w:t>Negocio innovador</w:t>
      </w:r>
      <w:r>
        <w:rPr>
          <w:b/>
        </w:rPr>
        <w:t xml:space="preserve">: </w:t>
      </w:r>
    </w:p>
    <w:p w:rsidR="007A0A0F" w:rsidRDefault="00746792" w:rsidP="00222D8C">
      <w:pPr>
        <w:pStyle w:val="Prrafodelista"/>
        <w:spacing w:before="0" w:after="160"/>
      </w:pPr>
      <w:r>
        <w:t>S</w:t>
      </w:r>
      <w:r w:rsidR="007A0A0F">
        <w:t xml:space="preserve">e buscan negocios que estén ubicados en la región urbana de la ciudad de San Nicolás de los Arroyos.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r w:rsidR="007A0A0F">
        <w:br w:type="page"/>
      </w:r>
    </w:p>
    <w:p w:rsidR="007A0A0F" w:rsidRDefault="007A0A0F" w:rsidP="007A0A0F">
      <w:pPr>
        <w:pStyle w:val="Ttulo2"/>
      </w:pPr>
      <w:bookmarkStart w:id="83" w:name="_Toc437943424"/>
      <w:r>
        <w:lastRenderedPageBreak/>
        <w:t>4.4 Pautas de comportamiento esperado de cada segmento</w:t>
      </w:r>
      <w:bookmarkEnd w:id="83"/>
    </w:p>
    <w:p w:rsidR="007A0A0F" w:rsidRPr="007A0A0F" w:rsidRDefault="007A0A0F" w:rsidP="007A0A0F">
      <w:pPr>
        <w:rPr>
          <w:b/>
          <w:u w:val="single"/>
        </w:rPr>
      </w:pPr>
      <w:r w:rsidRPr="007A0A0F">
        <w:rPr>
          <w:b/>
          <w:u w:val="single"/>
        </w:rPr>
        <w:t xml:space="preserve">Perfiles de </w:t>
      </w:r>
      <w:r w:rsidR="000D2C61">
        <w:rPr>
          <w:b/>
          <w:u w:val="single"/>
        </w:rPr>
        <w:t>Usuarios</w:t>
      </w:r>
    </w:p>
    <w:p w:rsidR="007A0A0F" w:rsidRDefault="007A0A0F" w:rsidP="000D2C61">
      <w:r>
        <w:t>Según el resumen ejecutivo 2014 de la Cámara Argentina de Comercio Electrónico (CACE)</w:t>
      </w:r>
      <w:r>
        <w:rPr>
          <w:rStyle w:val="Refdenotaalpie"/>
        </w:rPr>
        <w:footnoteReference w:id="37"/>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0D2C61">
      <w:pPr>
        <w:spacing w:after="200"/>
        <w:rPr>
          <w:b/>
          <w:u w:val="single"/>
        </w:rPr>
      </w:pPr>
      <w:r>
        <w:t>Acorde a una encuesta realizada</w:t>
      </w:r>
      <w:r>
        <w:rPr>
          <w:rStyle w:val="Refdenotaalpie"/>
        </w:rPr>
        <w:footnoteReference w:id="38"/>
      </w:r>
      <w:r w:rsidR="00481B79">
        <w:t>,</w:t>
      </w:r>
      <w:r>
        <w:rPr>
          <w:rStyle w:val="Refdenotaalpie"/>
        </w:rPr>
        <w:footnoteReference w:id="39"/>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B306EA" w:rsidRDefault="00B306EA">
      <w:pPr>
        <w:spacing w:after="200" w:line="264" w:lineRule="auto"/>
        <w:jc w:val="left"/>
        <w:rPr>
          <w:b/>
          <w:u w:val="single"/>
        </w:rPr>
      </w:pPr>
      <w:r>
        <w:rPr>
          <w:b/>
          <w:u w:val="single"/>
        </w:rPr>
        <w:br w:type="page"/>
      </w:r>
    </w:p>
    <w:p w:rsidR="007A0A0F" w:rsidRPr="007A0A0F" w:rsidRDefault="007A0A0F" w:rsidP="007A0A0F">
      <w:pPr>
        <w:spacing w:after="200" w:line="264" w:lineRule="auto"/>
        <w:rPr>
          <w:b/>
          <w:u w:val="single"/>
        </w:rPr>
      </w:pPr>
      <w:r w:rsidRPr="007A0A0F">
        <w:rPr>
          <w:b/>
          <w:u w:val="single"/>
        </w:rPr>
        <w:lastRenderedPageBreak/>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AB1BEA">
      <w:pPr>
        <w:pStyle w:val="Prrafodelista"/>
        <w:numPr>
          <w:ilvl w:val="0"/>
          <w:numId w:val="15"/>
        </w:numPr>
        <w:spacing w:before="0" w:after="200" w:line="264" w:lineRule="auto"/>
        <w:jc w:val="left"/>
      </w:pPr>
      <w:r>
        <w:t>Chisa Sushi – Página web</w:t>
      </w:r>
      <w:r>
        <w:rPr>
          <w:rStyle w:val="Refdenotaalpie"/>
        </w:rPr>
        <w:footnoteReference w:id="40"/>
      </w:r>
    </w:p>
    <w:p w:rsidR="007A0A0F" w:rsidRDefault="007A0A0F" w:rsidP="00AB1BEA">
      <w:pPr>
        <w:pStyle w:val="Prrafodelista"/>
        <w:numPr>
          <w:ilvl w:val="0"/>
          <w:numId w:val="15"/>
        </w:numPr>
        <w:spacing w:before="0" w:after="200" w:line="264" w:lineRule="auto"/>
        <w:jc w:val="left"/>
      </w:pPr>
      <w:r>
        <w:t>Villa Roca – Página web</w:t>
      </w:r>
      <w:r>
        <w:rPr>
          <w:rStyle w:val="Refdenotaalpie"/>
        </w:rPr>
        <w:footnoteReference w:id="41"/>
      </w:r>
    </w:p>
    <w:p w:rsidR="007A0A0F" w:rsidRDefault="007A0A0F" w:rsidP="00AB1BEA">
      <w:pPr>
        <w:pStyle w:val="Prrafodelista"/>
        <w:numPr>
          <w:ilvl w:val="0"/>
          <w:numId w:val="15"/>
        </w:numPr>
        <w:spacing w:before="0" w:after="200" w:line="264" w:lineRule="auto"/>
        <w:jc w:val="left"/>
      </w:pPr>
      <w:r>
        <w:t>Café de la Plaza – Página web</w:t>
      </w:r>
      <w:r>
        <w:rPr>
          <w:rStyle w:val="Refdenotaalpie"/>
        </w:rPr>
        <w:footnoteReference w:id="42"/>
      </w:r>
    </w:p>
    <w:p w:rsidR="007A0A0F" w:rsidRDefault="007A0A0F" w:rsidP="00AB1BEA">
      <w:pPr>
        <w:pStyle w:val="Prrafodelista"/>
        <w:numPr>
          <w:ilvl w:val="0"/>
          <w:numId w:val="15"/>
        </w:numPr>
        <w:spacing w:before="0" w:after="200" w:line="264" w:lineRule="auto"/>
        <w:jc w:val="left"/>
      </w:pPr>
      <w:r>
        <w:t>Buena Madera – Página de Facebook</w:t>
      </w:r>
      <w:r>
        <w:rPr>
          <w:rStyle w:val="Refdenotaalpie"/>
        </w:rPr>
        <w:footnoteReference w:id="43"/>
      </w:r>
    </w:p>
    <w:p w:rsidR="007A0A0F" w:rsidRDefault="007A0A0F" w:rsidP="00AB1BEA">
      <w:pPr>
        <w:pStyle w:val="Prrafodelista"/>
        <w:numPr>
          <w:ilvl w:val="0"/>
          <w:numId w:val="15"/>
        </w:numPr>
        <w:spacing w:before="0" w:after="200" w:line="264" w:lineRule="auto"/>
        <w:jc w:val="left"/>
      </w:pPr>
      <w:r>
        <w:t>La Mira – Página de Facebook</w:t>
      </w:r>
      <w:r>
        <w:rPr>
          <w:rStyle w:val="Refdenotaalpie"/>
        </w:rPr>
        <w:footnoteReference w:id="44"/>
      </w:r>
    </w:p>
    <w:p w:rsidR="007A0A0F" w:rsidRDefault="007A0A0F" w:rsidP="00AB1BEA">
      <w:pPr>
        <w:pStyle w:val="Prrafodelista"/>
        <w:numPr>
          <w:ilvl w:val="0"/>
          <w:numId w:val="15"/>
        </w:numPr>
        <w:spacing w:before="0" w:after="200" w:line="264" w:lineRule="auto"/>
        <w:jc w:val="left"/>
      </w:pPr>
      <w:r>
        <w:t>Rocco – Página de Facebook</w:t>
      </w:r>
      <w:r>
        <w:rPr>
          <w:rStyle w:val="Refdenotaalpie"/>
        </w:rPr>
        <w:footnoteReference w:id="45"/>
      </w:r>
    </w:p>
    <w:p w:rsidR="007A0A0F" w:rsidRDefault="007A0A0F" w:rsidP="00AB1BEA">
      <w:pPr>
        <w:pStyle w:val="Prrafodelista"/>
        <w:numPr>
          <w:ilvl w:val="0"/>
          <w:numId w:val="15"/>
        </w:numPr>
        <w:spacing w:before="0" w:after="200" w:line="264" w:lineRule="auto"/>
        <w:jc w:val="left"/>
      </w:pPr>
      <w:r>
        <w:t>La Baska – Página de Facebook</w:t>
      </w:r>
      <w:r>
        <w:rPr>
          <w:rStyle w:val="Refdenotaalpie"/>
        </w:rPr>
        <w:footnoteReference w:id="46"/>
      </w:r>
    </w:p>
    <w:p w:rsidR="007A0A0F" w:rsidRDefault="007A0A0F" w:rsidP="00AB1BEA">
      <w:pPr>
        <w:pStyle w:val="Prrafodelista"/>
        <w:numPr>
          <w:ilvl w:val="0"/>
          <w:numId w:val="15"/>
        </w:numPr>
        <w:spacing w:before="0" w:after="200" w:line="264" w:lineRule="auto"/>
        <w:jc w:val="left"/>
      </w:pPr>
      <w:r>
        <w:t>Nicanor – Página de Facebook</w:t>
      </w:r>
      <w:r>
        <w:rPr>
          <w:rStyle w:val="Refdenotaalpie"/>
        </w:rPr>
        <w:footnoteReference w:id="47"/>
      </w:r>
    </w:p>
    <w:p w:rsidR="007A0A0F" w:rsidRDefault="007A0A0F" w:rsidP="00AB1BEA">
      <w:pPr>
        <w:pStyle w:val="Prrafodelista"/>
        <w:numPr>
          <w:ilvl w:val="0"/>
          <w:numId w:val="15"/>
        </w:numPr>
        <w:spacing w:before="0" w:after="200" w:line="264" w:lineRule="auto"/>
        <w:jc w:val="left"/>
      </w:pPr>
      <w:r>
        <w:t>La Caleta – Página de Facebook</w:t>
      </w:r>
      <w:r>
        <w:rPr>
          <w:rStyle w:val="Refdenotaalpie"/>
        </w:rPr>
        <w:footnoteReference w:id="48"/>
      </w:r>
    </w:p>
    <w:p w:rsidR="007A0A0F" w:rsidRDefault="007A0A0F" w:rsidP="00AB1BEA">
      <w:pPr>
        <w:pStyle w:val="Prrafodelista"/>
        <w:numPr>
          <w:ilvl w:val="0"/>
          <w:numId w:val="15"/>
        </w:numPr>
        <w:spacing w:before="0" w:after="200" w:line="264" w:lineRule="auto"/>
        <w:jc w:val="left"/>
      </w:pPr>
      <w:r>
        <w:t>Aires de Campo – Página de Facebook</w:t>
      </w:r>
      <w:r>
        <w:rPr>
          <w:rStyle w:val="Refdenotaalpie"/>
        </w:rPr>
        <w:footnoteReference w:id="49"/>
      </w:r>
    </w:p>
    <w:p w:rsidR="005C5901" w:rsidRDefault="007A0A0F" w:rsidP="00B306EA">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50"/>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r w:rsidR="008C6024">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51"/>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4" w:name="_Toc437943425"/>
      <w:r>
        <w:lastRenderedPageBreak/>
        <w:t>5 Plan de Acción</w:t>
      </w:r>
      <w:bookmarkEnd w:id="84"/>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AB1BEA">
      <w:pPr>
        <w:pStyle w:val="Prrafodelista"/>
        <w:numPr>
          <w:ilvl w:val="0"/>
          <w:numId w:val="17"/>
        </w:numPr>
      </w:pPr>
      <w:r>
        <w:t xml:space="preserve">Obtener un pool de </w:t>
      </w:r>
      <w:r w:rsidRPr="00F57AD5">
        <w:rPr>
          <w:i/>
        </w:rPr>
        <w:t>Negocios</w:t>
      </w:r>
      <w:r>
        <w:t xml:space="preserve"> adheridos</w:t>
      </w:r>
    </w:p>
    <w:p w:rsidR="00F57AD5" w:rsidRPr="00B77E27" w:rsidRDefault="00F57AD5" w:rsidP="00AB1BEA">
      <w:pPr>
        <w:pStyle w:val="Prrafodelista"/>
        <w:numPr>
          <w:ilvl w:val="0"/>
          <w:numId w:val="17"/>
        </w:numPr>
      </w:pPr>
      <w:r>
        <w:t xml:space="preserve">Obtener una masa crítica de </w:t>
      </w:r>
      <w:r w:rsidRPr="00F57AD5">
        <w:rPr>
          <w:i/>
        </w:rPr>
        <w:t>Usuarios</w:t>
      </w:r>
    </w:p>
    <w:p w:rsidR="00F57AD5" w:rsidRDefault="00F57AD5" w:rsidP="00AB1BEA">
      <w:pPr>
        <w:pStyle w:val="Prrafodelista"/>
        <w:numPr>
          <w:ilvl w:val="0"/>
          <w:numId w:val="17"/>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5" w:name="_Toc437943426"/>
      <w:r>
        <w:t>5.1 Programas Generales de acción</w:t>
      </w:r>
      <w:bookmarkEnd w:id="85"/>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6" w:name="_Toc437943427"/>
      <w:r>
        <w:t>5.2 Programas Específicos de acción</w:t>
      </w:r>
      <w:bookmarkEnd w:id="86"/>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AB1BEA">
      <w:pPr>
        <w:pStyle w:val="Prrafodelista"/>
        <w:numPr>
          <w:ilvl w:val="1"/>
          <w:numId w:val="16"/>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AB1BEA">
      <w:pPr>
        <w:pStyle w:val="Prrafodelista"/>
        <w:numPr>
          <w:ilvl w:val="1"/>
          <w:numId w:val="16"/>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AB1BEA">
      <w:pPr>
        <w:pStyle w:val="Prrafodelista"/>
        <w:numPr>
          <w:ilvl w:val="1"/>
          <w:numId w:val="16"/>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AB1BEA">
      <w:pPr>
        <w:pStyle w:val="Prrafodelista"/>
        <w:numPr>
          <w:ilvl w:val="1"/>
          <w:numId w:val="16"/>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AB1BEA">
      <w:pPr>
        <w:pStyle w:val="Prrafodelista"/>
        <w:numPr>
          <w:ilvl w:val="1"/>
          <w:numId w:val="16"/>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de requisitos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dominio</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caso de usos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Prototipo de interfaz de usuario</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y diseño preliminar</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Descripción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Robustez</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Diseño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clases</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secuencia</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Implementación</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Test</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7" w:name="_Toc437943428"/>
      <w:r>
        <w:lastRenderedPageBreak/>
        <w:t>Negocio</w:t>
      </w:r>
      <w:bookmarkEnd w:id="87"/>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52"/>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1">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2">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8" w:name="_Toc437943429"/>
      <w:r>
        <w:t>Tecnología</w:t>
      </w:r>
      <w:bookmarkEnd w:id="88"/>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53"/>
            </w:r>
          </w:p>
        </w:tc>
      </w:tr>
    </w:tbl>
    <w:p w:rsidR="0033753C" w:rsidRDefault="0033753C" w:rsidP="00FB6EDB">
      <w:pPr>
        <w:pStyle w:val="Ttulo4"/>
        <w:ind w:left="720" w:hanging="720"/>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3">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4">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F86651" w:rsidRDefault="00F86651" w:rsidP="0033753C">
      <w:pPr>
        <w:sectPr w:rsidR="00F86651" w:rsidSect="006309E8">
          <w:headerReference w:type="default" r:id="rId75"/>
          <w:footerReference w:type="default" r:id="rId76"/>
          <w:pgSz w:w="11907" w:h="16839" w:code="9"/>
          <w:pgMar w:top="1632" w:right="1080" w:bottom="1440" w:left="1080" w:header="720" w:footer="720" w:gutter="0"/>
          <w:pgNumType w:start="1"/>
          <w:cols w:space="720"/>
          <w:docGrid w:linePitch="299"/>
        </w:sectPr>
      </w:pPr>
    </w:p>
    <w:p w:rsidR="0033753C" w:rsidRPr="00D73725" w:rsidRDefault="0033753C" w:rsidP="0033753C"/>
    <w:p w:rsidR="00F86651"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pPr>
    </w:p>
    <w:p w:rsidR="00F86651"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pPr>
    </w:p>
    <w:p w:rsidR="007B367A"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sectPr w:rsidR="007B367A" w:rsidSect="006309E8">
          <w:headerReference w:type="default" r:id="rId77"/>
          <w:footerReference w:type="default" r:id="rId78"/>
          <w:pgSz w:w="11907" w:h="16839" w:code="9"/>
          <w:pgMar w:top="1632" w:right="1080" w:bottom="1440" w:left="1080" w:header="720" w:footer="720" w:gutter="0"/>
          <w:pgNumType w:start="1"/>
          <w:cols w:space="720"/>
          <w:docGrid w:linePitch="299"/>
        </w:sectPr>
      </w:pPr>
      <w:bookmarkStart w:id="89" w:name="_Toc437943430"/>
      <w:r w:rsidRPr="00F86651">
        <w:rPr>
          <w:color w:val="auto"/>
          <w:sz w:val="144"/>
          <w:szCs w:val="144"/>
        </w:rPr>
        <w:t>ANEXOS</w:t>
      </w:r>
      <w:bookmarkEnd w:id="89"/>
    </w:p>
    <w:p w:rsidR="00EE3227" w:rsidRDefault="007B367A" w:rsidP="007B367A">
      <w:pPr>
        <w:pStyle w:val="Ttulo2"/>
      </w:pPr>
      <w:bookmarkStart w:id="90" w:name="_Toc437943431"/>
      <w:r>
        <w:lastRenderedPageBreak/>
        <w:t>Encuesta mediante Google</w:t>
      </w:r>
      <w:bookmarkEnd w:id="90"/>
    </w:p>
    <w:p w:rsidR="007B367A" w:rsidRDefault="007B367A" w:rsidP="007B367A">
      <w:pPr>
        <w:pStyle w:val="Ttulo3"/>
        <w:jc w:val="left"/>
      </w:pPr>
      <w:bookmarkStart w:id="91" w:name="_Toc437943432"/>
      <w:r>
        <w:t>Formularios de Pregunta-Respuesta</w:t>
      </w:r>
      <w:bookmarkEnd w:id="91"/>
    </w:p>
    <w:p w:rsidR="007B367A" w:rsidRDefault="007B367A" w:rsidP="007B367A">
      <w:pPr>
        <w:jc w:val="center"/>
      </w:pPr>
      <w:r>
        <w:rPr>
          <w:noProof/>
          <w:lang w:eastAsia="es-AR"/>
        </w:rPr>
        <w:drawing>
          <wp:inline distT="0" distB="0" distL="0" distR="0" wp14:anchorId="4908DC90" wp14:editId="74024E89">
            <wp:extent cx="5003399" cy="4023970"/>
            <wp:effectExtent l="133350" t="114300" r="140335" b="1676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ncuesta1.png"/>
                    <pic:cNvPicPr/>
                  </pic:nvPicPr>
                  <pic:blipFill>
                    <a:blip r:embed="rId79">
                      <a:extLst>
                        <a:ext uri="{28A0092B-C50C-407E-A947-70E740481C1C}">
                          <a14:useLocalDpi xmlns:a14="http://schemas.microsoft.com/office/drawing/2010/main" val="0"/>
                        </a:ext>
                      </a:extLst>
                    </a:blip>
                    <a:stretch>
                      <a:fillRect/>
                    </a:stretch>
                  </pic:blipFill>
                  <pic:spPr>
                    <a:xfrm>
                      <a:off x="0" y="0"/>
                      <a:ext cx="5008368" cy="4027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367A" w:rsidRDefault="007B367A" w:rsidP="00521699">
      <w:pPr>
        <w:rPr>
          <w:noProof/>
          <w:lang w:eastAsia="es-AR"/>
        </w:rPr>
      </w:pPr>
    </w:p>
    <w:p w:rsidR="00521699" w:rsidRDefault="00521699" w:rsidP="00521699">
      <w:pPr>
        <w:jc w:val="center"/>
      </w:pPr>
      <w:r>
        <w:rPr>
          <w:noProof/>
          <w:lang w:eastAsia="es-AR"/>
        </w:rPr>
        <w:lastRenderedPageBreak/>
        <w:drawing>
          <wp:inline distT="0" distB="0" distL="0" distR="0">
            <wp:extent cx="3987800" cy="3464522"/>
            <wp:effectExtent l="133350" t="114300" r="127000" b="155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ncuesta2.png"/>
                    <pic:cNvPicPr/>
                  </pic:nvPicPr>
                  <pic:blipFill>
                    <a:blip r:embed="rId80">
                      <a:extLst>
                        <a:ext uri="{28A0092B-C50C-407E-A947-70E740481C1C}">
                          <a14:useLocalDpi xmlns:a14="http://schemas.microsoft.com/office/drawing/2010/main" val="0"/>
                        </a:ext>
                      </a:extLst>
                    </a:blip>
                    <a:stretch>
                      <a:fillRect/>
                    </a:stretch>
                  </pic:blipFill>
                  <pic:spPr>
                    <a:xfrm>
                      <a:off x="0" y="0"/>
                      <a:ext cx="4007174" cy="3481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r>
        <w:rPr>
          <w:noProof/>
          <w:lang w:eastAsia="es-AR"/>
        </w:rPr>
        <w:drawing>
          <wp:inline distT="0" distB="0" distL="0" distR="0">
            <wp:extent cx="3902214" cy="3200400"/>
            <wp:effectExtent l="114300" t="114300" r="117475" b="15240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ncuesta3.png"/>
                    <pic:cNvPicPr/>
                  </pic:nvPicPr>
                  <pic:blipFill>
                    <a:blip r:embed="rId81">
                      <a:extLst>
                        <a:ext uri="{28A0092B-C50C-407E-A947-70E740481C1C}">
                          <a14:useLocalDpi xmlns:a14="http://schemas.microsoft.com/office/drawing/2010/main" val="0"/>
                        </a:ext>
                      </a:extLst>
                    </a:blip>
                    <a:stretch>
                      <a:fillRect/>
                    </a:stretch>
                  </pic:blipFill>
                  <pic:spPr>
                    <a:xfrm>
                      <a:off x="0" y="0"/>
                      <a:ext cx="3908917" cy="3205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7B367A">
      <w:pPr>
        <w:jc w:val="center"/>
      </w:pPr>
    </w:p>
    <w:p w:rsidR="00521699" w:rsidRDefault="00521699" w:rsidP="007B367A">
      <w:pPr>
        <w:jc w:val="center"/>
      </w:pPr>
      <w:r>
        <w:rPr>
          <w:noProof/>
          <w:lang w:eastAsia="es-AR"/>
        </w:rPr>
        <w:lastRenderedPageBreak/>
        <w:drawing>
          <wp:inline distT="0" distB="0" distL="0" distR="0">
            <wp:extent cx="5740400" cy="4857579"/>
            <wp:effectExtent l="133350" t="114300" r="146050" b="1720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ncuesta4.png"/>
                    <pic:cNvPicPr/>
                  </pic:nvPicPr>
                  <pic:blipFill>
                    <a:blip r:embed="rId82">
                      <a:extLst>
                        <a:ext uri="{28A0092B-C50C-407E-A947-70E740481C1C}">
                          <a14:useLocalDpi xmlns:a14="http://schemas.microsoft.com/office/drawing/2010/main" val="0"/>
                        </a:ext>
                      </a:extLst>
                    </a:blip>
                    <a:stretch>
                      <a:fillRect/>
                    </a:stretch>
                  </pic:blipFill>
                  <pic:spPr>
                    <a:xfrm>
                      <a:off x="0" y="0"/>
                      <a:ext cx="5741773" cy="4858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p>
    <w:p w:rsidR="00521699" w:rsidRDefault="00521699">
      <w:pPr>
        <w:spacing w:after="200" w:line="264" w:lineRule="auto"/>
        <w:jc w:val="left"/>
      </w:pPr>
      <w:r>
        <w:br w:type="page"/>
      </w:r>
    </w:p>
    <w:p w:rsidR="00521699" w:rsidRDefault="00521699" w:rsidP="00521699">
      <w:pPr>
        <w:pStyle w:val="Ttulo3"/>
      </w:pPr>
      <w:bookmarkStart w:id="92" w:name="_Toc437943433"/>
      <w:r>
        <w:lastRenderedPageBreak/>
        <w:t>Resultados sin procesar</w:t>
      </w:r>
      <w:bookmarkEnd w:id="92"/>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93"/>
        <w:gridCol w:w="1560"/>
        <w:gridCol w:w="1989"/>
        <w:gridCol w:w="1733"/>
        <w:gridCol w:w="1388"/>
        <w:gridCol w:w="1668"/>
      </w:tblGrid>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Cuando no desea cocinar en su hogar, ¿qué prefiere?</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qué lugar obtiene información de la comida a solicitar?</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¿Cómo calificaria el servicio de Delivery ofrecido por los locales gatronómicos?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¿Qué tanto confía en las transacciones mediante Internet?</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¿Cuántas compras ha realizado online en el último mes?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existir un sitio que permita realizar un pedido de Delivery online, ¿En qué medida lo usaría?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eastAsia="Times New Roman" w:cs="Arial"/>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bl>
    <w:p w:rsidR="00E75ADE" w:rsidRDefault="00E75ADE" w:rsidP="00521699"/>
    <w:p w:rsidR="00521699" w:rsidRPr="00E75ADE" w:rsidRDefault="00521699" w:rsidP="00E75ADE">
      <w:pPr>
        <w:spacing w:after="200" w:line="264" w:lineRule="auto"/>
        <w:jc w:val="left"/>
      </w:pPr>
    </w:p>
    <w:sectPr w:rsidR="00521699" w:rsidRPr="00E75ADE" w:rsidSect="006309E8">
      <w:headerReference w:type="default" r:id="rId83"/>
      <w:footerReference w:type="default" r:id="rId84"/>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1BEA" w:rsidRDefault="00AB1BEA">
      <w:pPr>
        <w:spacing w:after="0" w:line="240" w:lineRule="auto"/>
      </w:pPr>
      <w:r>
        <w:separator/>
      </w:r>
    </w:p>
  </w:endnote>
  <w:endnote w:type="continuationSeparator" w:id="0">
    <w:p w:rsidR="00AB1BEA" w:rsidRDefault="00AB1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0224282"/>
      <w:docPartObj>
        <w:docPartGallery w:val="Page Numbers (Bottom of Page)"/>
        <w:docPartUnique/>
      </w:docPartObj>
    </w:sdtPr>
    <w:sdtContent>
      <w:sdt>
        <w:sdtPr>
          <w:id w:val="-777482168"/>
          <w:docPartObj>
            <w:docPartGallery w:val="Page Numbers (Top of Page)"/>
            <w:docPartUnique/>
          </w:docPartObj>
        </w:sdtPr>
        <w:sdtContent>
          <w:p w:rsidR="009E0D45" w:rsidRDefault="009E0D45">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714F45">
              <w:rPr>
                <w:b/>
                <w:bCs/>
                <w:noProof/>
              </w:rPr>
              <w:t>81</w:t>
            </w:r>
            <w:r>
              <w:rPr>
                <w:b/>
                <w:bCs/>
                <w:sz w:val="24"/>
                <w:szCs w:val="24"/>
              </w:rPr>
              <w:fldChar w:fldCharType="end"/>
            </w:r>
            <w:r>
              <w:rPr>
                <w:lang w:val="es-ES"/>
              </w:rPr>
              <w:t xml:space="preserve"> de </w:t>
            </w:r>
            <w:r>
              <w:rPr>
                <w:lang w:val="es-ES"/>
              </w:rPr>
              <w:fldChar w:fldCharType="begin"/>
            </w:r>
            <w:r>
              <w:rPr>
                <w:lang w:val="es-ES"/>
              </w:rPr>
              <w:instrText xml:space="preserve"> SECTIONPAGES   \* MERGEFORMAT </w:instrText>
            </w:r>
            <w:r>
              <w:rPr>
                <w:lang w:val="es-ES"/>
              </w:rPr>
              <w:fldChar w:fldCharType="separate"/>
            </w:r>
            <w:r w:rsidR="00714F45">
              <w:rPr>
                <w:noProof/>
                <w:lang w:val="es-ES"/>
              </w:rPr>
              <w:t>81</w:t>
            </w:r>
            <w:r>
              <w:rPr>
                <w:lang w:val="es-ES"/>
              </w:rPr>
              <w:fldChar w:fldCharType="end"/>
            </w:r>
          </w:p>
        </w:sdtContent>
      </w:sdt>
    </w:sdtContent>
  </w:sdt>
  <w:p w:rsidR="009E0D45" w:rsidRDefault="009E0D4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208221"/>
      <w:docPartObj>
        <w:docPartGallery w:val="Page Numbers (Bottom of Page)"/>
        <w:docPartUnique/>
      </w:docPartObj>
    </w:sdtPr>
    <w:sdtContent>
      <w:p w:rsidR="009E0D45" w:rsidRDefault="009E0D45">
        <w:pPr>
          <w:pStyle w:val="Piedepgina"/>
          <w:jc w:val="center"/>
        </w:pPr>
      </w:p>
    </w:sdtContent>
  </w:sdt>
  <w:p w:rsidR="009E0D45" w:rsidRDefault="009E0D4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6086412"/>
      <w:docPartObj>
        <w:docPartGallery w:val="Page Numbers (Bottom of Page)"/>
        <w:docPartUnique/>
      </w:docPartObj>
    </w:sdtPr>
    <w:sdtContent>
      <w:p w:rsidR="009E0D45" w:rsidRDefault="009E0D45">
        <w:pPr>
          <w:pStyle w:val="Piedepgina"/>
          <w:jc w:val="center"/>
        </w:pPr>
        <w:r>
          <w:fldChar w:fldCharType="begin"/>
        </w:r>
        <w:r>
          <w:instrText xml:space="preserve"> PAGE  \* Arabic  \* MERGEFORMAT </w:instrText>
        </w:r>
        <w:r>
          <w:fldChar w:fldCharType="separate"/>
        </w:r>
        <w:r w:rsidR="00714F45">
          <w:rPr>
            <w:noProof/>
          </w:rPr>
          <w:t>7</w:t>
        </w:r>
        <w:r>
          <w:fldChar w:fldCharType="end"/>
        </w:r>
        <w:r>
          <w:t xml:space="preserve"> de </w:t>
        </w:r>
        <w:fldSimple w:instr=" SECTIONPAGES   \* MERGEFORMAT ">
          <w:r w:rsidR="00714F45">
            <w:rPr>
              <w:noProof/>
            </w:rPr>
            <w:t>10</w:t>
          </w:r>
        </w:fldSimple>
      </w:p>
    </w:sdtContent>
  </w:sdt>
  <w:p w:rsidR="009E0D45" w:rsidRDefault="009E0D4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1BEA" w:rsidRDefault="00AB1BEA" w:rsidP="00172F53">
      <w:pPr>
        <w:spacing w:before="0" w:after="0" w:line="240" w:lineRule="auto"/>
        <w:jc w:val="left"/>
      </w:pPr>
      <w:r>
        <w:separator/>
      </w:r>
    </w:p>
  </w:footnote>
  <w:footnote w:type="continuationSeparator" w:id="0">
    <w:p w:rsidR="00AB1BEA" w:rsidRDefault="00AB1BEA">
      <w:pPr>
        <w:spacing w:after="0" w:line="240" w:lineRule="auto"/>
      </w:pPr>
      <w:r>
        <w:continuationSeparator/>
      </w:r>
    </w:p>
  </w:footnote>
  <w:footnote w:id="1">
    <w:p w:rsidR="009E0D45" w:rsidRDefault="009E0D45">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9E0D45" w:rsidRDefault="009E0D45">
      <w:pPr>
        <w:pStyle w:val="Textonotapie"/>
      </w:pPr>
      <w:r>
        <w:rPr>
          <w:rStyle w:val="Refdenotaalpie"/>
        </w:rPr>
        <w:footnoteRef/>
      </w:r>
      <w:r>
        <w:t xml:space="preserve"> Diciembre 2015.</w:t>
      </w:r>
    </w:p>
  </w:footnote>
  <w:footnote w:id="3">
    <w:p w:rsidR="009E0D45" w:rsidRDefault="009E0D45">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9E0D45" w:rsidRDefault="009E0D45" w:rsidP="00C93568">
      <w:pPr>
        <w:pStyle w:val="Textonotapie"/>
      </w:pPr>
      <w:r>
        <w:rPr>
          <w:rStyle w:val="Refdenotaalpie"/>
        </w:rPr>
        <w:footnoteRef/>
      </w:r>
      <w:r>
        <w:t xml:space="preserve"> </w:t>
      </w:r>
      <w:r w:rsidRPr="008D416A">
        <w:t>Porter, Michael. Estrategia Competitiva, Ediciones Pirámide, 2009.</w:t>
      </w:r>
    </w:p>
  </w:footnote>
  <w:footnote w:id="5">
    <w:p w:rsidR="009E0D45" w:rsidRPr="00F22E4B" w:rsidRDefault="009E0D45"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“The Core Competence of the Corporation” By</w:t>
      </w:r>
      <w:r>
        <w:rPr>
          <w:rStyle w:val="apple-converted-space"/>
          <w:rFonts w:cs="Arial"/>
          <w:color w:val="333333"/>
          <w:shd w:val="clear" w:color="auto" w:fill="FFFFFF"/>
        </w:rPr>
        <w:t> </w:t>
      </w:r>
      <w:r>
        <w:rPr>
          <w:rFonts w:cs="Arial"/>
          <w:color w:val="333333"/>
          <w:shd w:val="clear" w:color="auto" w:fill="FFFFFF"/>
        </w:rPr>
        <w:t>Prahalad and Hamel.</w:t>
      </w:r>
      <w:r>
        <w:rPr>
          <w:rStyle w:val="apple-converted-space"/>
          <w:rFonts w:cs="Arial"/>
          <w:color w:val="333333"/>
          <w:shd w:val="clear" w:color="auto" w:fill="FFFFFF"/>
        </w:rPr>
        <w:t> </w:t>
      </w:r>
    </w:p>
    <w:p w:rsidR="009E0D45" w:rsidRDefault="009E0D45">
      <w:pPr>
        <w:pStyle w:val="Textonotapie"/>
      </w:pPr>
    </w:p>
  </w:footnote>
  <w:footnote w:id="6">
    <w:p w:rsidR="009E0D45" w:rsidRDefault="009E0D45">
      <w:pPr>
        <w:pStyle w:val="Textonotapie"/>
      </w:pPr>
      <w:r>
        <w:rPr>
          <w:rStyle w:val="Refdenotaalpie"/>
        </w:rPr>
        <w:footnoteRef/>
      </w:r>
      <w:r>
        <w:t xml:space="preserve"> </w:t>
      </w:r>
      <w:r w:rsidRPr="00A8462C">
        <w:t>Arnoldo C. Hax, Dean L. Wilde. (2003). El Proyecto Delta. Barcelona, España: Editorial Norma.</w:t>
      </w:r>
    </w:p>
  </w:footnote>
  <w:footnote w:id="7">
    <w:p w:rsidR="009E0D45" w:rsidRDefault="009E0D45" w:rsidP="000624FE">
      <w:pPr>
        <w:pStyle w:val="Textonotapie"/>
      </w:pPr>
      <w:r>
        <w:rPr>
          <w:rStyle w:val="Refdenotaalpie"/>
        </w:rPr>
        <w:footnoteRef/>
      </w:r>
      <w:r>
        <w:t xml:space="preserve"> </w:t>
      </w:r>
      <w:r w:rsidRPr="000B0779">
        <w:t>Scientia et Technica Año XII, No 32, Diciembre 2006. UTP. ISSN 0122-1701</w:t>
      </w:r>
    </w:p>
  </w:footnote>
  <w:footnote w:id="8">
    <w:p w:rsidR="009E0D45" w:rsidRDefault="009E0D45">
      <w:pPr>
        <w:pStyle w:val="Textonotapie"/>
      </w:pPr>
      <w:r>
        <w:rPr>
          <w:rStyle w:val="Refdenotaalpie"/>
        </w:rPr>
        <w:footnoteRef/>
      </w:r>
      <w:r>
        <w:t xml:space="preserve"> Drucker, Peter F. </w:t>
      </w:r>
      <w:r w:rsidRPr="00FF40C8">
        <w:t>(1954). The Practice of Management (tercera edición). Buenos Aires: Sudamericana.</w:t>
      </w:r>
    </w:p>
  </w:footnote>
  <w:footnote w:id="9">
    <w:p w:rsidR="009E0D45" w:rsidRPr="000719F7" w:rsidRDefault="009E0D45"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9E0D45" w:rsidRDefault="009E0D45"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9E0D45" w:rsidRDefault="009E0D45"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9E0D45" w:rsidRDefault="009E0D45"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9E0D45" w:rsidRPr="000719F7" w:rsidRDefault="009E0D45"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9E0D45" w:rsidRPr="000719F7" w:rsidRDefault="009E0D45"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9E0D45" w:rsidRPr="000719F7" w:rsidRDefault="009E0D45" w:rsidP="00F935AA">
      <w:pPr>
        <w:pStyle w:val="Textonotapie"/>
      </w:pPr>
    </w:p>
  </w:footnote>
  <w:footnote w:id="15">
    <w:p w:rsidR="009E0D45" w:rsidRPr="000719F7" w:rsidRDefault="009E0D45"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9E0D45" w:rsidRDefault="009E0D45">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9E0D45" w:rsidRPr="00EC54FE" w:rsidRDefault="009E0D45"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9E0D45" w:rsidRPr="004E030F" w:rsidRDefault="009E0D45"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9E0D45" w:rsidRDefault="009E0D45">
      <w:pPr>
        <w:pStyle w:val="Textonotapie"/>
      </w:pPr>
      <w:r>
        <w:rPr>
          <w:rStyle w:val="Refdenotaalpie"/>
        </w:rPr>
        <w:footnoteRef/>
      </w:r>
      <w:r>
        <w:t xml:space="preserve"> “Los medios de pago online le ganan a la desconfianza” por Alfredo Sains La Nación</w:t>
      </w:r>
    </w:p>
  </w:footnote>
  <w:footnote w:id="20">
    <w:p w:rsidR="009E0D45" w:rsidRDefault="009E0D45"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9E0D45" w:rsidRPr="008302DC" w:rsidRDefault="009E0D45"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9E0D45" w:rsidRPr="008302DC" w:rsidRDefault="009E0D45"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9E0D45" w:rsidRDefault="009E0D45">
      <w:pPr>
        <w:pStyle w:val="Textonotapie"/>
      </w:pPr>
      <w:r>
        <w:rPr>
          <w:rStyle w:val="Refdenotaalpie"/>
        </w:rPr>
        <w:footnoteRef/>
      </w:r>
      <w:r>
        <w:t xml:space="preserve"> </w:t>
      </w:r>
      <w:hyperlink r:id="rId14" w:history="1">
        <w:r w:rsidRPr="00ED6BA4">
          <w:rPr>
            <w:rStyle w:val="Hipervnculo"/>
          </w:rPr>
          <w:t>http://donweb.com/es-ar/hosting-cloud-servers-vps</w:t>
        </w:r>
      </w:hyperlink>
      <w:r>
        <w:t xml:space="preserve"> </w:t>
      </w:r>
    </w:p>
  </w:footnote>
  <w:footnote w:id="24">
    <w:p w:rsidR="009E0D45" w:rsidRDefault="009E0D45">
      <w:pPr>
        <w:pStyle w:val="Textonotapie"/>
      </w:pPr>
      <w:r>
        <w:rPr>
          <w:rStyle w:val="Refdenotaalpie"/>
        </w:rPr>
        <w:footnoteRef/>
      </w:r>
      <w:r>
        <w:t xml:space="preserve"> </w:t>
      </w:r>
      <w:hyperlink r:id="rId15" w:history="1">
        <w:r w:rsidRPr="00ED6BA4">
          <w:rPr>
            <w:rStyle w:val="Hipervnculo"/>
          </w:rPr>
          <w:t>http://www.fibercorp.com.ar/seccion-1731-Acceso-Simetrico.html</w:t>
        </w:r>
      </w:hyperlink>
      <w:r>
        <w:t xml:space="preserve"> </w:t>
      </w:r>
    </w:p>
  </w:footnote>
  <w:footnote w:id="25">
    <w:p w:rsidR="009E0D45" w:rsidRDefault="009E0D45" w:rsidP="00BA21A8">
      <w:pPr>
        <w:pStyle w:val="Textonotapie"/>
      </w:pPr>
      <w:r>
        <w:rPr>
          <w:rStyle w:val="Refdenotaalpie"/>
        </w:rPr>
        <w:footnoteRef/>
      </w:r>
      <w:r>
        <w:t xml:space="preserve"> </w:t>
      </w:r>
      <w:hyperlink r:id="rId16" w:history="1">
        <w:r w:rsidRPr="006E6A91">
          <w:rPr>
            <w:rStyle w:val="Hipervnculo"/>
          </w:rPr>
          <w:t>http://www.elsoldesannicolas.com.ar/</w:t>
        </w:r>
      </w:hyperlink>
      <w:r>
        <w:t xml:space="preserve"> </w:t>
      </w:r>
    </w:p>
  </w:footnote>
  <w:footnote w:id="26">
    <w:p w:rsidR="009E0D45" w:rsidRDefault="009E0D45" w:rsidP="00BA21A8">
      <w:pPr>
        <w:pStyle w:val="Textonotapie"/>
        <w:jc w:val="left"/>
      </w:pPr>
      <w:r>
        <w:rPr>
          <w:rStyle w:val="Refdenotaalpie"/>
        </w:rPr>
        <w:footnoteRef/>
      </w:r>
      <w:r>
        <w:t xml:space="preserve"> Definición según Wikipedia.org: </w:t>
      </w:r>
      <w:hyperlink r:id="rId17" w:history="1">
        <w:r w:rsidRPr="00114D51">
          <w:rPr>
            <w:rStyle w:val="Hipervnculo"/>
          </w:rPr>
          <w:t>https://es.wikipedia.org/wiki/Interfaz_de_programaci%C3%B3n_de_aplicaciones</w:t>
        </w:r>
      </w:hyperlink>
      <w:r>
        <w:t xml:space="preserve"> </w:t>
      </w:r>
    </w:p>
  </w:footnote>
  <w:footnote w:id="27">
    <w:p w:rsidR="009E0D45" w:rsidRDefault="009E0D45" w:rsidP="00BA21A8">
      <w:pPr>
        <w:pStyle w:val="Textonotapie"/>
      </w:pPr>
      <w:r>
        <w:rPr>
          <w:rStyle w:val="Refdenotaalpie"/>
        </w:rPr>
        <w:footnoteRef/>
      </w:r>
      <w:r>
        <w:t xml:space="preserve"> Play Store: </w:t>
      </w:r>
      <w:hyperlink r:id="rId18" w:history="1">
        <w:r w:rsidRPr="00114D51">
          <w:rPr>
            <w:rStyle w:val="Hipervnculo"/>
          </w:rPr>
          <w:t>https://play.google.com/store/apps</w:t>
        </w:r>
      </w:hyperlink>
      <w:r>
        <w:t xml:space="preserve"> </w:t>
      </w:r>
    </w:p>
  </w:footnote>
  <w:footnote w:id="28">
    <w:p w:rsidR="009E0D45" w:rsidRDefault="009E0D45" w:rsidP="00BA21A8">
      <w:pPr>
        <w:pStyle w:val="Textonotapie"/>
      </w:pPr>
      <w:r>
        <w:rPr>
          <w:rStyle w:val="Refdenotaalpie"/>
        </w:rPr>
        <w:footnoteRef/>
      </w:r>
      <w:r>
        <w:t xml:space="preserve"> App Store: </w:t>
      </w:r>
      <w:hyperlink r:id="rId19" w:history="1">
        <w:r w:rsidRPr="00114D51">
          <w:rPr>
            <w:rStyle w:val="Hipervnculo"/>
          </w:rPr>
          <w:t>https://itunes.apple.com/</w:t>
        </w:r>
      </w:hyperlink>
      <w:r>
        <w:t xml:space="preserve"> </w:t>
      </w:r>
    </w:p>
  </w:footnote>
  <w:footnote w:id="29">
    <w:p w:rsidR="009E0D45" w:rsidRDefault="009E0D45" w:rsidP="00BA21A8">
      <w:pPr>
        <w:pStyle w:val="Textonotapie"/>
      </w:pPr>
      <w:r>
        <w:rPr>
          <w:rStyle w:val="Refdenotaalpie"/>
        </w:rPr>
        <w:footnoteRef/>
      </w:r>
      <w:r>
        <w:t xml:space="preserve"> </w:t>
      </w:r>
      <w:hyperlink r:id="rId20" w:history="1">
        <w:r w:rsidRPr="006E6A91">
          <w:rPr>
            <w:rStyle w:val="Hipervnculo"/>
          </w:rPr>
          <w:t>http://www.chaucocina.com.ar/ingresar.aspx</w:t>
        </w:r>
      </w:hyperlink>
      <w:r>
        <w:t xml:space="preserve"> </w:t>
      </w:r>
    </w:p>
  </w:footnote>
  <w:footnote w:id="30">
    <w:p w:rsidR="009E0D45" w:rsidRDefault="009E0D45" w:rsidP="00BA21A8">
      <w:pPr>
        <w:pStyle w:val="Textonotapie"/>
      </w:pPr>
      <w:r>
        <w:rPr>
          <w:rStyle w:val="Refdenotaalpie"/>
        </w:rPr>
        <w:footnoteRef/>
      </w:r>
      <w:r>
        <w:t xml:space="preserve"> </w:t>
      </w:r>
      <w:r w:rsidRPr="000719F7">
        <w:t xml:space="preserve"> </w:t>
      </w:r>
      <w:hyperlink r:id="rId21" w:history="1">
        <w:r w:rsidRPr="000719F7">
          <w:rPr>
            <w:rStyle w:val="Hipervnculo"/>
          </w:rPr>
          <w:t>http://www.pedidosya.com.ar/</w:t>
        </w:r>
      </w:hyperlink>
    </w:p>
  </w:footnote>
  <w:footnote w:id="31">
    <w:p w:rsidR="009E0D45" w:rsidRDefault="009E0D45">
      <w:pPr>
        <w:pStyle w:val="Textonotapie"/>
      </w:pPr>
      <w:r>
        <w:rPr>
          <w:rStyle w:val="Refdenotaalpie"/>
        </w:rPr>
        <w:footnoteRef/>
      </w:r>
      <w:r>
        <w:t xml:space="preserve"> </w:t>
      </w:r>
      <w:hyperlink r:id="rId22" w:history="1">
        <w:r w:rsidRPr="00ED6BA4">
          <w:rPr>
            <w:rStyle w:val="Hipervnculo"/>
          </w:rPr>
          <w:t>http://www.uai.edu.ar/ciiti/2015/rosario/agenda.html</w:t>
        </w:r>
      </w:hyperlink>
      <w:r>
        <w:t xml:space="preserve"> </w:t>
      </w:r>
    </w:p>
  </w:footnote>
  <w:footnote w:id="32">
    <w:p w:rsidR="009E0D45" w:rsidRDefault="009E0D45">
      <w:pPr>
        <w:pStyle w:val="Textonotapie"/>
      </w:pPr>
      <w:r>
        <w:rPr>
          <w:rStyle w:val="Refdenotaalpie"/>
        </w:rPr>
        <w:footnoteRef/>
      </w:r>
      <w:r>
        <w:t xml:space="preserve"> </w:t>
      </w:r>
    </w:p>
  </w:footnote>
  <w:footnote w:id="33">
    <w:p w:rsidR="009E0D45" w:rsidRDefault="009E0D45" w:rsidP="00364FFA">
      <w:pPr>
        <w:pStyle w:val="Textonotapie"/>
      </w:pPr>
      <w:r>
        <w:rPr>
          <w:rStyle w:val="Refdenotaalpie"/>
        </w:rPr>
        <w:footnoteRef/>
      </w:r>
      <w:r>
        <w:t xml:space="preserve"> </w:t>
      </w:r>
      <w:r>
        <w:rPr>
          <w:i/>
        </w:rPr>
        <w:t xml:space="preserve">“Proyecto censo 2001-2010” </w:t>
      </w:r>
      <w:r>
        <w:t xml:space="preserve">lanacion.com : </w:t>
      </w:r>
      <w:hyperlink r:id="rId23" w:history="1">
        <w:r w:rsidRPr="007B68C8">
          <w:rPr>
            <w:rStyle w:val="Hipervnculo"/>
          </w:rPr>
          <w:t>http://goo.gl/q6OqDy</w:t>
        </w:r>
      </w:hyperlink>
    </w:p>
  </w:footnote>
  <w:footnote w:id="34">
    <w:p w:rsidR="009E0D45" w:rsidRDefault="009E0D45">
      <w:pPr>
        <w:pStyle w:val="Textonotapie"/>
      </w:pPr>
      <w:r>
        <w:rPr>
          <w:rStyle w:val="Refdenotaalpie"/>
        </w:rPr>
        <w:footnoteRef/>
      </w:r>
      <w:r>
        <w:t xml:space="preserve"> Artículo iProfesional: </w:t>
      </w:r>
      <w:hyperlink r:id="rId24" w:history="1">
        <w:r w:rsidRPr="004439CD">
          <w:rPr>
            <w:rStyle w:val="Hipervnculo"/>
          </w:rPr>
          <w:t>http://goo.gl/KlVh48</w:t>
        </w:r>
      </w:hyperlink>
      <w:r>
        <w:t xml:space="preserve"> </w:t>
      </w:r>
    </w:p>
  </w:footnote>
  <w:footnote w:id="35">
    <w:p w:rsidR="009E0D45" w:rsidRDefault="009E0D45">
      <w:pPr>
        <w:pStyle w:val="Textonotapie"/>
      </w:pPr>
      <w:r>
        <w:rPr>
          <w:rStyle w:val="Refdenotaalpie"/>
        </w:rPr>
        <w:footnoteRef/>
      </w:r>
      <w:r>
        <w:t xml:space="preserve"> </w:t>
      </w:r>
      <w:hyperlink r:id="rId25" w:history="1">
        <w:r w:rsidRPr="00ED6BA4">
          <w:rPr>
            <w:rStyle w:val="Hipervnculo"/>
          </w:rPr>
          <w:t>https://www.sannicolas.gov.ar/index.php?b=turismo&amp;&amp;bb=restaurantes</w:t>
        </w:r>
      </w:hyperlink>
      <w:r>
        <w:t xml:space="preserve"> </w:t>
      </w:r>
    </w:p>
  </w:footnote>
  <w:footnote w:id="36">
    <w:p w:rsidR="009E0D45" w:rsidRDefault="009E0D45">
      <w:pPr>
        <w:pStyle w:val="Textonotapie"/>
      </w:pPr>
      <w:r>
        <w:rPr>
          <w:rStyle w:val="Refdenotaalpie"/>
        </w:rPr>
        <w:footnoteRef/>
      </w:r>
      <w:r>
        <w:t xml:space="preserve"> </w:t>
      </w:r>
      <w:hyperlink r:id="rId26" w:history="1">
        <w:r w:rsidRPr="00ED6BA4">
          <w:rPr>
            <w:rStyle w:val="Hipervnculo"/>
          </w:rPr>
          <w:t>http://www.laguiasn.com.ar/comercios</w:t>
        </w:r>
      </w:hyperlink>
      <w:r>
        <w:t xml:space="preserve"> </w:t>
      </w:r>
    </w:p>
  </w:footnote>
  <w:footnote w:id="37">
    <w:p w:rsidR="009E0D45" w:rsidRDefault="009E0D45" w:rsidP="007A0A0F">
      <w:pPr>
        <w:pStyle w:val="Textonotapie"/>
      </w:pPr>
      <w:r>
        <w:rPr>
          <w:rStyle w:val="Refdenotaalpie"/>
        </w:rPr>
        <w:footnoteRef/>
      </w:r>
      <w:r>
        <w:t xml:space="preserve"> </w:t>
      </w:r>
      <w:hyperlink r:id="rId27" w:history="1">
        <w:r w:rsidRPr="001A6EFF">
          <w:rPr>
            <w:rStyle w:val="Hipervnculo"/>
          </w:rPr>
          <w:t>http://www.cace.org.ar/estadisticas/</w:t>
        </w:r>
      </w:hyperlink>
      <w:r>
        <w:t xml:space="preserve"> </w:t>
      </w:r>
    </w:p>
  </w:footnote>
  <w:footnote w:id="38">
    <w:p w:rsidR="009E0D45" w:rsidRPr="008302DC" w:rsidRDefault="009E0D45" w:rsidP="007A0A0F">
      <w:pPr>
        <w:pStyle w:val="Textonotapie"/>
        <w:rPr>
          <w:i/>
        </w:rPr>
      </w:pPr>
      <w:r>
        <w:rPr>
          <w:rStyle w:val="Refdenotaalpie"/>
        </w:rPr>
        <w:footnoteRef/>
      </w:r>
      <w:r w:rsidRPr="008302DC">
        <w:t xml:space="preserve"> </w:t>
      </w:r>
      <w:r>
        <w:rPr>
          <w:i/>
        </w:rPr>
        <w:t xml:space="preserve">Formulario de encuesta: </w:t>
      </w:r>
      <w:hyperlink r:id="rId28" w:history="1">
        <w:r w:rsidRPr="007B68C8">
          <w:rPr>
            <w:rStyle w:val="Hipervnculo"/>
            <w:i/>
          </w:rPr>
          <w:t>http://goo.gl/uxKMVG</w:t>
        </w:r>
      </w:hyperlink>
      <w:r>
        <w:rPr>
          <w:i/>
        </w:rPr>
        <w:t xml:space="preserve"> </w:t>
      </w:r>
    </w:p>
  </w:footnote>
  <w:footnote w:id="39">
    <w:p w:rsidR="009E0D45" w:rsidRPr="008302DC" w:rsidRDefault="009E0D45" w:rsidP="007A0A0F">
      <w:pPr>
        <w:pStyle w:val="Textonotapie"/>
        <w:rPr>
          <w:i/>
        </w:rPr>
      </w:pPr>
      <w:r>
        <w:rPr>
          <w:rStyle w:val="Refdenotaalpie"/>
        </w:rPr>
        <w:footnoteRef/>
      </w:r>
      <w:r w:rsidRPr="008302DC">
        <w:t xml:space="preserve"> </w:t>
      </w:r>
      <w:r>
        <w:rPr>
          <w:i/>
        </w:rPr>
        <w:t xml:space="preserve">Resultados de la encuesta: </w:t>
      </w:r>
      <w:hyperlink r:id="rId29" w:history="1">
        <w:r w:rsidRPr="007B68C8">
          <w:rPr>
            <w:rStyle w:val="Hipervnculo"/>
            <w:i/>
          </w:rPr>
          <w:t>http://goo.gl/kTxjTm</w:t>
        </w:r>
      </w:hyperlink>
      <w:r>
        <w:rPr>
          <w:i/>
        </w:rPr>
        <w:t xml:space="preserve"> </w:t>
      </w:r>
    </w:p>
  </w:footnote>
  <w:footnote w:id="40">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http://www.chisasushi.com.ar/index.html</w:t>
        </w:r>
      </w:hyperlink>
      <w:r w:rsidRPr="00746792">
        <w:rPr>
          <w:sz w:val="18"/>
          <w:szCs w:val="18"/>
        </w:rPr>
        <w:t xml:space="preserve"> </w:t>
      </w:r>
    </w:p>
  </w:footnote>
  <w:footnote w:id="41">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http://www.villarocca.com.ar/</w:t>
        </w:r>
      </w:hyperlink>
    </w:p>
  </w:footnote>
  <w:footnote w:id="42">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http://cafedelaplazasn.com.ar/</w:t>
        </w:r>
      </w:hyperlink>
    </w:p>
  </w:footnote>
  <w:footnote w:id="43">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https://www.facebook.com/pages/Buena-Madera-Asador-De-Campo-Y-Rio/747761135341341</w:t>
        </w:r>
      </w:hyperlink>
    </w:p>
  </w:footnote>
  <w:footnote w:id="44">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https://www.facebook.com/Lamirabar</w:t>
        </w:r>
      </w:hyperlink>
    </w:p>
  </w:footnote>
  <w:footnote w:id="45">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https://www.facebook.com/rocco.caferesto.7</w:t>
        </w:r>
      </w:hyperlink>
    </w:p>
  </w:footnote>
  <w:footnote w:id="46">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6" w:history="1">
        <w:r w:rsidRPr="00746792">
          <w:rPr>
            <w:rStyle w:val="Hipervnculo"/>
            <w:sz w:val="18"/>
            <w:szCs w:val="18"/>
          </w:rPr>
          <w:t>https://www.facebook.com/pages/La-BASKA/488481971254017</w:t>
        </w:r>
      </w:hyperlink>
    </w:p>
  </w:footnote>
  <w:footnote w:id="47">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7" w:history="1">
        <w:r w:rsidRPr="00746792">
          <w:rPr>
            <w:rStyle w:val="Hipervnculo"/>
            <w:sz w:val="18"/>
            <w:szCs w:val="18"/>
          </w:rPr>
          <w:t>https://www.facebook.com/NicanorRestoBar</w:t>
        </w:r>
      </w:hyperlink>
    </w:p>
  </w:footnote>
  <w:footnote w:id="48">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8" w:history="1">
        <w:r w:rsidRPr="00746792">
          <w:rPr>
            <w:rStyle w:val="Hipervnculo"/>
            <w:sz w:val="18"/>
            <w:szCs w:val="18"/>
          </w:rPr>
          <w:t>https://www.facebook.com/pages/La-Caleta/137499702950320</w:t>
        </w:r>
      </w:hyperlink>
    </w:p>
  </w:footnote>
  <w:footnote w:id="49">
    <w:p w:rsidR="009E0D45" w:rsidRPr="00746792" w:rsidRDefault="009E0D45"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9"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50">
    <w:p w:rsidR="009E0D45" w:rsidRDefault="009E0D45" w:rsidP="00B306EA">
      <w:pPr>
        <w:pStyle w:val="Textonotapie"/>
      </w:pPr>
      <w:r w:rsidRPr="00746792">
        <w:rPr>
          <w:rStyle w:val="Refdenotaalpie"/>
          <w:sz w:val="18"/>
          <w:szCs w:val="18"/>
        </w:rPr>
        <w:footnoteRef/>
      </w:r>
      <w:r w:rsidRPr="00746792">
        <w:rPr>
          <w:sz w:val="18"/>
          <w:szCs w:val="18"/>
        </w:rPr>
        <w:t xml:space="preserve"> </w:t>
      </w:r>
      <w:hyperlink r:id="rId40" w:history="1">
        <w:r w:rsidRPr="00746792">
          <w:rPr>
            <w:rStyle w:val="Hipervnculo"/>
            <w:sz w:val="18"/>
            <w:szCs w:val="18"/>
          </w:rPr>
          <w:t>http://www.pedidosya.com.ar/restaurantes/san-nicolas</w:t>
        </w:r>
      </w:hyperlink>
      <w:r>
        <w:t xml:space="preserve"> </w:t>
      </w:r>
    </w:p>
  </w:footnote>
  <w:footnote w:id="51">
    <w:p w:rsidR="009E0D45" w:rsidRDefault="009E0D45">
      <w:pPr>
        <w:pStyle w:val="Textonotapie"/>
      </w:pPr>
      <w:r>
        <w:rPr>
          <w:rStyle w:val="Refdenotaalpie"/>
        </w:rPr>
        <w:footnoteRef/>
      </w:r>
      <w:r>
        <w:t xml:space="preserve"> Estudio: </w:t>
      </w:r>
      <w:hyperlink r:id="rId41" w:history="1">
        <w:r w:rsidRPr="00B570BF">
          <w:rPr>
            <w:rStyle w:val="Hipervnculo"/>
          </w:rPr>
          <w:t>http://www.cace.org.ar/estadisticas/</w:t>
        </w:r>
      </w:hyperlink>
      <w:r>
        <w:t xml:space="preserve"> </w:t>
      </w:r>
    </w:p>
  </w:footnote>
  <w:footnote w:id="52">
    <w:p w:rsidR="009E0D45" w:rsidRDefault="009E0D45" w:rsidP="0033753C">
      <w:pPr>
        <w:pStyle w:val="Textonotapie"/>
      </w:pPr>
      <w:r>
        <w:rPr>
          <w:rStyle w:val="Refdenotaalpie"/>
        </w:rPr>
        <w:footnoteRef/>
      </w:r>
      <w:r>
        <w:t xml:space="preserve"> No se consideran actividades que puedan realizarse en paralelo.</w:t>
      </w:r>
    </w:p>
  </w:footnote>
  <w:footnote w:id="53">
    <w:p w:rsidR="009E0D45" w:rsidRDefault="009E0D45"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9E0D45" w:rsidRPr="00172F53" w:rsidTr="000F3AED">
      <w:trPr>
        <w:trHeight w:val="565"/>
      </w:trPr>
      <w:tc>
        <w:tcPr>
          <w:tcW w:w="9781" w:type="dxa"/>
          <w:gridSpan w:val="6"/>
          <w:vAlign w:val="center"/>
        </w:tcPr>
        <w:p w:rsidR="009E0D45" w:rsidRPr="000F3AED" w:rsidRDefault="009E0D45"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9E0D45" w:rsidRPr="005616BB" w:rsidRDefault="009E0D45"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9E0D45" w:rsidRPr="00172F53" w:rsidTr="000F3AED">
      <w:trPr>
        <w:trHeight w:val="373"/>
      </w:trPr>
      <w:tc>
        <w:tcPr>
          <w:tcW w:w="4395" w:type="dxa"/>
          <w:gridSpan w:val="2"/>
          <w:vAlign w:val="center"/>
        </w:tcPr>
        <w:p w:rsidR="009E0D45" w:rsidRPr="005616BB" w:rsidRDefault="009E0D45"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9E0D45" w:rsidRPr="005616BB" w:rsidRDefault="009E0D45" w:rsidP="009A175A">
          <w:pPr>
            <w:pStyle w:val="Encabezado"/>
            <w:jc w:val="left"/>
            <w:rPr>
              <w:rFonts w:cs="Arial"/>
              <w:sz w:val="18"/>
              <w:szCs w:val="18"/>
            </w:rPr>
          </w:pPr>
          <w:r w:rsidRPr="005616BB">
            <w:rPr>
              <w:rFonts w:cs="Arial"/>
              <w:sz w:val="18"/>
              <w:szCs w:val="18"/>
            </w:rPr>
            <w:t xml:space="preserve">Docente: </w:t>
          </w:r>
          <w:r>
            <w:rPr>
              <w:rFonts w:cs="Arial"/>
              <w:b/>
              <w:sz w:val="18"/>
              <w:szCs w:val="18"/>
            </w:rPr>
            <w:t>Mg</w:t>
          </w:r>
          <w:r w:rsidRPr="005616BB">
            <w:rPr>
              <w:rFonts w:cs="Arial"/>
              <w:b/>
              <w:sz w:val="18"/>
              <w:szCs w:val="18"/>
            </w:rPr>
            <w:t>. Silvia Poncio</w:t>
          </w:r>
          <w:r w:rsidRPr="005616BB">
            <w:rPr>
              <w:rFonts w:cs="Arial"/>
              <w:sz w:val="18"/>
              <w:szCs w:val="18"/>
            </w:rPr>
            <w:t xml:space="preserve"> </w:t>
          </w:r>
        </w:p>
      </w:tc>
      <w:tc>
        <w:tcPr>
          <w:tcW w:w="2056" w:type="dxa"/>
          <w:vAlign w:val="center"/>
        </w:tcPr>
        <w:p w:rsidR="009E0D45" w:rsidRPr="005616BB" w:rsidRDefault="009E0D45"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9E0D45"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9E0D45" w:rsidRPr="005616BB" w:rsidRDefault="009E0D45"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9E0D45" w:rsidRPr="005616BB" w:rsidRDefault="009E0D45"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9E0D45" w:rsidRPr="005616BB" w:rsidRDefault="009E0D45"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9E0D45" w:rsidRPr="005616BB" w:rsidRDefault="009E0D45"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9E0D45" w:rsidRPr="005616BB" w:rsidRDefault="009E0D45"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9E0D45"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9E0D45" w:rsidRPr="005616BB" w:rsidRDefault="009E0D45" w:rsidP="005616BB">
          <w:pPr>
            <w:pStyle w:val="Encabezado"/>
            <w:jc w:val="center"/>
            <w:rPr>
              <w:rFonts w:cs="Arial"/>
              <w:i/>
              <w:sz w:val="18"/>
              <w:szCs w:val="18"/>
            </w:rPr>
          </w:pPr>
        </w:p>
      </w:tc>
      <w:tc>
        <w:tcPr>
          <w:tcW w:w="1789" w:type="dxa"/>
          <w:gridSpan w:val="2"/>
          <w:vAlign w:val="center"/>
        </w:tcPr>
        <w:p w:rsidR="009E0D45" w:rsidRPr="005616BB" w:rsidRDefault="009E0D45"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9E0D45" w:rsidRPr="005616BB" w:rsidRDefault="009E0D45"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9E0D45" w:rsidRPr="005616BB" w:rsidRDefault="009E0D45"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9E0D45" w:rsidRDefault="009E0D45" w:rsidP="00172F5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0D45" w:rsidRDefault="009E0D45">
    <w:pPr>
      <w:pStyle w:val="Encabezado"/>
    </w:pPr>
  </w:p>
  <w:p w:rsidR="009E0D45" w:rsidRDefault="009E0D45" w:rsidP="00172F5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0D45" w:rsidRDefault="009E0D45">
    <w:pPr>
      <w:pStyle w:val="Encabezado"/>
    </w:pPr>
  </w:p>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9E0D45" w:rsidRPr="00172F53" w:rsidTr="00521699">
      <w:trPr>
        <w:trHeight w:val="565"/>
      </w:trPr>
      <w:tc>
        <w:tcPr>
          <w:tcW w:w="9781" w:type="dxa"/>
          <w:gridSpan w:val="6"/>
          <w:vAlign w:val="center"/>
        </w:tcPr>
        <w:p w:rsidR="009E0D45" w:rsidRPr="000F3AED" w:rsidRDefault="009E0D45" w:rsidP="007B367A">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9E0D45" w:rsidRPr="005616BB" w:rsidRDefault="009E0D45" w:rsidP="007B367A">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9E0D45" w:rsidRPr="00172F53" w:rsidTr="00521699">
      <w:trPr>
        <w:trHeight w:val="373"/>
      </w:trPr>
      <w:tc>
        <w:tcPr>
          <w:tcW w:w="4395" w:type="dxa"/>
          <w:gridSpan w:val="2"/>
          <w:vAlign w:val="center"/>
        </w:tcPr>
        <w:p w:rsidR="009E0D45" w:rsidRPr="005616BB" w:rsidRDefault="009E0D45" w:rsidP="007B367A">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9E0D45" w:rsidRPr="005616BB" w:rsidRDefault="009E0D45" w:rsidP="007B367A">
          <w:pPr>
            <w:pStyle w:val="Encabezado"/>
            <w:jc w:val="left"/>
            <w:rPr>
              <w:rFonts w:cs="Arial"/>
              <w:sz w:val="18"/>
              <w:szCs w:val="18"/>
            </w:rPr>
          </w:pPr>
          <w:r w:rsidRPr="005616BB">
            <w:rPr>
              <w:rFonts w:cs="Arial"/>
              <w:sz w:val="18"/>
              <w:szCs w:val="18"/>
            </w:rPr>
            <w:t xml:space="preserve">Docente: </w:t>
          </w:r>
          <w:r>
            <w:rPr>
              <w:rFonts w:cs="Arial"/>
              <w:b/>
              <w:sz w:val="18"/>
              <w:szCs w:val="18"/>
            </w:rPr>
            <w:t>Mg</w:t>
          </w:r>
          <w:r w:rsidRPr="005616BB">
            <w:rPr>
              <w:rFonts w:cs="Arial"/>
              <w:b/>
              <w:sz w:val="18"/>
              <w:szCs w:val="18"/>
            </w:rPr>
            <w:t>. Silvia Poncio</w:t>
          </w:r>
          <w:r w:rsidRPr="005616BB">
            <w:rPr>
              <w:rFonts w:cs="Arial"/>
              <w:sz w:val="18"/>
              <w:szCs w:val="18"/>
            </w:rPr>
            <w:t xml:space="preserve"> </w:t>
          </w:r>
        </w:p>
      </w:tc>
      <w:tc>
        <w:tcPr>
          <w:tcW w:w="2056" w:type="dxa"/>
          <w:vAlign w:val="center"/>
        </w:tcPr>
        <w:p w:rsidR="009E0D45" w:rsidRPr="005616BB" w:rsidRDefault="009E0D45" w:rsidP="007B367A">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9E0D45" w:rsidRPr="00172F53" w:rsidTr="00521699">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9E0D45" w:rsidRPr="005616BB" w:rsidRDefault="009E0D45" w:rsidP="007B367A">
          <w:pPr>
            <w:pStyle w:val="Encabezado"/>
            <w:jc w:val="center"/>
            <w:rPr>
              <w:rFonts w:cs="Arial"/>
              <w:i/>
              <w:sz w:val="18"/>
              <w:szCs w:val="18"/>
            </w:rPr>
          </w:pPr>
          <w:r w:rsidRPr="005616BB">
            <w:rPr>
              <w:rFonts w:cs="Arial"/>
              <w:noProof/>
              <w:sz w:val="18"/>
              <w:szCs w:val="18"/>
              <w:lang w:eastAsia="es-AR"/>
            </w:rPr>
            <w:drawing>
              <wp:inline distT="0" distB="0" distL="0" distR="0" wp14:anchorId="5C7FF858" wp14:editId="34673464">
                <wp:extent cx="573206" cy="551313"/>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9E0D45" w:rsidRPr="005616BB" w:rsidRDefault="009E0D45" w:rsidP="007B367A">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9E0D45" w:rsidRPr="005616BB" w:rsidRDefault="009E0D45" w:rsidP="007B367A">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9E0D45" w:rsidRPr="005616BB" w:rsidRDefault="009E0D45" w:rsidP="007B367A">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9E0D45" w:rsidRPr="005616BB" w:rsidRDefault="009E0D45" w:rsidP="007B367A">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9E0D45" w:rsidRPr="00172F53" w:rsidTr="00521699">
      <w:tblPrEx>
        <w:tblCellMar>
          <w:left w:w="108" w:type="dxa"/>
          <w:right w:w="108" w:type="dxa"/>
        </w:tblCellMar>
        <w:tblLook w:val="04A0" w:firstRow="1" w:lastRow="0" w:firstColumn="1" w:lastColumn="0" w:noHBand="0" w:noVBand="1"/>
      </w:tblPrEx>
      <w:trPr>
        <w:trHeight w:val="252"/>
      </w:trPr>
      <w:tc>
        <w:tcPr>
          <w:tcW w:w="3168" w:type="dxa"/>
          <w:vMerge/>
          <w:vAlign w:val="center"/>
        </w:tcPr>
        <w:p w:rsidR="009E0D45" w:rsidRPr="005616BB" w:rsidRDefault="009E0D45" w:rsidP="007B367A">
          <w:pPr>
            <w:pStyle w:val="Encabezado"/>
            <w:jc w:val="center"/>
            <w:rPr>
              <w:rFonts w:cs="Arial"/>
              <w:i/>
              <w:sz w:val="18"/>
              <w:szCs w:val="18"/>
            </w:rPr>
          </w:pPr>
        </w:p>
      </w:tc>
      <w:tc>
        <w:tcPr>
          <w:tcW w:w="1789" w:type="dxa"/>
          <w:gridSpan w:val="2"/>
          <w:vAlign w:val="center"/>
        </w:tcPr>
        <w:p w:rsidR="009E0D45" w:rsidRPr="005616BB" w:rsidRDefault="009E0D45" w:rsidP="007B367A">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9E0D45" w:rsidRPr="005616BB" w:rsidRDefault="009E0D45" w:rsidP="007B367A">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9E0D45" w:rsidRPr="005616BB" w:rsidRDefault="009E0D45" w:rsidP="007B367A">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9E0D45" w:rsidRDefault="009E0D45" w:rsidP="007B367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4"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3"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5"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16"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8"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22"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C0F514C"/>
    <w:multiLevelType w:val="hybridMultilevel"/>
    <w:tmpl w:val="09DA3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34"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35"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37"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
  </w:num>
  <w:num w:numId="4">
    <w:abstractNumId w:val="23"/>
  </w:num>
  <w:num w:numId="5">
    <w:abstractNumId w:val="19"/>
  </w:num>
  <w:num w:numId="6">
    <w:abstractNumId w:val="26"/>
  </w:num>
  <w:num w:numId="7">
    <w:abstractNumId w:val="5"/>
  </w:num>
  <w:num w:numId="8">
    <w:abstractNumId w:val="36"/>
  </w:num>
  <w:num w:numId="9">
    <w:abstractNumId w:val="29"/>
  </w:num>
  <w:num w:numId="10">
    <w:abstractNumId w:val="34"/>
  </w:num>
  <w:num w:numId="11">
    <w:abstractNumId w:val="38"/>
  </w:num>
  <w:num w:numId="12">
    <w:abstractNumId w:val="12"/>
  </w:num>
  <w:num w:numId="13">
    <w:abstractNumId w:val="21"/>
  </w:num>
  <w:num w:numId="14">
    <w:abstractNumId w:val="37"/>
  </w:num>
  <w:num w:numId="15">
    <w:abstractNumId w:val="28"/>
  </w:num>
  <w:num w:numId="16">
    <w:abstractNumId w:val="18"/>
  </w:num>
  <w:num w:numId="17">
    <w:abstractNumId w:val="20"/>
  </w:num>
  <w:num w:numId="18">
    <w:abstractNumId w:val="16"/>
  </w:num>
  <w:num w:numId="19">
    <w:abstractNumId w:val="22"/>
  </w:num>
  <w:num w:numId="20">
    <w:abstractNumId w:val="11"/>
  </w:num>
  <w:num w:numId="21">
    <w:abstractNumId w:val="33"/>
  </w:num>
  <w:num w:numId="22">
    <w:abstractNumId w:val="14"/>
  </w:num>
  <w:num w:numId="23">
    <w:abstractNumId w:val="13"/>
  </w:num>
  <w:num w:numId="24">
    <w:abstractNumId w:val="24"/>
  </w:num>
  <w:num w:numId="25">
    <w:abstractNumId w:val="8"/>
  </w:num>
  <w:num w:numId="26">
    <w:abstractNumId w:val="25"/>
  </w:num>
  <w:num w:numId="27">
    <w:abstractNumId w:val="7"/>
  </w:num>
  <w:num w:numId="28">
    <w:abstractNumId w:val="32"/>
  </w:num>
  <w:num w:numId="29">
    <w:abstractNumId w:val="17"/>
  </w:num>
  <w:num w:numId="30">
    <w:abstractNumId w:val="10"/>
  </w:num>
  <w:num w:numId="31">
    <w:abstractNumId w:val="15"/>
  </w:num>
  <w:num w:numId="32">
    <w:abstractNumId w:val="3"/>
  </w:num>
  <w:num w:numId="33">
    <w:abstractNumId w:val="35"/>
  </w:num>
  <w:num w:numId="34">
    <w:abstractNumId w:val="2"/>
  </w:num>
  <w:num w:numId="35">
    <w:abstractNumId w:val="6"/>
  </w:num>
  <w:num w:numId="36">
    <w:abstractNumId w:val="27"/>
  </w:num>
  <w:num w:numId="37">
    <w:abstractNumId w:val="4"/>
  </w:num>
  <w:num w:numId="38">
    <w:abstractNumId w:val="30"/>
  </w:num>
  <w:num w:numId="39">
    <w:abstractNumId w:val="3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16C"/>
    <w:rsid w:val="00027CBB"/>
    <w:rsid w:val="0003660C"/>
    <w:rsid w:val="00042EF4"/>
    <w:rsid w:val="000502E4"/>
    <w:rsid w:val="00055EFF"/>
    <w:rsid w:val="00056A8C"/>
    <w:rsid w:val="000624FE"/>
    <w:rsid w:val="000658FF"/>
    <w:rsid w:val="0007081C"/>
    <w:rsid w:val="000719F7"/>
    <w:rsid w:val="0007247B"/>
    <w:rsid w:val="000832BB"/>
    <w:rsid w:val="00092CCC"/>
    <w:rsid w:val="000B0779"/>
    <w:rsid w:val="000B2670"/>
    <w:rsid w:val="000B5B02"/>
    <w:rsid w:val="000C01E9"/>
    <w:rsid w:val="000C036F"/>
    <w:rsid w:val="000C13F9"/>
    <w:rsid w:val="000C40B4"/>
    <w:rsid w:val="000D2C61"/>
    <w:rsid w:val="000D57A6"/>
    <w:rsid w:val="000E11E0"/>
    <w:rsid w:val="000E31A4"/>
    <w:rsid w:val="000E45AC"/>
    <w:rsid w:val="000F1088"/>
    <w:rsid w:val="000F3AED"/>
    <w:rsid w:val="000F5742"/>
    <w:rsid w:val="001013B5"/>
    <w:rsid w:val="001065AD"/>
    <w:rsid w:val="00107D16"/>
    <w:rsid w:val="00112FEF"/>
    <w:rsid w:val="001133AF"/>
    <w:rsid w:val="001165CE"/>
    <w:rsid w:val="0012683F"/>
    <w:rsid w:val="00130749"/>
    <w:rsid w:val="00144820"/>
    <w:rsid w:val="0014512D"/>
    <w:rsid w:val="00150048"/>
    <w:rsid w:val="00157CE8"/>
    <w:rsid w:val="001649BD"/>
    <w:rsid w:val="00172F53"/>
    <w:rsid w:val="0017538A"/>
    <w:rsid w:val="0018604E"/>
    <w:rsid w:val="00192E6A"/>
    <w:rsid w:val="00194993"/>
    <w:rsid w:val="001A18BB"/>
    <w:rsid w:val="001B5857"/>
    <w:rsid w:val="001B6932"/>
    <w:rsid w:val="001C227D"/>
    <w:rsid w:val="001C6762"/>
    <w:rsid w:val="001D28DA"/>
    <w:rsid w:val="001E2696"/>
    <w:rsid w:val="001F278C"/>
    <w:rsid w:val="0020381E"/>
    <w:rsid w:val="00206AD8"/>
    <w:rsid w:val="002144DE"/>
    <w:rsid w:val="00216CDE"/>
    <w:rsid w:val="00222D8C"/>
    <w:rsid w:val="00227605"/>
    <w:rsid w:val="00234932"/>
    <w:rsid w:val="00234F46"/>
    <w:rsid w:val="00237CBB"/>
    <w:rsid w:val="00247D77"/>
    <w:rsid w:val="002502B7"/>
    <w:rsid w:val="00250FB8"/>
    <w:rsid w:val="00255ED4"/>
    <w:rsid w:val="0026785A"/>
    <w:rsid w:val="00273C5D"/>
    <w:rsid w:val="00280C4C"/>
    <w:rsid w:val="00295B64"/>
    <w:rsid w:val="00296343"/>
    <w:rsid w:val="002A0063"/>
    <w:rsid w:val="002A146F"/>
    <w:rsid w:val="002A29A6"/>
    <w:rsid w:val="002A3BC8"/>
    <w:rsid w:val="002A4371"/>
    <w:rsid w:val="002B0894"/>
    <w:rsid w:val="002B410E"/>
    <w:rsid w:val="002B7468"/>
    <w:rsid w:val="002C281B"/>
    <w:rsid w:val="002D4A5D"/>
    <w:rsid w:val="002E1C2F"/>
    <w:rsid w:val="002F35BD"/>
    <w:rsid w:val="00302EDA"/>
    <w:rsid w:val="00303113"/>
    <w:rsid w:val="00312FC5"/>
    <w:rsid w:val="00317611"/>
    <w:rsid w:val="003218E0"/>
    <w:rsid w:val="00321D06"/>
    <w:rsid w:val="003243D2"/>
    <w:rsid w:val="00332AA6"/>
    <w:rsid w:val="00333191"/>
    <w:rsid w:val="0033753C"/>
    <w:rsid w:val="00340775"/>
    <w:rsid w:val="00351E46"/>
    <w:rsid w:val="0035264B"/>
    <w:rsid w:val="00364FFA"/>
    <w:rsid w:val="00375006"/>
    <w:rsid w:val="003801EF"/>
    <w:rsid w:val="003809BA"/>
    <w:rsid w:val="003823C0"/>
    <w:rsid w:val="00382549"/>
    <w:rsid w:val="0038692D"/>
    <w:rsid w:val="0039664B"/>
    <w:rsid w:val="003A2058"/>
    <w:rsid w:val="003B09B0"/>
    <w:rsid w:val="003B2C99"/>
    <w:rsid w:val="003B60CC"/>
    <w:rsid w:val="003C0F75"/>
    <w:rsid w:val="003C2444"/>
    <w:rsid w:val="003C6239"/>
    <w:rsid w:val="003D2B53"/>
    <w:rsid w:val="003D39AE"/>
    <w:rsid w:val="003D3F9E"/>
    <w:rsid w:val="003E112E"/>
    <w:rsid w:val="003E5BF9"/>
    <w:rsid w:val="003F4B19"/>
    <w:rsid w:val="003F4BD3"/>
    <w:rsid w:val="00405CB0"/>
    <w:rsid w:val="00406657"/>
    <w:rsid w:val="00406E6A"/>
    <w:rsid w:val="00407294"/>
    <w:rsid w:val="00407665"/>
    <w:rsid w:val="004155A5"/>
    <w:rsid w:val="004250C2"/>
    <w:rsid w:val="00435299"/>
    <w:rsid w:val="00437D87"/>
    <w:rsid w:val="0044105E"/>
    <w:rsid w:val="00444DDF"/>
    <w:rsid w:val="0046589A"/>
    <w:rsid w:val="00466F7A"/>
    <w:rsid w:val="004679B3"/>
    <w:rsid w:val="00470B48"/>
    <w:rsid w:val="00481B79"/>
    <w:rsid w:val="004C007C"/>
    <w:rsid w:val="004E0D2B"/>
    <w:rsid w:val="004E14D7"/>
    <w:rsid w:val="00514BA2"/>
    <w:rsid w:val="00521699"/>
    <w:rsid w:val="00525040"/>
    <w:rsid w:val="00532F91"/>
    <w:rsid w:val="005462CA"/>
    <w:rsid w:val="005516A0"/>
    <w:rsid w:val="00551F6A"/>
    <w:rsid w:val="00553F0B"/>
    <w:rsid w:val="005616BB"/>
    <w:rsid w:val="005639C5"/>
    <w:rsid w:val="00570EAE"/>
    <w:rsid w:val="0058527E"/>
    <w:rsid w:val="00597422"/>
    <w:rsid w:val="005A3687"/>
    <w:rsid w:val="005A7500"/>
    <w:rsid w:val="005B3FC3"/>
    <w:rsid w:val="005C4DC0"/>
    <w:rsid w:val="005C5901"/>
    <w:rsid w:val="005E75A4"/>
    <w:rsid w:val="005F184A"/>
    <w:rsid w:val="005F6F40"/>
    <w:rsid w:val="00601975"/>
    <w:rsid w:val="00601BC5"/>
    <w:rsid w:val="00604036"/>
    <w:rsid w:val="00607599"/>
    <w:rsid w:val="006107ED"/>
    <w:rsid w:val="00616205"/>
    <w:rsid w:val="0062575E"/>
    <w:rsid w:val="006309E8"/>
    <w:rsid w:val="00641691"/>
    <w:rsid w:val="00642CD8"/>
    <w:rsid w:val="00644317"/>
    <w:rsid w:val="006455CB"/>
    <w:rsid w:val="00655012"/>
    <w:rsid w:val="00656E72"/>
    <w:rsid w:val="00657ACD"/>
    <w:rsid w:val="00663FE6"/>
    <w:rsid w:val="00665D05"/>
    <w:rsid w:val="006748B5"/>
    <w:rsid w:val="006749F5"/>
    <w:rsid w:val="00675138"/>
    <w:rsid w:val="00684623"/>
    <w:rsid w:val="00685204"/>
    <w:rsid w:val="006952D6"/>
    <w:rsid w:val="006A10EE"/>
    <w:rsid w:val="006A6A0B"/>
    <w:rsid w:val="006C509C"/>
    <w:rsid w:val="006E110C"/>
    <w:rsid w:val="006F0A5E"/>
    <w:rsid w:val="006F255F"/>
    <w:rsid w:val="007005C7"/>
    <w:rsid w:val="007036BE"/>
    <w:rsid w:val="0070456D"/>
    <w:rsid w:val="007107E5"/>
    <w:rsid w:val="00711EA4"/>
    <w:rsid w:val="00714F45"/>
    <w:rsid w:val="00715D11"/>
    <w:rsid w:val="0071726B"/>
    <w:rsid w:val="00720BCF"/>
    <w:rsid w:val="00723EF1"/>
    <w:rsid w:val="00727DBB"/>
    <w:rsid w:val="00734FE4"/>
    <w:rsid w:val="00743B5A"/>
    <w:rsid w:val="00746792"/>
    <w:rsid w:val="00750EFD"/>
    <w:rsid w:val="0075261B"/>
    <w:rsid w:val="00754116"/>
    <w:rsid w:val="00755D12"/>
    <w:rsid w:val="0076316E"/>
    <w:rsid w:val="007645ED"/>
    <w:rsid w:val="00773C34"/>
    <w:rsid w:val="007817E5"/>
    <w:rsid w:val="007914D3"/>
    <w:rsid w:val="00794C9B"/>
    <w:rsid w:val="007A0A0F"/>
    <w:rsid w:val="007A0D01"/>
    <w:rsid w:val="007A7665"/>
    <w:rsid w:val="007B2F26"/>
    <w:rsid w:val="007B367A"/>
    <w:rsid w:val="007B5534"/>
    <w:rsid w:val="007C0FBC"/>
    <w:rsid w:val="007C206E"/>
    <w:rsid w:val="007D0FEF"/>
    <w:rsid w:val="007D7163"/>
    <w:rsid w:val="007E10C4"/>
    <w:rsid w:val="007E3915"/>
    <w:rsid w:val="00806665"/>
    <w:rsid w:val="008074D4"/>
    <w:rsid w:val="00811592"/>
    <w:rsid w:val="00815406"/>
    <w:rsid w:val="008179FB"/>
    <w:rsid w:val="0082208E"/>
    <w:rsid w:val="00825F41"/>
    <w:rsid w:val="008302DC"/>
    <w:rsid w:val="00831D94"/>
    <w:rsid w:val="00833207"/>
    <w:rsid w:val="00835D76"/>
    <w:rsid w:val="008563AC"/>
    <w:rsid w:val="00864EB1"/>
    <w:rsid w:val="008739A5"/>
    <w:rsid w:val="00875147"/>
    <w:rsid w:val="00880E1A"/>
    <w:rsid w:val="008907D2"/>
    <w:rsid w:val="008C5834"/>
    <w:rsid w:val="008C6024"/>
    <w:rsid w:val="008C69C0"/>
    <w:rsid w:val="008D3942"/>
    <w:rsid w:val="008E1257"/>
    <w:rsid w:val="008E7D91"/>
    <w:rsid w:val="009011C6"/>
    <w:rsid w:val="00932546"/>
    <w:rsid w:val="00935237"/>
    <w:rsid w:val="00973298"/>
    <w:rsid w:val="0097460F"/>
    <w:rsid w:val="00981E73"/>
    <w:rsid w:val="00992E4C"/>
    <w:rsid w:val="00995EAB"/>
    <w:rsid w:val="009A175A"/>
    <w:rsid w:val="009B63A2"/>
    <w:rsid w:val="009C12A9"/>
    <w:rsid w:val="009D4B82"/>
    <w:rsid w:val="009E0D45"/>
    <w:rsid w:val="009E1D7B"/>
    <w:rsid w:val="009F1C7B"/>
    <w:rsid w:val="009F34BA"/>
    <w:rsid w:val="009F7CE7"/>
    <w:rsid w:val="00A068B6"/>
    <w:rsid w:val="00A10749"/>
    <w:rsid w:val="00A1489D"/>
    <w:rsid w:val="00A15082"/>
    <w:rsid w:val="00A1767B"/>
    <w:rsid w:val="00A2570A"/>
    <w:rsid w:val="00A348A5"/>
    <w:rsid w:val="00A35ACA"/>
    <w:rsid w:val="00A361EE"/>
    <w:rsid w:val="00A43CC4"/>
    <w:rsid w:val="00A45553"/>
    <w:rsid w:val="00A67064"/>
    <w:rsid w:val="00A75543"/>
    <w:rsid w:val="00A83C01"/>
    <w:rsid w:val="00A8462C"/>
    <w:rsid w:val="00AA1BD3"/>
    <w:rsid w:val="00AB1BEA"/>
    <w:rsid w:val="00AB4E1D"/>
    <w:rsid w:val="00AC0F4B"/>
    <w:rsid w:val="00AC349E"/>
    <w:rsid w:val="00AC51C0"/>
    <w:rsid w:val="00AD0E9A"/>
    <w:rsid w:val="00AD142C"/>
    <w:rsid w:val="00AD5669"/>
    <w:rsid w:val="00AE498D"/>
    <w:rsid w:val="00AE5C0C"/>
    <w:rsid w:val="00B02B68"/>
    <w:rsid w:val="00B131B1"/>
    <w:rsid w:val="00B306EA"/>
    <w:rsid w:val="00B341BF"/>
    <w:rsid w:val="00B479AF"/>
    <w:rsid w:val="00B6587B"/>
    <w:rsid w:val="00B70373"/>
    <w:rsid w:val="00B81F3E"/>
    <w:rsid w:val="00B842C4"/>
    <w:rsid w:val="00B922F2"/>
    <w:rsid w:val="00B92399"/>
    <w:rsid w:val="00B93260"/>
    <w:rsid w:val="00BA21A8"/>
    <w:rsid w:val="00BB258E"/>
    <w:rsid w:val="00BB6D4E"/>
    <w:rsid w:val="00BC2B6A"/>
    <w:rsid w:val="00BC4FA5"/>
    <w:rsid w:val="00BD7BAE"/>
    <w:rsid w:val="00BE237C"/>
    <w:rsid w:val="00C00BB0"/>
    <w:rsid w:val="00C03A44"/>
    <w:rsid w:val="00C03C23"/>
    <w:rsid w:val="00C14EF3"/>
    <w:rsid w:val="00C1533C"/>
    <w:rsid w:val="00C20E1C"/>
    <w:rsid w:val="00C274F6"/>
    <w:rsid w:val="00C3030A"/>
    <w:rsid w:val="00C3265E"/>
    <w:rsid w:val="00C32AFC"/>
    <w:rsid w:val="00C46937"/>
    <w:rsid w:val="00C54BE8"/>
    <w:rsid w:val="00C565CB"/>
    <w:rsid w:val="00C56F0A"/>
    <w:rsid w:val="00C74403"/>
    <w:rsid w:val="00C76291"/>
    <w:rsid w:val="00C80081"/>
    <w:rsid w:val="00C91956"/>
    <w:rsid w:val="00C93568"/>
    <w:rsid w:val="00C9724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408FD"/>
    <w:rsid w:val="00D46CB1"/>
    <w:rsid w:val="00D51E21"/>
    <w:rsid w:val="00D529AB"/>
    <w:rsid w:val="00D64329"/>
    <w:rsid w:val="00D66D02"/>
    <w:rsid w:val="00D6718A"/>
    <w:rsid w:val="00D923F2"/>
    <w:rsid w:val="00DB088A"/>
    <w:rsid w:val="00DB3C8B"/>
    <w:rsid w:val="00DB5B1D"/>
    <w:rsid w:val="00DB6665"/>
    <w:rsid w:val="00DB731B"/>
    <w:rsid w:val="00DC293A"/>
    <w:rsid w:val="00DC37EA"/>
    <w:rsid w:val="00DC7640"/>
    <w:rsid w:val="00DD00F7"/>
    <w:rsid w:val="00DD08B7"/>
    <w:rsid w:val="00DD75B0"/>
    <w:rsid w:val="00DE04F6"/>
    <w:rsid w:val="00DE20F5"/>
    <w:rsid w:val="00DE3ED1"/>
    <w:rsid w:val="00DF51F7"/>
    <w:rsid w:val="00DF5ABC"/>
    <w:rsid w:val="00E04085"/>
    <w:rsid w:val="00E159C8"/>
    <w:rsid w:val="00E2132D"/>
    <w:rsid w:val="00E334B9"/>
    <w:rsid w:val="00E3382F"/>
    <w:rsid w:val="00E341CB"/>
    <w:rsid w:val="00E401B5"/>
    <w:rsid w:val="00E41DFB"/>
    <w:rsid w:val="00E55F41"/>
    <w:rsid w:val="00E574CA"/>
    <w:rsid w:val="00E60544"/>
    <w:rsid w:val="00E64CB4"/>
    <w:rsid w:val="00E71280"/>
    <w:rsid w:val="00E723FE"/>
    <w:rsid w:val="00E7268D"/>
    <w:rsid w:val="00E75ADE"/>
    <w:rsid w:val="00E77007"/>
    <w:rsid w:val="00E771F1"/>
    <w:rsid w:val="00E77A41"/>
    <w:rsid w:val="00E8724B"/>
    <w:rsid w:val="00E9321F"/>
    <w:rsid w:val="00E96C7E"/>
    <w:rsid w:val="00EB3809"/>
    <w:rsid w:val="00EB4E11"/>
    <w:rsid w:val="00EB5B39"/>
    <w:rsid w:val="00EB6652"/>
    <w:rsid w:val="00EB68D0"/>
    <w:rsid w:val="00EC54FE"/>
    <w:rsid w:val="00EC685B"/>
    <w:rsid w:val="00ED5701"/>
    <w:rsid w:val="00EE0D25"/>
    <w:rsid w:val="00EE120C"/>
    <w:rsid w:val="00EE258E"/>
    <w:rsid w:val="00EE3227"/>
    <w:rsid w:val="00EF06AE"/>
    <w:rsid w:val="00EF777E"/>
    <w:rsid w:val="00EF7F59"/>
    <w:rsid w:val="00F1209E"/>
    <w:rsid w:val="00F13D55"/>
    <w:rsid w:val="00F13FB7"/>
    <w:rsid w:val="00F1591D"/>
    <w:rsid w:val="00F347E5"/>
    <w:rsid w:val="00F367D8"/>
    <w:rsid w:val="00F438A3"/>
    <w:rsid w:val="00F4568D"/>
    <w:rsid w:val="00F45E13"/>
    <w:rsid w:val="00F5686F"/>
    <w:rsid w:val="00F57AD5"/>
    <w:rsid w:val="00F62253"/>
    <w:rsid w:val="00F80F48"/>
    <w:rsid w:val="00F86651"/>
    <w:rsid w:val="00F901C2"/>
    <w:rsid w:val="00F935AA"/>
    <w:rsid w:val="00F952FF"/>
    <w:rsid w:val="00FB2FC1"/>
    <w:rsid w:val="00FB6EDB"/>
    <w:rsid w:val="00FC317B"/>
    <w:rsid w:val="00FD48C3"/>
    <w:rsid w:val="00FD642E"/>
    <w:rsid w:val="00FE59BF"/>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 w:type="table" w:styleId="Tabladelista4-nfasis6">
    <w:name w:val="List Table 4 Accent 6"/>
    <w:basedOn w:val="Tablanormal"/>
    <w:uiPriority w:val="49"/>
    <w:rsid w:val="00A15082"/>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tcBorders>
        <w:shd w:val="clear" w:color="auto" w:fill="F56617" w:themeFill="accent6"/>
      </w:tcPr>
    </w:tblStylePr>
    <w:tblStylePr w:type="lastRow">
      <w:rPr>
        <w:b/>
        <w:bCs/>
      </w:rPr>
      <w:tblPr/>
      <w:tcPr>
        <w:tcBorders>
          <w:top w:val="double" w:sz="4" w:space="0" w:color="F9A273" w:themeColor="accent6" w:themeTint="99"/>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lista3-nfasis6">
    <w:name w:val="List Table 3 Accent 6"/>
    <w:basedOn w:val="Tablanormal"/>
    <w:uiPriority w:val="48"/>
    <w:rsid w:val="00E2132D"/>
    <w:pPr>
      <w:spacing w:after="0" w:line="240" w:lineRule="auto"/>
    </w:pPr>
    <w:tblPr>
      <w:tblStyleRowBandSize w:val="1"/>
      <w:tblStyleColBandSize w:val="1"/>
      <w:tblBorders>
        <w:top w:val="single" w:sz="4" w:space="0" w:color="F56617" w:themeColor="accent6"/>
        <w:left w:val="single" w:sz="4" w:space="0" w:color="F56617" w:themeColor="accent6"/>
        <w:bottom w:val="single" w:sz="4" w:space="0" w:color="F56617" w:themeColor="accent6"/>
        <w:right w:val="single" w:sz="4" w:space="0" w:color="F56617" w:themeColor="accent6"/>
      </w:tblBorders>
    </w:tblPr>
    <w:tblStylePr w:type="firstRow">
      <w:rPr>
        <w:b/>
        <w:bCs/>
        <w:color w:val="FFFFFF" w:themeColor="background1"/>
      </w:rPr>
      <w:tblPr/>
      <w:tcPr>
        <w:shd w:val="clear" w:color="auto" w:fill="F56617" w:themeFill="accent6"/>
      </w:tcPr>
    </w:tblStylePr>
    <w:tblStylePr w:type="lastRow">
      <w:rPr>
        <w:b/>
        <w:bCs/>
      </w:rPr>
      <w:tblPr/>
      <w:tcPr>
        <w:tcBorders>
          <w:top w:val="double" w:sz="4" w:space="0" w:color="F5661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6617" w:themeColor="accent6"/>
          <w:right w:val="single" w:sz="4" w:space="0" w:color="F56617" w:themeColor="accent6"/>
        </w:tcBorders>
      </w:tcPr>
    </w:tblStylePr>
    <w:tblStylePr w:type="band1Horz">
      <w:tblPr/>
      <w:tcPr>
        <w:tcBorders>
          <w:top w:val="single" w:sz="4" w:space="0" w:color="F56617" w:themeColor="accent6"/>
          <w:bottom w:val="single" w:sz="4" w:space="0" w:color="F5661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6617" w:themeColor="accent6"/>
          <w:left w:val="nil"/>
        </w:tcBorders>
      </w:tcPr>
    </w:tblStylePr>
    <w:tblStylePr w:type="swCell">
      <w:tblPr/>
      <w:tcPr>
        <w:tcBorders>
          <w:top w:val="double" w:sz="4" w:space="0" w:color="F56617"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681154251">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8.png"/><Relationship Id="rId39" Type="http://schemas.openxmlformats.org/officeDocument/2006/relationships/image" Target="media/image11.jpg"/><Relationship Id="rId21" Type="http://schemas.microsoft.com/office/2007/relationships/diagramDrawing" Target="diagrams/drawing2.xml"/><Relationship Id="rId34" Type="http://schemas.openxmlformats.org/officeDocument/2006/relationships/diagramData" Target="diagrams/data4.xml"/><Relationship Id="rId42" Type="http://schemas.openxmlformats.org/officeDocument/2006/relationships/image" Target="media/image14.jpg"/><Relationship Id="rId47" Type="http://schemas.openxmlformats.org/officeDocument/2006/relationships/diagramQuickStyle" Target="diagrams/quickStyle5.xml"/><Relationship Id="rId50" Type="http://schemas.openxmlformats.org/officeDocument/2006/relationships/diagramData" Target="diagrams/data6.xml"/><Relationship Id="rId55" Type="http://schemas.openxmlformats.org/officeDocument/2006/relationships/image" Target="media/image17.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footer" Target="footer1.xml"/><Relationship Id="rId8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1.jpg"/><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Layout" Target="diagrams/layout3.xml"/><Relationship Id="rId11" Type="http://schemas.openxmlformats.org/officeDocument/2006/relationships/image" Target="media/image3.png"/><Relationship Id="rId24" Type="http://schemas.openxmlformats.org/officeDocument/2006/relationships/image" Target="media/image6.png"/><Relationship Id="rId32" Type="http://schemas.microsoft.com/office/2007/relationships/diagramDrawing" Target="diagrams/drawing3.xml"/><Relationship Id="rId37" Type="http://schemas.openxmlformats.org/officeDocument/2006/relationships/diagramColors" Target="diagrams/colors4.xml"/><Relationship Id="rId40" Type="http://schemas.openxmlformats.org/officeDocument/2006/relationships/image" Target="media/image12.jpg"/><Relationship Id="rId45" Type="http://schemas.openxmlformats.org/officeDocument/2006/relationships/diagramData" Target="diagrams/data5.xml"/><Relationship Id="rId53" Type="http://schemas.openxmlformats.org/officeDocument/2006/relationships/diagramColors" Target="diagrams/colors6.xml"/><Relationship Id="rId58" Type="http://schemas.openxmlformats.org/officeDocument/2006/relationships/chart" Target="charts/chart1.xml"/><Relationship Id="rId66" Type="http://schemas.openxmlformats.org/officeDocument/2006/relationships/image" Target="media/image26.png"/><Relationship Id="rId74" Type="http://schemas.openxmlformats.org/officeDocument/2006/relationships/image" Target="media/image34.jpg"/><Relationship Id="rId79" Type="http://schemas.openxmlformats.org/officeDocument/2006/relationships/image" Target="media/image35.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1.png"/><Relationship Id="rId82" Type="http://schemas.openxmlformats.org/officeDocument/2006/relationships/image" Target="media/image38.png"/><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diagramQuickStyle" Target="diagrams/quickStyle3.xml"/><Relationship Id="rId35" Type="http://schemas.openxmlformats.org/officeDocument/2006/relationships/diagramLayout" Target="diagrams/layout4.xml"/><Relationship Id="rId43" Type="http://schemas.openxmlformats.org/officeDocument/2006/relationships/image" Target="media/image15.jpg"/><Relationship Id="rId48" Type="http://schemas.openxmlformats.org/officeDocument/2006/relationships/diagramColors" Target="diagrams/colors5.xml"/><Relationship Id="rId56" Type="http://schemas.openxmlformats.org/officeDocument/2006/relationships/image" Target="media/image18.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32.jpg"/><Relationship Id="rId80" Type="http://schemas.openxmlformats.org/officeDocument/2006/relationships/image" Target="media/image36.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7.png"/><Relationship Id="rId33" Type="http://schemas.openxmlformats.org/officeDocument/2006/relationships/image" Target="media/image10.gif"/><Relationship Id="rId38" Type="http://schemas.microsoft.com/office/2007/relationships/diagramDrawing" Target="diagrams/drawing4.xml"/><Relationship Id="rId46" Type="http://schemas.openxmlformats.org/officeDocument/2006/relationships/diagramLayout" Target="diagrams/layout5.xml"/><Relationship Id="rId59" Type="http://schemas.openxmlformats.org/officeDocument/2006/relationships/chart" Target="charts/chart2.xml"/><Relationship Id="rId67" Type="http://schemas.openxmlformats.org/officeDocument/2006/relationships/image" Target="media/image27.jpg"/><Relationship Id="rId20" Type="http://schemas.openxmlformats.org/officeDocument/2006/relationships/diagramColors" Target="diagrams/colors2.xml"/><Relationship Id="rId41" Type="http://schemas.openxmlformats.org/officeDocument/2006/relationships/image" Target="media/image13.jpg"/><Relationship Id="rId54" Type="http://schemas.microsoft.com/office/2007/relationships/diagramDrawing" Target="diagrams/drawing6.xm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header" Target="header1.xml"/><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5.png"/><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microsoft.com/office/2007/relationships/diagramDrawing" Target="diagrams/drawing5.xml"/><Relationship Id="rId57" Type="http://schemas.openxmlformats.org/officeDocument/2006/relationships/image" Target="media/image19.png"/><Relationship Id="rId10" Type="http://schemas.openxmlformats.org/officeDocument/2006/relationships/image" Target="media/image2.png"/><Relationship Id="rId31" Type="http://schemas.openxmlformats.org/officeDocument/2006/relationships/diagramColors" Target="diagrams/colors3.xml"/><Relationship Id="rId44" Type="http://schemas.openxmlformats.org/officeDocument/2006/relationships/image" Target="media/image16.png"/><Relationship Id="rId52" Type="http://schemas.openxmlformats.org/officeDocument/2006/relationships/diagramQuickStyle" Target="diagrams/quickStyle6.xm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jpg"/><Relationship Id="rId78" Type="http://schemas.openxmlformats.org/officeDocument/2006/relationships/footer" Target="footer2.xml"/><Relationship Id="rId81" Type="http://schemas.openxmlformats.org/officeDocument/2006/relationships/image" Target="media/image37.png"/><Relationship Id="rId86"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goo.gl/JI1YwC" TargetMode="External"/><Relationship Id="rId13" Type="http://schemas.openxmlformats.org/officeDocument/2006/relationships/hyperlink" Target="http://goo.gl/kTxjTm" TargetMode="External"/><Relationship Id="rId18" Type="http://schemas.openxmlformats.org/officeDocument/2006/relationships/hyperlink" Target="https://play.google.com/store/apps" TargetMode="External"/><Relationship Id="rId26" Type="http://schemas.openxmlformats.org/officeDocument/2006/relationships/hyperlink" Target="http://www.laguiasn.com.ar/comercios" TargetMode="External"/><Relationship Id="rId39" Type="http://schemas.openxmlformats.org/officeDocument/2006/relationships/hyperlink" Target="https://www.facebook.com/pages/Aires-de-Campo-Restaurante-Parrilla/101673449891559" TargetMode="External"/><Relationship Id="rId3" Type="http://schemas.openxmlformats.org/officeDocument/2006/relationships/hyperlink" Target="http://www.chaucocina.com.ar/ingresar.aspx" TargetMode="External"/><Relationship Id="rId21" Type="http://schemas.openxmlformats.org/officeDocument/2006/relationships/hyperlink" Target="http://www.pedidosya.com.ar/" TargetMode="External"/><Relationship Id="rId34" Type="http://schemas.openxmlformats.org/officeDocument/2006/relationships/hyperlink" Target="https://www.facebook.com/Lamirabar"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es.wikipedia.org/wiki/Interfaz_de_programaci%C3%B3n_de_aplicaciones" TargetMode="External"/><Relationship Id="rId25" Type="http://schemas.openxmlformats.org/officeDocument/2006/relationships/hyperlink" Target="https://www.sannicolas.gov.ar/index.php?b=turismo&amp;&amp;bb=restaurantes" TargetMode="External"/><Relationship Id="rId33" Type="http://schemas.openxmlformats.org/officeDocument/2006/relationships/hyperlink" Target="https://www.facebook.com/pages/Buena-Madera-Asador-De-Campo-Y-Rio/747761135341341" TargetMode="External"/><Relationship Id="rId38" Type="http://schemas.openxmlformats.org/officeDocument/2006/relationships/hyperlink" Target="https://www.facebook.com/pages/La-Caleta/137499702950320" TargetMode="External"/><Relationship Id="rId2" Type="http://schemas.openxmlformats.org/officeDocument/2006/relationships/hyperlink" Target="http://goo.gl/s6qE3U" TargetMode="External"/><Relationship Id="rId16" Type="http://schemas.openxmlformats.org/officeDocument/2006/relationships/hyperlink" Target="http://www.elsoldesannicolas.com.ar/" TargetMode="External"/><Relationship Id="rId20" Type="http://schemas.openxmlformats.org/officeDocument/2006/relationships/hyperlink" Target="http://www.chaucocina.com.ar/ingresar.aspx" TargetMode="External"/><Relationship Id="rId29" Type="http://schemas.openxmlformats.org/officeDocument/2006/relationships/hyperlink" Target="http://goo.gl/kTxjTm" TargetMode="External"/><Relationship Id="rId41" Type="http://schemas.openxmlformats.org/officeDocument/2006/relationships/hyperlink" Target="http://www.cace.org.ar/estadisticas/"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lVh48" TargetMode="External"/><Relationship Id="rId32" Type="http://schemas.openxmlformats.org/officeDocument/2006/relationships/hyperlink" Target="http://cafedelaplazasn.com.ar/" TargetMode="External"/><Relationship Id="rId37" Type="http://schemas.openxmlformats.org/officeDocument/2006/relationships/hyperlink" Target="https://www.facebook.com/NicanorRestoBar" TargetMode="External"/><Relationship Id="rId40" Type="http://schemas.openxmlformats.org/officeDocument/2006/relationships/hyperlink" Target="http://www.pedidosya.com.ar/restaurantes/san-nicolas" TargetMode="External"/><Relationship Id="rId5" Type="http://schemas.openxmlformats.org/officeDocument/2006/relationships/hyperlink" Target="http://www.elsoldesannicolas.com.ar/" TargetMode="External"/><Relationship Id="rId15" Type="http://schemas.openxmlformats.org/officeDocument/2006/relationships/hyperlink" Target="http://www.fibercorp.com.ar/seccion-1731-Acceso-Simetrico.html" TargetMode="External"/><Relationship Id="rId23" Type="http://schemas.openxmlformats.org/officeDocument/2006/relationships/hyperlink" Target="http://goo.gl/q6OqDy" TargetMode="External"/><Relationship Id="rId28" Type="http://schemas.openxmlformats.org/officeDocument/2006/relationships/hyperlink" Target="http://goo.gl/uxKMVG" TargetMode="External"/><Relationship Id="rId36" Type="http://schemas.openxmlformats.org/officeDocument/2006/relationships/hyperlink" Target="https://www.facebook.com/pages/La-BASKA/488481971254017" TargetMode="External"/><Relationship Id="rId10" Type="http://schemas.openxmlformats.org/officeDocument/2006/relationships/hyperlink" Target="http://goo.gl/ALOcFD" TargetMode="External"/><Relationship Id="rId19" Type="http://schemas.openxmlformats.org/officeDocument/2006/relationships/hyperlink" Target="https://itunes.apple.com/" TargetMode="External"/><Relationship Id="rId31" Type="http://schemas.openxmlformats.org/officeDocument/2006/relationships/hyperlink" Target="http://www.villarocca.com.ar/"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donweb.com/es-ar/hosting-cloud-servers-vps" TargetMode="External"/><Relationship Id="rId22" Type="http://schemas.openxmlformats.org/officeDocument/2006/relationships/hyperlink" Target="http://www.uai.edu.ar/ciiti/2015/rosario/agenda.html" TargetMode="External"/><Relationship Id="rId27" Type="http://schemas.openxmlformats.org/officeDocument/2006/relationships/hyperlink" Target="http://www.cace.org.ar/estadisticas/" TargetMode="External"/><Relationship Id="rId30" Type="http://schemas.openxmlformats.org/officeDocument/2006/relationships/hyperlink" Target="http://www.chisasushi.com.ar/index.html" TargetMode="External"/><Relationship Id="rId35" Type="http://schemas.openxmlformats.org/officeDocument/2006/relationships/hyperlink" Target="https://www.facebook.com/rocco.caferesto.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71112FF4-F8E9-4B0C-A1C4-893370B4CF7B}" type="presOf" srcId="{838C36D8-AD28-473B-A7E7-DC2126A0936E}" destId="{706724B6-A25A-4798-AB58-98ADE5F46920}" srcOrd="0" destOrd="0" presId="urn:microsoft.com/office/officeart/2005/8/layout/radial1"/>
    <dgm:cxn modelId="{0B09F6E8-EF05-4FA0-A820-E4B4587E9129}" type="presOf" srcId="{7F8A3EFF-0320-409C-BCE6-D75E194BF603}" destId="{EF744609-99A8-49D5-97C5-8A461DEB9909}" srcOrd="0" destOrd="0" presId="urn:microsoft.com/office/officeart/2005/8/layout/radial1"/>
    <dgm:cxn modelId="{A9C4DCD7-8C9C-4009-A398-1F462E9A676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FAB9C817-A47E-403F-A187-9C2A521345B4}"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D71FAFD9-1E20-4E69-B89F-9EE3062853DA}" type="presOf" srcId="{838C36D8-AD28-473B-A7E7-DC2126A0936E}" destId="{706724B6-A25A-4798-AB58-98ADE5F46920}" srcOrd="0" destOrd="0" presId="urn:microsoft.com/office/officeart/2005/8/layout/radial1"/>
    <dgm:cxn modelId="{040FB148-E39E-407C-B8EB-AEE94A37177A}"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38FF8D94-6578-4965-8DBD-9401DE68D81A}" type="presOf" srcId="{E85ED69F-AFE1-46C2-B122-5ABA3B4949BD}" destId="{0C33DA60-A519-4E98-8151-4882E5B8E136}" srcOrd="1" destOrd="0" presId="urn:microsoft.com/office/officeart/2005/8/layout/orgChart1"/>
    <dgm:cxn modelId="{45A1EBFE-D0D7-4758-B3B0-B405DBA6AB98}" type="presOf" srcId="{A8B521FB-0FE7-4D33-8E3E-0780711D4C04}" destId="{7568D833-38C5-4007-A3D8-26BA8BB2B563}" srcOrd="0" destOrd="0" presId="urn:microsoft.com/office/officeart/2005/8/layout/orgChart1"/>
    <dgm:cxn modelId="{DB3EE277-396D-48C7-9459-9021DBC3BC21}" type="presOf" srcId="{7EED0C40-8554-4CE7-BD94-DD08ADB13C01}" destId="{C9653D5F-B3B2-4517-A7AA-76BC16F99B41}" srcOrd="1" destOrd="0" presId="urn:microsoft.com/office/officeart/2005/8/layout/orgChart1"/>
    <dgm:cxn modelId="{4697C01C-55F8-4D50-BAB5-07B4E8C3565D}" type="presOf" srcId="{B57E37FA-D583-4756-B00C-120CB04063CF}" destId="{89003FE0-6F3C-4655-ADA7-A6CF90652F39}" srcOrd="1" destOrd="0" presId="urn:microsoft.com/office/officeart/2005/8/layout/orgChart1"/>
    <dgm:cxn modelId="{A99669A1-BBFA-46BD-8EE6-56F1B9774949}" type="presOf" srcId="{7EED0C40-8554-4CE7-BD94-DD08ADB13C01}" destId="{4F9071EA-CE90-4B22-AD48-F0B7D6307832}"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115F6F14-7FC7-4316-A627-4C9D6DCB704D}" type="presOf" srcId="{E85ED69F-AFE1-46C2-B122-5ABA3B4949BD}" destId="{B087401A-4B39-4F95-AF93-06A779982912}" srcOrd="0" destOrd="0" presId="urn:microsoft.com/office/officeart/2005/8/layout/orgChart1"/>
    <dgm:cxn modelId="{6ACCAD23-8E61-4AD0-9F8E-CE4FD36CF62B}" type="presOf" srcId="{5E8914CC-4F9B-44D9-B65C-664B1D074766}" destId="{0137E330-301C-4ABB-9A91-B61F2DEAED39}"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7FD73453-7DF1-4BD5-9027-28EE9ECC868E}" srcId="{F56DCB50-5A40-4DA5-938A-D25168CFD0C8}" destId="{B57E37FA-D583-4756-B00C-120CB04063CF}" srcOrd="2" destOrd="0" parTransId="{9D5FA633-6572-4E7A-9EEB-FC9965E73F48}" sibTransId="{21A6F0E2-9223-4C6D-83F3-58AD623012E5}"/>
    <dgm:cxn modelId="{96926EA0-82D4-43BA-9270-FB2ACB2CCFD1}" type="presOf" srcId="{F56DCB50-5A40-4DA5-938A-D25168CFD0C8}" destId="{11C9ED7A-FF41-4672-87B6-AB915112070D}" srcOrd="0" destOrd="0" presId="urn:microsoft.com/office/officeart/2005/8/layout/orgChart1"/>
    <dgm:cxn modelId="{E8BDE400-FF13-4530-9D34-B0185995B652}" type="presOf" srcId="{F56DCB50-5A40-4DA5-938A-D25168CFD0C8}" destId="{8D199B7A-E283-4457-91FE-88A902BAE904}" srcOrd="1" destOrd="0" presId="urn:microsoft.com/office/officeart/2005/8/layout/orgChart1"/>
    <dgm:cxn modelId="{61F36A40-65C0-445A-9659-C9C75192AC53}" type="presOf" srcId="{AC5EEB9A-649C-499B-80AD-9E205A0CC4F7}" destId="{987907DF-2792-41F8-ACA9-D015BDD0C4EB}" srcOrd="0" destOrd="0" presId="urn:microsoft.com/office/officeart/2005/8/layout/orgChart1"/>
    <dgm:cxn modelId="{92C34943-4C49-4016-8D72-5CDD244BF1F8}" type="presOf" srcId="{9D5FA633-6572-4E7A-9EEB-FC9965E73F48}" destId="{6093EE34-029A-4FD7-870A-46D509023A60}" srcOrd="0" destOrd="0" presId="urn:microsoft.com/office/officeart/2005/8/layout/orgChart1"/>
    <dgm:cxn modelId="{C08A71FD-8AA4-4BDF-96F0-F9E18CC1C352}" type="presOf" srcId="{B57E37FA-D583-4756-B00C-120CB04063CF}" destId="{00547130-615C-4438-9317-D23B942C9C91}" srcOrd="0" destOrd="0" presId="urn:microsoft.com/office/officeart/2005/8/layout/orgChart1"/>
    <dgm:cxn modelId="{E0AD375C-541E-42A5-A5F4-AC885D7A8236}" srcId="{AC5EEB9A-649C-499B-80AD-9E205A0CC4F7}" destId="{F56DCB50-5A40-4DA5-938A-D25168CFD0C8}" srcOrd="0" destOrd="0" parTransId="{3DA1DCF1-6A12-4FC9-A9F6-92FC8C617A12}" sibTransId="{2B3157AC-3031-489C-ABC8-7B55A1432754}"/>
    <dgm:cxn modelId="{77BB15F7-98D9-4795-B4A6-99B4874FD998}" type="presParOf" srcId="{987907DF-2792-41F8-ACA9-D015BDD0C4EB}" destId="{D9AAEE9A-3753-4FDF-86C4-F76407804468}" srcOrd="0" destOrd="0" presId="urn:microsoft.com/office/officeart/2005/8/layout/orgChart1"/>
    <dgm:cxn modelId="{F520F1E4-E213-4A06-81A2-582252F9D208}" type="presParOf" srcId="{D9AAEE9A-3753-4FDF-86C4-F76407804468}" destId="{976C1133-A483-45B5-91AF-525EFF486AB2}" srcOrd="0" destOrd="0" presId="urn:microsoft.com/office/officeart/2005/8/layout/orgChart1"/>
    <dgm:cxn modelId="{866687A0-3D15-4AE9-BD38-A49408759203}" type="presParOf" srcId="{976C1133-A483-45B5-91AF-525EFF486AB2}" destId="{11C9ED7A-FF41-4672-87B6-AB915112070D}" srcOrd="0" destOrd="0" presId="urn:microsoft.com/office/officeart/2005/8/layout/orgChart1"/>
    <dgm:cxn modelId="{71D84C81-0A51-4CED-9AFA-F7A5F6FDBE44}" type="presParOf" srcId="{976C1133-A483-45B5-91AF-525EFF486AB2}" destId="{8D199B7A-E283-4457-91FE-88A902BAE904}" srcOrd="1" destOrd="0" presId="urn:microsoft.com/office/officeart/2005/8/layout/orgChart1"/>
    <dgm:cxn modelId="{9FE7177E-1C4C-4283-B421-1FDA0483151F}" type="presParOf" srcId="{D9AAEE9A-3753-4FDF-86C4-F76407804468}" destId="{51F40888-D3DA-4FA4-B2F9-B48D240F4863}" srcOrd="1" destOrd="0" presId="urn:microsoft.com/office/officeart/2005/8/layout/orgChart1"/>
    <dgm:cxn modelId="{EDCE624E-F13A-47BB-94C3-68F4C7E7A699}" type="presParOf" srcId="{51F40888-D3DA-4FA4-B2F9-B48D240F4863}" destId="{0137E330-301C-4ABB-9A91-B61F2DEAED39}" srcOrd="0" destOrd="0" presId="urn:microsoft.com/office/officeart/2005/8/layout/orgChart1"/>
    <dgm:cxn modelId="{6C0EBC0D-2C70-400E-9E72-6FA1BADA84A3}" type="presParOf" srcId="{51F40888-D3DA-4FA4-B2F9-B48D240F4863}" destId="{C847B54C-4234-4EF0-B84C-70635FDDFBCB}" srcOrd="1" destOrd="0" presId="urn:microsoft.com/office/officeart/2005/8/layout/orgChart1"/>
    <dgm:cxn modelId="{65B0DACB-FA43-4A1D-8CCF-F1D082D2CDAD}" type="presParOf" srcId="{C847B54C-4234-4EF0-B84C-70635FDDFBCB}" destId="{A95BDBED-CEAB-4DD5-B62C-42CFE9EC1AAC}" srcOrd="0" destOrd="0" presId="urn:microsoft.com/office/officeart/2005/8/layout/orgChart1"/>
    <dgm:cxn modelId="{791B4FD5-B8FE-4D45-9F5A-69FBB2182C94}" type="presParOf" srcId="{A95BDBED-CEAB-4DD5-B62C-42CFE9EC1AAC}" destId="{4F9071EA-CE90-4B22-AD48-F0B7D6307832}" srcOrd="0" destOrd="0" presId="urn:microsoft.com/office/officeart/2005/8/layout/orgChart1"/>
    <dgm:cxn modelId="{AD41231A-0A9D-4CD6-8EA3-77709574D23E}" type="presParOf" srcId="{A95BDBED-CEAB-4DD5-B62C-42CFE9EC1AAC}" destId="{C9653D5F-B3B2-4517-A7AA-76BC16F99B41}" srcOrd="1" destOrd="0" presId="urn:microsoft.com/office/officeart/2005/8/layout/orgChart1"/>
    <dgm:cxn modelId="{65486740-8BF9-40FD-9004-765B9A67F9FC}" type="presParOf" srcId="{C847B54C-4234-4EF0-B84C-70635FDDFBCB}" destId="{84A33A8C-F07D-40C4-B1A8-450DD0162A74}" srcOrd="1" destOrd="0" presId="urn:microsoft.com/office/officeart/2005/8/layout/orgChart1"/>
    <dgm:cxn modelId="{6B0C171D-D26B-4068-B614-C70C396EE889}" type="presParOf" srcId="{C847B54C-4234-4EF0-B84C-70635FDDFBCB}" destId="{13BE5B9F-228D-4CA8-A823-00EB8EB2D203}" srcOrd="2" destOrd="0" presId="urn:microsoft.com/office/officeart/2005/8/layout/orgChart1"/>
    <dgm:cxn modelId="{A5173E98-285E-49B4-8363-C6D44A6A0E68}" type="presParOf" srcId="{51F40888-D3DA-4FA4-B2F9-B48D240F4863}" destId="{7568D833-38C5-4007-A3D8-26BA8BB2B563}" srcOrd="2" destOrd="0" presId="urn:microsoft.com/office/officeart/2005/8/layout/orgChart1"/>
    <dgm:cxn modelId="{91A7D0AD-CF24-4B6C-9AF6-08D0DD2108C8}" type="presParOf" srcId="{51F40888-D3DA-4FA4-B2F9-B48D240F4863}" destId="{DF9FBCC7-1993-4B51-8304-9630982E21F8}" srcOrd="3" destOrd="0" presId="urn:microsoft.com/office/officeart/2005/8/layout/orgChart1"/>
    <dgm:cxn modelId="{C06E1C92-47B7-4EE6-B9C2-09474E871FF7}" type="presParOf" srcId="{DF9FBCC7-1993-4B51-8304-9630982E21F8}" destId="{F232ADC0-8BEC-4E68-BB7F-3B26B5281C9A}" srcOrd="0" destOrd="0" presId="urn:microsoft.com/office/officeart/2005/8/layout/orgChart1"/>
    <dgm:cxn modelId="{4FE7D059-022A-420A-AC15-58E8FC1D61A2}" type="presParOf" srcId="{F232ADC0-8BEC-4E68-BB7F-3B26B5281C9A}" destId="{B087401A-4B39-4F95-AF93-06A779982912}" srcOrd="0" destOrd="0" presId="urn:microsoft.com/office/officeart/2005/8/layout/orgChart1"/>
    <dgm:cxn modelId="{AE3D4FDE-A6CB-499D-85B7-268503D3620D}" type="presParOf" srcId="{F232ADC0-8BEC-4E68-BB7F-3B26B5281C9A}" destId="{0C33DA60-A519-4E98-8151-4882E5B8E136}" srcOrd="1" destOrd="0" presId="urn:microsoft.com/office/officeart/2005/8/layout/orgChart1"/>
    <dgm:cxn modelId="{C60AF073-B44E-4D9D-BD3B-4846F5216769}" type="presParOf" srcId="{DF9FBCC7-1993-4B51-8304-9630982E21F8}" destId="{E2B9E287-5BCF-4734-AA65-EC7B318D42B6}" srcOrd="1" destOrd="0" presId="urn:microsoft.com/office/officeart/2005/8/layout/orgChart1"/>
    <dgm:cxn modelId="{CEE2804B-D4C6-4FCA-9E29-6D71C9D7FD8A}" type="presParOf" srcId="{DF9FBCC7-1993-4B51-8304-9630982E21F8}" destId="{E7DA31F6-5FAB-47CA-B4C4-75FC3CA1D2D1}" srcOrd="2" destOrd="0" presId="urn:microsoft.com/office/officeart/2005/8/layout/orgChart1"/>
    <dgm:cxn modelId="{8BCEAC3B-0900-4BB0-A6D8-9B64DF83ADA3}" type="presParOf" srcId="{51F40888-D3DA-4FA4-B2F9-B48D240F4863}" destId="{6093EE34-029A-4FD7-870A-46D509023A60}" srcOrd="4" destOrd="0" presId="urn:microsoft.com/office/officeart/2005/8/layout/orgChart1"/>
    <dgm:cxn modelId="{743304B9-A0F1-4389-B4C8-80CE29927F2E}" type="presParOf" srcId="{51F40888-D3DA-4FA4-B2F9-B48D240F4863}" destId="{CD020DAD-A4CD-43A9-BB20-16F0E609F9C8}" srcOrd="5" destOrd="0" presId="urn:microsoft.com/office/officeart/2005/8/layout/orgChart1"/>
    <dgm:cxn modelId="{82957768-9DE6-4349-AB9A-962E21B1AA39}" type="presParOf" srcId="{CD020DAD-A4CD-43A9-BB20-16F0E609F9C8}" destId="{F826D0B0-6F5E-4EA4-BB92-703F37834F56}" srcOrd="0" destOrd="0" presId="urn:microsoft.com/office/officeart/2005/8/layout/orgChart1"/>
    <dgm:cxn modelId="{013B8CD2-7A27-4CE8-8FC0-99901063CECB}" type="presParOf" srcId="{F826D0B0-6F5E-4EA4-BB92-703F37834F56}" destId="{00547130-615C-4438-9317-D23B942C9C91}" srcOrd="0" destOrd="0" presId="urn:microsoft.com/office/officeart/2005/8/layout/orgChart1"/>
    <dgm:cxn modelId="{E31E9DDA-580D-4961-8D9A-7BAF9731F36F}" type="presParOf" srcId="{F826D0B0-6F5E-4EA4-BB92-703F37834F56}" destId="{89003FE0-6F3C-4655-ADA7-A6CF90652F39}" srcOrd="1" destOrd="0" presId="urn:microsoft.com/office/officeart/2005/8/layout/orgChart1"/>
    <dgm:cxn modelId="{A27BC99E-3A47-4E50-AF30-BFC716FF016B}" type="presParOf" srcId="{CD020DAD-A4CD-43A9-BB20-16F0E609F9C8}" destId="{A04C84FC-1D3E-4310-85E8-E9EC59C9DB34}" srcOrd="1" destOrd="0" presId="urn:microsoft.com/office/officeart/2005/8/layout/orgChart1"/>
    <dgm:cxn modelId="{539B3663-1F79-4CD6-BAC2-D5FAC7F8BFEE}" type="presParOf" srcId="{CD020DAD-A4CD-43A9-BB20-16F0E609F9C8}" destId="{CA48DDD9-39E5-49EC-8BB5-B4C8F61EA950}" srcOrd="2" destOrd="0" presId="urn:microsoft.com/office/officeart/2005/8/layout/orgChart1"/>
    <dgm:cxn modelId="{18CE2F1F-4FF0-4720-AE21-21B064E16B8F}"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6E4F37F-3D21-4AC9-834E-D8B5B463BDDC}" srcId="{4E0DBCB8-99A6-4CC2-AA5A-37B42B28F488}" destId="{5B41B044-55A3-4F44-91D2-6CD06C8349D6}" srcOrd="2" destOrd="0" parTransId="{3CBF6580-9D47-405D-B05A-D34CB91F424A}" sibTransId="{7DCF3262-701C-49B5-9B31-60861CB5BBF2}"/>
    <dgm:cxn modelId="{88E34FE7-9B05-4F6D-9033-B8621391F044}" type="presOf" srcId="{AF8029F6-5147-4346-A024-817694B8BEC3}" destId="{7BEDDCFB-56AE-489A-821E-65FF33AB62CD}" srcOrd="0" destOrd="0" presId="urn:microsoft.com/office/officeart/2005/8/layout/radial1"/>
    <dgm:cxn modelId="{E1B859D2-B348-4885-91D5-4F8E9A82F61B}" srcId="{4E0DBCB8-99A6-4CC2-AA5A-37B42B28F488}" destId="{AF8029F6-5147-4346-A024-817694B8BEC3}" srcOrd="1" destOrd="0" parTransId="{4696B65F-40D1-45FD-861C-B8F9FC9C6D09}" sibTransId="{15EFB6E8-9870-4FAD-A6F6-FF1B511B74A4}"/>
    <dgm:cxn modelId="{456D49A7-3031-46D7-BEF4-76CC6F4F2B57}" type="presOf" srcId="{AED0E5D3-E485-49BC-B534-1E22B7F55839}" destId="{F2AD0D92-94DB-459F-A10F-980A2C25F250}" srcOrd="0" destOrd="0" presId="urn:microsoft.com/office/officeart/2005/8/layout/radial1"/>
    <dgm:cxn modelId="{C8E83B58-3D4D-4516-BE85-F1358ADD1C7B}" type="presOf" srcId="{AED0E5D3-E485-49BC-B534-1E22B7F55839}" destId="{12989E98-1053-4A91-87D2-65DD01B5C205}" srcOrd="1" destOrd="0" presId="urn:microsoft.com/office/officeart/2005/8/layout/radial1"/>
    <dgm:cxn modelId="{7B894BF0-D9DB-48AD-BE93-E7739485E3EB}" type="presOf" srcId="{4E0DBCB8-99A6-4CC2-AA5A-37B42B28F488}" destId="{AA472E76-A9F7-4CCE-8EA9-4D22798A8868}" srcOrd="0" destOrd="0" presId="urn:microsoft.com/office/officeart/2005/8/layout/radial1"/>
    <dgm:cxn modelId="{FB6FA183-C566-4B34-BF9D-44868DA40BBE}" type="presOf" srcId="{1A3598BA-DC1A-40CE-AE78-E6127AD0E1A5}" destId="{F8011CC3-32B3-4CF7-A660-AD2E7BBE7769}" srcOrd="0"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6638AC0E-2B57-446E-B845-4AFD4F1FA4B8}" type="presOf" srcId="{66CCC275-B8DD-49B5-B015-9EF087F03A63}" destId="{384D6F30-9CF1-449A-8DD2-3324A062BBE3}" srcOrd="0" destOrd="0" presId="urn:microsoft.com/office/officeart/2005/8/layout/radial1"/>
    <dgm:cxn modelId="{CAF99215-F6F5-4132-B0C5-2D3C29305B8D}" type="presOf" srcId="{4696B65F-40D1-45FD-861C-B8F9FC9C6D09}" destId="{C94FB4ED-7282-4A77-8237-B9AA40FB54F3}"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2A8B664D-D8F7-4D3A-9C57-83A80E28AAAE}" type="presOf" srcId="{3CBF6580-9D47-405D-B05A-D34CB91F424A}" destId="{21A5323A-B624-4FCA-8B7D-1A171171F038}" srcOrd="1" destOrd="0" presId="urn:microsoft.com/office/officeart/2005/8/layout/radial1"/>
    <dgm:cxn modelId="{9AEC93EA-B30A-46C9-B100-0B866D0E8C28}" type="presOf" srcId="{4696B65F-40D1-45FD-861C-B8F9FC9C6D09}" destId="{506AE633-8011-4F15-9349-A7512490583E}" srcOrd="1" destOrd="0" presId="urn:microsoft.com/office/officeart/2005/8/layout/radial1"/>
    <dgm:cxn modelId="{EA8F2ADC-2EB6-4D0E-B3AD-C4C6DCEEC0D3}" type="presOf" srcId="{3CBF6580-9D47-405D-B05A-D34CB91F424A}" destId="{F1B22A97-B8B6-4A16-84D8-8F7F0B09C3CB}" srcOrd="0" destOrd="0" presId="urn:microsoft.com/office/officeart/2005/8/layout/radial1"/>
    <dgm:cxn modelId="{6450FB94-4D7D-41C9-9BCC-3E896CDD3772}" type="presOf" srcId="{5B41B044-55A3-4F44-91D2-6CD06C8349D6}" destId="{4694608D-AE22-4AC4-B6A5-2283D6D56E17}" srcOrd="0" destOrd="0" presId="urn:microsoft.com/office/officeart/2005/8/layout/radial1"/>
    <dgm:cxn modelId="{38CB46A1-FBCB-4138-B87C-0DBA8BA7EE07}" type="presParOf" srcId="{F8011CC3-32B3-4CF7-A660-AD2E7BBE7769}" destId="{AA472E76-A9F7-4CCE-8EA9-4D22798A8868}" srcOrd="0" destOrd="0" presId="urn:microsoft.com/office/officeart/2005/8/layout/radial1"/>
    <dgm:cxn modelId="{0B79A62C-4365-4E88-9487-D36FEE08C92F}" type="presParOf" srcId="{F8011CC3-32B3-4CF7-A660-AD2E7BBE7769}" destId="{F2AD0D92-94DB-459F-A10F-980A2C25F250}" srcOrd="1" destOrd="0" presId="urn:microsoft.com/office/officeart/2005/8/layout/radial1"/>
    <dgm:cxn modelId="{6E431344-DD51-4C2B-8D50-040945774D32}" type="presParOf" srcId="{F2AD0D92-94DB-459F-A10F-980A2C25F250}" destId="{12989E98-1053-4A91-87D2-65DD01B5C205}" srcOrd="0" destOrd="0" presId="urn:microsoft.com/office/officeart/2005/8/layout/radial1"/>
    <dgm:cxn modelId="{4D6245FC-2C9B-4479-9121-4CFC5C2C5DA4}" type="presParOf" srcId="{F8011CC3-32B3-4CF7-A660-AD2E7BBE7769}" destId="{384D6F30-9CF1-449A-8DD2-3324A062BBE3}" srcOrd="2" destOrd="0" presId="urn:microsoft.com/office/officeart/2005/8/layout/radial1"/>
    <dgm:cxn modelId="{AB7A41CA-B93D-4406-99B0-05596B070266}" type="presParOf" srcId="{F8011CC3-32B3-4CF7-A660-AD2E7BBE7769}" destId="{C94FB4ED-7282-4A77-8237-B9AA40FB54F3}" srcOrd="3" destOrd="0" presId="urn:microsoft.com/office/officeart/2005/8/layout/radial1"/>
    <dgm:cxn modelId="{170C6177-9685-4C93-9ECD-87FC0B484561}" type="presParOf" srcId="{C94FB4ED-7282-4A77-8237-B9AA40FB54F3}" destId="{506AE633-8011-4F15-9349-A7512490583E}" srcOrd="0" destOrd="0" presId="urn:microsoft.com/office/officeart/2005/8/layout/radial1"/>
    <dgm:cxn modelId="{304740F0-EFB5-4334-90FF-9AE20298674C}" type="presParOf" srcId="{F8011CC3-32B3-4CF7-A660-AD2E7BBE7769}" destId="{7BEDDCFB-56AE-489A-821E-65FF33AB62CD}" srcOrd="4" destOrd="0" presId="urn:microsoft.com/office/officeart/2005/8/layout/radial1"/>
    <dgm:cxn modelId="{535040D6-78CC-4BC2-81FD-14C659D0D353}" type="presParOf" srcId="{F8011CC3-32B3-4CF7-A660-AD2E7BBE7769}" destId="{F1B22A97-B8B6-4A16-84D8-8F7F0B09C3CB}" srcOrd="5" destOrd="0" presId="urn:microsoft.com/office/officeart/2005/8/layout/radial1"/>
    <dgm:cxn modelId="{6B43B4F3-FE64-48DD-ACE9-76E8A6685C8C}" type="presParOf" srcId="{F1B22A97-B8B6-4A16-84D8-8F7F0B09C3CB}" destId="{21A5323A-B624-4FCA-8B7D-1A171171F038}" srcOrd="0" destOrd="0" presId="urn:microsoft.com/office/officeart/2005/8/layout/radial1"/>
    <dgm:cxn modelId="{31FE1900-0E99-41BE-AA61-83060637CE8A}"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922B59CD-CDE6-4C27-A19E-32C01452D915}" type="presOf" srcId="{7F8A3EFF-0320-409C-BCE6-D75E194BF603}" destId="{EF744609-99A8-49D5-97C5-8A461DEB9909}" srcOrd="0" destOrd="0" presId="urn:microsoft.com/office/officeart/2005/8/layout/radial1"/>
    <dgm:cxn modelId="{D04A9989-7D6E-4D4E-A394-38679A82E9EC}" type="presOf" srcId="{838C36D8-AD28-473B-A7E7-DC2126A0936E}" destId="{706724B6-A25A-4798-AB58-98ADE5F46920}" srcOrd="0" destOrd="0" presId="urn:microsoft.com/office/officeart/2005/8/layout/radial1"/>
    <dgm:cxn modelId="{4097EB28-3E20-46CD-8C12-412572B27A54}"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05A5A7DB-3B94-4D70-A051-357D0ADAA460}" type="presOf" srcId="{838C36D8-AD28-473B-A7E7-DC2126A0936E}" destId="{706724B6-A25A-4798-AB58-98ADE5F46920}" srcOrd="0" destOrd="0" presId="urn:microsoft.com/office/officeart/2005/8/layout/radial1"/>
    <dgm:cxn modelId="{AC61B2FA-98DF-44D5-9131-9FB2620622EE}" type="presOf" srcId="{7F8A3EFF-0320-409C-BCE6-D75E194BF603}" destId="{EF744609-99A8-49D5-97C5-8A461DEB9909}" srcOrd="0" destOrd="0" presId="urn:microsoft.com/office/officeart/2005/8/layout/radial1"/>
    <dgm:cxn modelId="{5DA4E50F-1812-4EF1-BD5B-280A15AEC2E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515"/>
    <w:rsid w:val="00CF251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4293B2D2ACA4522942B4146F7EC4931">
    <w:name w:val="14293B2D2ACA4522942B4146F7EC4931"/>
    <w:rsid w:val="00CF2515"/>
  </w:style>
  <w:style w:type="paragraph" w:customStyle="1" w:styleId="0FA6EC89C68B4CBEBD4CBF195047BDE6">
    <w:name w:val="0FA6EC89C68B4CBEBD4CBF195047BDE6"/>
    <w:rsid w:val="00CF25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9462BF26-1325-4E80-856A-FF2A9AD77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2653</TotalTime>
  <Pages>1</Pages>
  <Words>20942</Words>
  <Characters>115186</Characters>
  <Application>Microsoft Office Word</Application>
  <DocSecurity>0</DocSecurity>
  <Lines>959</Lines>
  <Paragraphs>271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195</cp:revision>
  <cp:lastPrinted>2015-12-15T14:49:00Z</cp:lastPrinted>
  <dcterms:created xsi:type="dcterms:W3CDTF">2015-04-22T14:57:00Z</dcterms:created>
  <dcterms:modified xsi:type="dcterms:W3CDTF">2015-12-15T14:53:00Z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