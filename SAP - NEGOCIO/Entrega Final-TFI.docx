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bookmarkStart w:id="0" w:name="_GoBack" w:displacedByCustomXml="prev"/>
        <w:bookmarkEnd w:id="0" w:displacedByCustomXml="prev"/>
        <w:p w:rsidR="00A1767B" w:rsidRDefault="00A1767B">
          <w:pPr>
            <w:pStyle w:val="TtulodeTDC"/>
          </w:pPr>
          <w:r>
            <w:rPr>
              <w:lang w:val="es-ES"/>
            </w:rPr>
            <w:t>Contenido</w:t>
          </w:r>
        </w:p>
        <w:p w:rsidR="006712B8"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488137" w:history="1">
            <w:r w:rsidR="006712B8" w:rsidRPr="00FB4951">
              <w:rPr>
                <w:rStyle w:val="Hipervnculo"/>
                <w:noProof/>
              </w:rPr>
              <w:t>Resumen Ejecutivo</w:t>
            </w:r>
            <w:r w:rsidR="006712B8">
              <w:rPr>
                <w:noProof/>
                <w:webHidden/>
              </w:rPr>
              <w:tab/>
            </w:r>
            <w:r w:rsidR="006712B8">
              <w:rPr>
                <w:noProof/>
                <w:webHidden/>
              </w:rPr>
              <w:fldChar w:fldCharType="begin"/>
            </w:r>
            <w:r w:rsidR="006712B8">
              <w:rPr>
                <w:noProof/>
                <w:webHidden/>
              </w:rPr>
              <w:instrText xml:space="preserve"> PAGEREF _Toc445488137 \h </w:instrText>
            </w:r>
            <w:r w:rsidR="006712B8">
              <w:rPr>
                <w:noProof/>
                <w:webHidden/>
              </w:rPr>
            </w:r>
            <w:r w:rsidR="006712B8">
              <w:rPr>
                <w:noProof/>
                <w:webHidden/>
              </w:rPr>
              <w:fldChar w:fldCharType="separate"/>
            </w:r>
            <w:r w:rsidR="006712B8">
              <w:rPr>
                <w:noProof/>
                <w:webHidden/>
              </w:rPr>
              <w:t>1</w:t>
            </w:r>
            <w:r w:rsidR="006712B8">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38" w:history="1">
            <w:r w:rsidRPr="00FB4951">
              <w:rPr>
                <w:rStyle w:val="Hipervnculo"/>
                <w:noProof/>
              </w:rPr>
              <w:t>1. Descripción general</w:t>
            </w:r>
            <w:r>
              <w:rPr>
                <w:noProof/>
                <w:webHidden/>
              </w:rPr>
              <w:tab/>
            </w:r>
            <w:r>
              <w:rPr>
                <w:noProof/>
                <w:webHidden/>
              </w:rPr>
              <w:fldChar w:fldCharType="begin"/>
            </w:r>
            <w:r>
              <w:rPr>
                <w:noProof/>
                <w:webHidden/>
              </w:rPr>
              <w:instrText xml:space="preserve"> PAGEREF _Toc445488138 \h </w:instrText>
            </w:r>
            <w:r>
              <w:rPr>
                <w:noProof/>
                <w:webHidden/>
              </w:rPr>
            </w:r>
            <w:r>
              <w:rPr>
                <w:noProof/>
                <w:webHidden/>
              </w:rPr>
              <w:fldChar w:fldCharType="separate"/>
            </w:r>
            <w:r>
              <w:rPr>
                <w:noProof/>
                <w:webHidden/>
              </w:rPr>
              <w:t>3</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39" w:history="1">
            <w:r w:rsidRPr="00FB4951">
              <w:rPr>
                <w:rStyle w:val="Hipervnculo"/>
                <w:noProof/>
              </w:rPr>
              <w:t>1.1 Descripción básica del negocio:</w:t>
            </w:r>
            <w:r>
              <w:rPr>
                <w:noProof/>
                <w:webHidden/>
              </w:rPr>
              <w:tab/>
            </w:r>
            <w:r>
              <w:rPr>
                <w:noProof/>
                <w:webHidden/>
              </w:rPr>
              <w:fldChar w:fldCharType="begin"/>
            </w:r>
            <w:r>
              <w:rPr>
                <w:noProof/>
                <w:webHidden/>
              </w:rPr>
              <w:instrText xml:space="preserve"> PAGEREF _Toc445488139 \h </w:instrText>
            </w:r>
            <w:r>
              <w:rPr>
                <w:noProof/>
                <w:webHidden/>
              </w:rPr>
            </w:r>
            <w:r>
              <w:rPr>
                <w:noProof/>
                <w:webHidden/>
              </w:rPr>
              <w:fldChar w:fldCharType="separate"/>
            </w:r>
            <w:r>
              <w:rPr>
                <w:noProof/>
                <w:webHidden/>
              </w:rPr>
              <w:t>3</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0" w:history="1">
            <w:r w:rsidRPr="00FB4951">
              <w:rPr>
                <w:rStyle w:val="Hipervnculo"/>
                <w:noProof/>
              </w:rPr>
              <w:t>1.2 Situación Actual del negocio</w:t>
            </w:r>
            <w:r>
              <w:rPr>
                <w:noProof/>
                <w:webHidden/>
              </w:rPr>
              <w:tab/>
            </w:r>
            <w:r>
              <w:rPr>
                <w:noProof/>
                <w:webHidden/>
              </w:rPr>
              <w:fldChar w:fldCharType="begin"/>
            </w:r>
            <w:r>
              <w:rPr>
                <w:noProof/>
                <w:webHidden/>
              </w:rPr>
              <w:instrText xml:space="preserve"> PAGEREF _Toc445488140 \h </w:instrText>
            </w:r>
            <w:r>
              <w:rPr>
                <w:noProof/>
                <w:webHidden/>
              </w:rPr>
            </w:r>
            <w:r>
              <w:rPr>
                <w:noProof/>
                <w:webHidden/>
              </w:rPr>
              <w:fldChar w:fldCharType="separate"/>
            </w:r>
            <w:r>
              <w:rPr>
                <w:noProof/>
                <w:webHidden/>
              </w:rPr>
              <w:t>5</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1" w:history="1">
            <w:r w:rsidRPr="00FB4951">
              <w:rPr>
                <w:rStyle w:val="Hipervnculo"/>
                <w:noProof/>
              </w:rPr>
              <w:t>1.3 ¿Que lo hace único al proyecto?</w:t>
            </w:r>
            <w:r>
              <w:rPr>
                <w:noProof/>
                <w:webHidden/>
              </w:rPr>
              <w:tab/>
            </w:r>
            <w:r>
              <w:rPr>
                <w:noProof/>
                <w:webHidden/>
              </w:rPr>
              <w:fldChar w:fldCharType="begin"/>
            </w:r>
            <w:r>
              <w:rPr>
                <w:noProof/>
                <w:webHidden/>
              </w:rPr>
              <w:instrText xml:space="preserve"> PAGEREF _Toc445488141 \h </w:instrText>
            </w:r>
            <w:r>
              <w:rPr>
                <w:noProof/>
                <w:webHidden/>
              </w:rPr>
            </w:r>
            <w:r>
              <w:rPr>
                <w:noProof/>
                <w:webHidden/>
              </w:rPr>
              <w:fldChar w:fldCharType="separate"/>
            </w:r>
            <w:r>
              <w:rPr>
                <w:noProof/>
                <w:webHidden/>
              </w:rPr>
              <w:t>9</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2" w:history="1">
            <w:r w:rsidRPr="00FB4951">
              <w:rPr>
                <w:rStyle w:val="Hipervnculo"/>
                <w:noProof/>
              </w:rPr>
              <w:t>1.4 Factores principales que harán exitoso al proyecto</w:t>
            </w:r>
            <w:r>
              <w:rPr>
                <w:noProof/>
                <w:webHidden/>
              </w:rPr>
              <w:tab/>
            </w:r>
            <w:r>
              <w:rPr>
                <w:noProof/>
                <w:webHidden/>
              </w:rPr>
              <w:fldChar w:fldCharType="begin"/>
            </w:r>
            <w:r>
              <w:rPr>
                <w:noProof/>
                <w:webHidden/>
              </w:rPr>
              <w:instrText xml:space="preserve"> PAGEREF _Toc445488142 \h </w:instrText>
            </w:r>
            <w:r>
              <w:rPr>
                <w:noProof/>
                <w:webHidden/>
              </w:rPr>
            </w:r>
            <w:r>
              <w:rPr>
                <w:noProof/>
                <w:webHidden/>
              </w:rPr>
              <w:fldChar w:fldCharType="separate"/>
            </w:r>
            <w:r>
              <w:rPr>
                <w:noProof/>
                <w:webHidden/>
              </w:rPr>
              <w:t>10</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3" w:history="1">
            <w:r w:rsidRPr="00FB4951">
              <w:rPr>
                <w:rStyle w:val="Hipervnculo"/>
                <w:noProof/>
              </w:rPr>
              <w:t>1.5 Mision, Vision y Propositos Estrategicos</w:t>
            </w:r>
            <w:r>
              <w:rPr>
                <w:noProof/>
                <w:webHidden/>
              </w:rPr>
              <w:tab/>
            </w:r>
            <w:r>
              <w:rPr>
                <w:noProof/>
                <w:webHidden/>
              </w:rPr>
              <w:fldChar w:fldCharType="begin"/>
            </w:r>
            <w:r>
              <w:rPr>
                <w:noProof/>
                <w:webHidden/>
              </w:rPr>
              <w:instrText xml:space="preserve"> PAGEREF _Toc445488143 \h </w:instrText>
            </w:r>
            <w:r>
              <w:rPr>
                <w:noProof/>
                <w:webHidden/>
              </w:rPr>
            </w:r>
            <w:r>
              <w:rPr>
                <w:noProof/>
                <w:webHidden/>
              </w:rPr>
              <w:fldChar w:fldCharType="separate"/>
            </w:r>
            <w:r>
              <w:rPr>
                <w:noProof/>
                <w:webHidden/>
              </w:rPr>
              <w:t>11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44" w:history="1">
            <w:r w:rsidRPr="00FB4951">
              <w:rPr>
                <w:rStyle w:val="Hipervnculo"/>
                <w:noProof/>
              </w:rPr>
              <w:t>Visión</w:t>
            </w:r>
            <w:r>
              <w:rPr>
                <w:noProof/>
                <w:webHidden/>
              </w:rPr>
              <w:tab/>
            </w:r>
            <w:r>
              <w:rPr>
                <w:noProof/>
                <w:webHidden/>
              </w:rPr>
              <w:fldChar w:fldCharType="begin"/>
            </w:r>
            <w:r>
              <w:rPr>
                <w:noProof/>
                <w:webHidden/>
              </w:rPr>
              <w:instrText xml:space="preserve"> PAGEREF _Toc445488144 \h </w:instrText>
            </w:r>
            <w:r>
              <w:rPr>
                <w:noProof/>
                <w:webHidden/>
              </w:rPr>
            </w:r>
            <w:r>
              <w:rPr>
                <w:noProof/>
                <w:webHidden/>
              </w:rPr>
              <w:fldChar w:fldCharType="separate"/>
            </w:r>
            <w:r>
              <w:rPr>
                <w:noProof/>
                <w:webHidden/>
              </w:rPr>
              <w:t>11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45" w:history="1">
            <w:r w:rsidRPr="00FB4951">
              <w:rPr>
                <w:rStyle w:val="Hipervnculo"/>
                <w:noProof/>
              </w:rPr>
              <w:t>Misión</w:t>
            </w:r>
            <w:r>
              <w:rPr>
                <w:noProof/>
                <w:webHidden/>
              </w:rPr>
              <w:tab/>
            </w:r>
            <w:r>
              <w:rPr>
                <w:noProof/>
                <w:webHidden/>
              </w:rPr>
              <w:fldChar w:fldCharType="begin"/>
            </w:r>
            <w:r>
              <w:rPr>
                <w:noProof/>
                <w:webHidden/>
              </w:rPr>
              <w:instrText xml:space="preserve"> PAGEREF _Toc445488145 \h </w:instrText>
            </w:r>
            <w:r>
              <w:rPr>
                <w:noProof/>
                <w:webHidden/>
              </w:rPr>
            </w:r>
            <w:r>
              <w:rPr>
                <w:noProof/>
                <w:webHidden/>
              </w:rPr>
              <w:fldChar w:fldCharType="separate"/>
            </w:r>
            <w:r>
              <w:rPr>
                <w:noProof/>
                <w:webHidden/>
              </w:rPr>
              <w:t>11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46" w:history="1">
            <w:r w:rsidRPr="00FB4951">
              <w:rPr>
                <w:rStyle w:val="Hipervnculo"/>
                <w:noProof/>
              </w:rPr>
              <w:t>Propósitos estrategicos</w:t>
            </w:r>
            <w:r>
              <w:rPr>
                <w:noProof/>
                <w:webHidden/>
              </w:rPr>
              <w:tab/>
            </w:r>
            <w:r>
              <w:rPr>
                <w:noProof/>
                <w:webHidden/>
              </w:rPr>
              <w:fldChar w:fldCharType="begin"/>
            </w:r>
            <w:r>
              <w:rPr>
                <w:noProof/>
                <w:webHidden/>
              </w:rPr>
              <w:instrText xml:space="preserve"> PAGEREF _Toc445488146 \h </w:instrText>
            </w:r>
            <w:r>
              <w:rPr>
                <w:noProof/>
                <w:webHidden/>
              </w:rPr>
            </w:r>
            <w:r>
              <w:rPr>
                <w:noProof/>
                <w:webHidden/>
              </w:rPr>
              <w:fldChar w:fldCharType="separate"/>
            </w:r>
            <w:r>
              <w:rPr>
                <w:noProof/>
                <w:webHidden/>
              </w:rPr>
              <w:t>11</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7" w:history="1">
            <w:r w:rsidRPr="00FB4951">
              <w:rPr>
                <w:rStyle w:val="Hipervnculo"/>
                <w:noProof/>
              </w:rPr>
              <w:t>1.6 Identificacion de la oportunidad de negocio</w:t>
            </w:r>
            <w:r>
              <w:rPr>
                <w:noProof/>
                <w:webHidden/>
              </w:rPr>
              <w:tab/>
            </w:r>
            <w:r>
              <w:rPr>
                <w:noProof/>
                <w:webHidden/>
              </w:rPr>
              <w:fldChar w:fldCharType="begin"/>
            </w:r>
            <w:r>
              <w:rPr>
                <w:noProof/>
                <w:webHidden/>
              </w:rPr>
              <w:instrText xml:space="preserve"> PAGEREF _Toc445488147 \h </w:instrText>
            </w:r>
            <w:r>
              <w:rPr>
                <w:noProof/>
                <w:webHidden/>
              </w:rPr>
            </w:r>
            <w:r>
              <w:rPr>
                <w:noProof/>
                <w:webHidden/>
              </w:rPr>
              <w:fldChar w:fldCharType="separate"/>
            </w:r>
            <w:r>
              <w:rPr>
                <w:noProof/>
                <w:webHidden/>
              </w:rPr>
              <w:t>13</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8" w:history="1">
            <w:r w:rsidRPr="00FB4951">
              <w:rPr>
                <w:rStyle w:val="Hipervnculo"/>
                <w:noProof/>
              </w:rPr>
              <w:t>1.7 Capacidades centrales</w:t>
            </w:r>
            <w:r>
              <w:rPr>
                <w:noProof/>
                <w:webHidden/>
              </w:rPr>
              <w:tab/>
            </w:r>
            <w:r>
              <w:rPr>
                <w:noProof/>
                <w:webHidden/>
              </w:rPr>
              <w:fldChar w:fldCharType="begin"/>
            </w:r>
            <w:r>
              <w:rPr>
                <w:noProof/>
                <w:webHidden/>
              </w:rPr>
              <w:instrText xml:space="preserve"> PAGEREF _Toc445488148 \h </w:instrText>
            </w:r>
            <w:r>
              <w:rPr>
                <w:noProof/>
                <w:webHidden/>
              </w:rPr>
            </w:r>
            <w:r>
              <w:rPr>
                <w:noProof/>
                <w:webHidden/>
              </w:rPr>
              <w:fldChar w:fldCharType="separate"/>
            </w:r>
            <w:r>
              <w:rPr>
                <w:noProof/>
                <w:webHidden/>
              </w:rPr>
              <w:t>14</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49" w:history="1">
            <w:r w:rsidRPr="00FB4951">
              <w:rPr>
                <w:rStyle w:val="Hipervnculo"/>
                <w:noProof/>
              </w:rPr>
              <w:t>1.8 Propuesta de valor para el cliente</w:t>
            </w:r>
            <w:r>
              <w:rPr>
                <w:noProof/>
                <w:webHidden/>
              </w:rPr>
              <w:tab/>
            </w:r>
            <w:r>
              <w:rPr>
                <w:noProof/>
                <w:webHidden/>
              </w:rPr>
              <w:fldChar w:fldCharType="begin"/>
            </w:r>
            <w:r>
              <w:rPr>
                <w:noProof/>
                <w:webHidden/>
              </w:rPr>
              <w:instrText xml:space="preserve"> PAGEREF _Toc445488149 \h </w:instrText>
            </w:r>
            <w:r>
              <w:rPr>
                <w:noProof/>
                <w:webHidden/>
              </w:rPr>
            </w:r>
            <w:r>
              <w:rPr>
                <w:noProof/>
                <w:webHidden/>
              </w:rPr>
              <w:fldChar w:fldCharType="separate"/>
            </w:r>
            <w:r>
              <w:rPr>
                <w:noProof/>
                <w:webHidden/>
              </w:rPr>
              <w:t>15</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50" w:history="1">
            <w:r w:rsidRPr="00FB4951">
              <w:rPr>
                <w:rStyle w:val="Hipervnculo"/>
                <w:noProof/>
              </w:rPr>
              <w:t>1.9 Valores nucleares de la organizacion</w:t>
            </w:r>
            <w:r>
              <w:rPr>
                <w:noProof/>
                <w:webHidden/>
              </w:rPr>
              <w:tab/>
            </w:r>
            <w:r>
              <w:rPr>
                <w:noProof/>
                <w:webHidden/>
              </w:rPr>
              <w:fldChar w:fldCharType="begin"/>
            </w:r>
            <w:r>
              <w:rPr>
                <w:noProof/>
                <w:webHidden/>
              </w:rPr>
              <w:instrText xml:space="preserve"> PAGEREF _Toc445488150 \h </w:instrText>
            </w:r>
            <w:r>
              <w:rPr>
                <w:noProof/>
                <w:webHidden/>
              </w:rPr>
            </w:r>
            <w:r>
              <w:rPr>
                <w:noProof/>
                <w:webHidden/>
              </w:rPr>
              <w:fldChar w:fldCharType="separate"/>
            </w:r>
            <w:r>
              <w:rPr>
                <w:noProof/>
                <w:webHidden/>
              </w:rPr>
              <w:t>15</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51" w:history="1">
            <w:r w:rsidRPr="00FB4951">
              <w:rPr>
                <w:rStyle w:val="Hipervnculo"/>
                <w:noProof/>
              </w:rPr>
              <w:t>1.10 Enfoque e iniciativas estratégicas</w:t>
            </w:r>
            <w:r>
              <w:rPr>
                <w:noProof/>
                <w:webHidden/>
              </w:rPr>
              <w:tab/>
            </w:r>
            <w:r>
              <w:rPr>
                <w:noProof/>
                <w:webHidden/>
              </w:rPr>
              <w:fldChar w:fldCharType="begin"/>
            </w:r>
            <w:r>
              <w:rPr>
                <w:noProof/>
                <w:webHidden/>
              </w:rPr>
              <w:instrText xml:space="preserve"> PAGEREF _Toc445488151 \h </w:instrText>
            </w:r>
            <w:r>
              <w:rPr>
                <w:noProof/>
                <w:webHidden/>
              </w:rPr>
            </w:r>
            <w:r>
              <w:rPr>
                <w:noProof/>
                <w:webHidden/>
              </w:rPr>
              <w:fldChar w:fldCharType="separate"/>
            </w:r>
            <w:r>
              <w:rPr>
                <w:noProof/>
                <w:webHidden/>
              </w:rPr>
              <w:t>16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52" w:history="1">
            <w:r w:rsidRPr="00FB4951">
              <w:rPr>
                <w:rStyle w:val="Hipervnculo"/>
                <w:noProof/>
              </w:rPr>
              <w:t>1.11 Areas claves de resultados</w:t>
            </w:r>
            <w:r>
              <w:rPr>
                <w:noProof/>
                <w:webHidden/>
              </w:rPr>
              <w:tab/>
            </w:r>
            <w:r>
              <w:rPr>
                <w:noProof/>
                <w:webHidden/>
              </w:rPr>
              <w:fldChar w:fldCharType="begin"/>
            </w:r>
            <w:r>
              <w:rPr>
                <w:noProof/>
                <w:webHidden/>
              </w:rPr>
              <w:instrText xml:space="preserve"> PAGEREF _Toc445488152 \h </w:instrText>
            </w:r>
            <w:r>
              <w:rPr>
                <w:noProof/>
                <w:webHidden/>
              </w:rPr>
            </w:r>
            <w:r>
              <w:rPr>
                <w:noProof/>
                <w:webHidden/>
              </w:rPr>
              <w:fldChar w:fldCharType="separate"/>
            </w:r>
            <w:r>
              <w:rPr>
                <w:noProof/>
                <w:webHidden/>
              </w:rPr>
              <w:t>19</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53" w:history="1">
            <w:r w:rsidRPr="00FB4951">
              <w:rPr>
                <w:rStyle w:val="Hipervnculo"/>
                <w:noProof/>
              </w:rPr>
              <w:t>1.12 Ingreso al sector, estrategias de inserción</w:t>
            </w:r>
            <w:r>
              <w:rPr>
                <w:noProof/>
                <w:webHidden/>
              </w:rPr>
              <w:tab/>
            </w:r>
            <w:r>
              <w:rPr>
                <w:noProof/>
                <w:webHidden/>
              </w:rPr>
              <w:fldChar w:fldCharType="begin"/>
            </w:r>
            <w:r>
              <w:rPr>
                <w:noProof/>
                <w:webHidden/>
              </w:rPr>
              <w:instrText xml:space="preserve"> PAGEREF _Toc445488153 \h </w:instrText>
            </w:r>
            <w:r>
              <w:rPr>
                <w:noProof/>
                <w:webHidden/>
              </w:rPr>
            </w:r>
            <w:r>
              <w:rPr>
                <w:noProof/>
                <w:webHidden/>
              </w:rPr>
              <w:fldChar w:fldCharType="separate"/>
            </w:r>
            <w:r>
              <w:rPr>
                <w:noProof/>
                <w:webHidden/>
              </w:rPr>
              <w:t>20</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4" w:history="1">
            <w:r w:rsidRPr="00FB4951">
              <w:rPr>
                <w:rStyle w:val="Hipervnculo"/>
                <w:noProof/>
              </w:rPr>
              <w:t>Competidores directos</w:t>
            </w:r>
            <w:r>
              <w:rPr>
                <w:noProof/>
                <w:webHidden/>
              </w:rPr>
              <w:tab/>
            </w:r>
            <w:r>
              <w:rPr>
                <w:noProof/>
                <w:webHidden/>
              </w:rPr>
              <w:fldChar w:fldCharType="begin"/>
            </w:r>
            <w:r>
              <w:rPr>
                <w:noProof/>
                <w:webHidden/>
              </w:rPr>
              <w:instrText xml:space="preserve"> PAGEREF _Toc445488154 \h </w:instrText>
            </w:r>
            <w:r>
              <w:rPr>
                <w:noProof/>
                <w:webHidden/>
              </w:rPr>
            </w:r>
            <w:r>
              <w:rPr>
                <w:noProof/>
                <w:webHidden/>
              </w:rPr>
              <w:fldChar w:fldCharType="separate"/>
            </w:r>
            <w:r>
              <w:rPr>
                <w:noProof/>
                <w:webHidden/>
              </w:rPr>
              <w:t>20</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5" w:history="1">
            <w:r w:rsidRPr="00FB4951">
              <w:rPr>
                <w:rStyle w:val="Hipervnculo"/>
                <w:noProof/>
              </w:rPr>
              <w:t>Competidores potenciales</w:t>
            </w:r>
            <w:r>
              <w:rPr>
                <w:noProof/>
                <w:webHidden/>
              </w:rPr>
              <w:tab/>
            </w:r>
            <w:r>
              <w:rPr>
                <w:noProof/>
                <w:webHidden/>
              </w:rPr>
              <w:fldChar w:fldCharType="begin"/>
            </w:r>
            <w:r>
              <w:rPr>
                <w:noProof/>
                <w:webHidden/>
              </w:rPr>
              <w:instrText xml:space="preserve"> PAGEREF _Toc445488155 \h </w:instrText>
            </w:r>
            <w:r>
              <w:rPr>
                <w:noProof/>
                <w:webHidden/>
              </w:rPr>
            </w:r>
            <w:r>
              <w:rPr>
                <w:noProof/>
                <w:webHidden/>
              </w:rPr>
              <w:fldChar w:fldCharType="separate"/>
            </w:r>
            <w:r>
              <w:rPr>
                <w:noProof/>
                <w:webHidden/>
              </w:rPr>
              <w:t>24</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6" w:history="1">
            <w:r w:rsidRPr="00FB4951">
              <w:rPr>
                <w:rStyle w:val="Hipervnculo"/>
                <w:noProof/>
              </w:rPr>
              <w:t>Barreras de ingreso al sector</w:t>
            </w:r>
            <w:r>
              <w:rPr>
                <w:noProof/>
                <w:webHidden/>
              </w:rPr>
              <w:tab/>
            </w:r>
            <w:r>
              <w:rPr>
                <w:noProof/>
                <w:webHidden/>
              </w:rPr>
              <w:fldChar w:fldCharType="begin"/>
            </w:r>
            <w:r>
              <w:rPr>
                <w:noProof/>
                <w:webHidden/>
              </w:rPr>
              <w:instrText xml:space="preserve"> PAGEREF _Toc445488156 \h </w:instrText>
            </w:r>
            <w:r>
              <w:rPr>
                <w:noProof/>
                <w:webHidden/>
              </w:rPr>
            </w:r>
            <w:r>
              <w:rPr>
                <w:noProof/>
                <w:webHidden/>
              </w:rPr>
              <w:fldChar w:fldCharType="separate"/>
            </w:r>
            <w:r>
              <w:rPr>
                <w:noProof/>
                <w:webHidden/>
              </w:rPr>
              <w:t>25</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7" w:history="1">
            <w:r w:rsidRPr="00FB4951">
              <w:rPr>
                <w:rStyle w:val="Hipervnculo"/>
                <w:noProof/>
              </w:rPr>
              <w:t>Barreras de salida del sector</w:t>
            </w:r>
            <w:r>
              <w:rPr>
                <w:noProof/>
                <w:webHidden/>
              </w:rPr>
              <w:tab/>
            </w:r>
            <w:r>
              <w:rPr>
                <w:noProof/>
                <w:webHidden/>
              </w:rPr>
              <w:fldChar w:fldCharType="begin"/>
            </w:r>
            <w:r>
              <w:rPr>
                <w:noProof/>
                <w:webHidden/>
              </w:rPr>
              <w:instrText xml:space="preserve"> PAGEREF _Toc445488157 \h </w:instrText>
            </w:r>
            <w:r>
              <w:rPr>
                <w:noProof/>
                <w:webHidden/>
              </w:rPr>
            </w:r>
            <w:r>
              <w:rPr>
                <w:noProof/>
                <w:webHidden/>
              </w:rPr>
              <w:fldChar w:fldCharType="separate"/>
            </w:r>
            <w:r>
              <w:rPr>
                <w:noProof/>
                <w:webHidden/>
              </w:rPr>
              <w:t>26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8" w:history="1">
            <w:r w:rsidRPr="00FB4951">
              <w:rPr>
                <w:rStyle w:val="Hipervnculo"/>
                <w:noProof/>
              </w:rPr>
              <w:t>Sustitutos</w:t>
            </w:r>
            <w:r>
              <w:rPr>
                <w:noProof/>
                <w:webHidden/>
              </w:rPr>
              <w:tab/>
            </w:r>
            <w:r>
              <w:rPr>
                <w:noProof/>
                <w:webHidden/>
              </w:rPr>
              <w:fldChar w:fldCharType="begin"/>
            </w:r>
            <w:r>
              <w:rPr>
                <w:noProof/>
                <w:webHidden/>
              </w:rPr>
              <w:instrText xml:space="preserve"> PAGEREF _Toc445488158 \h </w:instrText>
            </w:r>
            <w:r>
              <w:rPr>
                <w:noProof/>
                <w:webHidden/>
              </w:rPr>
            </w:r>
            <w:r>
              <w:rPr>
                <w:noProof/>
                <w:webHidden/>
              </w:rPr>
              <w:fldChar w:fldCharType="separate"/>
            </w:r>
            <w:r>
              <w:rPr>
                <w:noProof/>
                <w:webHidden/>
              </w:rPr>
              <w:t>26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59" w:history="1">
            <w:r w:rsidRPr="00FB4951">
              <w:rPr>
                <w:rStyle w:val="Hipervnculo"/>
                <w:noProof/>
              </w:rPr>
              <w:t>Poder de negociación de los compradores</w:t>
            </w:r>
            <w:r>
              <w:rPr>
                <w:noProof/>
                <w:webHidden/>
              </w:rPr>
              <w:tab/>
            </w:r>
            <w:r>
              <w:rPr>
                <w:noProof/>
                <w:webHidden/>
              </w:rPr>
              <w:fldChar w:fldCharType="begin"/>
            </w:r>
            <w:r>
              <w:rPr>
                <w:noProof/>
                <w:webHidden/>
              </w:rPr>
              <w:instrText xml:space="preserve"> PAGEREF _Toc445488159 \h </w:instrText>
            </w:r>
            <w:r>
              <w:rPr>
                <w:noProof/>
                <w:webHidden/>
              </w:rPr>
            </w:r>
            <w:r>
              <w:rPr>
                <w:noProof/>
                <w:webHidden/>
              </w:rPr>
              <w:fldChar w:fldCharType="separate"/>
            </w:r>
            <w:r>
              <w:rPr>
                <w:noProof/>
                <w:webHidden/>
              </w:rPr>
              <w:t>26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0" w:history="1">
            <w:r w:rsidRPr="00FB4951">
              <w:rPr>
                <w:rStyle w:val="Hipervnculo"/>
                <w:noProof/>
              </w:rPr>
              <w:t>Poder de negociación de los proveedores</w:t>
            </w:r>
            <w:r>
              <w:rPr>
                <w:noProof/>
                <w:webHidden/>
              </w:rPr>
              <w:tab/>
            </w:r>
            <w:r>
              <w:rPr>
                <w:noProof/>
                <w:webHidden/>
              </w:rPr>
              <w:fldChar w:fldCharType="begin"/>
            </w:r>
            <w:r>
              <w:rPr>
                <w:noProof/>
                <w:webHidden/>
              </w:rPr>
              <w:instrText xml:space="preserve"> PAGEREF _Toc445488160 \h </w:instrText>
            </w:r>
            <w:r>
              <w:rPr>
                <w:noProof/>
                <w:webHidden/>
              </w:rPr>
            </w:r>
            <w:r>
              <w:rPr>
                <w:noProof/>
                <w:webHidden/>
              </w:rPr>
              <w:fldChar w:fldCharType="separate"/>
            </w:r>
            <w:r>
              <w:rPr>
                <w:noProof/>
                <w:webHidden/>
              </w:rPr>
              <w:t>27</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1" w:history="1">
            <w:r w:rsidRPr="00FB4951">
              <w:rPr>
                <w:rStyle w:val="Hipervnculo"/>
                <w:noProof/>
              </w:rPr>
              <w:t>Estratégica de ingreso: Matriz de YIP</w:t>
            </w:r>
            <w:r>
              <w:rPr>
                <w:noProof/>
                <w:webHidden/>
              </w:rPr>
              <w:tab/>
            </w:r>
            <w:r>
              <w:rPr>
                <w:noProof/>
                <w:webHidden/>
              </w:rPr>
              <w:fldChar w:fldCharType="begin"/>
            </w:r>
            <w:r>
              <w:rPr>
                <w:noProof/>
                <w:webHidden/>
              </w:rPr>
              <w:instrText xml:space="preserve"> PAGEREF _Toc445488161 \h </w:instrText>
            </w:r>
            <w:r>
              <w:rPr>
                <w:noProof/>
                <w:webHidden/>
              </w:rPr>
            </w:r>
            <w:r>
              <w:rPr>
                <w:noProof/>
                <w:webHidden/>
              </w:rPr>
              <w:fldChar w:fldCharType="separate"/>
            </w:r>
            <w:r>
              <w:rPr>
                <w:noProof/>
                <w:webHidden/>
              </w:rPr>
              <w:t>27</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62" w:history="1">
            <w:r w:rsidRPr="00FB4951">
              <w:rPr>
                <w:rStyle w:val="Hipervnculo"/>
                <w:noProof/>
              </w:rPr>
              <w:t>2 Analisis estrategico</w:t>
            </w:r>
            <w:r>
              <w:rPr>
                <w:noProof/>
                <w:webHidden/>
              </w:rPr>
              <w:tab/>
            </w:r>
            <w:r>
              <w:rPr>
                <w:noProof/>
                <w:webHidden/>
              </w:rPr>
              <w:fldChar w:fldCharType="begin"/>
            </w:r>
            <w:r>
              <w:rPr>
                <w:noProof/>
                <w:webHidden/>
              </w:rPr>
              <w:instrText xml:space="preserve"> PAGEREF _Toc445488162 \h </w:instrText>
            </w:r>
            <w:r>
              <w:rPr>
                <w:noProof/>
                <w:webHidden/>
              </w:rPr>
            </w:r>
            <w:r>
              <w:rPr>
                <w:noProof/>
                <w:webHidden/>
              </w:rPr>
              <w:fldChar w:fldCharType="separate"/>
            </w:r>
            <w:r>
              <w:rPr>
                <w:noProof/>
                <w:webHidden/>
              </w:rPr>
              <w:t>28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63" w:history="1">
            <w:r w:rsidRPr="00FB4951">
              <w:rPr>
                <w:rStyle w:val="Hipervnculo"/>
                <w:noProof/>
              </w:rPr>
              <w:t>2.1 Analisis de contexto</w:t>
            </w:r>
            <w:r>
              <w:rPr>
                <w:noProof/>
                <w:webHidden/>
              </w:rPr>
              <w:tab/>
            </w:r>
            <w:r>
              <w:rPr>
                <w:noProof/>
                <w:webHidden/>
              </w:rPr>
              <w:fldChar w:fldCharType="begin"/>
            </w:r>
            <w:r>
              <w:rPr>
                <w:noProof/>
                <w:webHidden/>
              </w:rPr>
              <w:instrText xml:space="preserve"> PAGEREF _Toc445488163 \h </w:instrText>
            </w:r>
            <w:r>
              <w:rPr>
                <w:noProof/>
                <w:webHidden/>
              </w:rPr>
            </w:r>
            <w:r>
              <w:rPr>
                <w:noProof/>
                <w:webHidden/>
              </w:rPr>
              <w:fldChar w:fldCharType="separate"/>
            </w:r>
            <w:r>
              <w:rPr>
                <w:noProof/>
                <w:webHidden/>
              </w:rPr>
              <w:t>28</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4" w:history="1">
            <w:r w:rsidRPr="00FB4951">
              <w:rPr>
                <w:rStyle w:val="Hipervnculo"/>
                <w:noProof/>
              </w:rPr>
              <w:t>2.1.1 Descripcion del escenario local</w:t>
            </w:r>
            <w:r>
              <w:rPr>
                <w:noProof/>
                <w:webHidden/>
              </w:rPr>
              <w:tab/>
            </w:r>
            <w:r>
              <w:rPr>
                <w:noProof/>
                <w:webHidden/>
              </w:rPr>
              <w:fldChar w:fldCharType="begin"/>
            </w:r>
            <w:r>
              <w:rPr>
                <w:noProof/>
                <w:webHidden/>
              </w:rPr>
              <w:instrText xml:space="preserve"> PAGEREF _Toc445488164 \h </w:instrText>
            </w:r>
            <w:r>
              <w:rPr>
                <w:noProof/>
                <w:webHidden/>
              </w:rPr>
            </w:r>
            <w:r>
              <w:rPr>
                <w:noProof/>
                <w:webHidden/>
              </w:rPr>
              <w:fldChar w:fldCharType="separate"/>
            </w:r>
            <w:r>
              <w:rPr>
                <w:noProof/>
                <w:webHidden/>
              </w:rPr>
              <w:t>29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5" w:history="1">
            <w:r w:rsidRPr="00FB4951">
              <w:rPr>
                <w:rStyle w:val="Hipervnculo"/>
                <w:noProof/>
              </w:rPr>
              <w:t>2.1.2 Factores economicos</w:t>
            </w:r>
            <w:r>
              <w:rPr>
                <w:noProof/>
                <w:webHidden/>
              </w:rPr>
              <w:tab/>
            </w:r>
            <w:r>
              <w:rPr>
                <w:noProof/>
                <w:webHidden/>
              </w:rPr>
              <w:fldChar w:fldCharType="begin"/>
            </w:r>
            <w:r>
              <w:rPr>
                <w:noProof/>
                <w:webHidden/>
              </w:rPr>
              <w:instrText xml:space="preserve"> PAGEREF _Toc445488165 \h </w:instrText>
            </w:r>
            <w:r>
              <w:rPr>
                <w:noProof/>
                <w:webHidden/>
              </w:rPr>
            </w:r>
            <w:r>
              <w:rPr>
                <w:noProof/>
                <w:webHidden/>
              </w:rPr>
              <w:fldChar w:fldCharType="separate"/>
            </w:r>
            <w:r>
              <w:rPr>
                <w:noProof/>
                <w:webHidden/>
              </w:rPr>
              <w:t>34</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6" w:history="1">
            <w:r w:rsidRPr="00FB4951">
              <w:rPr>
                <w:rStyle w:val="Hipervnculo"/>
                <w:noProof/>
              </w:rPr>
              <w:t>2.1.3 Factores politicos</w:t>
            </w:r>
            <w:r>
              <w:rPr>
                <w:noProof/>
                <w:webHidden/>
              </w:rPr>
              <w:tab/>
            </w:r>
            <w:r>
              <w:rPr>
                <w:noProof/>
                <w:webHidden/>
              </w:rPr>
              <w:fldChar w:fldCharType="begin"/>
            </w:r>
            <w:r>
              <w:rPr>
                <w:noProof/>
                <w:webHidden/>
              </w:rPr>
              <w:instrText xml:space="preserve"> PAGEREF _Toc445488166 \h </w:instrText>
            </w:r>
            <w:r>
              <w:rPr>
                <w:noProof/>
                <w:webHidden/>
              </w:rPr>
            </w:r>
            <w:r>
              <w:rPr>
                <w:noProof/>
                <w:webHidden/>
              </w:rPr>
              <w:fldChar w:fldCharType="separate"/>
            </w:r>
            <w:r>
              <w:rPr>
                <w:noProof/>
                <w:webHidden/>
              </w:rPr>
              <w:t>36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7" w:history="1">
            <w:r w:rsidRPr="00FB4951">
              <w:rPr>
                <w:rStyle w:val="Hipervnculo"/>
                <w:noProof/>
              </w:rPr>
              <w:t>2.1.4 Factores tecnologicos</w:t>
            </w:r>
            <w:r>
              <w:rPr>
                <w:noProof/>
                <w:webHidden/>
              </w:rPr>
              <w:tab/>
            </w:r>
            <w:r>
              <w:rPr>
                <w:noProof/>
                <w:webHidden/>
              </w:rPr>
              <w:fldChar w:fldCharType="begin"/>
            </w:r>
            <w:r>
              <w:rPr>
                <w:noProof/>
                <w:webHidden/>
              </w:rPr>
              <w:instrText xml:space="preserve"> PAGEREF _Toc445488167 \h </w:instrText>
            </w:r>
            <w:r>
              <w:rPr>
                <w:noProof/>
                <w:webHidden/>
              </w:rPr>
            </w:r>
            <w:r>
              <w:rPr>
                <w:noProof/>
                <w:webHidden/>
              </w:rPr>
              <w:fldChar w:fldCharType="separate"/>
            </w:r>
            <w:r>
              <w:rPr>
                <w:noProof/>
                <w:webHidden/>
              </w:rPr>
              <w:t>39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8" w:history="1">
            <w:r w:rsidRPr="00FB4951">
              <w:rPr>
                <w:rStyle w:val="Hipervnculo"/>
                <w:noProof/>
              </w:rPr>
              <w:t>2.1.5 Descripcion del escenario: escenario meta</w:t>
            </w:r>
            <w:r>
              <w:rPr>
                <w:noProof/>
                <w:webHidden/>
              </w:rPr>
              <w:tab/>
            </w:r>
            <w:r>
              <w:rPr>
                <w:noProof/>
                <w:webHidden/>
              </w:rPr>
              <w:fldChar w:fldCharType="begin"/>
            </w:r>
            <w:r>
              <w:rPr>
                <w:noProof/>
                <w:webHidden/>
              </w:rPr>
              <w:instrText xml:space="preserve"> PAGEREF _Toc445488168 \h </w:instrText>
            </w:r>
            <w:r>
              <w:rPr>
                <w:noProof/>
                <w:webHidden/>
              </w:rPr>
            </w:r>
            <w:r>
              <w:rPr>
                <w:noProof/>
                <w:webHidden/>
              </w:rPr>
              <w:fldChar w:fldCharType="separate"/>
            </w:r>
            <w:r>
              <w:rPr>
                <w:noProof/>
                <w:webHidden/>
              </w:rPr>
              <w:t>40</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69" w:history="1">
            <w:r w:rsidRPr="00FB4951">
              <w:rPr>
                <w:rStyle w:val="Hipervnculo"/>
                <w:noProof/>
              </w:rPr>
              <w:t>2.1.6 Analisis sectorial. Definicion de oportunidades y amenazas de negocio.</w:t>
            </w:r>
            <w:r>
              <w:rPr>
                <w:noProof/>
                <w:webHidden/>
              </w:rPr>
              <w:tab/>
            </w:r>
            <w:r>
              <w:rPr>
                <w:noProof/>
                <w:webHidden/>
              </w:rPr>
              <w:fldChar w:fldCharType="begin"/>
            </w:r>
            <w:r>
              <w:rPr>
                <w:noProof/>
                <w:webHidden/>
              </w:rPr>
              <w:instrText xml:space="preserve"> PAGEREF _Toc445488169 \h </w:instrText>
            </w:r>
            <w:r>
              <w:rPr>
                <w:noProof/>
                <w:webHidden/>
              </w:rPr>
            </w:r>
            <w:r>
              <w:rPr>
                <w:noProof/>
                <w:webHidden/>
              </w:rPr>
              <w:fldChar w:fldCharType="separate"/>
            </w:r>
            <w:r>
              <w:rPr>
                <w:noProof/>
                <w:webHidden/>
              </w:rPr>
              <w:t>41</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70" w:history="1">
            <w:r w:rsidRPr="00FB4951">
              <w:rPr>
                <w:rStyle w:val="Hipervnculo"/>
                <w:noProof/>
              </w:rPr>
              <w:t>2.2 Análisis de la Competencia.</w:t>
            </w:r>
            <w:r>
              <w:rPr>
                <w:noProof/>
                <w:webHidden/>
              </w:rPr>
              <w:tab/>
            </w:r>
            <w:r>
              <w:rPr>
                <w:noProof/>
                <w:webHidden/>
              </w:rPr>
              <w:fldChar w:fldCharType="begin"/>
            </w:r>
            <w:r>
              <w:rPr>
                <w:noProof/>
                <w:webHidden/>
              </w:rPr>
              <w:instrText xml:space="preserve"> PAGEREF _Toc445488170 \h </w:instrText>
            </w:r>
            <w:r>
              <w:rPr>
                <w:noProof/>
                <w:webHidden/>
              </w:rPr>
            </w:r>
            <w:r>
              <w:rPr>
                <w:noProof/>
                <w:webHidden/>
              </w:rPr>
              <w:fldChar w:fldCharType="separate"/>
            </w:r>
            <w:r>
              <w:rPr>
                <w:noProof/>
                <w:webHidden/>
              </w:rPr>
              <w:t>46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1" w:history="1">
            <w:r w:rsidRPr="00FB4951">
              <w:rPr>
                <w:rStyle w:val="Hipervnculo"/>
                <w:noProof/>
              </w:rPr>
              <w:t>2.2.1 Principales Competidores Directos.</w:t>
            </w:r>
            <w:r>
              <w:rPr>
                <w:noProof/>
                <w:webHidden/>
              </w:rPr>
              <w:tab/>
            </w:r>
            <w:r>
              <w:rPr>
                <w:noProof/>
                <w:webHidden/>
              </w:rPr>
              <w:fldChar w:fldCharType="begin"/>
            </w:r>
            <w:r>
              <w:rPr>
                <w:noProof/>
                <w:webHidden/>
              </w:rPr>
              <w:instrText xml:space="preserve"> PAGEREF _Toc445488171 \h </w:instrText>
            </w:r>
            <w:r>
              <w:rPr>
                <w:noProof/>
                <w:webHidden/>
              </w:rPr>
            </w:r>
            <w:r>
              <w:rPr>
                <w:noProof/>
                <w:webHidden/>
              </w:rPr>
              <w:fldChar w:fldCharType="separate"/>
            </w:r>
            <w:r>
              <w:rPr>
                <w:noProof/>
                <w:webHidden/>
              </w:rPr>
              <w:t>52</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2" w:history="1">
            <w:r w:rsidRPr="00FB4951">
              <w:rPr>
                <w:rStyle w:val="Hipervnculo"/>
                <w:noProof/>
              </w:rPr>
              <w:t>2.2.2 Análisis de la Cadena de Valor</w:t>
            </w:r>
            <w:r>
              <w:rPr>
                <w:noProof/>
                <w:webHidden/>
              </w:rPr>
              <w:tab/>
            </w:r>
            <w:r>
              <w:rPr>
                <w:noProof/>
                <w:webHidden/>
              </w:rPr>
              <w:fldChar w:fldCharType="begin"/>
            </w:r>
            <w:r>
              <w:rPr>
                <w:noProof/>
                <w:webHidden/>
              </w:rPr>
              <w:instrText xml:space="preserve"> PAGEREF _Toc445488172 \h </w:instrText>
            </w:r>
            <w:r>
              <w:rPr>
                <w:noProof/>
                <w:webHidden/>
              </w:rPr>
            </w:r>
            <w:r>
              <w:rPr>
                <w:noProof/>
                <w:webHidden/>
              </w:rPr>
              <w:fldChar w:fldCharType="separate"/>
            </w:r>
            <w:r>
              <w:rPr>
                <w:noProof/>
                <w:webHidden/>
              </w:rPr>
              <w:t>55</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3" w:history="1">
            <w:r w:rsidRPr="00FB4951">
              <w:rPr>
                <w:rStyle w:val="Hipervnculo"/>
                <w:noProof/>
              </w:rPr>
              <w:t>2.2.3 Definición de Factores Críticos de Éxito (FCE)</w:t>
            </w:r>
            <w:r>
              <w:rPr>
                <w:noProof/>
                <w:webHidden/>
              </w:rPr>
              <w:tab/>
            </w:r>
            <w:r>
              <w:rPr>
                <w:noProof/>
                <w:webHidden/>
              </w:rPr>
              <w:fldChar w:fldCharType="begin"/>
            </w:r>
            <w:r>
              <w:rPr>
                <w:noProof/>
                <w:webHidden/>
              </w:rPr>
              <w:instrText xml:space="preserve"> PAGEREF _Toc445488173 \h </w:instrText>
            </w:r>
            <w:r>
              <w:rPr>
                <w:noProof/>
                <w:webHidden/>
              </w:rPr>
            </w:r>
            <w:r>
              <w:rPr>
                <w:noProof/>
                <w:webHidden/>
              </w:rPr>
              <w:fldChar w:fldCharType="separate"/>
            </w:r>
            <w:r>
              <w:rPr>
                <w:noProof/>
                <w:webHidden/>
              </w:rPr>
              <w:t>57</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4" w:history="1">
            <w:r w:rsidRPr="00FB4951">
              <w:rPr>
                <w:rStyle w:val="Hipervnculo"/>
                <w:noProof/>
                <w:lang w:eastAsia="es-ES"/>
              </w:rPr>
              <w:t>2.2.4 Fortalezas y debilidades del negocio</w:t>
            </w:r>
            <w:r>
              <w:rPr>
                <w:noProof/>
                <w:webHidden/>
              </w:rPr>
              <w:tab/>
            </w:r>
            <w:r>
              <w:rPr>
                <w:noProof/>
                <w:webHidden/>
              </w:rPr>
              <w:fldChar w:fldCharType="begin"/>
            </w:r>
            <w:r>
              <w:rPr>
                <w:noProof/>
                <w:webHidden/>
              </w:rPr>
              <w:instrText xml:space="preserve"> PAGEREF _Toc445488174 \h </w:instrText>
            </w:r>
            <w:r>
              <w:rPr>
                <w:noProof/>
                <w:webHidden/>
              </w:rPr>
            </w:r>
            <w:r>
              <w:rPr>
                <w:noProof/>
                <w:webHidden/>
              </w:rPr>
              <w:fldChar w:fldCharType="separate"/>
            </w:r>
            <w:r>
              <w:rPr>
                <w:noProof/>
                <w:webHidden/>
              </w:rPr>
              <w:t>61</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75" w:history="1">
            <w:r w:rsidRPr="00FB4951">
              <w:rPr>
                <w:rStyle w:val="Hipervnculo"/>
                <w:noProof/>
              </w:rPr>
              <w:t>3 Analisis FODA</w:t>
            </w:r>
            <w:r>
              <w:rPr>
                <w:noProof/>
                <w:webHidden/>
              </w:rPr>
              <w:tab/>
            </w:r>
            <w:r>
              <w:rPr>
                <w:noProof/>
                <w:webHidden/>
              </w:rPr>
              <w:fldChar w:fldCharType="begin"/>
            </w:r>
            <w:r>
              <w:rPr>
                <w:noProof/>
                <w:webHidden/>
              </w:rPr>
              <w:instrText xml:space="preserve"> PAGEREF _Toc445488175 \h </w:instrText>
            </w:r>
            <w:r>
              <w:rPr>
                <w:noProof/>
                <w:webHidden/>
              </w:rPr>
            </w:r>
            <w:r>
              <w:rPr>
                <w:noProof/>
                <w:webHidden/>
              </w:rPr>
              <w:fldChar w:fldCharType="separate"/>
            </w:r>
            <w:r>
              <w:rPr>
                <w:noProof/>
                <w:webHidden/>
              </w:rPr>
              <w:t>62</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76" w:history="1">
            <w:r w:rsidRPr="00FB4951">
              <w:rPr>
                <w:rStyle w:val="Hipervnculo"/>
                <w:noProof/>
              </w:rPr>
              <w:t>3.1 Cuadro foda</w:t>
            </w:r>
            <w:r>
              <w:rPr>
                <w:noProof/>
                <w:webHidden/>
              </w:rPr>
              <w:tab/>
            </w:r>
            <w:r>
              <w:rPr>
                <w:noProof/>
                <w:webHidden/>
              </w:rPr>
              <w:fldChar w:fldCharType="begin"/>
            </w:r>
            <w:r>
              <w:rPr>
                <w:noProof/>
                <w:webHidden/>
              </w:rPr>
              <w:instrText xml:space="preserve"> PAGEREF _Toc445488176 \h </w:instrText>
            </w:r>
            <w:r>
              <w:rPr>
                <w:noProof/>
                <w:webHidden/>
              </w:rPr>
            </w:r>
            <w:r>
              <w:rPr>
                <w:noProof/>
                <w:webHidden/>
              </w:rPr>
              <w:fldChar w:fldCharType="separate"/>
            </w:r>
            <w:r>
              <w:rPr>
                <w:noProof/>
                <w:webHidden/>
              </w:rPr>
              <w:t>62</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77" w:history="1">
            <w:r w:rsidRPr="00FB4951">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_Toc445488177 \h </w:instrText>
            </w:r>
            <w:r>
              <w:rPr>
                <w:noProof/>
                <w:webHidden/>
              </w:rPr>
            </w:r>
            <w:r>
              <w:rPr>
                <w:noProof/>
                <w:webHidden/>
              </w:rPr>
              <w:fldChar w:fldCharType="separate"/>
            </w:r>
            <w:r>
              <w:rPr>
                <w:noProof/>
                <w:webHidden/>
              </w:rPr>
              <w:t>63</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8" w:history="1">
            <w:r w:rsidRPr="00FB4951">
              <w:rPr>
                <w:rStyle w:val="Hipervnculo"/>
                <w:noProof/>
              </w:rPr>
              <w:t>Fortalezas</w:t>
            </w:r>
            <w:r>
              <w:rPr>
                <w:noProof/>
                <w:webHidden/>
              </w:rPr>
              <w:tab/>
            </w:r>
            <w:r>
              <w:rPr>
                <w:noProof/>
                <w:webHidden/>
              </w:rPr>
              <w:fldChar w:fldCharType="begin"/>
            </w:r>
            <w:r>
              <w:rPr>
                <w:noProof/>
                <w:webHidden/>
              </w:rPr>
              <w:instrText xml:space="preserve"> PAGEREF _Toc445488178 \h </w:instrText>
            </w:r>
            <w:r>
              <w:rPr>
                <w:noProof/>
                <w:webHidden/>
              </w:rPr>
            </w:r>
            <w:r>
              <w:rPr>
                <w:noProof/>
                <w:webHidden/>
              </w:rPr>
              <w:fldChar w:fldCharType="separate"/>
            </w:r>
            <w:r>
              <w:rPr>
                <w:noProof/>
                <w:webHidden/>
              </w:rPr>
              <w:t>63</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79" w:history="1">
            <w:r w:rsidRPr="00FB4951">
              <w:rPr>
                <w:rStyle w:val="Hipervnculo"/>
                <w:noProof/>
              </w:rPr>
              <w:t>Oportunidades</w:t>
            </w:r>
            <w:r>
              <w:rPr>
                <w:noProof/>
                <w:webHidden/>
              </w:rPr>
              <w:tab/>
            </w:r>
            <w:r>
              <w:rPr>
                <w:noProof/>
                <w:webHidden/>
              </w:rPr>
              <w:fldChar w:fldCharType="begin"/>
            </w:r>
            <w:r>
              <w:rPr>
                <w:noProof/>
                <w:webHidden/>
              </w:rPr>
              <w:instrText xml:space="preserve"> PAGEREF _Toc445488179 \h </w:instrText>
            </w:r>
            <w:r>
              <w:rPr>
                <w:noProof/>
                <w:webHidden/>
              </w:rPr>
            </w:r>
            <w:r>
              <w:rPr>
                <w:noProof/>
                <w:webHidden/>
              </w:rPr>
              <w:fldChar w:fldCharType="separate"/>
            </w:r>
            <w:r>
              <w:rPr>
                <w:noProof/>
                <w:webHidden/>
              </w:rPr>
              <w:t>63</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80" w:history="1">
            <w:r w:rsidRPr="00FB4951">
              <w:rPr>
                <w:rStyle w:val="Hipervnculo"/>
                <w:noProof/>
              </w:rPr>
              <w:t>Debilidades</w:t>
            </w:r>
            <w:r>
              <w:rPr>
                <w:noProof/>
                <w:webHidden/>
              </w:rPr>
              <w:tab/>
            </w:r>
            <w:r>
              <w:rPr>
                <w:noProof/>
                <w:webHidden/>
              </w:rPr>
              <w:fldChar w:fldCharType="begin"/>
            </w:r>
            <w:r>
              <w:rPr>
                <w:noProof/>
                <w:webHidden/>
              </w:rPr>
              <w:instrText xml:space="preserve"> PAGEREF _Toc445488180 \h </w:instrText>
            </w:r>
            <w:r>
              <w:rPr>
                <w:noProof/>
                <w:webHidden/>
              </w:rPr>
            </w:r>
            <w:r>
              <w:rPr>
                <w:noProof/>
                <w:webHidden/>
              </w:rPr>
              <w:fldChar w:fldCharType="separate"/>
            </w:r>
            <w:r>
              <w:rPr>
                <w:noProof/>
                <w:webHidden/>
              </w:rPr>
              <w:t>64</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81" w:history="1">
            <w:r w:rsidRPr="00FB4951">
              <w:rPr>
                <w:rStyle w:val="Hipervnculo"/>
                <w:noProof/>
              </w:rPr>
              <w:t>Amenazas</w:t>
            </w:r>
            <w:r>
              <w:rPr>
                <w:noProof/>
                <w:webHidden/>
              </w:rPr>
              <w:tab/>
            </w:r>
            <w:r>
              <w:rPr>
                <w:noProof/>
                <w:webHidden/>
              </w:rPr>
              <w:fldChar w:fldCharType="begin"/>
            </w:r>
            <w:r>
              <w:rPr>
                <w:noProof/>
                <w:webHidden/>
              </w:rPr>
              <w:instrText xml:space="preserve"> PAGEREF _Toc445488181 \h </w:instrText>
            </w:r>
            <w:r>
              <w:rPr>
                <w:noProof/>
                <w:webHidden/>
              </w:rPr>
            </w:r>
            <w:r>
              <w:rPr>
                <w:noProof/>
                <w:webHidden/>
              </w:rPr>
              <w:fldChar w:fldCharType="separate"/>
            </w:r>
            <w:r>
              <w:rPr>
                <w:noProof/>
                <w:webHidden/>
              </w:rPr>
              <w:t>64</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2" w:history="1">
            <w:r w:rsidRPr="00FB4951">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_Toc445488182 \h </w:instrText>
            </w:r>
            <w:r>
              <w:rPr>
                <w:noProof/>
                <w:webHidden/>
              </w:rPr>
            </w:r>
            <w:r>
              <w:rPr>
                <w:noProof/>
                <w:webHidden/>
              </w:rPr>
              <w:fldChar w:fldCharType="separate"/>
            </w:r>
            <w:r>
              <w:rPr>
                <w:noProof/>
                <w:webHidden/>
              </w:rPr>
              <w:t>65</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3" w:history="1">
            <w:r w:rsidRPr="00FB4951">
              <w:rPr>
                <w:rStyle w:val="Hipervnculo"/>
                <w:noProof/>
              </w:rPr>
              <w:t>3.3 Conclusion: atractivo de la industria, fortalezas de negocio.</w:t>
            </w:r>
            <w:r>
              <w:rPr>
                <w:noProof/>
                <w:webHidden/>
              </w:rPr>
              <w:tab/>
            </w:r>
            <w:r>
              <w:rPr>
                <w:noProof/>
                <w:webHidden/>
              </w:rPr>
              <w:fldChar w:fldCharType="begin"/>
            </w:r>
            <w:r>
              <w:rPr>
                <w:noProof/>
                <w:webHidden/>
              </w:rPr>
              <w:instrText xml:space="preserve"> PAGEREF _Toc445488183 \h </w:instrText>
            </w:r>
            <w:r>
              <w:rPr>
                <w:noProof/>
                <w:webHidden/>
              </w:rPr>
            </w:r>
            <w:r>
              <w:rPr>
                <w:noProof/>
                <w:webHidden/>
              </w:rPr>
              <w:fldChar w:fldCharType="separate"/>
            </w:r>
            <w:r>
              <w:rPr>
                <w:noProof/>
                <w:webHidden/>
              </w:rPr>
              <w:t>66</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84" w:history="1">
            <w:r w:rsidRPr="00FB4951">
              <w:rPr>
                <w:rStyle w:val="Hipervnculo"/>
                <w:noProof/>
              </w:rPr>
              <w:t>4 Segmentación</w:t>
            </w:r>
            <w:r>
              <w:rPr>
                <w:noProof/>
                <w:webHidden/>
              </w:rPr>
              <w:tab/>
            </w:r>
            <w:r>
              <w:rPr>
                <w:noProof/>
                <w:webHidden/>
              </w:rPr>
              <w:fldChar w:fldCharType="begin"/>
            </w:r>
            <w:r>
              <w:rPr>
                <w:noProof/>
                <w:webHidden/>
              </w:rPr>
              <w:instrText xml:space="preserve"> PAGEREF _Toc445488184 \h </w:instrText>
            </w:r>
            <w:r>
              <w:rPr>
                <w:noProof/>
                <w:webHidden/>
              </w:rPr>
            </w:r>
            <w:r>
              <w:rPr>
                <w:noProof/>
                <w:webHidden/>
              </w:rPr>
              <w:fldChar w:fldCharType="separate"/>
            </w:r>
            <w:r>
              <w:rPr>
                <w:noProof/>
                <w:webHidden/>
              </w:rPr>
              <w:t>67</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5" w:history="1">
            <w:r w:rsidRPr="00FB4951">
              <w:rPr>
                <w:rStyle w:val="Hipervnculo"/>
                <w:noProof/>
              </w:rPr>
              <w:t>4.1 Segmentación de consumidores y negocios.</w:t>
            </w:r>
            <w:r>
              <w:rPr>
                <w:noProof/>
                <w:webHidden/>
              </w:rPr>
              <w:tab/>
            </w:r>
            <w:r>
              <w:rPr>
                <w:noProof/>
                <w:webHidden/>
              </w:rPr>
              <w:fldChar w:fldCharType="begin"/>
            </w:r>
            <w:r>
              <w:rPr>
                <w:noProof/>
                <w:webHidden/>
              </w:rPr>
              <w:instrText xml:space="preserve"> PAGEREF _Toc445488185 \h </w:instrText>
            </w:r>
            <w:r>
              <w:rPr>
                <w:noProof/>
                <w:webHidden/>
              </w:rPr>
            </w:r>
            <w:r>
              <w:rPr>
                <w:noProof/>
                <w:webHidden/>
              </w:rPr>
              <w:fldChar w:fldCharType="separate"/>
            </w:r>
            <w:r>
              <w:rPr>
                <w:noProof/>
                <w:webHidden/>
              </w:rPr>
              <w:t>68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6" w:history="1">
            <w:r w:rsidRPr="00FB4951">
              <w:rPr>
                <w:rStyle w:val="Hipervnculo"/>
                <w:noProof/>
              </w:rPr>
              <w:t>4.2 Identificación de grupos diferenciados de consumidores.</w:t>
            </w:r>
            <w:r>
              <w:rPr>
                <w:noProof/>
                <w:webHidden/>
              </w:rPr>
              <w:tab/>
            </w:r>
            <w:r>
              <w:rPr>
                <w:noProof/>
                <w:webHidden/>
              </w:rPr>
              <w:fldChar w:fldCharType="begin"/>
            </w:r>
            <w:r>
              <w:rPr>
                <w:noProof/>
                <w:webHidden/>
              </w:rPr>
              <w:instrText xml:space="preserve"> PAGEREF _Toc445488186 \h </w:instrText>
            </w:r>
            <w:r>
              <w:rPr>
                <w:noProof/>
                <w:webHidden/>
              </w:rPr>
            </w:r>
            <w:r>
              <w:rPr>
                <w:noProof/>
                <w:webHidden/>
              </w:rPr>
              <w:fldChar w:fldCharType="separate"/>
            </w:r>
            <w:r>
              <w:rPr>
                <w:noProof/>
                <w:webHidden/>
              </w:rPr>
              <w:t>68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7" w:history="1">
            <w:r w:rsidRPr="00FB4951">
              <w:rPr>
                <w:rStyle w:val="Hipervnculo"/>
                <w:noProof/>
              </w:rPr>
              <w:t>4.3 ¿Quiénes son los potenciales usuarios/compradores del negocio?</w:t>
            </w:r>
            <w:r>
              <w:rPr>
                <w:noProof/>
                <w:webHidden/>
              </w:rPr>
              <w:tab/>
            </w:r>
            <w:r>
              <w:rPr>
                <w:noProof/>
                <w:webHidden/>
              </w:rPr>
              <w:fldChar w:fldCharType="begin"/>
            </w:r>
            <w:r>
              <w:rPr>
                <w:noProof/>
                <w:webHidden/>
              </w:rPr>
              <w:instrText xml:space="preserve"> PAGEREF _Toc445488187 \h </w:instrText>
            </w:r>
            <w:r>
              <w:rPr>
                <w:noProof/>
                <w:webHidden/>
              </w:rPr>
            </w:r>
            <w:r>
              <w:rPr>
                <w:noProof/>
                <w:webHidden/>
              </w:rPr>
              <w:fldChar w:fldCharType="separate"/>
            </w:r>
            <w:r>
              <w:rPr>
                <w:noProof/>
                <w:webHidden/>
              </w:rPr>
              <w:t>72</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88" w:history="1">
            <w:r w:rsidRPr="00FB4951">
              <w:rPr>
                <w:rStyle w:val="Hipervnculo"/>
                <w:noProof/>
              </w:rPr>
              <w:t>4.4 Pautas de comportamiento esperado de cada segmento</w:t>
            </w:r>
            <w:r>
              <w:rPr>
                <w:noProof/>
                <w:webHidden/>
              </w:rPr>
              <w:tab/>
            </w:r>
            <w:r>
              <w:rPr>
                <w:noProof/>
                <w:webHidden/>
              </w:rPr>
              <w:fldChar w:fldCharType="begin"/>
            </w:r>
            <w:r>
              <w:rPr>
                <w:noProof/>
                <w:webHidden/>
              </w:rPr>
              <w:instrText xml:space="preserve"> PAGEREF _Toc445488188 \h </w:instrText>
            </w:r>
            <w:r>
              <w:rPr>
                <w:noProof/>
                <w:webHidden/>
              </w:rPr>
            </w:r>
            <w:r>
              <w:rPr>
                <w:noProof/>
                <w:webHidden/>
              </w:rPr>
              <w:fldChar w:fldCharType="separate"/>
            </w:r>
            <w:r>
              <w:rPr>
                <w:noProof/>
                <w:webHidden/>
              </w:rPr>
              <w:t>73</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89" w:history="1">
            <w:r w:rsidRPr="00FB4951">
              <w:rPr>
                <w:rStyle w:val="Hipervnculo"/>
                <w:noProof/>
              </w:rPr>
              <w:t>5 Plan de Acción</w:t>
            </w:r>
            <w:r>
              <w:rPr>
                <w:noProof/>
                <w:webHidden/>
              </w:rPr>
              <w:tab/>
            </w:r>
            <w:r>
              <w:rPr>
                <w:noProof/>
                <w:webHidden/>
              </w:rPr>
              <w:fldChar w:fldCharType="begin"/>
            </w:r>
            <w:r>
              <w:rPr>
                <w:noProof/>
                <w:webHidden/>
              </w:rPr>
              <w:instrText xml:space="preserve"> PAGEREF _Toc445488189 \h </w:instrText>
            </w:r>
            <w:r>
              <w:rPr>
                <w:noProof/>
                <w:webHidden/>
              </w:rPr>
            </w:r>
            <w:r>
              <w:rPr>
                <w:noProof/>
                <w:webHidden/>
              </w:rPr>
              <w:fldChar w:fldCharType="separate"/>
            </w:r>
            <w:r>
              <w:rPr>
                <w:noProof/>
                <w:webHidden/>
              </w:rPr>
              <w:t>76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0" w:history="1">
            <w:r w:rsidRPr="00FB4951">
              <w:rPr>
                <w:rStyle w:val="Hipervnculo"/>
                <w:noProof/>
              </w:rPr>
              <w:t>5.1 Programas Generales de acción</w:t>
            </w:r>
            <w:r>
              <w:rPr>
                <w:noProof/>
                <w:webHidden/>
              </w:rPr>
              <w:tab/>
            </w:r>
            <w:r>
              <w:rPr>
                <w:noProof/>
                <w:webHidden/>
              </w:rPr>
              <w:fldChar w:fldCharType="begin"/>
            </w:r>
            <w:r>
              <w:rPr>
                <w:noProof/>
                <w:webHidden/>
              </w:rPr>
              <w:instrText xml:space="preserve"> PAGEREF _Toc445488190 \h </w:instrText>
            </w:r>
            <w:r>
              <w:rPr>
                <w:noProof/>
                <w:webHidden/>
              </w:rPr>
            </w:r>
            <w:r>
              <w:rPr>
                <w:noProof/>
                <w:webHidden/>
              </w:rPr>
              <w:fldChar w:fldCharType="separate"/>
            </w:r>
            <w:r>
              <w:rPr>
                <w:noProof/>
                <w:webHidden/>
              </w:rPr>
              <w:t>76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1" w:history="1">
            <w:r w:rsidRPr="00FB4951">
              <w:rPr>
                <w:rStyle w:val="Hipervnculo"/>
                <w:noProof/>
              </w:rPr>
              <w:t>5.2 Programas Específicos de acción</w:t>
            </w:r>
            <w:r>
              <w:rPr>
                <w:noProof/>
                <w:webHidden/>
              </w:rPr>
              <w:tab/>
            </w:r>
            <w:r>
              <w:rPr>
                <w:noProof/>
                <w:webHidden/>
              </w:rPr>
              <w:fldChar w:fldCharType="begin"/>
            </w:r>
            <w:r>
              <w:rPr>
                <w:noProof/>
                <w:webHidden/>
              </w:rPr>
              <w:instrText xml:space="preserve"> PAGEREF _Toc445488191 \h </w:instrText>
            </w:r>
            <w:r>
              <w:rPr>
                <w:noProof/>
                <w:webHidden/>
              </w:rPr>
            </w:r>
            <w:r>
              <w:rPr>
                <w:noProof/>
                <w:webHidden/>
              </w:rPr>
              <w:fldChar w:fldCharType="separate"/>
            </w:r>
            <w:r>
              <w:rPr>
                <w:noProof/>
                <w:webHidden/>
              </w:rPr>
              <w:t>77</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92" w:history="1">
            <w:r w:rsidRPr="00FB4951">
              <w:rPr>
                <w:rStyle w:val="Hipervnculo"/>
                <w:noProof/>
              </w:rPr>
              <w:t>Negocio</w:t>
            </w:r>
            <w:r>
              <w:rPr>
                <w:noProof/>
                <w:webHidden/>
              </w:rPr>
              <w:tab/>
            </w:r>
            <w:r>
              <w:rPr>
                <w:noProof/>
                <w:webHidden/>
              </w:rPr>
              <w:fldChar w:fldCharType="begin"/>
            </w:r>
            <w:r>
              <w:rPr>
                <w:noProof/>
                <w:webHidden/>
              </w:rPr>
              <w:instrText xml:space="preserve"> PAGEREF _Toc445488192 \h </w:instrText>
            </w:r>
            <w:r>
              <w:rPr>
                <w:noProof/>
                <w:webHidden/>
              </w:rPr>
            </w:r>
            <w:r>
              <w:rPr>
                <w:noProof/>
                <w:webHidden/>
              </w:rPr>
              <w:fldChar w:fldCharType="separate"/>
            </w:r>
            <w:r>
              <w:rPr>
                <w:noProof/>
                <w:webHidden/>
              </w:rPr>
              <w:t>79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93" w:history="1">
            <w:r w:rsidRPr="00FB4951">
              <w:rPr>
                <w:rStyle w:val="Hipervnculo"/>
                <w:noProof/>
              </w:rPr>
              <w:t>Tecnología</w:t>
            </w:r>
            <w:r>
              <w:rPr>
                <w:noProof/>
                <w:webHidden/>
              </w:rPr>
              <w:tab/>
            </w:r>
            <w:r>
              <w:rPr>
                <w:noProof/>
                <w:webHidden/>
              </w:rPr>
              <w:fldChar w:fldCharType="begin"/>
            </w:r>
            <w:r>
              <w:rPr>
                <w:noProof/>
                <w:webHidden/>
              </w:rPr>
              <w:instrText xml:space="preserve"> PAGEREF _Toc445488193 \h </w:instrText>
            </w:r>
            <w:r>
              <w:rPr>
                <w:noProof/>
                <w:webHidden/>
              </w:rPr>
            </w:r>
            <w:r>
              <w:rPr>
                <w:noProof/>
                <w:webHidden/>
              </w:rPr>
              <w:fldChar w:fldCharType="separate"/>
            </w:r>
            <w:r>
              <w:rPr>
                <w:noProof/>
                <w:webHidden/>
              </w:rPr>
              <w:t>80</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194" w:history="1">
            <w:r w:rsidRPr="00FB4951">
              <w:rPr>
                <w:rStyle w:val="Hipervnculo"/>
                <w:noProof/>
              </w:rPr>
              <w:t>6 Plan de marketing</w:t>
            </w:r>
            <w:r>
              <w:rPr>
                <w:noProof/>
                <w:webHidden/>
              </w:rPr>
              <w:tab/>
            </w:r>
            <w:r>
              <w:rPr>
                <w:noProof/>
                <w:webHidden/>
              </w:rPr>
              <w:fldChar w:fldCharType="begin"/>
            </w:r>
            <w:r>
              <w:rPr>
                <w:noProof/>
                <w:webHidden/>
              </w:rPr>
              <w:instrText xml:space="preserve"> PAGEREF _Toc445488194 \h </w:instrText>
            </w:r>
            <w:r>
              <w:rPr>
                <w:noProof/>
                <w:webHidden/>
              </w:rPr>
            </w:r>
            <w:r>
              <w:rPr>
                <w:noProof/>
                <w:webHidden/>
              </w:rPr>
              <w:fldChar w:fldCharType="separate"/>
            </w:r>
            <w:r>
              <w:rPr>
                <w:noProof/>
                <w:webHidden/>
              </w:rPr>
              <w:t>82</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5" w:history="1">
            <w:r w:rsidRPr="00FB4951">
              <w:rPr>
                <w:rStyle w:val="Hipervnculo"/>
                <w:noProof/>
              </w:rPr>
              <w:t>6.1 Objetivos</w:t>
            </w:r>
            <w:r>
              <w:rPr>
                <w:noProof/>
                <w:webHidden/>
              </w:rPr>
              <w:tab/>
            </w:r>
            <w:r>
              <w:rPr>
                <w:noProof/>
                <w:webHidden/>
              </w:rPr>
              <w:fldChar w:fldCharType="begin"/>
            </w:r>
            <w:r>
              <w:rPr>
                <w:noProof/>
                <w:webHidden/>
              </w:rPr>
              <w:instrText xml:space="preserve"> PAGEREF _Toc445488195 \h </w:instrText>
            </w:r>
            <w:r>
              <w:rPr>
                <w:noProof/>
                <w:webHidden/>
              </w:rPr>
            </w:r>
            <w:r>
              <w:rPr>
                <w:noProof/>
                <w:webHidden/>
              </w:rPr>
              <w:fldChar w:fldCharType="separate"/>
            </w:r>
            <w:r>
              <w:rPr>
                <w:noProof/>
                <w:webHidden/>
              </w:rPr>
              <w:t>83</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6" w:history="1">
            <w:r w:rsidRPr="00FB4951">
              <w:rPr>
                <w:rStyle w:val="Hipervnculo"/>
                <w:noProof/>
              </w:rPr>
              <w:t>6.2 Resultados esperados en materias de cobertura y participación</w:t>
            </w:r>
            <w:r>
              <w:rPr>
                <w:noProof/>
                <w:webHidden/>
              </w:rPr>
              <w:tab/>
            </w:r>
            <w:r>
              <w:rPr>
                <w:noProof/>
                <w:webHidden/>
              </w:rPr>
              <w:fldChar w:fldCharType="begin"/>
            </w:r>
            <w:r>
              <w:rPr>
                <w:noProof/>
                <w:webHidden/>
              </w:rPr>
              <w:instrText xml:space="preserve"> PAGEREF _Toc445488196 \h </w:instrText>
            </w:r>
            <w:r>
              <w:rPr>
                <w:noProof/>
                <w:webHidden/>
              </w:rPr>
            </w:r>
            <w:r>
              <w:rPr>
                <w:noProof/>
                <w:webHidden/>
              </w:rPr>
              <w:fldChar w:fldCharType="separate"/>
            </w:r>
            <w:r>
              <w:rPr>
                <w:noProof/>
                <w:webHidden/>
              </w:rPr>
              <w:t>86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7" w:history="1">
            <w:r w:rsidRPr="00FB4951">
              <w:rPr>
                <w:rStyle w:val="Hipervnculo"/>
                <w:noProof/>
              </w:rPr>
              <w:t>6.3 Metas de posicionamientos</w:t>
            </w:r>
            <w:r>
              <w:rPr>
                <w:noProof/>
                <w:webHidden/>
              </w:rPr>
              <w:tab/>
            </w:r>
            <w:r>
              <w:rPr>
                <w:noProof/>
                <w:webHidden/>
              </w:rPr>
              <w:fldChar w:fldCharType="begin"/>
            </w:r>
            <w:r>
              <w:rPr>
                <w:noProof/>
                <w:webHidden/>
              </w:rPr>
              <w:instrText xml:space="preserve"> PAGEREF _Toc445488197 \h </w:instrText>
            </w:r>
            <w:r>
              <w:rPr>
                <w:noProof/>
                <w:webHidden/>
              </w:rPr>
            </w:r>
            <w:r>
              <w:rPr>
                <w:noProof/>
                <w:webHidden/>
              </w:rPr>
              <w:fldChar w:fldCharType="separate"/>
            </w:r>
            <w:r>
              <w:rPr>
                <w:noProof/>
                <w:webHidden/>
              </w:rPr>
              <w:t>88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198" w:history="1">
            <w:r w:rsidRPr="00FB4951">
              <w:rPr>
                <w:rStyle w:val="Hipervnculo"/>
                <w:noProof/>
              </w:rPr>
              <w:t>6.4 producto. estrategias de producto</w:t>
            </w:r>
            <w:r>
              <w:rPr>
                <w:noProof/>
                <w:webHidden/>
              </w:rPr>
              <w:tab/>
            </w:r>
            <w:r>
              <w:rPr>
                <w:noProof/>
                <w:webHidden/>
              </w:rPr>
              <w:fldChar w:fldCharType="begin"/>
            </w:r>
            <w:r>
              <w:rPr>
                <w:noProof/>
                <w:webHidden/>
              </w:rPr>
              <w:instrText xml:space="preserve"> PAGEREF _Toc445488198 \h </w:instrText>
            </w:r>
            <w:r>
              <w:rPr>
                <w:noProof/>
                <w:webHidden/>
              </w:rPr>
            </w:r>
            <w:r>
              <w:rPr>
                <w:noProof/>
                <w:webHidden/>
              </w:rPr>
              <w:fldChar w:fldCharType="separate"/>
            </w:r>
            <w:r>
              <w:rPr>
                <w:noProof/>
                <w:webHidden/>
              </w:rPr>
              <w:t>90</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199" w:history="1">
            <w:r w:rsidRPr="00FB4951">
              <w:rPr>
                <w:rStyle w:val="Hipervnculo"/>
                <w:noProof/>
              </w:rPr>
              <w:t>6.4.1 describa el producto/servicio (qué es y que no es)</w:t>
            </w:r>
            <w:r>
              <w:rPr>
                <w:noProof/>
                <w:webHidden/>
              </w:rPr>
              <w:tab/>
            </w:r>
            <w:r>
              <w:rPr>
                <w:noProof/>
                <w:webHidden/>
              </w:rPr>
              <w:fldChar w:fldCharType="begin"/>
            </w:r>
            <w:r>
              <w:rPr>
                <w:noProof/>
                <w:webHidden/>
              </w:rPr>
              <w:instrText xml:space="preserve"> PAGEREF _Toc445488199 \h </w:instrText>
            </w:r>
            <w:r>
              <w:rPr>
                <w:noProof/>
                <w:webHidden/>
              </w:rPr>
            </w:r>
            <w:r>
              <w:rPr>
                <w:noProof/>
                <w:webHidden/>
              </w:rPr>
              <w:fldChar w:fldCharType="separate"/>
            </w:r>
            <w:r>
              <w:rPr>
                <w:noProof/>
                <w:webHidden/>
              </w:rPr>
              <w:t>91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0" w:history="1">
            <w:r w:rsidRPr="00FB4951">
              <w:rPr>
                <w:rStyle w:val="Hipervnculo"/>
                <w:noProof/>
              </w:rPr>
              <w:t>6.4.2 ¿Es un producto/servicio durable, estacional?</w:t>
            </w:r>
            <w:r>
              <w:rPr>
                <w:noProof/>
                <w:webHidden/>
              </w:rPr>
              <w:tab/>
            </w:r>
            <w:r>
              <w:rPr>
                <w:noProof/>
                <w:webHidden/>
              </w:rPr>
              <w:fldChar w:fldCharType="begin"/>
            </w:r>
            <w:r>
              <w:rPr>
                <w:noProof/>
                <w:webHidden/>
              </w:rPr>
              <w:instrText xml:space="preserve"> PAGEREF _Toc445488200 \h </w:instrText>
            </w:r>
            <w:r>
              <w:rPr>
                <w:noProof/>
                <w:webHidden/>
              </w:rPr>
            </w:r>
            <w:r>
              <w:rPr>
                <w:noProof/>
                <w:webHidden/>
              </w:rPr>
              <w:fldChar w:fldCharType="separate"/>
            </w:r>
            <w:r>
              <w:rPr>
                <w:noProof/>
                <w:webHidden/>
              </w:rPr>
              <w:t>95</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1" w:history="1">
            <w:r w:rsidRPr="00FB4951">
              <w:rPr>
                <w:rStyle w:val="Hipervnculo"/>
                <w:noProof/>
              </w:rPr>
              <w:t>6.4.3 ¿Cuáles son las características de su servicio que usted considera influyen sobre la decisión de compra?</w:t>
            </w:r>
            <w:r>
              <w:rPr>
                <w:noProof/>
                <w:webHidden/>
              </w:rPr>
              <w:tab/>
            </w:r>
            <w:r>
              <w:rPr>
                <w:noProof/>
                <w:webHidden/>
              </w:rPr>
              <w:fldChar w:fldCharType="begin"/>
            </w:r>
            <w:r>
              <w:rPr>
                <w:noProof/>
                <w:webHidden/>
              </w:rPr>
              <w:instrText xml:space="preserve"> PAGEREF _Toc445488201 \h </w:instrText>
            </w:r>
            <w:r>
              <w:rPr>
                <w:noProof/>
                <w:webHidden/>
              </w:rPr>
            </w:r>
            <w:r>
              <w:rPr>
                <w:noProof/>
                <w:webHidden/>
              </w:rPr>
              <w:fldChar w:fldCharType="separate"/>
            </w:r>
            <w:r>
              <w:rPr>
                <w:noProof/>
                <w:webHidden/>
              </w:rPr>
              <w:t>97</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2" w:history="1">
            <w:r w:rsidRPr="00FB4951">
              <w:rPr>
                <w:rStyle w:val="Hipervnculo"/>
                <w:noProof/>
              </w:rPr>
              <w:t>6.4.4 ¿Existen estudios que respalden sus hipótesis?</w:t>
            </w:r>
            <w:r>
              <w:rPr>
                <w:noProof/>
                <w:webHidden/>
              </w:rPr>
              <w:tab/>
            </w:r>
            <w:r>
              <w:rPr>
                <w:noProof/>
                <w:webHidden/>
              </w:rPr>
              <w:fldChar w:fldCharType="begin"/>
            </w:r>
            <w:r>
              <w:rPr>
                <w:noProof/>
                <w:webHidden/>
              </w:rPr>
              <w:instrText xml:space="preserve"> PAGEREF _Toc445488202 \h </w:instrText>
            </w:r>
            <w:r>
              <w:rPr>
                <w:noProof/>
                <w:webHidden/>
              </w:rPr>
            </w:r>
            <w:r>
              <w:rPr>
                <w:noProof/>
                <w:webHidden/>
              </w:rPr>
              <w:fldChar w:fldCharType="separate"/>
            </w:r>
            <w:r>
              <w:rPr>
                <w:noProof/>
                <w:webHidden/>
              </w:rPr>
              <w:t>101</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03" w:history="1">
            <w:r w:rsidRPr="00FB4951">
              <w:rPr>
                <w:rStyle w:val="Hipervnculo"/>
                <w:noProof/>
              </w:rPr>
              <w:t>6.5 Precio. Estrategia de precio</w:t>
            </w:r>
            <w:r>
              <w:rPr>
                <w:noProof/>
                <w:webHidden/>
              </w:rPr>
              <w:tab/>
            </w:r>
            <w:r>
              <w:rPr>
                <w:noProof/>
                <w:webHidden/>
              </w:rPr>
              <w:fldChar w:fldCharType="begin"/>
            </w:r>
            <w:r>
              <w:rPr>
                <w:noProof/>
                <w:webHidden/>
              </w:rPr>
              <w:instrText xml:space="preserve"> PAGEREF _Toc445488203 \h </w:instrText>
            </w:r>
            <w:r>
              <w:rPr>
                <w:noProof/>
                <w:webHidden/>
              </w:rPr>
            </w:r>
            <w:r>
              <w:rPr>
                <w:noProof/>
                <w:webHidden/>
              </w:rPr>
              <w:fldChar w:fldCharType="separate"/>
            </w:r>
            <w:r>
              <w:rPr>
                <w:noProof/>
                <w:webHidden/>
              </w:rPr>
              <w:t>106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4" w:history="1">
            <w:r w:rsidRPr="00FB4951">
              <w:rPr>
                <w:rStyle w:val="Hipervnculo"/>
                <w:noProof/>
              </w:rPr>
              <w:t>6.5.1 Condicionantes del precio</w:t>
            </w:r>
            <w:r>
              <w:rPr>
                <w:noProof/>
                <w:webHidden/>
              </w:rPr>
              <w:tab/>
            </w:r>
            <w:r>
              <w:rPr>
                <w:noProof/>
                <w:webHidden/>
              </w:rPr>
              <w:fldChar w:fldCharType="begin"/>
            </w:r>
            <w:r>
              <w:rPr>
                <w:noProof/>
                <w:webHidden/>
              </w:rPr>
              <w:instrText xml:space="preserve"> PAGEREF _Toc445488204 \h </w:instrText>
            </w:r>
            <w:r>
              <w:rPr>
                <w:noProof/>
                <w:webHidden/>
              </w:rPr>
            </w:r>
            <w:r>
              <w:rPr>
                <w:noProof/>
                <w:webHidden/>
              </w:rPr>
              <w:fldChar w:fldCharType="separate"/>
            </w:r>
            <w:r>
              <w:rPr>
                <w:noProof/>
                <w:webHidden/>
              </w:rPr>
              <w:t>106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5" w:history="1">
            <w:r w:rsidRPr="00FB4951">
              <w:rPr>
                <w:rStyle w:val="Hipervnculo"/>
                <w:noProof/>
                <w:lang w:eastAsia="es-AR"/>
              </w:rPr>
              <w:t>6.5.2 Estrategia de precio</w:t>
            </w:r>
            <w:r>
              <w:rPr>
                <w:noProof/>
                <w:webHidden/>
              </w:rPr>
              <w:tab/>
            </w:r>
            <w:r>
              <w:rPr>
                <w:noProof/>
                <w:webHidden/>
              </w:rPr>
              <w:fldChar w:fldCharType="begin"/>
            </w:r>
            <w:r>
              <w:rPr>
                <w:noProof/>
                <w:webHidden/>
              </w:rPr>
              <w:instrText xml:space="preserve"> PAGEREF _Toc445488205 \h </w:instrText>
            </w:r>
            <w:r>
              <w:rPr>
                <w:noProof/>
                <w:webHidden/>
              </w:rPr>
            </w:r>
            <w:r>
              <w:rPr>
                <w:noProof/>
                <w:webHidden/>
              </w:rPr>
              <w:fldChar w:fldCharType="separate"/>
            </w:r>
            <w:r>
              <w:rPr>
                <w:noProof/>
                <w:webHidden/>
              </w:rPr>
              <w:t>108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06" w:history="1">
            <w:r w:rsidRPr="00FB4951">
              <w:rPr>
                <w:rStyle w:val="Hipervnculo"/>
                <w:noProof/>
              </w:rPr>
              <w:t>6.6 CIM Comunicaciones integradas de marketing</w:t>
            </w:r>
            <w:r>
              <w:rPr>
                <w:noProof/>
                <w:webHidden/>
              </w:rPr>
              <w:tab/>
            </w:r>
            <w:r>
              <w:rPr>
                <w:noProof/>
                <w:webHidden/>
              </w:rPr>
              <w:fldChar w:fldCharType="begin"/>
            </w:r>
            <w:r>
              <w:rPr>
                <w:noProof/>
                <w:webHidden/>
              </w:rPr>
              <w:instrText xml:space="preserve"> PAGEREF _Toc445488206 \h </w:instrText>
            </w:r>
            <w:r>
              <w:rPr>
                <w:noProof/>
                <w:webHidden/>
              </w:rPr>
            </w:r>
            <w:r>
              <w:rPr>
                <w:noProof/>
                <w:webHidden/>
              </w:rPr>
              <w:fldChar w:fldCharType="separate"/>
            </w:r>
            <w:r>
              <w:rPr>
                <w:noProof/>
                <w:webHidden/>
              </w:rPr>
              <w:t>110</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7" w:history="1">
            <w:r w:rsidRPr="00FB4951">
              <w:rPr>
                <w:rStyle w:val="Hipervnculo"/>
                <w:noProof/>
              </w:rPr>
              <w:t>6.6.1 Descripción de la planificación estratégicas de las acciones de comunicación</w:t>
            </w:r>
            <w:r>
              <w:rPr>
                <w:noProof/>
                <w:webHidden/>
              </w:rPr>
              <w:tab/>
            </w:r>
            <w:r>
              <w:rPr>
                <w:noProof/>
                <w:webHidden/>
              </w:rPr>
              <w:fldChar w:fldCharType="begin"/>
            </w:r>
            <w:r>
              <w:rPr>
                <w:noProof/>
                <w:webHidden/>
              </w:rPr>
              <w:instrText xml:space="preserve"> PAGEREF _Toc445488207 \h </w:instrText>
            </w:r>
            <w:r>
              <w:rPr>
                <w:noProof/>
                <w:webHidden/>
              </w:rPr>
            </w:r>
            <w:r>
              <w:rPr>
                <w:noProof/>
                <w:webHidden/>
              </w:rPr>
              <w:fldChar w:fldCharType="separate"/>
            </w:r>
            <w:r>
              <w:rPr>
                <w:noProof/>
                <w:webHidden/>
              </w:rPr>
              <w:t>112</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08" w:history="1">
            <w:r w:rsidRPr="00FB4951">
              <w:rPr>
                <w:rStyle w:val="Hipervnculo"/>
                <w:noProof/>
              </w:rPr>
              <w:t>6.6.2 Diseño de sitio web (7 “c” Y PANTALLAS DESCRIPTIVAS)</w:t>
            </w:r>
            <w:r>
              <w:rPr>
                <w:noProof/>
                <w:webHidden/>
              </w:rPr>
              <w:tab/>
            </w:r>
            <w:r>
              <w:rPr>
                <w:noProof/>
                <w:webHidden/>
              </w:rPr>
              <w:fldChar w:fldCharType="begin"/>
            </w:r>
            <w:r>
              <w:rPr>
                <w:noProof/>
                <w:webHidden/>
              </w:rPr>
              <w:instrText xml:space="preserve"> PAGEREF _Toc445488208 \h </w:instrText>
            </w:r>
            <w:r>
              <w:rPr>
                <w:noProof/>
                <w:webHidden/>
              </w:rPr>
            </w:r>
            <w:r>
              <w:rPr>
                <w:noProof/>
                <w:webHidden/>
              </w:rPr>
              <w:fldChar w:fldCharType="separate"/>
            </w:r>
            <w:r>
              <w:rPr>
                <w:noProof/>
                <w:webHidden/>
              </w:rPr>
              <w:t>136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09" w:history="1">
            <w:r w:rsidRPr="00FB4951">
              <w:rPr>
                <w:rStyle w:val="Hipervnculo"/>
                <w:noProof/>
              </w:rPr>
              <w:t>6.7 Distribución</w:t>
            </w:r>
            <w:r>
              <w:rPr>
                <w:noProof/>
                <w:webHidden/>
              </w:rPr>
              <w:tab/>
            </w:r>
            <w:r>
              <w:rPr>
                <w:noProof/>
                <w:webHidden/>
              </w:rPr>
              <w:fldChar w:fldCharType="begin"/>
            </w:r>
            <w:r>
              <w:rPr>
                <w:noProof/>
                <w:webHidden/>
              </w:rPr>
              <w:instrText xml:space="preserve"> PAGEREF _Toc445488209 \h </w:instrText>
            </w:r>
            <w:r>
              <w:rPr>
                <w:noProof/>
                <w:webHidden/>
              </w:rPr>
            </w:r>
            <w:r>
              <w:rPr>
                <w:noProof/>
                <w:webHidden/>
              </w:rPr>
              <w:fldChar w:fldCharType="separate"/>
            </w:r>
            <w:r>
              <w:rPr>
                <w:noProof/>
                <w:webHidden/>
              </w:rPr>
              <w:t>143</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0" w:history="1">
            <w:r w:rsidRPr="00FB4951">
              <w:rPr>
                <w:rStyle w:val="Hipervnculo"/>
                <w:noProof/>
              </w:rPr>
              <w:t>6.7.1 Factores condicionales de la distribución. Principales canales</w:t>
            </w:r>
            <w:r>
              <w:rPr>
                <w:noProof/>
                <w:webHidden/>
              </w:rPr>
              <w:tab/>
            </w:r>
            <w:r>
              <w:rPr>
                <w:noProof/>
                <w:webHidden/>
              </w:rPr>
              <w:fldChar w:fldCharType="begin"/>
            </w:r>
            <w:r>
              <w:rPr>
                <w:noProof/>
                <w:webHidden/>
              </w:rPr>
              <w:instrText xml:space="preserve"> PAGEREF _Toc445488210 \h </w:instrText>
            </w:r>
            <w:r>
              <w:rPr>
                <w:noProof/>
                <w:webHidden/>
              </w:rPr>
            </w:r>
            <w:r>
              <w:rPr>
                <w:noProof/>
                <w:webHidden/>
              </w:rPr>
              <w:fldChar w:fldCharType="separate"/>
            </w:r>
            <w:r>
              <w:rPr>
                <w:noProof/>
                <w:webHidden/>
              </w:rPr>
              <w:t>144</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1" w:history="1">
            <w:r w:rsidRPr="00FB4951">
              <w:rPr>
                <w:rStyle w:val="Hipervnculo"/>
                <w:noProof/>
              </w:rPr>
              <w:t>6.7.2 Estrategia de Distribución</w:t>
            </w:r>
            <w:r>
              <w:rPr>
                <w:noProof/>
                <w:webHidden/>
              </w:rPr>
              <w:tab/>
            </w:r>
            <w:r>
              <w:rPr>
                <w:noProof/>
                <w:webHidden/>
              </w:rPr>
              <w:fldChar w:fldCharType="begin"/>
            </w:r>
            <w:r>
              <w:rPr>
                <w:noProof/>
                <w:webHidden/>
              </w:rPr>
              <w:instrText xml:space="preserve"> PAGEREF _Toc445488211 \h </w:instrText>
            </w:r>
            <w:r>
              <w:rPr>
                <w:noProof/>
                <w:webHidden/>
              </w:rPr>
            </w:r>
            <w:r>
              <w:rPr>
                <w:noProof/>
                <w:webHidden/>
              </w:rPr>
              <w:fldChar w:fldCharType="separate"/>
            </w:r>
            <w:r>
              <w:rPr>
                <w:noProof/>
                <w:webHidden/>
              </w:rPr>
              <w:t>146</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2" w:history="1">
            <w:r w:rsidRPr="00FB4951">
              <w:rPr>
                <w:rStyle w:val="Hipervnculo"/>
                <w:noProof/>
              </w:rPr>
              <w:t>6.7.3 Canales</w:t>
            </w:r>
            <w:r>
              <w:rPr>
                <w:noProof/>
                <w:webHidden/>
              </w:rPr>
              <w:tab/>
            </w:r>
            <w:r>
              <w:rPr>
                <w:noProof/>
                <w:webHidden/>
              </w:rPr>
              <w:fldChar w:fldCharType="begin"/>
            </w:r>
            <w:r>
              <w:rPr>
                <w:noProof/>
                <w:webHidden/>
              </w:rPr>
              <w:instrText xml:space="preserve"> PAGEREF _Toc445488212 \h </w:instrText>
            </w:r>
            <w:r>
              <w:rPr>
                <w:noProof/>
                <w:webHidden/>
              </w:rPr>
            </w:r>
            <w:r>
              <w:rPr>
                <w:noProof/>
                <w:webHidden/>
              </w:rPr>
              <w:fldChar w:fldCharType="separate"/>
            </w:r>
            <w:r>
              <w:rPr>
                <w:noProof/>
                <w:webHidden/>
              </w:rPr>
              <w:t>149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3" w:history="1">
            <w:r w:rsidRPr="00FB4951">
              <w:rPr>
                <w:rStyle w:val="Hipervnculo"/>
                <w:noProof/>
              </w:rPr>
              <w:t>6.7.4 Análisis de localización de puntos de venta propios</w:t>
            </w:r>
            <w:r>
              <w:rPr>
                <w:noProof/>
                <w:webHidden/>
              </w:rPr>
              <w:tab/>
            </w:r>
            <w:r>
              <w:rPr>
                <w:noProof/>
                <w:webHidden/>
              </w:rPr>
              <w:fldChar w:fldCharType="begin"/>
            </w:r>
            <w:r>
              <w:rPr>
                <w:noProof/>
                <w:webHidden/>
              </w:rPr>
              <w:instrText xml:space="preserve"> PAGEREF _Toc445488213 \h </w:instrText>
            </w:r>
            <w:r>
              <w:rPr>
                <w:noProof/>
                <w:webHidden/>
              </w:rPr>
            </w:r>
            <w:r>
              <w:rPr>
                <w:noProof/>
                <w:webHidden/>
              </w:rPr>
              <w:fldChar w:fldCharType="separate"/>
            </w:r>
            <w:r>
              <w:rPr>
                <w:noProof/>
                <w:webHidden/>
              </w:rPr>
              <w:t>151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4" w:history="1">
            <w:r w:rsidRPr="00FB4951">
              <w:rPr>
                <w:rStyle w:val="Hipervnculo"/>
                <w:noProof/>
              </w:rPr>
              <w:t>6.7.5 Opciones de Asociación</w:t>
            </w:r>
            <w:r>
              <w:rPr>
                <w:noProof/>
                <w:webHidden/>
              </w:rPr>
              <w:tab/>
            </w:r>
            <w:r>
              <w:rPr>
                <w:noProof/>
                <w:webHidden/>
              </w:rPr>
              <w:fldChar w:fldCharType="begin"/>
            </w:r>
            <w:r>
              <w:rPr>
                <w:noProof/>
                <w:webHidden/>
              </w:rPr>
              <w:instrText xml:space="preserve"> PAGEREF _Toc445488214 \h </w:instrText>
            </w:r>
            <w:r>
              <w:rPr>
                <w:noProof/>
                <w:webHidden/>
              </w:rPr>
            </w:r>
            <w:r>
              <w:rPr>
                <w:noProof/>
                <w:webHidden/>
              </w:rPr>
              <w:fldChar w:fldCharType="separate"/>
            </w:r>
            <w:r>
              <w:rPr>
                <w:noProof/>
                <w:webHidden/>
              </w:rPr>
              <w:t>152</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5" w:history="1">
            <w:r w:rsidRPr="00FB4951">
              <w:rPr>
                <w:rStyle w:val="Hipervnculo"/>
                <w:noProof/>
              </w:rPr>
              <w:t>6.7.6 Gestión de JIT justo a tiempo</w:t>
            </w:r>
            <w:r>
              <w:rPr>
                <w:noProof/>
                <w:webHidden/>
              </w:rPr>
              <w:tab/>
            </w:r>
            <w:r>
              <w:rPr>
                <w:noProof/>
                <w:webHidden/>
              </w:rPr>
              <w:fldChar w:fldCharType="begin"/>
            </w:r>
            <w:r>
              <w:rPr>
                <w:noProof/>
                <w:webHidden/>
              </w:rPr>
              <w:instrText xml:space="preserve"> PAGEREF _Toc445488215 \h </w:instrText>
            </w:r>
            <w:r>
              <w:rPr>
                <w:noProof/>
                <w:webHidden/>
              </w:rPr>
            </w:r>
            <w:r>
              <w:rPr>
                <w:noProof/>
                <w:webHidden/>
              </w:rPr>
              <w:fldChar w:fldCharType="separate"/>
            </w:r>
            <w:r>
              <w:rPr>
                <w:noProof/>
                <w:webHidden/>
              </w:rPr>
              <w:t>154</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216" w:history="1">
            <w:r w:rsidRPr="00FB4951">
              <w:rPr>
                <w:rStyle w:val="Hipervnculo"/>
                <w:noProof/>
              </w:rPr>
              <w:t>7 Operaciones</w:t>
            </w:r>
            <w:r>
              <w:rPr>
                <w:noProof/>
                <w:webHidden/>
              </w:rPr>
              <w:tab/>
            </w:r>
            <w:r>
              <w:rPr>
                <w:noProof/>
                <w:webHidden/>
              </w:rPr>
              <w:fldChar w:fldCharType="begin"/>
            </w:r>
            <w:r>
              <w:rPr>
                <w:noProof/>
                <w:webHidden/>
              </w:rPr>
              <w:instrText xml:space="preserve"> PAGEREF _Toc445488216 \h </w:instrText>
            </w:r>
            <w:r>
              <w:rPr>
                <w:noProof/>
                <w:webHidden/>
              </w:rPr>
            </w:r>
            <w:r>
              <w:rPr>
                <w:noProof/>
                <w:webHidden/>
              </w:rPr>
              <w:fldChar w:fldCharType="separate"/>
            </w:r>
            <w:r>
              <w:rPr>
                <w:noProof/>
                <w:webHidden/>
              </w:rPr>
              <w:t>156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17" w:history="1">
            <w:r w:rsidRPr="00FB4951">
              <w:rPr>
                <w:rStyle w:val="Hipervnculo"/>
                <w:noProof/>
              </w:rPr>
              <w:t>7.1 Organización de la Empresa</w:t>
            </w:r>
            <w:r>
              <w:rPr>
                <w:noProof/>
                <w:webHidden/>
              </w:rPr>
              <w:tab/>
            </w:r>
            <w:r>
              <w:rPr>
                <w:noProof/>
                <w:webHidden/>
              </w:rPr>
              <w:fldChar w:fldCharType="begin"/>
            </w:r>
            <w:r>
              <w:rPr>
                <w:noProof/>
                <w:webHidden/>
              </w:rPr>
              <w:instrText xml:space="preserve"> PAGEREF _Toc445488217 \h </w:instrText>
            </w:r>
            <w:r>
              <w:rPr>
                <w:noProof/>
                <w:webHidden/>
              </w:rPr>
            </w:r>
            <w:r>
              <w:rPr>
                <w:noProof/>
                <w:webHidden/>
              </w:rPr>
              <w:fldChar w:fldCharType="separate"/>
            </w:r>
            <w:r>
              <w:rPr>
                <w:noProof/>
                <w:webHidden/>
              </w:rPr>
              <w:t>156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18" w:history="1">
            <w:r w:rsidRPr="00FB4951">
              <w:rPr>
                <w:rStyle w:val="Hipervnculo"/>
                <w:noProof/>
              </w:rPr>
              <w:t>7.2 Grupo fundador, composición del directorio, principales accionistas.</w:t>
            </w:r>
            <w:r>
              <w:rPr>
                <w:noProof/>
                <w:webHidden/>
              </w:rPr>
              <w:tab/>
            </w:r>
            <w:r>
              <w:rPr>
                <w:noProof/>
                <w:webHidden/>
              </w:rPr>
              <w:fldChar w:fldCharType="begin"/>
            </w:r>
            <w:r>
              <w:rPr>
                <w:noProof/>
                <w:webHidden/>
              </w:rPr>
              <w:instrText xml:space="preserve"> PAGEREF _Toc445488218 \h </w:instrText>
            </w:r>
            <w:r>
              <w:rPr>
                <w:noProof/>
                <w:webHidden/>
              </w:rPr>
            </w:r>
            <w:r>
              <w:rPr>
                <w:noProof/>
                <w:webHidden/>
              </w:rPr>
              <w:fldChar w:fldCharType="separate"/>
            </w:r>
            <w:r>
              <w:rPr>
                <w:noProof/>
                <w:webHidden/>
              </w:rPr>
              <w:t>159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19" w:history="1">
            <w:r w:rsidRPr="00FB4951">
              <w:rPr>
                <w:rStyle w:val="Hipervnculo"/>
                <w:noProof/>
              </w:rPr>
              <w:t>Grupo Fundador</w:t>
            </w:r>
            <w:r>
              <w:rPr>
                <w:noProof/>
                <w:webHidden/>
              </w:rPr>
              <w:tab/>
            </w:r>
            <w:r>
              <w:rPr>
                <w:noProof/>
                <w:webHidden/>
              </w:rPr>
              <w:fldChar w:fldCharType="begin"/>
            </w:r>
            <w:r>
              <w:rPr>
                <w:noProof/>
                <w:webHidden/>
              </w:rPr>
              <w:instrText xml:space="preserve"> PAGEREF _Toc445488219 \h </w:instrText>
            </w:r>
            <w:r>
              <w:rPr>
                <w:noProof/>
                <w:webHidden/>
              </w:rPr>
            </w:r>
            <w:r>
              <w:rPr>
                <w:noProof/>
                <w:webHidden/>
              </w:rPr>
              <w:fldChar w:fldCharType="separate"/>
            </w:r>
            <w:r>
              <w:rPr>
                <w:noProof/>
                <w:webHidden/>
              </w:rPr>
              <w:t>159</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20" w:history="1">
            <w:r w:rsidRPr="00FB4951">
              <w:rPr>
                <w:rStyle w:val="Hipervnculo"/>
                <w:noProof/>
              </w:rPr>
              <w:t>Directorio</w:t>
            </w:r>
            <w:r>
              <w:rPr>
                <w:noProof/>
                <w:webHidden/>
              </w:rPr>
              <w:tab/>
            </w:r>
            <w:r>
              <w:rPr>
                <w:noProof/>
                <w:webHidden/>
              </w:rPr>
              <w:fldChar w:fldCharType="begin"/>
            </w:r>
            <w:r>
              <w:rPr>
                <w:noProof/>
                <w:webHidden/>
              </w:rPr>
              <w:instrText xml:space="preserve"> PAGEREF _Toc445488220 \h </w:instrText>
            </w:r>
            <w:r>
              <w:rPr>
                <w:noProof/>
                <w:webHidden/>
              </w:rPr>
            </w:r>
            <w:r>
              <w:rPr>
                <w:noProof/>
                <w:webHidden/>
              </w:rPr>
              <w:fldChar w:fldCharType="separate"/>
            </w:r>
            <w:r>
              <w:rPr>
                <w:noProof/>
                <w:webHidden/>
              </w:rPr>
              <w:t>160</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21" w:history="1">
            <w:r w:rsidRPr="00FB4951">
              <w:rPr>
                <w:rStyle w:val="Hipervnculo"/>
                <w:noProof/>
              </w:rPr>
              <w:t>7.3 Composición del staff Gerencial y perfil de los ejecutivos claves</w:t>
            </w:r>
            <w:r>
              <w:rPr>
                <w:noProof/>
                <w:webHidden/>
              </w:rPr>
              <w:tab/>
            </w:r>
            <w:r>
              <w:rPr>
                <w:noProof/>
                <w:webHidden/>
              </w:rPr>
              <w:fldChar w:fldCharType="begin"/>
            </w:r>
            <w:r>
              <w:rPr>
                <w:noProof/>
                <w:webHidden/>
              </w:rPr>
              <w:instrText xml:space="preserve"> PAGEREF _Toc445488221 \h </w:instrText>
            </w:r>
            <w:r>
              <w:rPr>
                <w:noProof/>
                <w:webHidden/>
              </w:rPr>
            </w:r>
            <w:r>
              <w:rPr>
                <w:noProof/>
                <w:webHidden/>
              </w:rPr>
              <w:fldChar w:fldCharType="separate"/>
            </w:r>
            <w:r>
              <w:rPr>
                <w:noProof/>
                <w:webHidden/>
              </w:rPr>
              <w:t>162</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22" w:history="1">
            <w:r w:rsidRPr="00FB4951">
              <w:rPr>
                <w:rStyle w:val="Hipervnculo"/>
                <w:noProof/>
              </w:rPr>
              <w:t>7.4 Estructura prevista al lanzamiento y evolución</w:t>
            </w:r>
            <w:r>
              <w:rPr>
                <w:noProof/>
                <w:webHidden/>
              </w:rPr>
              <w:tab/>
            </w:r>
            <w:r>
              <w:rPr>
                <w:noProof/>
                <w:webHidden/>
              </w:rPr>
              <w:fldChar w:fldCharType="begin"/>
            </w:r>
            <w:r>
              <w:rPr>
                <w:noProof/>
                <w:webHidden/>
              </w:rPr>
              <w:instrText xml:space="preserve"> PAGEREF _Toc445488222 \h </w:instrText>
            </w:r>
            <w:r>
              <w:rPr>
                <w:noProof/>
                <w:webHidden/>
              </w:rPr>
            </w:r>
            <w:r>
              <w:rPr>
                <w:noProof/>
                <w:webHidden/>
              </w:rPr>
              <w:fldChar w:fldCharType="separate"/>
            </w:r>
            <w:r>
              <w:rPr>
                <w:noProof/>
                <w:webHidden/>
              </w:rPr>
              <w:t>166</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23" w:history="1">
            <w:r w:rsidRPr="00FB4951">
              <w:rPr>
                <w:rStyle w:val="Hipervnculo"/>
                <w:noProof/>
              </w:rPr>
              <w:t>7.5 Filosofía y Sistema de trabajo</w:t>
            </w:r>
            <w:r>
              <w:rPr>
                <w:noProof/>
                <w:webHidden/>
              </w:rPr>
              <w:tab/>
            </w:r>
            <w:r>
              <w:rPr>
                <w:noProof/>
                <w:webHidden/>
              </w:rPr>
              <w:fldChar w:fldCharType="begin"/>
            </w:r>
            <w:r>
              <w:rPr>
                <w:noProof/>
                <w:webHidden/>
              </w:rPr>
              <w:instrText xml:space="preserve"> PAGEREF _Toc445488223 \h </w:instrText>
            </w:r>
            <w:r>
              <w:rPr>
                <w:noProof/>
                <w:webHidden/>
              </w:rPr>
            </w:r>
            <w:r>
              <w:rPr>
                <w:noProof/>
                <w:webHidden/>
              </w:rPr>
              <w:fldChar w:fldCharType="separate"/>
            </w:r>
            <w:r>
              <w:rPr>
                <w:noProof/>
                <w:webHidden/>
              </w:rPr>
              <w:t>168</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24" w:history="1">
            <w:r w:rsidRPr="00FB4951">
              <w:rPr>
                <w:rStyle w:val="Hipervnculo"/>
                <w:noProof/>
              </w:rPr>
              <w:t>7.6 Requerimientos en materia de RRHH: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_Toc445488224 \h </w:instrText>
            </w:r>
            <w:r>
              <w:rPr>
                <w:noProof/>
                <w:webHidden/>
              </w:rPr>
            </w:r>
            <w:r>
              <w:rPr>
                <w:noProof/>
                <w:webHidden/>
              </w:rPr>
              <w:fldChar w:fldCharType="separate"/>
            </w:r>
            <w:r>
              <w:rPr>
                <w:noProof/>
                <w:webHidden/>
              </w:rPr>
              <w:t>174</w:t>
            </w:r>
            <w:r>
              <w:rPr>
                <w:noProof/>
                <w:webHidden/>
              </w:rPr>
              <w:fldChar w:fldCharType="end"/>
            </w:r>
          </w:hyperlink>
        </w:p>
        <w:p w:rsidR="006712B8" w:rsidRDefault="006712B8">
          <w:pPr>
            <w:pStyle w:val="TDC1"/>
            <w:tabs>
              <w:tab w:val="right" w:leader="dot" w:pos="9737"/>
            </w:tabs>
            <w:rPr>
              <w:rFonts w:asciiTheme="minorHAnsi" w:hAnsiTheme="minorHAnsi"/>
              <w:noProof/>
              <w:lang w:eastAsia="es-AR"/>
            </w:rPr>
          </w:pPr>
          <w:hyperlink w:anchor="_Toc445488225" w:history="1">
            <w:r w:rsidRPr="00FB4951">
              <w:rPr>
                <w:rStyle w:val="Hipervnculo"/>
                <w:noProof/>
              </w:rPr>
              <w:t>ANEXOS</w:t>
            </w:r>
            <w:r>
              <w:rPr>
                <w:noProof/>
                <w:webHidden/>
              </w:rPr>
              <w:tab/>
            </w:r>
            <w:r>
              <w:rPr>
                <w:noProof/>
                <w:webHidden/>
              </w:rPr>
              <w:fldChar w:fldCharType="begin"/>
            </w:r>
            <w:r>
              <w:rPr>
                <w:noProof/>
                <w:webHidden/>
              </w:rPr>
              <w:instrText xml:space="preserve"> PAGEREF _Toc445488225 \h </w:instrText>
            </w:r>
            <w:r>
              <w:rPr>
                <w:noProof/>
                <w:webHidden/>
              </w:rPr>
            </w:r>
            <w:r>
              <w:rPr>
                <w:noProof/>
                <w:webHidden/>
              </w:rPr>
              <w:fldChar w:fldCharType="separate"/>
            </w:r>
            <w:r>
              <w:rPr>
                <w:noProof/>
                <w:webHidden/>
              </w:rPr>
              <w:t>1</w:t>
            </w:r>
            <w:r>
              <w:rPr>
                <w:noProof/>
                <w:webHidden/>
              </w:rPr>
              <w:fldChar w:fldCharType="end"/>
            </w:r>
          </w:hyperlink>
        </w:p>
        <w:p w:rsidR="006712B8" w:rsidRDefault="006712B8">
          <w:pPr>
            <w:pStyle w:val="TDC2"/>
            <w:tabs>
              <w:tab w:val="right" w:leader="dot" w:pos="9737"/>
            </w:tabs>
            <w:rPr>
              <w:rFonts w:asciiTheme="minorHAnsi" w:hAnsiTheme="minorHAnsi"/>
              <w:noProof/>
              <w:lang w:eastAsia="es-AR"/>
            </w:rPr>
          </w:pPr>
          <w:hyperlink w:anchor="_Toc445488226" w:history="1">
            <w:r w:rsidRPr="00FB4951">
              <w:rPr>
                <w:rStyle w:val="Hipervnculo"/>
                <w:noProof/>
              </w:rPr>
              <w:t>Encuesta mediante Google</w:t>
            </w:r>
            <w:r>
              <w:rPr>
                <w:noProof/>
                <w:webHidden/>
              </w:rPr>
              <w:tab/>
            </w:r>
            <w:r>
              <w:rPr>
                <w:noProof/>
                <w:webHidden/>
              </w:rPr>
              <w:fldChar w:fldCharType="begin"/>
            </w:r>
            <w:r>
              <w:rPr>
                <w:noProof/>
                <w:webHidden/>
              </w:rPr>
              <w:instrText xml:space="preserve"> PAGEREF _Toc445488226 \h </w:instrText>
            </w:r>
            <w:r>
              <w:rPr>
                <w:noProof/>
                <w:webHidden/>
              </w:rPr>
            </w:r>
            <w:r>
              <w:rPr>
                <w:noProof/>
                <w:webHidden/>
              </w:rPr>
              <w:fldChar w:fldCharType="separate"/>
            </w:r>
            <w:r>
              <w:rPr>
                <w:noProof/>
                <w:webHidden/>
              </w:rPr>
              <w:t>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27" w:history="1">
            <w:r w:rsidRPr="00FB4951">
              <w:rPr>
                <w:rStyle w:val="Hipervnculo"/>
                <w:noProof/>
              </w:rPr>
              <w:t>Formularios de Pregunta-Respuesta</w:t>
            </w:r>
            <w:r>
              <w:rPr>
                <w:noProof/>
                <w:webHidden/>
              </w:rPr>
              <w:tab/>
            </w:r>
            <w:r>
              <w:rPr>
                <w:noProof/>
                <w:webHidden/>
              </w:rPr>
              <w:fldChar w:fldCharType="begin"/>
            </w:r>
            <w:r>
              <w:rPr>
                <w:noProof/>
                <w:webHidden/>
              </w:rPr>
              <w:instrText xml:space="preserve"> PAGEREF _Toc445488227 \h </w:instrText>
            </w:r>
            <w:r>
              <w:rPr>
                <w:noProof/>
                <w:webHidden/>
              </w:rPr>
            </w:r>
            <w:r>
              <w:rPr>
                <w:noProof/>
                <w:webHidden/>
              </w:rPr>
              <w:fldChar w:fldCharType="separate"/>
            </w:r>
            <w:r>
              <w:rPr>
                <w:noProof/>
                <w:webHidden/>
              </w:rPr>
              <w:t>1</w:t>
            </w:r>
            <w:r>
              <w:rPr>
                <w:noProof/>
                <w:webHidden/>
              </w:rPr>
              <w:fldChar w:fldCharType="end"/>
            </w:r>
          </w:hyperlink>
        </w:p>
        <w:p w:rsidR="006712B8" w:rsidRDefault="006712B8">
          <w:pPr>
            <w:pStyle w:val="TDC3"/>
            <w:tabs>
              <w:tab w:val="right" w:leader="dot" w:pos="9737"/>
            </w:tabs>
            <w:rPr>
              <w:rFonts w:asciiTheme="minorHAnsi" w:hAnsiTheme="minorHAnsi"/>
              <w:noProof/>
              <w:lang w:eastAsia="es-AR"/>
            </w:rPr>
          </w:pPr>
          <w:hyperlink w:anchor="_Toc445488228" w:history="1">
            <w:r w:rsidRPr="00FB4951">
              <w:rPr>
                <w:rStyle w:val="Hipervnculo"/>
                <w:noProof/>
              </w:rPr>
              <w:t>Resultados sin procesar</w:t>
            </w:r>
            <w:r>
              <w:rPr>
                <w:noProof/>
                <w:webHidden/>
              </w:rPr>
              <w:tab/>
            </w:r>
            <w:r>
              <w:rPr>
                <w:noProof/>
                <w:webHidden/>
              </w:rPr>
              <w:fldChar w:fldCharType="begin"/>
            </w:r>
            <w:r>
              <w:rPr>
                <w:noProof/>
                <w:webHidden/>
              </w:rPr>
              <w:instrText xml:space="preserve"> PAGEREF _Toc445488228 \h </w:instrText>
            </w:r>
            <w:r>
              <w:rPr>
                <w:noProof/>
                <w:webHidden/>
              </w:rPr>
            </w:r>
            <w:r>
              <w:rPr>
                <w:noProof/>
                <w:webHidden/>
              </w:rPr>
              <w:fldChar w:fldCharType="separate"/>
            </w:r>
            <w:r>
              <w:rPr>
                <w:noProof/>
                <w:webHidden/>
              </w:rPr>
              <w:t>4</w:t>
            </w:r>
            <w:r>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1" w:name="_Toc445488137"/>
      <w:r>
        <w:lastRenderedPageBreak/>
        <w:t>Resumen Ejecutivo</w:t>
      </w:r>
      <w:bookmarkEnd w:id="1"/>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$ 142.865,98</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D24CF7" w:rsidRPr="00D24CF7">
        <w:rPr>
          <w:rFonts w:eastAsia="Times New Roman" w:cs="Arial"/>
          <w:color w:val="000000"/>
          <w:lang w:eastAsia="es-AR"/>
        </w:rPr>
        <w:t>47,65%</w:t>
      </w:r>
      <w:r w:rsidR="003C6239" w:rsidRPr="003C6239">
        <w:rPr>
          <w:rFonts w:eastAsia="Times New Roman" w:cs="Arial"/>
          <w:color w:val="000000"/>
          <w:lang w:eastAsia="es-AR"/>
        </w:rPr>
        <w:t xml:space="preserve">. Así mismo, se prevé que en el primer año no se puede recuperar la inversión inicial, mas sí se logra a los </w:t>
      </w:r>
      <w:r w:rsidR="00D24CF7">
        <w:rPr>
          <w:rFonts w:eastAsia="Times New Roman" w:cs="Arial"/>
          <w:color w:val="000000"/>
          <w:lang w:eastAsia="es-AR"/>
        </w:rPr>
        <w:t>cinco</w:t>
      </w:r>
      <w:r w:rsidR="003C6239" w:rsidRPr="003C6239">
        <w:rPr>
          <w:rFonts w:eastAsia="Times New Roman" w:cs="Arial"/>
          <w:color w:val="000000"/>
          <w:lang w:eastAsia="es-AR"/>
        </w:rPr>
        <w:t xml:space="preserve"> meses de comenzado el segundo año. Se habla de una inversión inicial de $342853.</w:t>
      </w:r>
      <w:r w:rsidR="00F1591D">
        <w:br w:type="page"/>
      </w:r>
    </w:p>
    <w:p w:rsidR="0062575E" w:rsidRDefault="0062575E" w:rsidP="0062575E">
      <w:pPr>
        <w:pStyle w:val="Ttulo1"/>
      </w:pPr>
      <w:bookmarkStart w:id="2" w:name="_Toc445488138"/>
      <w:r>
        <w:lastRenderedPageBreak/>
        <w:t>1. Des</w:t>
      </w:r>
      <w:r w:rsidR="00995EAB">
        <w:t>c</w:t>
      </w:r>
      <w:r>
        <w:t>ripción general</w:t>
      </w:r>
      <w:bookmarkEnd w:id="2"/>
    </w:p>
    <w:p w:rsidR="00BD7BAE" w:rsidRPr="00BD7BAE" w:rsidRDefault="0062575E" w:rsidP="0062575E">
      <w:pPr>
        <w:pStyle w:val="Ttulo2"/>
      </w:pPr>
      <w:bookmarkStart w:id="3" w:name="_Toc445488139"/>
      <w:r>
        <w:t xml:space="preserve">1.1 </w:t>
      </w:r>
      <w:r w:rsidR="00BD7BAE" w:rsidRPr="00BD7BAE">
        <w:t>Descripción básica del negocio:</w:t>
      </w:r>
      <w:bookmarkEnd w:id="3"/>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9E0D45" w:rsidRPr="00D64329">
        <w:rPr>
          <w:i/>
          <w:color w:val="959595" w:themeColor="text1" w:themeTint="80"/>
        </w:rPr>
        <w:t xml:space="preserve">Ilustración </w:t>
      </w:r>
      <w:r w:rsidR="009E0D45">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4"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E623AE">
        <w:rPr>
          <w:i/>
          <w:noProof/>
          <w:color w:val="959595" w:themeColor="text1" w:themeTint="80"/>
        </w:rPr>
        <w:t>1</w:t>
      </w:r>
      <w:r w:rsidRPr="00D64329">
        <w:rPr>
          <w:i/>
          <w:color w:val="959595" w:themeColor="text1" w:themeTint="80"/>
        </w:rPr>
        <w:fldChar w:fldCharType="end"/>
      </w:r>
      <w:bookmarkEnd w:id="4"/>
      <w:r w:rsidRPr="00D64329">
        <w:rPr>
          <w:i/>
          <w:color w:val="959595" w:themeColor="text1" w:themeTint="80"/>
        </w:rPr>
        <w:t xml:space="preserve"> - Negocio y Cultura</w:t>
      </w:r>
    </w:p>
    <w:p w:rsidR="00BD7BAE" w:rsidRPr="00BD7BAE" w:rsidRDefault="00E334B9" w:rsidP="00144820">
      <w:pPr>
        <w:pStyle w:val="Ttulo2"/>
        <w:ind w:left="720" w:hanging="720"/>
      </w:pPr>
      <w:bookmarkStart w:id="5" w:name="_Toc445488140"/>
      <w:r>
        <w:lastRenderedPageBreak/>
        <w:t xml:space="preserve">1.2 </w:t>
      </w:r>
      <w:r w:rsidR="00BD7BAE" w:rsidRPr="00BD7BAE">
        <w:t>Situación Actual del negocio</w:t>
      </w:r>
      <w:bookmarkEnd w:id="5"/>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9E0D45" w:rsidRPr="00831D94">
        <w:rPr>
          <w:i/>
          <w:color w:val="959595" w:themeColor="text1" w:themeTint="80"/>
        </w:rPr>
        <w:t xml:space="preserve">Ilustración </w:t>
      </w:r>
      <w:r w:rsidR="009E0D45">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6"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E623AE">
        <w:rPr>
          <w:i/>
          <w:noProof/>
          <w:color w:val="959595" w:themeColor="text1" w:themeTint="80"/>
        </w:rPr>
        <w:t>2</w:t>
      </w:r>
      <w:r w:rsidRPr="00831D94">
        <w:rPr>
          <w:i/>
          <w:color w:val="959595" w:themeColor="text1" w:themeTint="80"/>
        </w:rPr>
        <w:fldChar w:fldCharType="end"/>
      </w:r>
      <w:bookmarkEnd w:id="6"/>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9E0D45" w:rsidRPr="00FF7E55">
        <w:rPr>
          <w:i/>
          <w:color w:val="959595" w:themeColor="text1" w:themeTint="80"/>
        </w:rPr>
        <w:t xml:space="preserve">Ilustración </w:t>
      </w:r>
      <w:r w:rsidR="009E0D45">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7"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E623AE">
        <w:rPr>
          <w:i/>
          <w:noProof/>
          <w:color w:val="959595" w:themeColor="text1" w:themeTint="80"/>
        </w:rPr>
        <w:t>3</w:t>
      </w:r>
      <w:r w:rsidRPr="00FF7E55">
        <w:rPr>
          <w:i/>
          <w:color w:val="959595" w:themeColor="text1" w:themeTint="80"/>
        </w:rPr>
        <w:fldChar w:fldCharType="end"/>
      </w:r>
      <w:bookmarkEnd w:id="7"/>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8" w:name="_Ref437911134"/>
      <w:bookmarkStart w:id="9" w:name="_Ref43791114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4</w:t>
      </w:r>
      <w:r w:rsidRPr="00E771F1">
        <w:rPr>
          <w:i/>
          <w:color w:val="797979" w:themeColor="background2" w:themeShade="80"/>
        </w:rPr>
        <w:fldChar w:fldCharType="end"/>
      </w:r>
      <w:bookmarkEnd w:id="9"/>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10"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5</w:t>
      </w:r>
      <w:r w:rsidRPr="00E771F1">
        <w:rPr>
          <w:i/>
          <w:color w:val="797979" w:themeColor="background2" w:themeShade="80"/>
        </w:rPr>
        <w:fldChar w:fldCharType="end"/>
      </w:r>
      <w:bookmarkEnd w:id="10"/>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1"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6</w:t>
      </w:r>
      <w:r w:rsidRPr="00E771F1">
        <w:rPr>
          <w:i/>
          <w:color w:val="797979" w:themeColor="background2" w:themeShade="80"/>
        </w:rPr>
        <w:fldChar w:fldCharType="end"/>
      </w:r>
      <w:bookmarkEnd w:id="11"/>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9E0D45" w:rsidRPr="00935237">
        <w:rPr>
          <w:i/>
          <w:color w:val="797979" w:themeColor="background2" w:themeShade="80"/>
        </w:rPr>
        <w:t xml:space="preserve">Ilustración </w:t>
      </w:r>
      <w:r w:rsidR="009E0D45">
        <w:rPr>
          <w:i/>
          <w:noProof/>
          <w:color w:val="797979" w:themeColor="background2" w:themeShade="80"/>
        </w:rPr>
        <w:t>7</w:t>
      </w:r>
      <w:r w:rsidR="009E0D45"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2"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E623AE">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2"/>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3" w:name="_Toc445488141"/>
      <w:r>
        <w:t xml:space="preserve">1.3 </w:t>
      </w:r>
      <w:r w:rsidR="00BD7BAE">
        <w:t xml:space="preserve">¿Que lo hace único al </w:t>
      </w:r>
      <w:r w:rsidR="00BD7BAE" w:rsidRPr="00BD7BAE">
        <w:t>proyecto?</w:t>
      </w:r>
      <w:bookmarkEnd w:id="13"/>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4" w:name="_Toc445488142"/>
      <w:r>
        <w:lastRenderedPageBreak/>
        <w:t xml:space="preserve">1.4 </w:t>
      </w:r>
      <w:r w:rsidR="00BD7BAE" w:rsidRPr="00BD7BAE">
        <w:t xml:space="preserve">Factores </w:t>
      </w:r>
      <w:r w:rsidR="00DD08B7">
        <w:t>principales que harán exitoso al proyecto</w:t>
      </w:r>
      <w:bookmarkEnd w:id="14"/>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5" w:name="_Toc445488143"/>
      <w:r>
        <w:lastRenderedPageBreak/>
        <w:t>1.5 Mision, Vision y Propositos E</w:t>
      </w:r>
      <w:r w:rsidR="00642CD8">
        <w:t>strategicos</w:t>
      </w:r>
      <w:bookmarkEnd w:id="15"/>
    </w:p>
    <w:p w:rsidR="0012683F" w:rsidRDefault="0012683F" w:rsidP="0012683F">
      <w:pPr>
        <w:pStyle w:val="Ttulo3"/>
      </w:pPr>
      <w:bookmarkStart w:id="16" w:name="_Toc445488144"/>
      <w:r>
        <w:t>Visión</w:t>
      </w:r>
      <w:bookmarkEnd w:id="16"/>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7" w:name="_Toc445488145"/>
      <w:r>
        <w:t>Misión</w:t>
      </w:r>
      <w:bookmarkEnd w:id="17"/>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8" w:name="_Toc445488146"/>
      <w:r>
        <w:t>Propósitos estrategicos</w:t>
      </w:r>
      <w:bookmarkEnd w:id="18"/>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9" w:name="_Toc445488147"/>
      <w:r>
        <w:lastRenderedPageBreak/>
        <w:t>1.6 Identificacion de la oportunidad de negocio</w:t>
      </w:r>
      <w:bookmarkEnd w:id="19"/>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20" w:name="_Toc445488148"/>
      <w:r>
        <w:lastRenderedPageBreak/>
        <w:t xml:space="preserve">1.7 </w:t>
      </w:r>
      <w:r w:rsidR="00A1767B">
        <w:t>C</w:t>
      </w:r>
      <w:r>
        <w:t>apacidades centrales</w:t>
      </w:r>
      <w:bookmarkEnd w:id="20"/>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1" w:name="_Toc445488149"/>
      <w:r>
        <w:lastRenderedPageBreak/>
        <w:t>1.8 P</w:t>
      </w:r>
      <w:r w:rsidR="00642CD8">
        <w:t xml:space="preserve">ropuesta </w:t>
      </w:r>
      <w:r w:rsidR="003E5BF9">
        <w:t>de valor para el cliente</w:t>
      </w:r>
      <w:bookmarkEnd w:id="21"/>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2" w:name="_Toc445488150"/>
      <w:r>
        <w:t>1.9 V</w:t>
      </w:r>
      <w:r w:rsidR="00642CD8">
        <w:t>alores nucleares de la organizacion</w:t>
      </w:r>
      <w:bookmarkEnd w:id="22"/>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3" w:name="_Toc445488151"/>
      <w:r>
        <w:lastRenderedPageBreak/>
        <w:t>1.10 E</w:t>
      </w:r>
      <w:r w:rsidR="00642CD8">
        <w:t xml:space="preserve">nfoque e iniciativas </w:t>
      </w:r>
      <w:r w:rsidR="00755D12">
        <w:t>estratégicas</w:t>
      </w:r>
      <w:bookmarkEnd w:id="23"/>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9E0D45" w:rsidRPr="00835D76">
        <w:rPr>
          <w:i/>
          <w:color w:val="959595" w:themeColor="text1" w:themeTint="80"/>
        </w:rPr>
        <w:t xml:space="preserve">Ilustración </w:t>
      </w:r>
      <w:r w:rsidR="009E0D45">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4"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E623AE">
        <w:rPr>
          <w:i/>
          <w:noProof/>
          <w:color w:val="959595" w:themeColor="text1" w:themeTint="80"/>
        </w:rPr>
        <w:t>8</w:t>
      </w:r>
      <w:r w:rsidRPr="00835D76">
        <w:rPr>
          <w:i/>
          <w:color w:val="959595" w:themeColor="text1" w:themeTint="80"/>
        </w:rPr>
        <w:fldChar w:fldCharType="end"/>
      </w:r>
      <w:bookmarkEnd w:id="24"/>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9E0D45" w:rsidRPr="000624FE">
        <w:rPr>
          <w:i/>
          <w:color w:val="959595" w:themeColor="text1" w:themeTint="80"/>
        </w:rPr>
        <w:t xml:space="preserve">Ilustración </w:t>
      </w:r>
      <w:r w:rsidR="009E0D45">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5"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E623AE">
        <w:rPr>
          <w:i/>
          <w:noProof/>
          <w:color w:val="959595" w:themeColor="text1" w:themeTint="80"/>
        </w:rPr>
        <w:t>9</w:t>
      </w:r>
      <w:r w:rsidRPr="000624FE">
        <w:rPr>
          <w:i/>
          <w:color w:val="959595" w:themeColor="text1" w:themeTint="80"/>
        </w:rPr>
        <w:fldChar w:fldCharType="end"/>
      </w:r>
      <w:bookmarkEnd w:id="25"/>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6" w:name="_Toc445488152"/>
      <w:r>
        <w:t>1.</w:t>
      </w:r>
      <w:r w:rsidR="00995EAB">
        <w:t>11 A</w:t>
      </w:r>
      <w:r w:rsidR="00AE5C0C">
        <w:t>reas claves de resultados</w:t>
      </w:r>
      <w:bookmarkEnd w:id="26"/>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7" w:name="_Toc445488153"/>
      <w:r>
        <w:t>1.12 I</w:t>
      </w:r>
      <w:r w:rsidR="003A2058">
        <w:t>ngreso al sector, estrategias de inserción</w:t>
      </w:r>
      <w:bookmarkEnd w:id="27"/>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8" w:name="_Toc406368248"/>
      <w:bookmarkStart w:id="29" w:name="_Toc445488154"/>
      <w:r>
        <w:t>Competidores directos</w:t>
      </w:r>
      <w:bookmarkEnd w:id="28"/>
      <w:bookmarkEnd w:id="29"/>
    </w:p>
    <w:p w:rsidR="009C12A9" w:rsidRDefault="009C12A9" w:rsidP="009C12A9">
      <w:bookmarkStart w:id="30"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9E0D45" w:rsidRPr="00880E1A">
        <w:rPr>
          <w:i/>
          <w:color w:val="959595" w:themeColor="text1" w:themeTint="80"/>
        </w:rPr>
        <w:t xml:space="preserve">Ilustración </w:t>
      </w:r>
      <w:r w:rsidR="009E0D45">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9E0D45" w:rsidRPr="00880E1A">
        <w:rPr>
          <w:i/>
          <w:color w:val="959595" w:themeColor="text1" w:themeTint="80"/>
        </w:rPr>
        <w:t xml:space="preserve">Ilustración </w:t>
      </w:r>
      <w:r w:rsidR="009E0D45">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1"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10</w:t>
      </w:r>
      <w:r w:rsidRPr="00880E1A">
        <w:rPr>
          <w:i/>
          <w:color w:val="959595" w:themeColor="text1" w:themeTint="80"/>
        </w:rPr>
        <w:fldChar w:fldCharType="end"/>
      </w:r>
      <w:bookmarkEnd w:id="31"/>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2"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11</w:t>
      </w:r>
      <w:r w:rsidRPr="00880E1A">
        <w:rPr>
          <w:i/>
          <w:color w:val="959595" w:themeColor="text1" w:themeTint="80"/>
        </w:rPr>
        <w:fldChar w:fldCharType="end"/>
      </w:r>
      <w:bookmarkEnd w:id="32"/>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12</w:t>
      </w:r>
      <w:r w:rsidRPr="00806665">
        <w:rPr>
          <w:i/>
          <w:color w:val="959595" w:themeColor="text1" w:themeTint="80"/>
        </w:rPr>
        <w:fldChar w:fldCharType="end"/>
      </w:r>
      <w:bookmarkEnd w:id="33"/>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13</w:t>
      </w:r>
      <w:r w:rsidRPr="00806665">
        <w:rPr>
          <w:i/>
          <w:color w:val="959595" w:themeColor="text1" w:themeTint="80"/>
        </w:rPr>
        <w:fldChar w:fldCharType="end"/>
      </w:r>
      <w:bookmarkEnd w:id="34"/>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5"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14</w:t>
      </w:r>
      <w:r w:rsidRPr="00806665">
        <w:rPr>
          <w:i/>
          <w:color w:val="959595" w:themeColor="text1" w:themeTint="80"/>
        </w:rPr>
        <w:fldChar w:fldCharType="end"/>
      </w:r>
      <w:bookmarkEnd w:id="35"/>
      <w:r w:rsidRPr="00806665">
        <w:rPr>
          <w:i/>
          <w:color w:val="959595" w:themeColor="text1" w:themeTint="80"/>
        </w:rPr>
        <w:t xml:space="preserve"> - PedidosYa locales</w:t>
      </w:r>
    </w:p>
    <w:p w:rsidR="00DE3ED1" w:rsidRDefault="00DE3ED1" w:rsidP="00DE3ED1">
      <w:pPr>
        <w:pStyle w:val="Ttulo3"/>
      </w:pPr>
      <w:bookmarkStart w:id="36" w:name="_Toc445488155"/>
      <w:r>
        <w:lastRenderedPageBreak/>
        <w:t>Competidores potenciales</w:t>
      </w:r>
      <w:bookmarkEnd w:id="30"/>
      <w:bookmarkEnd w:id="36"/>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013F7C0A" wp14:editId="7B864314">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7"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E623AE">
        <w:rPr>
          <w:i/>
          <w:noProof/>
          <w:color w:val="959595" w:themeColor="text1" w:themeTint="80"/>
        </w:rPr>
        <w:t>15</w:t>
      </w:r>
      <w:r w:rsidRPr="00E8724B">
        <w:rPr>
          <w:i/>
          <w:color w:val="959595" w:themeColor="text1" w:themeTint="80"/>
        </w:rPr>
        <w:fldChar w:fldCharType="end"/>
      </w:r>
      <w:bookmarkEnd w:id="37"/>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8" w:name="_Toc406368250"/>
      <w:bookmarkStart w:id="39" w:name="_Toc445488156"/>
      <w:r>
        <w:lastRenderedPageBreak/>
        <w:t>Barreras de ingreso al sector</w:t>
      </w:r>
      <w:bookmarkEnd w:id="38"/>
      <w:bookmarkEnd w:id="39"/>
    </w:p>
    <w:p w:rsidR="00DE3ED1" w:rsidRDefault="00DE3ED1" w:rsidP="00DE3ED1">
      <w:pPr>
        <w:pStyle w:val="Ttulo4"/>
      </w:pPr>
      <w:bookmarkStart w:id="40" w:name="_Toc406368252"/>
      <w:r>
        <w:t>cantidad de usuarios</w:t>
      </w:r>
      <w:bookmarkEnd w:id="40"/>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1" w:name="_Toc406368253"/>
      <w:r>
        <w:t>Requisitos de infraestructura</w:t>
      </w:r>
      <w:bookmarkEnd w:id="41"/>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2" w:name="_Toc406368254"/>
      <w:r w:rsidRPr="000E45AC">
        <w:t>Falta de experiencia en la industria</w:t>
      </w:r>
      <w:bookmarkEnd w:id="42"/>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3" w:name="_Toc406368255"/>
      <w:r>
        <w:t>Tipo de inversión</w:t>
      </w:r>
      <w:bookmarkEnd w:id="43"/>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4" w:name="_Toc406368256"/>
      <w:bookmarkStart w:id="45" w:name="_Toc445488157"/>
      <w:r>
        <w:lastRenderedPageBreak/>
        <w:t>Barreras de salida del sector</w:t>
      </w:r>
      <w:bookmarkEnd w:id="44"/>
      <w:bookmarkEnd w:id="45"/>
    </w:p>
    <w:p w:rsidR="00DE3ED1" w:rsidRDefault="00DE3ED1" w:rsidP="00DE3ED1">
      <w:pPr>
        <w:pStyle w:val="Ttulo4"/>
      </w:pPr>
      <w:bookmarkStart w:id="46" w:name="_Toc406368257"/>
      <w:r>
        <w:t>Barreras de salida económicas</w:t>
      </w:r>
      <w:bookmarkEnd w:id="46"/>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7" w:name="_Toc406368258"/>
      <w:r>
        <w:t>Barreras de salida personales o emocionales</w:t>
      </w:r>
      <w:bookmarkEnd w:id="47"/>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8" w:name="_Toc406368259"/>
      <w:bookmarkStart w:id="49" w:name="_Toc445488158"/>
      <w:r>
        <w:t>Sustitutos</w:t>
      </w:r>
      <w:bookmarkEnd w:id="48"/>
      <w:bookmarkEnd w:id="49"/>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50" w:name="_Toc406368260"/>
      <w:bookmarkStart w:id="51" w:name="_Toc445488159"/>
      <w:r>
        <w:t>Poder de negociación de los compradores</w:t>
      </w:r>
      <w:bookmarkEnd w:id="50"/>
      <w:bookmarkEnd w:id="51"/>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2" w:name="_Toc406368261"/>
      <w:bookmarkStart w:id="53" w:name="_Toc445488160"/>
      <w:r>
        <w:lastRenderedPageBreak/>
        <w:t>Poder de negociación de los proveedores</w:t>
      </w:r>
      <w:bookmarkEnd w:id="52"/>
      <w:bookmarkEnd w:id="53"/>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4" w:name="_Toc445488161"/>
      <w:r>
        <w:t>Estratégica de ingreso: Matriz de YIP</w:t>
      </w:r>
      <w:bookmarkEnd w:id="54"/>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5" w:name="_Toc445488162"/>
      <w:r>
        <w:lastRenderedPageBreak/>
        <w:t>2 Analisis estrategico</w:t>
      </w:r>
      <w:bookmarkEnd w:id="55"/>
    </w:p>
    <w:p w:rsidR="003A2058" w:rsidRDefault="003A2058" w:rsidP="00250FB8">
      <w:pPr>
        <w:pStyle w:val="Ttulo2"/>
      </w:pPr>
      <w:bookmarkStart w:id="56" w:name="_Toc445488163"/>
      <w:r>
        <w:t>2.1 Analisis de contexto</w:t>
      </w:r>
      <w:bookmarkEnd w:id="56"/>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w:instrText>
      </w:r>
      <w:r w:rsidR="000C2920" w:rsidRPr="000C2920">
        <w:rPr>
          <w:i/>
          <w:color w:val="A6A6A6" w:themeColor="background1" w:themeShade="A6"/>
        </w:rPr>
      </w:r>
      <w:r w:rsidR="000C2920" w:rsidRPr="000C2920">
        <w:rPr>
          <w:i/>
          <w:color w:val="A6A6A6" w:themeColor="background1" w:themeShade="A6"/>
        </w:rPr>
        <w:instrText xml:space="preserve"> \* MERGEFORMAT </w:instrText>
      </w:r>
      <w:r w:rsidR="000C2920" w:rsidRPr="000C2920">
        <w:rPr>
          <w:i/>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13FF01DC" wp14:editId="38F71151">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7"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E623AE">
        <w:rPr>
          <w:i/>
          <w:noProof/>
          <w:color w:val="A6A6A6" w:themeColor="background1" w:themeShade="A6"/>
        </w:rPr>
        <w:t>16</w:t>
      </w:r>
      <w:r w:rsidRPr="000C2920">
        <w:rPr>
          <w:i/>
          <w:color w:val="A6A6A6" w:themeColor="background1" w:themeShade="A6"/>
        </w:rPr>
        <w:fldChar w:fldCharType="end"/>
      </w:r>
      <w:bookmarkEnd w:id="57"/>
      <w:r w:rsidRPr="000C2920">
        <w:rPr>
          <w:i/>
          <w:color w:val="A6A6A6" w:themeColor="background1" w:themeShade="A6"/>
        </w:rPr>
        <w:t xml:space="preserve"> - Subsistema Oferta</w:t>
      </w:r>
    </w:p>
    <w:p w:rsidR="003A2058" w:rsidRDefault="00995EAB" w:rsidP="00250FB8">
      <w:pPr>
        <w:pStyle w:val="Ttulo3"/>
      </w:pPr>
      <w:bookmarkStart w:id="58" w:name="_Toc445488164"/>
      <w:r>
        <w:lastRenderedPageBreak/>
        <w:t>2.1.1 D</w:t>
      </w:r>
      <w:r w:rsidR="003A2058">
        <w:t>escripcion del escenario local</w:t>
      </w:r>
      <w:bookmarkEnd w:id="58"/>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9" w:name="_Toc445488165"/>
      <w:r>
        <w:lastRenderedPageBreak/>
        <w:t>2.1.2 F</w:t>
      </w:r>
      <w:r w:rsidR="003A2058">
        <w:t>actores economicos</w:t>
      </w:r>
      <w:bookmarkEnd w:id="59"/>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60" w:name="_Toc445488166"/>
      <w:r>
        <w:lastRenderedPageBreak/>
        <w:t>2.1.</w:t>
      </w:r>
      <w:r w:rsidR="00995EAB">
        <w:t>3 F</w:t>
      </w:r>
      <w:r>
        <w:t>actores politicos</w:t>
      </w:r>
      <w:bookmarkEnd w:id="60"/>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1" w:name="_Toc445488167"/>
      <w:r>
        <w:lastRenderedPageBreak/>
        <w:t>2.1.4 F</w:t>
      </w:r>
      <w:r w:rsidR="003A2058">
        <w:t>actores tecnologicos</w:t>
      </w:r>
      <w:bookmarkEnd w:id="61"/>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2" w:name="_Toc445488168"/>
      <w:r>
        <w:t>2.1.5 D</w:t>
      </w:r>
      <w:r w:rsidR="003A2058">
        <w:t>escripcion del escenario: escenario meta</w:t>
      </w:r>
      <w:bookmarkEnd w:id="62"/>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3" w:name="_Toc445488169"/>
      <w:r>
        <w:lastRenderedPageBreak/>
        <w:t>2.1.6 A</w:t>
      </w:r>
      <w:r w:rsidR="003A2058">
        <w:t>nalisis sectorial. Definicion de oportunidades y amenazas de negocio.</w:t>
      </w:r>
      <w:bookmarkEnd w:id="63"/>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4" w:name="_Toc445488170"/>
      <w:r>
        <w:lastRenderedPageBreak/>
        <w:t>2.2 Análisis de la Competencia.</w:t>
      </w:r>
      <w:bookmarkEnd w:id="64"/>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5" w:name="_Toc445488171"/>
      <w:r>
        <w:lastRenderedPageBreak/>
        <w:t>2.2.1 Principales Competidores Directos.</w:t>
      </w:r>
      <w:bookmarkEnd w:id="65"/>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6" w:name="_Toc445488172"/>
      <w:r>
        <w:lastRenderedPageBreak/>
        <w:t>2.2.2 Análisis de la Cadena de Valor</w:t>
      </w:r>
      <w:bookmarkEnd w:id="66"/>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7" w:name="_Toc445488173"/>
      <w:r>
        <w:lastRenderedPageBreak/>
        <w:t>2.2.3 Definición de Factores Críticos de Éxito (FCE)</w:t>
      </w:r>
      <w:bookmarkEnd w:id="67"/>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Style w:val="Tabladelista4-nfasis6"/>
        <w:tblW w:w="9776" w:type="dxa"/>
        <w:tblLook w:val="04A0" w:firstRow="1" w:lastRow="0" w:firstColumn="1" w:lastColumn="0" w:noHBand="0" w:noVBand="1"/>
      </w:tblPr>
      <w:tblGrid>
        <w:gridCol w:w="3964"/>
        <w:gridCol w:w="5812"/>
      </w:tblGrid>
      <w:tr w:rsidR="00407294"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Pr="00636431" w:rsidRDefault="00407294" w:rsidP="0001745A">
            <w:pPr>
              <w:jc w:val="center"/>
              <w:rPr>
                <w:b w:val="0"/>
              </w:rPr>
            </w:pPr>
            <w:r>
              <w:rPr>
                <w:b w:val="0"/>
              </w:rPr>
              <w:t>Objetivos</w:t>
            </w:r>
          </w:p>
        </w:tc>
        <w:tc>
          <w:tcPr>
            <w:tcW w:w="5812" w:type="dxa"/>
          </w:tcPr>
          <w:p w:rsidR="00407294" w:rsidRPr="00636431"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r>
      <w:tr w:rsidR="00407294" w:rsidTr="00A15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un sitio web intuitivo, confiable y elegante</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Manejo de envío de pedidos a los Restaurantes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Opción de cadete exclusivo para el local</w:t>
            </w:r>
          </w:p>
          <w:p w:rsidR="00407294" w:rsidRPr="00CB4FBB"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Montar sede administrativa y operativa</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Plotear vehículos de envío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trackeo de pedido 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Pr="00636431" w:rsidRDefault="00407294" w:rsidP="0001745A">
            <w:pPr>
              <w:cnfStyle w:val="000000100000" w:firstRow="0" w:lastRow="0" w:firstColumn="0" w:lastColumn="0" w:oddVBand="0" w:evenVBand="0" w:oddHBand="1" w:evenHBand="0" w:firstRowFirstColumn="0" w:firstRowLastColumn="0" w:lastRowFirstColumn="0" w:lastRowLastColumn="0"/>
            </w:pPr>
          </w:p>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Style w:val="Tabladelista4-nfasis6"/>
        <w:tblW w:w="9776" w:type="dxa"/>
        <w:tblLook w:val="04A0" w:firstRow="1" w:lastRow="0" w:firstColumn="1" w:lastColumn="0" w:noHBand="0" w:noVBand="1"/>
      </w:tblPr>
      <w:tblGrid>
        <w:gridCol w:w="6668"/>
        <w:gridCol w:w="669"/>
        <w:gridCol w:w="669"/>
        <w:gridCol w:w="1770"/>
      </w:tblGrid>
      <w:tr w:rsidR="00407294" w:rsidRPr="00636431"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jc w:val="center"/>
              <w:rPr>
                <w:b w:val="0"/>
              </w:rPr>
            </w:pPr>
            <w:r>
              <w:rPr>
                <w:b w:val="0"/>
              </w:rPr>
              <w:t>Factores de Éxito</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1</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2</w:t>
            </w:r>
          </w:p>
        </w:tc>
        <w:tc>
          <w:tcPr>
            <w:tcW w:w="1770"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3</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102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sidRPr="00631AAD">
              <w:rPr>
                <w:b/>
              </w:rPr>
              <w:t>SÍ</w:t>
            </w:r>
          </w:p>
        </w:tc>
        <w:tc>
          <w:tcPr>
            <w:tcW w:w="1770"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SÍ</w:t>
            </w:r>
          </w:p>
        </w:tc>
        <w:tc>
          <w:tcPr>
            <w:tcW w:w="1770"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9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Opción de cadete exclusivo para el local</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c>
          <w:tcPr>
            <w:tcW w:w="1770"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6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51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trackeo de pedido a los usuarios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r>
      <w:tr w:rsidR="00407294" w:rsidRPr="00636431" w:rsidTr="00A15082">
        <w:trPr>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3-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8" w:name="_Toc305114204"/>
      <w:bookmarkStart w:id="69" w:name="_Toc445488174"/>
      <w:r w:rsidRPr="00AC51C0">
        <w:rPr>
          <w:lang w:eastAsia="es-ES"/>
        </w:rPr>
        <w:lastRenderedPageBreak/>
        <w:t>2.2.4 Fortalezas y debilidades del negocio</w:t>
      </w:r>
      <w:bookmarkEnd w:id="68"/>
      <w:bookmarkEnd w:id="69"/>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0" w:type="auto"/>
        <w:tblLook w:val="04A0" w:firstRow="1" w:lastRow="0" w:firstColumn="1" w:lastColumn="0" w:noHBand="0" w:noVBand="1"/>
      </w:tblPr>
      <w:tblGrid>
        <w:gridCol w:w="567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lastRenderedPageBreak/>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70" w:name="_Toc445488175"/>
      <w:r>
        <w:t>3 Analisis FODA</w:t>
      </w:r>
      <w:bookmarkEnd w:id="70"/>
    </w:p>
    <w:p w:rsidR="003A2058" w:rsidRDefault="00995EAB" w:rsidP="005516A0">
      <w:pPr>
        <w:pStyle w:val="Ttulo2"/>
      </w:pPr>
      <w:bookmarkStart w:id="71" w:name="_Toc445488176"/>
      <w:r>
        <w:t>3.1 C</w:t>
      </w:r>
      <w:r w:rsidR="003A2058">
        <w:t>uadro foda</w:t>
      </w:r>
      <w:bookmarkEnd w:id="71"/>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2" w:name="_Toc431257703"/>
      <w:bookmarkStart w:id="73" w:name="_Toc445488177"/>
      <w:r>
        <w:lastRenderedPageBreak/>
        <w:t>3.2 Analisis de las fortalezas, oportunidades, debilidades y amenazas.</w:t>
      </w:r>
      <w:bookmarkEnd w:id="72"/>
      <w:bookmarkEnd w:id="73"/>
    </w:p>
    <w:p w:rsidR="00EB4E11" w:rsidRDefault="00EB4E11" w:rsidP="00EB4E11">
      <w:pPr>
        <w:pStyle w:val="Ttulo3"/>
        <w:rPr>
          <w:b w:val="0"/>
          <w:caps w:val="0"/>
        </w:rPr>
      </w:pPr>
      <w:bookmarkStart w:id="74" w:name="_Toc445488178"/>
      <w:r>
        <w:t>Fortalez</w:t>
      </w:r>
      <w:r w:rsidRPr="00561633">
        <w:t>as</w:t>
      </w:r>
      <w:bookmarkEnd w:id="74"/>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5" w:name="_Toc445488179"/>
      <w:r w:rsidRPr="00561633">
        <w:t>Oportunidades</w:t>
      </w:r>
      <w:bookmarkEnd w:id="75"/>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6" w:name="_Toc445488180"/>
      <w:r w:rsidRPr="000C5FB4">
        <w:lastRenderedPageBreak/>
        <w:t>Debilidades</w:t>
      </w:r>
      <w:bookmarkEnd w:id="76"/>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7" w:name="_Toc445488181"/>
      <w:r w:rsidRPr="00FD7FB4">
        <w:t>Amenazas</w:t>
      </w:r>
      <w:bookmarkEnd w:id="77"/>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8" w:name="_Toc445488182"/>
      <w:r>
        <w:lastRenderedPageBreak/>
        <w:t>3.2 A</w:t>
      </w:r>
      <w:r w:rsidR="003A2058">
        <w:t>nalisis de las fortalezas, oportunidades, debilidades y amenazas.</w:t>
      </w:r>
      <w:bookmarkEnd w:id="78"/>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9" w:name="_Toc445488183"/>
      <w:r>
        <w:lastRenderedPageBreak/>
        <w:t>3.3 C</w:t>
      </w:r>
      <w:r w:rsidR="003A2058">
        <w:t>onclusion: atractivo de la industria, fortalezas de negocio.</w:t>
      </w:r>
      <w:bookmarkEnd w:id="79"/>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80" w:name="_Toc445488184"/>
      <w:r>
        <w:lastRenderedPageBreak/>
        <w:t>4</w:t>
      </w:r>
      <w:r w:rsidR="007A0A0F">
        <w:t xml:space="preserve"> Segmentación</w:t>
      </w:r>
      <w:bookmarkEnd w:id="80"/>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9E0D45" w:rsidRPr="00192E6A">
        <w:rPr>
          <w:i/>
          <w:color w:val="797979" w:themeColor="background2" w:themeShade="80"/>
        </w:rPr>
        <w:t xml:space="preserve">Ilustración </w:t>
      </w:r>
      <w:r w:rsidR="009E0D45">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1"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E623AE">
        <w:rPr>
          <w:i/>
          <w:noProof/>
          <w:color w:val="797979" w:themeColor="background2" w:themeShade="80"/>
        </w:rPr>
        <w:t>17</w:t>
      </w:r>
      <w:r w:rsidRPr="00192E6A">
        <w:rPr>
          <w:i/>
          <w:color w:val="797979" w:themeColor="background2" w:themeShade="80"/>
        </w:rPr>
        <w:fldChar w:fldCharType="end"/>
      </w:r>
      <w:bookmarkEnd w:id="81"/>
      <w:r w:rsidRPr="00192E6A">
        <w:rPr>
          <w:i/>
          <w:color w:val="797979" w:themeColor="background2" w:themeShade="80"/>
        </w:rPr>
        <w:t xml:space="preserve"> - Filtros Mercado Saporosi</w:t>
      </w:r>
    </w:p>
    <w:p w:rsidR="007A0A0F" w:rsidRDefault="007A0A0F" w:rsidP="007A0A0F">
      <w:pPr>
        <w:pStyle w:val="Ttulo2"/>
      </w:pPr>
      <w:bookmarkStart w:id="82" w:name="_Toc445488185"/>
      <w:r>
        <w:lastRenderedPageBreak/>
        <w:t xml:space="preserve">4.1 </w:t>
      </w:r>
      <w:r w:rsidR="000E11E0">
        <w:t xml:space="preserve">Segmentación de consumidores y </w:t>
      </w:r>
      <w:r>
        <w:t>negocios.</w:t>
      </w:r>
      <w:bookmarkEnd w:id="82"/>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3" w:name="_Toc445488186"/>
      <w:r>
        <w:t>4.2 Identificación de grupos diferenciados de consumidores.</w:t>
      </w:r>
      <w:bookmarkEnd w:id="83"/>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4" w:name="_Toc445488187"/>
      <w:r>
        <w:lastRenderedPageBreak/>
        <w:t>4.3 ¿Quiénes son los potenciales usuarios/compradores del negocio?</w:t>
      </w:r>
      <w:bookmarkEnd w:id="84"/>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5" w:name="_Toc445488188"/>
      <w:r>
        <w:lastRenderedPageBreak/>
        <w:t>4.4 Pautas de comportamiento esperado de cada segmento</w:t>
      </w:r>
      <w:bookmarkEnd w:id="85"/>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6" w:name="_Toc445488189"/>
      <w:r>
        <w:lastRenderedPageBreak/>
        <w:t>5 Plan de Acción</w:t>
      </w:r>
      <w:bookmarkEnd w:id="86"/>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7" w:name="_Toc445488190"/>
      <w:r>
        <w:t>5.1 Programas Generales de acción</w:t>
      </w:r>
      <w:bookmarkEnd w:id="87"/>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8" w:name="_Toc445488191"/>
      <w:r>
        <w:t>5.2 Programas Específicos de acción</w:t>
      </w:r>
      <w:bookmarkEnd w:id="88"/>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9" w:name="_Toc445488192"/>
      <w:r>
        <w:lastRenderedPageBreak/>
        <w:t>Negocio</w:t>
      </w:r>
      <w:bookmarkEnd w:id="89"/>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90" w:name="_Toc445488193"/>
      <w:r>
        <w:t>Tecnología</w:t>
      </w:r>
      <w:bookmarkEnd w:id="90"/>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1" w:name="_Toc436846255"/>
      <w:r>
        <w:br w:type="page"/>
      </w:r>
    </w:p>
    <w:p w:rsidR="00851EFA" w:rsidRDefault="00851EFA" w:rsidP="00851EFA">
      <w:pPr>
        <w:pStyle w:val="Ttulo1"/>
      </w:pPr>
      <w:bookmarkStart w:id="92" w:name="_Toc445488194"/>
      <w:r>
        <w:lastRenderedPageBreak/>
        <w:t xml:space="preserve">6 </w:t>
      </w:r>
      <w:bookmarkEnd w:id="91"/>
      <w:r>
        <w:t>Plan de marketing</w:t>
      </w:r>
      <w:bookmarkEnd w:id="92"/>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3" w:name="_Toc445488195"/>
      <w:r>
        <w:lastRenderedPageBreak/>
        <w:t>6.1 Objetivos</w:t>
      </w:r>
      <w:bookmarkEnd w:id="93"/>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4" w:name="_Toc445488196"/>
      <w:r>
        <w:lastRenderedPageBreak/>
        <w:t>6.2 Resultados esperados en materias de cobertura y participación</w:t>
      </w:r>
      <w:bookmarkEnd w:id="94"/>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851EFA" w:rsidRDefault="00851EFA" w:rsidP="008C3CA4">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w:instrText>
      </w:r>
      <w:r w:rsidR="008C3CA4">
        <w:instrText xml:space="preserve"> \* MERGEFORMAT </w:instrText>
      </w:r>
      <w:r w:rsidR="008C3CA4">
        <w:fldChar w:fldCharType="separate"/>
      </w:r>
      <w:r w:rsidR="008C3CA4" w:rsidRPr="008C3CA4">
        <w:rPr>
          <w:i/>
          <w:color w:val="A6A6A6" w:themeColor="background1" w:themeShade="A6"/>
        </w:rPr>
        <w:t xml:space="preserve">Ilustración </w:t>
      </w:r>
      <w:r w:rsidR="008C3CA4" w:rsidRPr="008C3CA4">
        <w:rPr>
          <w:i/>
          <w:noProof/>
          <w:color w:val="A6A6A6" w:themeColor="background1" w:themeShade="A6"/>
        </w:rPr>
        <w:t>18</w:t>
      </w:r>
      <w:r w:rsidR="008C3CA4">
        <w:fldChar w:fldCharType="end"/>
      </w:r>
      <w:r w:rsidR="000C2920">
        <w:t xml:space="preserve"> </w:t>
      </w:r>
      <w:r>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7C8CFB97" wp14:editId="479CCBF0">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6712B8" w:rsidRPr="00FC7489" w:rsidRDefault="006712B8"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6712B8" w:rsidRPr="00FC7489" w:rsidRDefault="006712B8"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6548883B" wp14:editId="2A9F3BAB">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6712B8" w:rsidRPr="00FC7489" w:rsidRDefault="006712B8"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6712B8" w:rsidRPr="00FC7489" w:rsidRDefault="006712B8"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39C0C8BE" wp14:editId="33E1EEA6">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5"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E623AE">
        <w:rPr>
          <w:i/>
          <w:noProof/>
          <w:color w:val="A6A6A6" w:themeColor="background1" w:themeShade="A6"/>
        </w:rPr>
        <w:t>18</w:t>
      </w:r>
      <w:r w:rsidRPr="008C3CA4">
        <w:rPr>
          <w:i/>
          <w:color w:val="A6A6A6" w:themeColor="background1" w:themeShade="A6"/>
        </w:rPr>
        <w:fldChar w:fldCharType="end"/>
      </w:r>
      <w:bookmarkEnd w:id="95"/>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 xml:space="preserve">Esta estrategia de marketing masivo se enfoca en los aspectos comunes de las necesidades de los </w:t>
      </w:r>
      <w:r>
        <w:lastRenderedPageBreak/>
        <w:t>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6" w:name="_Toc445488197"/>
      <w:r>
        <w:lastRenderedPageBreak/>
        <w:t>6.3 Metas de posicionamientos</w:t>
      </w:r>
      <w:bookmarkEnd w:id="96"/>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C30221" w:rsidRPr="00C30221">
        <w:rPr>
          <w:i/>
          <w:color w:val="A6A6A6" w:themeColor="background1" w:themeShade="A6"/>
        </w:rPr>
        <w:t xml:space="preserve">Ilustración </w:t>
      </w:r>
      <w:r w:rsidR="00C30221" w:rsidRPr="00C30221">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44180F02" wp14:editId="6A0487BB">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7"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E623AE">
        <w:rPr>
          <w:i/>
          <w:noProof/>
          <w:color w:val="A6A6A6" w:themeColor="background1" w:themeShade="A6"/>
        </w:rPr>
        <w:t>19</w:t>
      </w:r>
      <w:r w:rsidRPr="00C30221">
        <w:rPr>
          <w:i/>
          <w:color w:val="A6A6A6" w:themeColor="background1" w:themeShade="A6"/>
        </w:rPr>
        <w:fldChar w:fldCharType="end"/>
      </w:r>
      <w:bookmarkEnd w:id="97"/>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8" w:name="_Toc445488198"/>
      <w:r>
        <w:lastRenderedPageBreak/>
        <w:t>6.4 producto. estrategias de producto</w:t>
      </w:r>
      <w:bookmarkEnd w:id="98"/>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Style w:val="Tablaconcuadrcula"/>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79C67170" wp14:editId="4CFAD776">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4E28BAC9" wp14:editId="0B928099">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9" w:name="_Toc445488199"/>
      <w:r>
        <w:t>6.4.1 describa el producto/servicio (qué es y que no es)</w:t>
      </w:r>
      <w:bookmarkEnd w:id="99"/>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E12DC7" w:rsidRPr="00E12DC7">
        <w:rPr>
          <w:i/>
          <w:color w:val="A6A6A6" w:themeColor="background1" w:themeShade="A6"/>
        </w:rPr>
        <w:t xml:space="preserve">Ilustración </w:t>
      </w:r>
      <w:r w:rsidR="00E12DC7" w:rsidRPr="00E12DC7">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3D61D0CA" wp14:editId="6C93AD7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100"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E623AE">
        <w:rPr>
          <w:i/>
          <w:noProof/>
          <w:color w:val="A6A6A6" w:themeColor="background1" w:themeShade="A6"/>
        </w:rPr>
        <w:t>20</w:t>
      </w:r>
      <w:r w:rsidRPr="00E12DC7">
        <w:rPr>
          <w:i/>
          <w:color w:val="A6A6A6" w:themeColor="background1" w:themeShade="A6"/>
        </w:rPr>
        <w:fldChar w:fldCharType="end"/>
      </w:r>
      <w:bookmarkEnd w:id="100"/>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Style w:val="Tablaconcuadrcula"/>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Pr="0049233E">
        <w:rPr>
          <w:i/>
          <w:color w:val="A6A6A6" w:themeColor="background1" w:themeShade="A6"/>
        </w:rPr>
        <w:t xml:space="preserve">Ilustración </w:t>
      </w:r>
      <w:r w:rsidRPr="0049233E">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D8DD828" wp14:editId="55AA531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1"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21</w:t>
      </w:r>
      <w:r w:rsidRPr="0049233E">
        <w:rPr>
          <w:i/>
          <w:color w:val="A6A6A6" w:themeColor="background1" w:themeShade="A6"/>
        </w:rPr>
        <w:fldChar w:fldCharType="end"/>
      </w:r>
      <w:bookmarkEnd w:id="101"/>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2" w:name="_Toc445488200"/>
      <w:r>
        <w:lastRenderedPageBreak/>
        <w:t>6.4.2 ¿Es un producto/servicio durable, estacional?</w:t>
      </w:r>
      <w:bookmarkEnd w:id="102"/>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49233E" w:rsidRPr="0049233E">
        <w:rPr>
          <w:i/>
          <w:color w:val="A6A6A6" w:themeColor="background1" w:themeShade="A6"/>
        </w:rPr>
        <w:t xml:space="preserve">Ilustración </w:t>
      </w:r>
      <w:r w:rsidR="0049233E" w:rsidRPr="0049233E">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67A0FC87" wp14:editId="2604B976">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3"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22</w:t>
      </w:r>
      <w:r w:rsidRPr="0049233E">
        <w:rPr>
          <w:i/>
          <w:color w:val="A6A6A6" w:themeColor="background1" w:themeShade="A6"/>
        </w:rPr>
        <w:fldChar w:fldCharType="end"/>
      </w:r>
      <w:bookmarkEnd w:id="103"/>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4" w:name="_Toc445488201"/>
      <w:r>
        <w:lastRenderedPageBreak/>
        <w:t>6.4.3</w:t>
      </w:r>
      <w:r w:rsidR="008577AE">
        <w:t xml:space="preserve"> </w:t>
      </w:r>
      <w:r>
        <w:t>¿Cuáles son las características de su servicio que usted considera influyen sobre la decisión de compra?</w:t>
      </w:r>
      <w:bookmarkEnd w:id="104"/>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F72F14" w:rsidRPr="00F72F14">
        <w:rPr>
          <w:i/>
          <w:color w:val="A6A6A6" w:themeColor="background1" w:themeShade="A6"/>
        </w:rPr>
        <w:t xml:space="preserve">Ilustración </w:t>
      </w:r>
      <w:r w:rsidR="00F72F14" w:rsidRPr="00F72F14">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1F990205" wp14:editId="4BEF383B">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5"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E623AE">
        <w:rPr>
          <w:i/>
          <w:noProof/>
          <w:color w:val="A6A6A6" w:themeColor="background1" w:themeShade="A6"/>
        </w:rPr>
        <w:t>23</w:t>
      </w:r>
      <w:r w:rsidRPr="00F72F14">
        <w:rPr>
          <w:i/>
          <w:color w:val="A6A6A6" w:themeColor="background1" w:themeShade="A6"/>
        </w:rPr>
        <w:fldChar w:fldCharType="end"/>
      </w:r>
      <w:bookmarkEnd w:id="105"/>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6" w:name="_Toc445488202"/>
      <w:r>
        <w:lastRenderedPageBreak/>
        <w:t>6.4.4 ¿Existen estudios que respalden sus hipótesis?</w:t>
      </w:r>
      <w:bookmarkEnd w:id="106"/>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331A945" wp14:editId="43377F94">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7"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24</w:t>
      </w:r>
      <w:r w:rsidRPr="00C75AF8">
        <w:rPr>
          <w:i/>
          <w:color w:val="A6A6A6" w:themeColor="background1" w:themeShade="A6"/>
        </w:rPr>
        <w:fldChar w:fldCharType="end"/>
      </w:r>
      <w:bookmarkEnd w:id="107"/>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3261D7E" wp14:editId="2846449D">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25</w:t>
      </w:r>
      <w:r w:rsidRPr="00C75AF8">
        <w:rPr>
          <w:i/>
          <w:color w:val="A6A6A6" w:themeColor="background1" w:themeShade="A6"/>
        </w:rPr>
        <w:fldChar w:fldCharType="end"/>
      </w:r>
      <w:bookmarkEnd w:id="108"/>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2AC30CB5" wp14:editId="17CB5525">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26</w:t>
      </w:r>
      <w:r w:rsidRPr="00C75AF8">
        <w:rPr>
          <w:i/>
          <w:color w:val="A6A6A6" w:themeColor="background1" w:themeShade="A6"/>
        </w:rPr>
        <w:fldChar w:fldCharType="end"/>
      </w:r>
      <w:bookmarkEnd w:id="109"/>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6E8E3AAA" wp14:editId="616D7DDF">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10"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27</w:t>
      </w:r>
      <w:r w:rsidRPr="00C75AF8">
        <w:rPr>
          <w:i/>
          <w:color w:val="A6A6A6" w:themeColor="background1" w:themeShade="A6"/>
        </w:rPr>
        <w:fldChar w:fldCharType="end"/>
      </w:r>
      <w:bookmarkEnd w:id="110"/>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3F42B6C" wp14:editId="5932C1B3">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1" w:name="_Toc445488203"/>
      <w:r>
        <w:lastRenderedPageBreak/>
        <w:t>6.5 Precio. Estrategia de precio</w:t>
      </w:r>
      <w:bookmarkEnd w:id="111"/>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2" w:name="_Toc445488204"/>
      <w:r>
        <w:t>6.5.1 Condicionantes del precio</w:t>
      </w:r>
      <w:bookmarkEnd w:id="112"/>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Pr="00DE0930">
        <w:rPr>
          <w:i/>
          <w:color w:val="A6A6A6" w:themeColor="background1" w:themeShade="A6"/>
        </w:rPr>
        <w:t xml:space="preserve">Ilustración </w:t>
      </w:r>
      <w:r w:rsidRPr="00DE0930">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506BCE10" wp14:editId="52CD26CF">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3"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E623AE">
        <w:rPr>
          <w:i/>
          <w:noProof/>
          <w:color w:val="A6A6A6" w:themeColor="background1" w:themeShade="A6"/>
        </w:rPr>
        <w:t>29</w:t>
      </w:r>
      <w:r w:rsidRPr="00DE0930">
        <w:rPr>
          <w:i/>
          <w:color w:val="A6A6A6" w:themeColor="background1" w:themeShade="A6"/>
        </w:rPr>
        <w:fldChar w:fldCharType="end"/>
      </w:r>
      <w:bookmarkEnd w:id="113"/>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4" w:name="_Toc445488205"/>
      <w:r>
        <w:rPr>
          <w:noProof/>
          <w:lang w:eastAsia="es-AR"/>
        </w:rPr>
        <w:lastRenderedPageBreak/>
        <w:t>6.5.2 Estrategia de precio</w:t>
      </w:r>
      <w:bookmarkEnd w:id="114"/>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725299" w:rsidRPr="00725299">
        <w:rPr>
          <w:i/>
          <w:color w:val="A6A6A6" w:themeColor="background1" w:themeShade="A6"/>
        </w:rPr>
        <w:t xml:space="preserve">Ilustración </w:t>
      </w:r>
      <w:r w:rsidR="00725299" w:rsidRPr="00725299">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1D9DFB25" wp14:editId="50B86F6A">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5"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E623AE">
        <w:rPr>
          <w:i/>
          <w:noProof/>
          <w:color w:val="A6A6A6" w:themeColor="background1" w:themeShade="A6"/>
        </w:rPr>
        <w:t>30</w:t>
      </w:r>
      <w:r w:rsidRPr="00725299">
        <w:rPr>
          <w:i/>
          <w:color w:val="A6A6A6" w:themeColor="background1" w:themeShade="A6"/>
        </w:rPr>
        <w:fldChar w:fldCharType="end"/>
      </w:r>
      <w:bookmarkEnd w:id="115"/>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cuadrcula5oscura-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6" w:name="_Toc445488206"/>
      <w:r>
        <w:lastRenderedPageBreak/>
        <w:t xml:space="preserve">6.6 </w:t>
      </w:r>
      <w:r w:rsidRPr="00803842">
        <w:t>CIM Comunicaciones integradas de marketing</w:t>
      </w:r>
      <w:bookmarkEnd w:id="116"/>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Pr="00912931">
        <w:rPr>
          <w:i/>
          <w:color w:val="A6A6A6" w:themeColor="background1" w:themeShade="A6"/>
        </w:rPr>
        <w:t xml:space="preserve">Ilustración </w:t>
      </w:r>
      <w:r w:rsidRPr="00912931">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1ADD33B3" wp14:editId="3315272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7"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E623AE">
        <w:rPr>
          <w:i/>
          <w:noProof/>
          <w:color w:val="A6A6A6" w:themeColor="background1" w:themeShade="A6"/>
        </w:rPr>
        <w:t>31</w:t>
      </w:r>
      <w:r w:rsidRPr="00912931">
        <w:rPr>
          <w:i/>
          <w:color w:val="A6A6A6" w:themeColor="background1" w:themeShade="A6"/>
        </w:rPr>
        <w:fldChar w:fldCharType="end"/>
      </w:r>
      <w:bookmarkEnd w:id="117"/>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8" w:name="_Toc445488207"/>
      <w:r>
        <w:lastRenderedPageBreak/>
        <w:t>6.6.1 Descripción de la planificación estratégicas de las acciones de comunicación</w:t>
      </w:r>
      <w:bookmarkEnd w:id="118"/>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cuadrcula5oscura-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1A719B" w:rsidRPr="001A719B">
              <w:rPr>
                <w:i/>
                <w:color w:val="A6A6A6" w:themeColor="background1" w:themeShade="A6"/>
              </w:rPr>
              <w:t xml:space="preserve">Ilustración </w:t>
            </w:r>
            <w:r w:rsidR="001A719B">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69B58F11" wp14:editId="753E7389">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9"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32</w:t>
      </w:r>
      <w:r w:rsidRPr="001A719B">
        <w:rPr>
          <w:i/>
          <w:color w:val="A6A6A6" w:themeColor="background1" w:themeShade="A6"/>
        </w:rPr>
        <w:fldChar w:fldCharType="end"/>
      </w:r>
      <w:bookmarkEnd w:id="119"/>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77E35257" wp14:editId="66DAD24F">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20"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33</w:t>
      </w:r>
      <w:r w:rsidRPr="001A719B">
        <w:rPr>
          <w:i/>
          <w:color w:val="A6A6A6" w:themeColor="background1" w:themeShade="A6"/>
        </w:rPr>
        <w:fldChar w:fldCharType="end"/>
      </w:r>
      <w:bookmarkEnd w:id="120"/>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B06FFD"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2C0E48BE" wp14:editId="3B096CDA">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1"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34</w:t>
      </w:r>
      <w:r w:rsidRPr="001A719B">
        <w:rPr>
          <w:i/>
          <w:color w:val="A6A6A6" w:themeColor="background1" w:themeShade="A6"/>
        </w:rPr>
        <w:fldChar w:fldCharType="end"/>
      </w:r>
      <w:bookmarkEnd w:id="121"/>
      <w:r w:rsidRPr="001A719B">
        <w:rPr>
          <w:i/>
          <w:color w:val="A6A6A6" w:themeColor="background1" w:themeShade="A6"/>
        </w:rPr>
        <w:t xml:space="preserve"> -Anuncio en Google Adwords</w:t>
      </w:r>
    </w:p>
    <w:tbl>
      <w:tblPr>
        <w:tblStyle w:val="Tabladecuadrcula5oscura-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B06FFD"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AF5080" w:rsidRPr="00AF5080">
              <w:rPr>
                <w:i/>
                <w:color w:val="A6A6A6" w:themeColor="background1" w:themeShade="A6"/>
              </w:rPr>
              <w:t xml:space="preserve">Ilustración </w:t>
            </w:r>
            <w:r w:rsidR="00AF5080" w:rsidRPr="00AF5080">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AF5080" w:rsidRPr="00AF5080">
              <w:rPr>
                <w:i/>
                <w:color w:val="A6A6A6" w:themeColor="background1" w:themeShade="A6"/>
              </w:rPr>
              <w:t xml:space="preserve">Ilustración </w:t>
            </w:r>
            <w:r w:rsidR="00AF5080">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Style w:val="Tablaconcuadrcula"/>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CFEA5CF" wp14:editId="002BD511">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2"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35</w:t>
            </w:r>
            <w:r w:rsidRPr="00AF5080">
              <w:rPr>
                <w:i/>
                <w:color w:val="A6A6A6" w:themeColor="background1" w:themeShade="A6"/>
              </w:rPr>
              <w:fldChar w:fldCharType="end"/>
            </w:r>
            <w:bookmarkEnd w:id="122"/>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2C998FB8" wp14:editId="1A2B5592">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36</w:t>
            </w:r>
            <w:r w:rsidRPr="00E44ABA">
              <w:rPr>
                <w:i/>
                <w:color w:val="A6A6A6" w:themeColor="background1" w:themeShade="A6"/>
              </w:rPr>
              <w:fldChar w:fldCharType="end"/>
            </w:r>
            <w:bookmarkEnd w:id="123"/>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0B7E8E18" wp14:editId="111DF036">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4"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37</w:t>
            </w:r>
            <w:r w:rsidRPr="00E44ABA">
              <w:rPr>
                <w:i/>
                <w:color w:val="A6A6A6" w:themeColor="background1" w:themeShade="A6"/>
              </w:rPr>
              <w:fldChar w:fldCharType="end"/>
            </w:r>
            <w:bookmarkEnd w:id="124"/>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494F1A7" wp14:editId="210769B0">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5"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38</w:t>
            </w:r>
            <w:r w:rsidRPr="00AF5080">
              <w:rPr>
                <w:i/>
                <w:color w:val="A6A6A6" w:themeColor="background1" w:themeShade="A6"/>
              </w:rPr>
              <w:fldChar w:fldCharType="end"/>
            </w:r>
            <w:bookmarkEnd w:id="125"/>
            <w:r w:rsidRPr="00AF5080">
              <w:rPr>
                <w:i/>
                <w:color w:val="A6A6A6" w:themeColor="background1" w:themeShade="A6"/>
              </w:rPr>
              <w:t xml:space="preserve"> - Anuncio Facebook escritorio</w:t>
            </w:r>
          </w:p>
        </w:tc>
      </w:tr>
    </w:tbl>
    <w:p w:rsidR="001F3DAB" w:rsidRPr="001F3DAB" w:rsidRDefault="001F3DAB" w:rsidP="001F3DAB"/>
    <w:tbl>
      <w:tblPr>
        <w:tblStyle w:val="Tabladecuadrcula5oscura-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FC5615" w:rsidRPr="0095582D">
              <w:rPr>
                <w:i/>
                <w:color w:val="A6A6A6" w:themeColor="background1" w:themeShade="A6"/>
              </w:rPr>
              <w:t xml:space="preserve">Ilustración </w:t>
            </w:r>
            <w:r w:rsidR="00FC5615" w:rsidRPr="0095582D">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352F4786" wp14:editId="71D7C1AF">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39</w:t>
      </w:r>
      <w:r w:rsidRPr="0095582D">
        <w:rPr>
          <w:i/>
          <w:color w:val="A6A6A6" w:themeColor="background1" w:themeShade="A6"/>
        </w:rPr>
        <w:fldChar w:fldCharType="end"/>
      </w:r>
      <w:bookmarkEnd w:id="126"/>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D2E46E3" wp14:editId="73627D7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40</w:t>
      </w:r>
      <w:r w:rsidRPr="0095582D">
        <w:rPr>
          <w:i/>
          <w:color w:val="A6A6A6" w:themeColor="background1" w:themeShade="A6"/>
        </w:rPr>
        <w:fldChar w:fldCharType="end"/>
      </w:r>
      <w:bookmarkEnd w:id="127"/>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2473C93F" wp14:editId="08FC4457">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8"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41</w:t>
      </w:r>
      <w:r w:rsidRPr="0095582D">
        <w:rPr>
          <w:i/>
          <w:color w:val="A6A6A6" w:themeColor="background1" w:themeShade="A6"/>
        </w:rPr>
        <w:fldChar w:fldCharType="end"/>
      </w:r>
      <w:bookmarkEnd w:id="128"/>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cuadrcula5oscura-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cuadrcula5oscura-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E103FC" w:rsidRPr="00FC5615">
              <w:rPr>
                <w:i/>
                <w:color w:val="A6A6A6" w:themeColor="background1" w:themeShade="A6"/>
              </w:rPr>
              <w:t xml:space="preserve">Ilustración </w:t>
            </w:r>
            <w:r w:rsidR="00E103FC" w:rsidRPr="00FC5615">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79F6DD6E" wp14:editId="0E99BCB3">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9"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E623AE">
        <w:rPr>
          <w:i/>
          <w:noProof/>
          <w:color w:val="A6A6A6" w:themeColor="background1" w:themeShade="A6"/>
        </w:rPr>
        <w:t>42</w:t>
      </w:r>
      <w:r w:rsidRPr="00FC5615">
        <w:rPr>
          <w:i/>
          <w:color w:val="A6A6A6" w:themeColor="background1" w:themeShade="A6"/>
        </w:rPr>
        <w:fldChar w:fldCharType="end"/>
      </w:r>
      <w:bookmarkEnd w:id="129"/>
      <w:r w:rsidRPr="00FC5615">
        <w:rPr>
          <w:i/>
          <w:color w:val="A6A6A6" w:themeColor="background1" w:themeShade="A6"/>
        </w:rPr>
        <w:t xml:space="preserve"> - Folleto para Negocios</w:t>
      </w:r>
    </w:p>
    <w:tbl>
      <w:tblPr>
        <w:tblStyle w:val="Tabladecuadrcula5oscura-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E103FC" w:rsidRPr="00E103FC">
              <w:rPr>
                <w:i/>
                <w:color w:val="A6A6A6" w:themeColor="background1" w:themeShade="A6"/>
              </w:rPr>
              <w:t xml:space="preserve">Ilustración </w:t>
            </w:r>
            <w:r w:rsidR="00E103FC" w:rsidRPr="00E103FC">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164A4688" wp14:editId="3A809610">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30"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43</w:t>
      </w:r>
      <w:r w:rsidRPr="00E103FC">
        <w:rPr>
          <w:i/>
          <w:color w:val="A6A6A6" w:themeColor="background1" w:themeShade="A6"/>
        </w:rPr>
        <w:fldChar w:fldCharType="end"/>
      </w:r>
      <w:bookmarkEnd w:id="130"/>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0C282A" w:rsidRPr="000C282A">
              <w:rPr>
                <w:i/>
                <w:color w:val="A6A6A6" w:themeColor="background1" w:themeShade="A6"/>
              </w:rPr>
              <w:t xml:space="preserve">Ilustración </w:t>
            </w:r>
            <w:r w:rsidR="000C282A">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0C282A" w:rsidRPr="000C282A">
              <w:rPr>
                <w:i/>
                <w:color w:val="A6A6A6" w:themeColor="background1" w:themeShade="A6"/>
              </w:rPr>
              <w:t xml:space="preserve">Ilustración </w:t>
            </w:r>
            <w:r w:rsidR="000C282A" w:rsidRPr="000C282A">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7F00772" wp14:editId="0E5A833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44</w:t>
      </w:r>
      <w:r w:rsidRPr="00E103FC">
        <w:rPr>
          <w:i/>
          <w:color w:val="A6A6A6" w:themeColor="background1" w:themeShade="A6"/>
        </w:rPr>
        <w:fldChar w:fldCharType="end"/>
      </w:r>
      <w:bookmarkEnd w:id="131"/>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4169D1C4" wp14:editId="13A129C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2"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45</w:t>
      </w:r>
      <w:r w:rsidRPr="00E103FC">
        <w:rPr>
          <w:i/>
          <w:color w:val="A6A6A6" w:themeColor="background1" w:themeShade="A6"/>
        </w:rPr>
        <w:fldChar w:fldCharType="end"/>
      </w:r>
      <w:bookmarkEnd w:id="132"/>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8CCFF34" wp14:editId="5B6739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46</w:t>
      </w:r>
      <w:r w:rsidRPr="000C282A">
        <w:rPr>
          <w:i/>
          <w:color w:val="A6A6A6" w:themeColor="background1" w:themeShade="A6"/>
        </w:rPr>
        <w:fldChar w:fldCharType="end"/>
      </w:r>
      <w:bookmarkEnd w:id="133"/>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22043BF5" wp14:editId="177CDB22">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4"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47</w:t>
      </w:r>
      <w:r w:rsidRPr="000C282A">
        <w:rPr>
          <w:i/>
          <w:color w:val="A6A6A6" w:themeColor="background1" w:themeShade="A6"/>
        </w:rPr>
        <w:fldChar w:fldCharType="end"/>
      </w:r>
      <w:bookmarkEnd w:id="134"/>
      <w:r w:rsidRPr="000C282A">
        <w:rPr>
          <w:i/>
          <w:color w:val="A6A6A6" w:themeColor="background1" w:themeShade="A6"/>
        </w:rPr>
        <w:t xml:space="preserve"> - Señaladores Ecológicos</w:t>
      </w:r>
    </w:p>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04C90837" wp14:editId="2F4CDD47">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E623AE">
        <w:rPr>
          <w:i/>
          <w:noProof/>
          <w:color w:val="A6A6A6" w:themeColor="background1" w:themeShade="A6"/>
        </w:rPr>
        <w:t>48</w:t>
      </w:r>
      <w:r w:rsidRPr="00335CBA">
        <w:rPr>
          <w:i/>
          <w:color w:val="A6A6A6" w:themeColor="background1" w:themeShade="A6"/>
        </w:rPr>
        <w:fldChar w:fldCharType="end"/>
      </w:r>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5" w:name="_Toc445488208"/>
      <w:r>
        <w:lastRenderedPageBreak/>
        <w:t>6.6.2 Diseño de sitio web (7 “c” Y PANTALLAS DESCRIPTIVAS)</w:t>
      </w:r>
      <w:bookmarkEnd w:id="135"/>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53BD4221" wp14:editId="1E9EC1DC">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486A3A48" wp14:editId="2E4AAFB4">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39D349B5" wp14:editId="79BF843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433FF531" wp14:editId="07AE3019">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10927637" wp14:editId="5DCDC98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77B20331" wp14:editId="033168A3">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Pr="00E623AE">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912931" w:rsidP="00912931"/>
    <w:p w:rsidR="00912931" w:rsidRDefault="00912931" w:rsidP="00912931">
      <w:pPr>
        <w:jc w:val="center"/>
      </w:pPr>
      <w:r>
        <w:t>FALTA IMAGEN DE NUEVA ITERACION</w:t>
      </w:r>
    </w:p>
    <w:p w:rsidR="0055338B" w:rsidRDefault="0055338B" w:rsidP="00E623AE">
      <w:pPr>
        <w:ind w:left="2880" w:firstLine="720"/>
      </w:pPr>
      <w:r>
        <w:t>FALTA LANDING PAGE</w:t>
      </w:r>
    </w:p>
    <w:p w:rsidR="00912931" w:rsidRDefault="0055338B" w:rsidP="0055338B">
      <w:pPr>
        <w:spacing w:after="200" w:line="264" w:lineRule="auto"/>
        <w:jc w:val="left"/>
      </w:pPr>
      <w:r>
        <w:br w:type="page"/>
      </w:r>
    </w:p>
    <w:p w:rsidR="00912931" w:rsidRDefault="00912931" w:rsidP="00912931">
      <w:pPr>
        <w:pStyle w:val="Ttulo2"/>
      </w:pPr>
      <w:bookmarkStart w:id="136" w:name="_Toc445488209"/>
      <w:r>
        <w:lastRenderedPageBreak/>
        <w:t>6.7 Distribución</w:t>
      </w:r>
      <w:bookmarkEnd w:id="136"/>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7" w:name="_Toc445488210"/>
      <w:r w:rsidRPr="00612053">
        <w:lastRenderedPageBreak/>
        <w:t>6.7.1 Factores condicionales de la distribución. Principales canales</w:t>
      </w:r>
      <w:bookmarkEnd w:id="137"/>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E56E9C" w:rsidRPr="0055338B">
        <w:rPr>
          <w:i/>
          <w:color w:val="A6A6A6" w:themeColor="background1" w:themeShade="A6"/>
        </w:rPr>
        <w:t xml:space="preserve">Ilustración </w:t>
      </w:r>
      <w:r w:rsidR="00E56E9C">
        <w:rPr>
          <w:i/>
          <w:noProof/>
          <w:color w:val="A6A6A6" w:themeColor="background1" w:themeShade="A6"/>
        </w:rPr>
        <w:t>55</w:t>
      </w:r>
      <w:r w:rsidR="00E56E9C">
        <w:fldChar w:fldCharType="end"/>
      </w:r>
      <w:r w:rsidR="003909CA">
        <w:fldChar w:fldCharType="begin"/>
      </w:r>
      <w:r w:rsidR="003909CA">
        <w:instrText xml:space="preserve"> REF _Ref445472955 \h </w:instrText>
      </w:r>
      <w:r w:rsidR="003909CA">
        <w:fldChar w:fldCharType="separate"/>
      </w:r>
      <w:r w:rsidR="003909CA">
        <w:fldChar w:fldCharType="end"/>
      </w:r>
      <w:r>
        <w:t>.</w:t>
      </w:r>
    </w:p>
    <w:p w:rsidR="0055338B" w:rsidRDefault="00912931" w:rsidP="0055338B">
      <w:pPr>
        <w:keepNext/>
        <w:jc w:val="center"/>
      </w:pPr>
      <w:r>
        <w:rPr>
          <w:noProof/>
          <w:lang w:eastAsia="es-AR"/>
        </w:rPr>
        <w:lastRenderedPageBreak/>
        <w:drawing>
          <wp:inline distT="0" distB="0" distL="0" distR="0" wp14:anchorId="5511BCCE" wp14:editId="248503A1">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8"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E623AE">
        <w:rPr>
          <w:i/>
          <w:noProof/>
          <w:color w:val="A6A6A6" w:themeColor="background1" w:themeShade="A6"/>
        </w:rPr>
        <w:t>55</w:t>
      </w:r>
      <w:r w:rsidRPr="0055338B">
        <w:rPr>
          <w:i/>
          <w:color w:val="A6A6A6" w:themeColor="background1" w:themeShade="A6"/>
        </w:rPr>
        <w:fldChar w:fldCharType="end"/>
      </w:r>
      <w:bookmarkEnd w:id="138"/>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9" w:name="_Toc445488211"/>
      <w:r>
        <w:t>6.7.2 Estrategia de Distribución</w:t>
      </w:r>
      <w:bookmarkEnd w:id="139"/>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Style w:val="Tablaconcuadrcula"/>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AC5F979" wp14:editId="78007870">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45194697" wp14:editId="75B5E9E4">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Style w:val="Tablaconcuadrcula"/>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DAC444" wp14:editId="09A8490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8069A11" wp14:editId="50512FB4">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40" w:name="_Toc445488212"/>
      <w:r>
        <w:lastRenderedPageBreak/>
        <w:t>6.7.3 Canales</w:t>
      </w:r>
      <w:bookmarkEnd w:id="140"/>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1" w:name="_Toc445488213"/>
      <w:r>
        <w:lastRenderedPageBreak/>
        <w:t>6.7.4 Análisis de localización de puntos de venta propios</w:t>
      </w:r>
      <w:bookmarkEnd w:id="141"/>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E56E9C" w:rsidRPr="00EE5F5A">
        <w:rPr>
          <w:i/>
          <w:color w:val="A6A6A6" w:themeColor="background1" w:themeShade="A6"/>
        </w:rPr>
        <w:t xml:space="preserve">Ilustración </w:t>
      </w:r>
      <w:r w:rsidR="00E56E9C">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0C98DECF" wp14:editId="5FA86D49">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2"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E623AE">
        <w:rPr>
          <w:i/>
          <w:noProof/>
          <w:color w:val="A6A6A6" w:themeColor="background1" w:themeShade="A6"/>
        </w:rPr>
        <w:t>56</w:t>
      </w:r>
      <w:r w:rsidRPr="00EE5F5A">
        <w:rPr>
          <w:i/>
          <w:color w:val="A6A6A6" w:themeColor="background1" w:themeShade="A6"/>
        </w:rPr>
        <w:fldChar w:fldCharType="end"/>
      </w:r>
      <w:bookmarkEnd w:id="142"/>
      <w:r w:rsidRPr="00EE5F5A">
        <w:rPr>
          <w:i/>
          <w:color w:val="A6A6A6" w:themeColor="background1" w:themeShade="A6"/>
        </w:rPr>
        <w:t xml:space="preserve"> - Mapa de distribución Pickupmeal</w:t>
      </w:r>
    </w:p>
    <w:p w:rsidR="00912931" w:rsidRDefault="00912931" w:rsidP="00EE5F5A">
      <w:pPr>
        <w:pStyle w:val="Ttulo3"/>
      </w:pPr>
      <w:bookmarkStart w:id="143" w:name="_Toc445488214"/>
      <w:r>
        <w:lastRenderedPageBreak/>
        <w:t>6.7.5 Opciones de Asociación</w:t>
      </w:r>
      <w:bookmarkEnd w:id="143"/>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Style w:val="Tablaconcuadrcula"/>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1728697" wp14:editId="61A2299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52284C9" wp14:editId="384CE152">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4" w:name="_Toc445488215"/>
      <w:r>
        <w:lastRenderedPageBreak/>
        <w:t>6.7.6 Gestión de JIT justo a tiempo</w:t>
      </w:r>
      <w:bookmarkEnd w:id="144"/>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5" w:name="_Toc445488216"/>
      <w:r>
        <w:lastRenderedPageBreak/>
        <w:t>7 Operaciones</w:t>
      </w:r>
      <w:bookmarkEnd w:id="145"/>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6" w:name="_Toc436846256"/>
      <w:bookmarkStart w:id="147" w:name="_Toc445488217"/>
      <w:r>
        <w:t>7.1 Organización de la Empresa</w:t>
      </w:r>
      <w:bookmarkEnd w:id="146"/>
      <w:bookmarkEnd w:id="147"/>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2F67DD51" wp14:editId="3EA23914">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8" w:name="_Toc436846257"/>
      <w:bookmarkStart w:id="149" w:name="_Toc445488218"/>
      <w:r>
        <w:lastRenderedPageBreak/>
        <w:t xml:space="preserve">7.2 </w:t>
      </w:r>
      <w:r w:rsidRPr="004B2E23">
        <w:t>Grupo fundador, composición del directorio, principales accionistas.</w:t>
      </w:r>
      <w:bookmarkEnd w:id="148"/>
      <w:bookmarkEnd w:id="149"/>
    </w:p>
    <w:p w:rsidR="00EC4B81" w:rsidRDefault="00EC4B81" w:rsidP="00EC4B81">
      <w:pPr>
        <w:pStyle w:val="Ttulo3"/>
      </w:pPr>
      <w:bookmarkStart w:id="150" w:name="_Toc436846258"/>
      <w:bookmarkStart w:id="151" w:name="_Toc445488219"/>
      <w:r>
        <w:t>Grupo Fundador</w:t>
      </w:r>
      <w:bookmarkEnd w:id="150"/>
      <w:bookmarkEnd w:id="151"/>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2" w:name="_Toc436846259"/>
      <w:bookmarkStart w:id="153" w:name="_Toc445488220"/>
      <w:r>
        <w:lastRenderedPageBreak/>
        <w:t>Directorio</w:t>
      </w:r>
      <w:bookmarkEnd w:id="152"/>
      <w:bookmarkEnd w:id="153"/>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4" w:name="_Toc436846260"/>
      <w:r>
        <w:br w:type="page"/>
      </w:r>
    </w:p>
    <w:p w:rsidR="00EC4B81" w:rsidRDefault="00EC4B81" w:rsidP="00EC4B81">
      <w:pPr>
        <w:pStyle w:val="Ttulo2"/>
      </w:pPr>
      <w:bookmarkStart w:id="155" w:name="_Toc445488221"/>
      <w:r>
        <w:lastRenderedPageBreak/>
        <w:t>7.3 Composición del staff Gerencial y perfil de los ejecutivos claves</w:t>
      </w:r>
      <w:bookmarkEnd w:id="154"/>
      <w:bookmarkEnd w:id="155"/>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decuadrcula4-nfasis6"/>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6" w:name="_Toc436846261"/>
      <w:bookmarkStart w:id="157" w:name="_Toc445488222"/>
      <w:r>
        <w:lastRenderedPageBreak/>
        <w:t>7.4 Estructura prevista al lanzamiento y evolución</w:t>
      </w:r>
      <w:bookmarkEnd w:id="156"/>
      <w:bookmarkEnd w:id="157"/>
    </w:p>
    <w:p w:rsidR="00EC4B81" w:rsidRDefault="00EC4B81" w:rsidP="00EC4B81">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33615C51" wp14:editId="391F59E8">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02C8E1E4" wp14:editId="6F8E9BAD">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8" w:name="_Toc436846262"/>
      <w:bookmarkStart w:id="159" w:name="_Toc445488223"/>
      <w:r>
        <w:lastRenderedPageBreak/>
        <w:t>7.5 Filosofía y Sistema de trabajo</w:t>
      </w:r>
      <w:bookmarkEnd w:id="158"/>
      <w:bookmarkEnd w:id="159"/>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0" w:name="_Toc436846263"/>
      <w:bookmarkStart w:id="161" w:name="_Toc445488224"/>
      <w:r>
        <w:lastRenderedPageBreak/>
        <w:t>7.6 Requerimientos en materia de RRHH: descripción de la plantilla en los distintos momentos previstos de evolución de la estructura</w:t>
      </w:r>
      <w:bookmarkEnd w:id="160"/>
      <w:bookmarkEnd w:id="161"/>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EC4B81"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EC4B81" w:rsidRPr="00EC4B81" w:rsidRDefault="00EC4B81" w:rsidP="00EC4B81"/>
    <w:p w:rsidR="00912931" w:rsidRPr="00A10F6B" w:rsidRDefault="00912931" w:rsidP="00912931"/>
    <w:p w:rsidR="00851EFA" w:rsidRPr="00925849" w:rsidRDefault="00851EFA" w:rsidP="00851EFA">
      <w:pPr>
        <w:jc w:val="left"/>
        <w:rPr>
          <w:u w:val="single"/>
        </w:rPr>
      </w:pPr>
    </w:p>
    <w:p w:rsidR="00851EFA" w:rsidRPr="00A22ED8" w:rsidRDefault="00725299" w:rsidP="002943A6">
      <w:pPr>
        <w:spacing w:after="200" w:line="264" w:lineRule="auto"/>
        <w:jc w:val="left"/>
        <w:rPr>
          <w:b/>
          <w:i/>
        </w:rPr>
      </w:pPr>
      <w:r>
        <w:br w:type="page"/>
      </w:r>
    </w:p>
    <w:p w:rsidR="00F86651" w:rsidRDefault="00F86651" w:rsidP="00851EFA">
      <w:pPr>
        <w:spacing w:after="200" w:line="264" w:lineRule="auto"/>
        <w:jc w:val="left"/>
        <w:sectPr w:rsidR="00F86651" w:rsidSect="006309E8">
          <w:headerReference w:type="default" r:id="rId163"/>
          <w:footerReference w:type="default" r:id="rId164"/>
          <w:pgSz w:w="11907" w:h="16839" w:code="9"/>
          <w:pgMar w:top="1632" w:right="1080" w:bottom="1440" w:left="1080" w:header="720" w:footer="720" w:gutter="0"/>
          <w:pgNumType w:start="1"/>
          <w:cols w:space="720"/>
          <w:docGrid w:linePitch="299"/>
        </w:sectPr>
      </w:pPr>
    </w:p>
    <w:p w:rsidR="0033753C" w:rsidRPr="00D73725" w:rsidRDefault="0033753C" w:rsidP="0033753C"/>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165"/>
          <w:footerReference w:type="default" r:id="rId166"/>
          <w:pgSz w:w="11907" w:h="16839" w:code="9"/>
          <w:pgMar w:top="1632" w:right="1080" w:bottom="1440" w:left="1080" w:header="720" w:footer="720" w:gutter="0"/>
          <w:pgNumType w:start="1"/>
          <w:cols w:space="720"/>
          <w:docGrid w:linePitch="299"/>
        </w:sectPr>
      </w:pPr>
      <w:bookmarkStart w:id="162" w:name="_Toc445488225"/>
      <w:r w:rsidRPr="00F86651">
        <w:rPr>
          <w:color w:val="auto"/>
          <w:sz w:val="144"/>
          <w:szCs w:val="144"/>
        </w:rPr>
        <w:t>ANEXOS</w:t>
      </w:r>
      <w:bookmarkEnd w:id="162"/>
    </w:p>
    <w:p w:rsidR="00EE3227" w:rsidRDefault="007B367A" w:rsidP="007B367A">
      <w:pPr>
        <w:pStyle w:val="Ttulo2"/>
      </w:pPr>
      <w:bookmarkStart w:id="163" w:name="_Toc445488226"/>
      <w:r>
        <w:lastRenderedPageBreak/>
        <w:t>Encuesta mediante Google</w:t>
      </w:r>
      <w:bookmarkEnd w:id="163"/>
    </w:p>
    <w:p w:rsidR="007B367A" w:rsidRDefault="007B367A" w:rsidP="007B367A">
      <w:pPr>
        <w:pStyle w:val="Ttulo3"/>
        <w:jc w:val="left"/>
      </w:pPr>
      <w:bookmarkStart w:id="164" w:name="_Toc445488227"/>
      <w:r>
        <w:t>Formularios de Pregunta-Respuesta</w:t>
      </w:r>
      <w:bookmarkEnd w:id="164"/>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167">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168">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169">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170">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165" w:name="_Toc445488228"/>
      <w:r>
        <w:lastRenderedPageBreak/>
        <w:t>Resultados sin procesar</w:t>
      </w:r>
      <w:bookmarkEnd w:id="165"/>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521699" w:rsidRPr="00E75ADE" w:rsidRDefault="00521699" w:rsidP="00E75ADE">
      <w:pPr>
        <w:spacing w:after="200" w:line="264" w:lineRule="auto"/>
        <w:jc w:val="left"/>
      </w:pPr>
    </w:p>
    <w:sectPr w:rsidR="00521699" w:rsidRPr="00E75ADE" w:rsidSect="006309E8">
      <w:headerReference w:type="default" r:id="rId171"/>
      <w:footerReference w:type="default" r:id="rId172"/>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354" w:rsidRDefault="00284354">
      <w:pPr>
        <w:spacing w:after="0" w:line="240" w:lineRule="auto"/>
      </w:pPr>
      <w:r>
        <w:separator/>
      </w:r>
    </w:p>
  </w:endnote>
  <w:endnote w:type="continuationSeparator" w:id="0">
    <w:p w:rsidR="00284354" w:rsidRDefault="00284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Content>
      <w:sdt>
        <w:sdtPr>
          <w:id w:val="-777482168"/>
          <w:docPartObj>
            <w:docPartGallery w:val="Page Numbers (Top of Page)"/>
            <w:docPartUnique/>
          </w:docPartObj>
        </w:sdtPr>
        <w:sdtContent>
          <w:p w:rsidR="006712B8" w:rsidRDefault="006712B8">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6A7D3F">
              <w:rPr>
                <w:b/>
                <w:bCs/>
                <w:noProof/>
              </w:rPr>
              <w:t>3</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6A7D3F">
              <w:rPr>
                <w:noProof/>
                <w:lang w:val="es-ES"/>
              </w:rPr>
              <w:t>174</w:t>
            </w:r>
            <w:r>
              <w:rPr>
                <w:lang w:val="es-ES"/>
              </w:rPr>
              <w:fldChar w:fldCharType="end"/>
            </w:r>
          </w:p>
        </w:sdtContent>
      </w:sdt>
    </w:sdtContent>
  </w:sdt>
  <w:p w:rsidR="006712B8" w:rsidRDefault="006712B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Content>
      <w:p w:rsidR="006712B8" w:rsidRDefault="006712B8">
        <w:pPr>
          <w:pStyle w:val="Piedepgina"/>
          <w:jc w:val="center"/>
        </w:pPr>
      </w:p>
    </w:sdtContent>
  </w:sdt>
  <w:p w:rsidR="006712B8" w:rsidRDefault="006712B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Content>
      <w:p w:rsidR="006712B8" w:rsidRDefault="006712B8">
        <w:pPr>
          <w:pStyle w:val="Piedepgina"/>
          <w:jc w:val="center"/>
        </w:pPr>
        <w:r>
          <w:fldChar w:fldCharType="begin"/>
        </w:r>
        <w:r>
          <w:instrText xml:space="preserve"> PAGE  \* Arabic  \* MERGEFORMAT </w:instrText>
        </w:r>
        <w:r>
          <w:fldChar w:fldCharType="separate"/>
        </w:r>
        <w:r>
          <w:rPr>
            <w:noProof/>
          </w:rPr>
          <w:t>10</w:t>
        </w:r>
        <w:r>
          <w:fldChar w:fldCharType="end"/>
        </w:r>
        <w:r>
          <w:t xml:space="preserve"> de </w:t>
        </w:r>
        <w:fldSimple w:instr=" SECTIONPAGES   \* MERGEFORMAT ">
          <w:r>
            <w:rPr>
              <w:noProof/>
            </w:rPr>
            <w:t>10</w:t>
          </w:r>
        </w:fldSimple>
      </w:p>
    </w:sdtContent>
  </w:sdt>
  <w:p w:rsidR="006712B8" w:rsidRDefault="006712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354" w:rsidRDefault="00284354" w:rsidP="00172F53">
      <w:pPr>
        <w:spacing w:before="0" w:after="0" w:line="240" w:lineRule="auto"/>
        <w:jc w:val="left"/>
      </w:pPr>
      <w:r>
        <w:separator/>
      </w:r>
    </w:p>
  </w:footnote>
  <w:footnote w:type="continuationSeparator" w:id="0">
    <w:p w:rsidR="00284354" w:rsidRDefault="00284354">
      <w:pPr>
        <w:spacing w:after="0" w:line="240" w:lineRule="auto"/>
      </w:pPr>
      <w:r>
        <w:continuationSeparator/>
      </w:r>
    </w:p>
  </w:footnote>
  <w:footnote w:id="1">
    <w:p w:rsidR="006712B8" w:rsidRDefault="006712B8">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6712B8" w:rsidRDefault="006712B8">
      <w:pPr>
        <w:pStyle w:val="Textonotapie"/>
      </w:pPr>
      <w:r>
        <w:rPr>
          <w:rStyle w:val="Refdenotaalpie"/>
        </w:rPr>
        <w:footnoteRef/>
      </w:r>
      <w:r>
        <w:t xml:space="preserve"> Diciembre 2015.</w:t>
      </w:r>
    </w:p>
  </w:footnote>
  <w:footnote w:id="3">
    <w:p w:rsidR="006712B8" w:rsidRDefault="006712B8">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6712B8" w:rsidRDefault="006712B8" w:rsidP="00C93568">
      <w:pPr>
        <w:pStyle w:val="Textonotapie"/>
      </w:pPr>
      <w:r>
        <w:rPr>
          <w:rStyle w:val="Refdenotaalpie"/>
        </w:rPr>
        <w:footnoteRef/>
      </w:r>
      <w:r>
        <w:t xml:space="preserve"> </w:t>
      </w:r>
      <w:r w:rsidRPr="008D416A">
        <w:t>Porter, Michael. Estrategia Competitiva, Ediciones Pirámide, 2009.</w:t>
      </w:r>
    </w:p>
  </w:footnote>
  <w:footnote w:id="5">
    <w:p w:rsidR="006712B8" w:rsidRPr="00851EFA" w:rsidRDefault="006712B8"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6712B8" w:rsidRPr="00851EFA" w:rsidRDefault="006712B8">
      <w:pPr>
        <w:pStyle w:val="Textonotapie"/>
        <w:rPr>
          <w:lang w:val="en-GB"/>
        </w:rPr>
      </w:pPr>
    </w:p>
  </w:footnote>
  <w:footnote w:id="6">
    <w:p w:rsidR="006712B8" w:rsidRDefault="006712B8">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6712B8" w:rsidRPr="00851EFA" w:rsidRDefault="006712B8"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6712B8" w:rsidRDefault="006712B8">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6712B8" w:rsidRPr="000719F7" w:rsidRDefault="006712B8"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6712B8" w:rsidRDefault="006712B8"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6712B8" w:rsidRDefault="006712B8"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6712B8" w:rsidRDefault="006712B8"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6712B8" w:rsidRPr="000719F7" w:rsidRDefault="006712B8"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6712B8" w:rsidRPr="000719F7" w:rsidRDefault="006712B8"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6712B8" w:rsidRPr="000719F7" w:rsidRDefault="006712B8" w:rsidP="00F935AA">
      <w:pPr>
        <w:pStyle w:val="Textonotapie"/>
      </w:pPr>
    </w:p>
  </w:footnote>
  <w:footnote w:id="15">
    <w:p w:rsidR="006712B8" w:rsidRPr="000719F7" w:rsidRDefault="006712B8"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6712B8" w:rsidRDefault="006712B8">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6712B8" w:rsidRPr="00EC54FE" w:rsidRDefault="006712B8"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6712B8" w:rsidRPr="004E030F" w:rsidRDefault="006712B8"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6712B8" w:rsidRDefault="006712B8">
      <w:pPr>
        <w:pStyle w:val="Textonotapie"/>
      </w:pPr>
      <w:r>
        <w:rPr>
          <w:rStyle w:val="Refdenotaalpie"/>
        </w:rPr>
        <w:footnoteRef/>
      </w:r>
      <w:r>
        <w:t xml:space="preserve"> “Los medios de pago online le ganan a la desconfianza” por Alfredo Sains La Nación</w:t>
      </w:r>
    </w:p>
  </w:footnote>
  <w:footnote w:id="20">
    <w:p w:rsidR="006712B8" w:rsidRDefault="006712B8"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6712B8" w:rsidRPr="008302DC" w:rsidRDefault="006712B8"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6712B8" w:rsidRPr="008302DC" w:rsidRDefault="006712B8"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6712B8" w:rsidRDefault="006712B8">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6712B8" w:rsidRDefault="006712B8">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6712B8" w:rsidRDefault="006712B8"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6712B8" w:rsidRDefault="006712B8"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6712B8" w:rsidRPr="00851EFA" w:rsidRDefault="006712B8"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6712B8" w:rsidRPr="00851EFA" w:rsidRDefault="006712B8"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6712B8" w:rsidRPr="00851EFA" w:rsidRDefault="006712B8"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6712B8" w:rsidRPr="00851EFA" w:rsidRDefault="006712B8"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6712B8" w:rsidRPr="00851EFA" w:rsidRDefault="006712B8">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6712B8" w:rsidRDefault="006712B8">
      <w:pPr>
        <w:pStyle w:val="Textonotapie"/>
      </w:pPr>
      <w:r>
        <w:rPr>
          <w:rStyle w:val="Refdenotaalpie"/>
        </w:rPr>
        <w:footnoteRef/>
      </w:r>
      <w:r>
        <w:t xml:space="preserve"> </w:t>
      </w:r>
    </w:p>
  </w:footnote>
  <w:footnote w:id="33">
    <w:p w:rsidR="006712B8" w:rsidRDefault="006712B8"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6712B8" w:rsidRDefault="006712B8">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6712B8" w:rsidRDefault="006712B8">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6712B8" w:rsidRDefault="006712B8">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6712B8" w:rsidRDefault="006712B8"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6712B8" w:rsidRPr="008302DC" w:rsidRDefault="006712B8"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6712B8" w:rsidRPr="008302DC" w:rsidRDefault="006712B8"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6712B8" w:rsidRPr="00746792" w:rsidRDefault="006712B8"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6712B8" w:rsidRDefault="006712B8"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6712B8" w:rsidRDefault="006712B8">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6712B8" w:rsidRDefault="006712B8" w:rsidP="0033753C">
      <w:pPr>
        <w:pStyle w:val="Textonotapie"/>
      </w:pPr>
      <w:r>
        <w:rPr>
          <w:rStyle w:val="Refdenotaalpie"/>
        </w:rPr>
        <w:footnoteRef/>
      </w:r>
      <w:r>
        <w:t xml:space="preserve"> No se consideran actividades que puedan realizarse en paralelo.</w:t>
      </w:r>
    </w:p>
  </w:footnote>
  <w:footnote w:id="53">
    <w:p w:rsidR="006712B8" w:rsidRDefault="006712B8" w:rsidP="0033753C">
      <w:pPr>
        <w:pStyle w:val="Textonotapie"/>
      </w:pPr>
      <w:r>
        <w:rPr>
          <w:rStyle w:val="Refdenotaalpie"/>
        </w:rPr>
        <w:footnoteRef/>
      </w:r>
      <w:r>
        <w:t xml:space="preserve"> No se consideran actividades que puedan realizarse en paralelo.</w:t>
      </w:r>
    </w:p>
  </w:footnote>
  <w:footnote w:id="54">
    <w:p w:rsidR="006712B8" w:rsidRDefault="006712B8">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6712B8" w:rsidRDefault="006712B8"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6712B8" w:rsidRPr="00C30221" w:rsidRDefault="006712B8" w:rsidP="00C30221">
      <w:pPr>
        <w:pStyle w:val="Textonotapie"/>
        <w:rPr>
          <w:lang w:val="en-GB"/>
        </w:rPr>
      </w:pPr>
      <w:r>
        <w:rPr>
          <w:rStyle w:val="Refdenotaalpie"/>
        </w:rPr>
        <w:footnoteRef/>
      </w:r>
      <w:r w:rsidRPr="00C30221">
        <w:t xml:space="preserve"> </w:t>
      </w:r>
      <w:r>
        <w:t xml:space="preserve"> Ruben Rojas Breu. </w:t>
      </w:r>
      <w:r w:rsidRPr="00C30221">
        <w:rPr>
          <w:i/>
        </w:rPr>
        <w:t>Marketing para los que deciden</w:t>
      </w:r>
      <w:r>
        <w:t xml:space="preserve">. </w:t>
      </w:r>
      <w:r w:rsidRPr="00C30221">
        <w:rPr>
          <w:lang w:val="en-GB"/>
        </w:rPr>
        <w:t>Método vincular. Ed. Macchl.</w:t>
      </w:r>
      <w:r>
        <w:rPr>
          <w:lang w:val="en-GB"/>
        </w:rPr>
        <w:t xml:space="preserve"> </w:t>
      </w:r>
      <w:r w:rsidRPr="00C30221">
        <w:rPr>
          <w:lang w:val="en-GB"/>
        </w:rPr>
        <w:t>1991</w:t>
      </w:r>
    </w:p>
  </w:footnote>
  <w:footnote w:id="57">
    <w:p w:rsidR="006712B8" w:rsidRPr="001530A1" w:rsidRDefault="006712B8">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t xml:space="preserve">Macchl, </w:t>
      </w:r>
      <w:r w:rsidRPr="001530A1">
        <w:rPr>
          <w:lang w:val="en-GB"/>
        </w:rPr>
        <w:t>1985</w:t>
      </w:r>
      <w:r>
        <w:rPr>
          <w:lang w:val="en-GB"/>
        </w:rPr>
        <w:t>.</w:t>
      </w:r>
    </w:p>
  </w:footnote>
  <w:footnote w:id="58">
    <w:p w:rsidR="006712B8" w:rsidRPr="00E12DC7" w:rsidRDefault="006712B8" w:rsidP="001E6485">
      <w:pPr>
        <w:pStyle w:val="Textonotapie"/>
        <w:rPr>
          <w:lang w:val="en-GB"/>
        </w:rPr>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Business Revlew. Enero-febrero de 1980.</w:t>
      </w:r>
    </w:p>
  </w:footnote>
  <w:footnote w:id="59">
    <w:p w:rsidR="006712B8" w:rsidRDefault="006712B8" w:rsidP="00912931">
      <w:pPr>
        <w:pStyle w:val="Textonotapie"/>
      </w:pPr>
      <w:r>
        <w:rPr>
          <w:rStyle w:val="Refdenotaalpie"/>
        </w:rPr>
        <w:footnoteRef/>
      </w:r>
      <w:r w:rsidRPr="00F05864">
        <w:rPr>
          <w:lang w:val="en-GB"/>
        </w:rPr>
        <w:t xml:space="preserve"> Philip Kotler, Gary Armstrong. (2007). Marketing. </w:t>
      </w:r>
      <w:r w:rsidRPr="00803842">
        <w:t>Versión para latinoamérica.. México: Pearson Educación.</w:t>
      </w:r>
    </w:p>
  </w:footnote>
  <w:footnote w:id="60">
    <w:p w:rsidR="006712B8" w:rsidRDefault="006712B8"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6712B8" w:rsidRDefault="006712B8"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6712B8" w:rsidRDefault="006712B8"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6712B8" w:rsidRDefault="006712B8"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6712B8" w:rsidRDefault="006712B8"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6712B8" w:rsidRDefault="006712B8"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6712B8" w:rsidRDefault="006712B8"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6712B8" w:rsidRDefault="006712B8"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6712B8" w:rsidRDefault="006712B8"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6712B8" w:rsidRDefault="006712B8"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6712B8" w:rsidRDefault="006712B8"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6712B8" w:rsidRDefault="006712B8"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6712B8" w:rsidRPr="00DC2C63" w:rsidRDefault="006712B8" w:rsidP="00912931">
      <w:pPr>
        <w:pStyle w:val="Textonotapie"/>
      </w:pPr>
      <w:r>
        <w:rPr>
          <w:rStyle w:val="Refdenotaalpie"/>
        </w:rPr>
        <w:footnoteRef/>
      </w:r>
      <w:r>
        <w:t xml:space="preserve"> Gerardo Saporosi</w:t>
      </w:r>
      <w:r>
        <w:rPr>
          <w:i/>
        </w:rPr>
        <w:t>, Clinica Empresaria</w:t>
      </w:r>
      <w:r>
        <w:t>, 1999.</w:t>
      </w:r>
    </w:p>
  </w:footnote>
  <w:footnote w:id="73">
    <w:p w:rsidR="006712B8" w:rsidRDefault="006712B8"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6712B8" w:rsidRPr="00A10F6B" w:rsidRDefault="006712B8"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6712B8" w:rsidRDefault="006712B8"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6712B8" w:rsidRDefault="006712B8"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6712B8" w:rsidRPr="00146462" w:rsidRDefault="006712B8"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6712B8" w:rsidRPr="00172F53" w:rsidTr="000F3AED">
      <w:trPr>
        <w:trHeight w:val="565"/>
      </w:trPr>
      <w:tc>
        <w:tcPr>
          <w:tcW w:w="9781" w:type="dxa"/>
          <w:gridSpan w:val="6"/>
          <w:vAlign w:val="center"/>
        </w:tcPr>
        <w:p w:rsidR="006712B8" w:rsidRPr="000F3AED" w:rsidRDefault="006712B8"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6712B8" w:rsidRPr="005616BB" w:rsidRDefault="006712B8"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6712B8" w:rsidRPr="00172F53" w:rsidTr="000F3AED">
      <w:trPr>
        <w:trHeight w:val="373"/>
      </w:trPr>
      <w:tc>
        <w:tcPr>
          <w:tcW w:w="4395" w:type="dxa"/>
          <w:gridSpan w:val="2"/>
          <w:vAlign w:val="center"/>
        </w:tcPr>
        <w:p w:rsidR="006712B8" w:rsidRPr="005616BB" w:rsidRDefault="006712B8"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6712B8" w:rsidRPr="005616BB" w:rsidRDefault="006712B8" w:rsidP="009A175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6712B8" w:rsidRPr="005616BB" w:rsidRDefault="006712B8"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6712B8"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6712B8" w:rsidRPr="005616BB" w:rsidRDefault="006712B8"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6712B8" w:rsidRPr="005616BB" w:rsidRDefault="006712B8"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6712B8" w:rsidRPr="005616BB" w:rsidRDefault="006712B8"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6712B8" w:rsidRPr="005616BB" w:rsidRDefault="006712B8"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6712B8" w:rsidRPr="005616BB" w:rsidRDefault="006712B8"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6712B8"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6712B8" w:rsidRPr="005616BB" w:rsidRDefault="006712B8" w:rsidP="005616BB">
          <w:pPr>
            <w:pStyle w:val="Encabezado"/>
            <w:jc w:val="center"/>
            <w:rPr>
              <w:rFonts w:cs="Arial"/>
              <w:i/>
              <w:sz w:val="18"/>
              <w:szCs w:val="18"/>
            </w:rPr>
          </w:pPr>
        </w:p>
      </w:tc>
      <w:tc>
        <w:tcPr>
          <w:tcW w:w="1789" w:type="dxa"/>
          <w:gridSpan w:val="2"/>
          <w:vAlign w:val="center"/>
        </w:tcPr>
        <w:p w:rsidR="006712B8" w:rsidRPr="005616BB" w:rsidRDefault="006712B8"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6712B8" w:rsidRPr="005616BB" w:rsidRDefault="006712B8"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6712B8" w:rsidRPr="005616BB" w:rsidRDefault="006712B8"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6712B8" w:rsidRDefault="006712B8"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2B8" w:rsidRDefault="006712B8">
    <w:pPr>
      <w:pStyle w:val="Encabezado"/>
    </w:pPr>
  </w:p>
  <w:p w:rsidR="006712B8" w:rsidRDefault="006712B8"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2B8" w:rsidRDefault="006712B8">
    <w:pPr>
      <w:pStyle w:val="Encabezado"/>
    </w:pPr>
  </w:p>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6712B8" w:rsidRPr="00172F53" w:rsidTr="00521699">
      <w:trPr>
        <w:trHeight w:val="565"/>
      </w:trPr>
      <w:tc>
        <w:tcPr>
          <w:tcW w:w="9781" w:type="dxa"/>
          <w:gridSpan w:val="6"/>
          <w:vAlign w:val="center"/>
        </w:tcPr>
        <w:p w:rsidR="006712B8" w:rsidRPr="000F3AED" w:rsidRDefault="006712B8"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6712B8" w:rsidRPr="005616BB" w:rsidRDefault="006712B8"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6712B8" w:rsidRPr="00172F53" w:rsidTr="00521699">
      <w:trPr>
        <w:trHeight w:val="373"/>
      </w:trPr>
      <w:tc>
        <w:tcPr>
          <w:tcW w:w="4395" w:type="dxa"/>
          <w:gridSpan w:val="2"/>
          <w:vAlign w:val="center"/>
        </w:tcPr>
        <w:p w:rsidR="006712B8" w:rsidRPr="005616BB" w:rsidRDefault="006712B8" w:rsidP="007B367A">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6712B8" w:rsidRPr="005616BB" w:rsidRDefault="006712B8" w:rsidP="007B367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6712B8" w:rsidRPr="005616BB" w:rsidRDefault="006712B8" w:rsidP="007B367A">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6712B8"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6712B8" w:rsidRPr="005616BB" w:rsidRDefault="006712B8"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6712B8" w:rsidRPr="005616BB" w:rsidRDefault="006712B8"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6712B8" w:rsidRPr="005616BB" w:rsidRDefault="006712B8"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6712B8" w:rsidRPr="005616BB" w:rsidRDefault="006712B8" w:rsidP="007B367A">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6712B8" w:rsidRPr="005616BB" w:rsidRDefault="006712B8" w:rsidP="007B367A">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6712B8"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6712B8" w:rsidRPr="005616BB" w:rsidRDefault="006712B8" w:rsidP="007B367A">
          <w:pPr>
            <w:pStyle w:val="Encabezado"/>
            <w:jc w:val="center"/>
            <w:rPr>
              <w:rFonts w:cs="Arial"/>
              <w:i/>
              <w:sz w:val="18"/>
              <w:szCs w:val="18"/>
            </w:rPr>
          </w:pPr>
        </w:p>
      </w:tc>
      <w:tc>
        <w:tcPr>
          <w:tcW w:w="1789" w:type="dxa"/>
          <w:gridSpan w:val="2"/>
          <w:vAlign w:val="center"/>
        </w:tcPr>
        <w:p w:rsidR="006712B8" w:rsidRPr="005616BB" w:rsidRDefault="006712B8"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6712B8" w:rsidRPr="005616BB" w:rsidRDefault="006712B8"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6712B8" w:rsidRPr="005616BB" w:rsidRDefault="006712B8"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6712B8" w:rsidRDefault="006712B8"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0"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23"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4"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5"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7"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9"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7"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8"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9"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0"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5"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6"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8"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69"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71"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3"/>
  </w:num>
  <w:num w:numId="4">
    <w:abstractNumId w:val="38"/>
  </w:num>
  <w:num w:numId="5">
    <w:abstractNumId w:val="30"/>
  </w:num>
  <w:num w:numId="6">
    <w:abstractNumId w:val="45"/>
  </w:num>
  <w:num w:numId="7">
    <w:abstractNumId w:val="11"/>
  </w:num>
  <w:num w:numId="8">
    <w:abstractNumId w:val="70"/>
  </w:num>
  <w:num w:numId="9">
    <w:abstractNumId w:val="52"/>
  </w:num>
  <w:num w:numId="10">
    <w:abstractNumId w:val="68"/>
  </w:num>
  <w:num w:numId="11">
    <w:abstractNumId w:val="74"/>
  </w:num>
  <w:num w:numId="12">
    <w:abstractNumId w:val="19"/>
  </w:num>
  <w:num w:numId="13">
    <w:abstractNumId w:val="34"/>
  </w:num>
  <w:num w:numId="14">
    <w:abstractNumId w:val="73"/>
  </w:num>
  <w:num w:numId="15">
    <w:abstractNumId w:val="50"/>
  </w:num>
  <w:num w:numId="16">
    <w:abstractNumId w:val="27"/>
  </w:num>
  <w:num w:numId="17">
    <w:abstractNumId w:val="33"/>
  </w:num>
  <w:num w:numId="18">
    <w:abstractNumId w:val="25"/>
  </w:num>
  <w:num w:numId="19">
    <w:abstractNumId w:val="35"/>
  </w:num>
  <w:num w:numId="20">
    <w:abstractNumId w:val="18"/>
  </w:num>
  <w:num w:numId="21">
    <w:abstractNumId w:val="67"/>
  </w:num>
  <w:num w:numId="22">
    <w:abstractNumId w:val="23"/>
  </w:num>
  <w:num w:numId="23">
    <w:abstractNumId w:val="20"/>
  </w:num>
  <w:num w:numId="24">
    <w:abstractNumId w:val="41"/>
  </w:num>
  <w:num w:numId="25">
    <w:abstractNumId w:val="15"/>
  </w:num>
  <w:num w:numId="26">
    <w:abstractNumId w:val="43"/>
  </w:num>
  <w:num w:numId="27">
    <w:abstractNumId w:val="14"/>
  </w:num>
  <w:num w:numId="28">
    <w:abstractNumId w:val="63"/>
  </w:num>
  <w:num w:numId="29">
    <w:abstractNumId w:val="26"/>
  </w:num>
  <w:num w:numId="30">
    <w:abstractNumId w:val="17"/>
  </w:num>
  <w:num w:numId="31">
    <w:abstractNumId w:val="24"/>
  </w:num>
  <w:num w:numId="32">
    <w:abstractNumId w:val="8"/>
  </w:num>
  <w:num w:numId="33">
    <w:abstractNumId w:val="69"/>
  </w:num>
  <w:num w:numId="34">
    <w:abstractNumId w:val="6"/>
  </w:num>
  <w:num w:numId="35">
    <w:abstractNumId w:val="13"/>
  </w:num>
  <w:num w:numId="36">
    <w:abstractNumId w:val="49"/>
  </w:num>
  <w:num w:numId="37">
    <w:abstractNumId w:val="10"/>
  </w:num>
  <w:num w:numId="38">
    <w:abstractNumId w:val="54"/>
  </w:num>
  <w:num w:numId="39">
    <w:abstractNumId w:val="61"/>
  </w:num>
  <w:num w:numId="40">
    <w:abstractNumId w:val="29"/>
  </w:num>
  <w:num w:numId="41">
    <w:abstractNumId w:val="4"/>
  </w:num>
  <w:num w:numId="42">
    <w:abstractNumId w:val="36"/>
  </w:num>
  <w:num w:numId="43">
    <w:abstractNumId w:val="53"/>
  </w:num>
  <w:num w:numId="44">
    <w:abstractNumId w:val="47"/>
  </w:num>
  <w:num w:numId="45">
    <w:abstractNumId w:val="62"/>
  </w:num>
  <w:num w:numId="46">
    <w:abstractNumId w:val="66"/>
  </w:num>
  <w:num w:numId="47">
    <w:abstractNumId w:val="40"/>
  </w:num>
  <w:num w:numId="48">
    <w:abstractNumId w:val="37"/>
  </w:num>
  <w:num w:numId="49">
    <w:abstractNumId w:val="5"/>
  </w:num>
  <w:num w:numId="50">
    <w:abstractNumId w:val="51"/>
  </w:num>
  <w:num w:numId="51">
    <w:abstractNumId w:val="71"/>
  </w:num>
  <w:num w:numId="52">
    <w:abstractNumId w:val="44"/>
  </w:num>
  <w:num w:numId="53">
    <w:abstractNumId w:val="12"/>
  </w:num>
  <w:num w:numId="54">
    <w:abstractNumId w:val="7"/>
  </w:num>
  <w:num w:numId="55">
    <w:abstractNumId w:val="55"/>
  </w:num>
  <w:num w:numId="56">
    <w:abstractNumId w:val="46"/>
  </w:num>
  <w:num w:numId="57">
    <w:abstractNumId w:val="56"/>
  </w:num>
  <w:num w:numId="58">
    <w:abstractNumId w:val="22"/>
  </w:num>
  <w:num w:numId="59">
    <w:abstractNumId w:val="39"/>
  </w:num>
  <w:num w:numId="60">
    <w:abstractNumId w:val="32"/>
  </w:num>
  <w:num w:numId="61">
    <w:abstractNumId w:val="9"/>
  </w:num>
  <w:num w:numId="62">
    <w:abstractNumId w:val="28"/>
  </w:num>
  <w:num w:numId="63">
    <w:abstractNumId w:val="48"/>
  </w:num>
  <w:num w:numId="64">
    <w:abstractNumId w:val="59"/>
  </w:num>
  <w:num w:numId="65">
    <w:abstractNumId w:val="21"/>
  </w:num>
  <w:num w:numId="66">
    <w:abstractNumId w:val="2"/>
  </w:num>
  <w:num w:numId="67">
    <w:abstractNumId w:val="57"/>
  </w:num>
  <w:num w:numId="68">
    <w:abstractNumId w:val="60"/>
  </w:num>
  <w:num w:numId="69">
    <w:abstractNumId w:val="64"/>
  </w:num>
  <w:num w:numId="70">
    <w:abstractNumId w:val="1"/>
  </w:num>
  <w:num w:numId="71">
    <w:abstractNumId w:val="72"/>
  </w:num>
  <w:num w:numId="72">
    <w:abstractNumId w:val="58"/>
  </w:num>
  <w:num w:numId="73">
    <w:abstractNumId w:val="65"/>
  </w:num>
  <w:num w:numId="74">
    <w:abstractNumId w:val="31"/>
  </w:num>
  <w:num w:numId="75">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660C"/>
    <w:rsid w:val="00042EF4"/>
    <w:rsid w:val="000502E4"/>
    <w:rsid w:val="00055EFF"/>
    <w:rsid w:val="00056A8C"/>
    <w:rsid w:val="000624FE"/>
    <w:rsid w:val="000658FF"/>
    <w:rsid w:val="0007081C"/>
    <w:rsid w:val="000719F7"/>
    <w:rsid w:val="0007247B"/>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2D8C"/>
    <w:rsid w:val="00227605"/>
    <w:rsid w:val="002323CD"/>
    <w:rsid w:val="00234932"/>
    <w:rsid w:val="00234F46"/>
    <w:rsid w:val="00237CBB"/>
    <w:rsid w:val="002476FF"/>
    <w:rsid w:val="00247D77"/>
    <w:rsid w:val="002502B7"/>
    <w:rsid w:val="00250FB8"/>
    <w:rsid w:val="00255ED4"/>
    <w:rsid w:val="0026785A"/>
    <w:rsid w:val="00273C5D"/>
    <w:rsid w:val="00280C4C"/>
    <w:rsid w:val="00284354"/>
    <w:rsid w:val="002943A6"/>
    <w:rsid w:val="00295B64"/>
    <w:rsid w:val="00296343"/>
    <w:rsid w:val="002A0063"/>
    <w:rsid w:val="002A146F"/>
    <w:rsid w:val="002A29A6"/>
    <w:rsid w:val="002A3BC8"/>
    <w:rsid w:val="002A4371"/>
    <w:rsid w:val="002B0894"/>
    <w:rsid w:val="002B410E"/>
    <w:rsid w:val="002B7468"/>
    <w:rsid w:val="002C281B"/>
    <w:rsid w:val="002D4A5D"/>
    <w:rsid w:val="002E1C2F"/>
    <w:rsid w:val="002F35BD"/>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692D"/>
    <w:rsid w:val="003909CA"/>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C007C"/>
    <w:rsid w:val="004E0D2B"/>
    <w:rsid w:val="004E14D7"/>
    <w:rsid w:val="00514BA2"/>
    <w:rsid w:val="00521699"/>
    <w:rsid w:val="00525040"/>
    <w:rsid w:val="00532F91"/>
    <w:rsid w:val="005462CA"/>
    <w:rsid w:val="005516A0"/>
    <w:rsid w:val="00551F6A"/>
    <w:rsid w:val="0055338B"/>
    <w:rsid w:val="00553F0B"/>
    <w:rsid w:val="005616BB"/>
    <w:rsid w:val="005639C5"/>
    <w:rsid w:val="00570EAE"/>
    <w:rsid w:val="0058527E"/>
    <w:rsid w:val="00597422"/>
    <w:rsid w:val="005A3687"/>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84623"/>
    <w:rsid w:val="00685204"/>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CA4"/>
    <w:rsid w:val="008C5834"/>
    <w:rsid w:val="008C6024"/>
    <w:rsid w:val="008C69C0"/>
    <w:rsid w:val="008D3942"/>
    <w:rsid w:val="008E1257"/>
    <w:rsid w:val="008E7D91"/>
    <w:rsid w:val="009011C6"/>
    <w:rsid w:val="00912931"/>
    <w:rsid w:val="00925FEF"/>
    <w:rsid w:val="00932546"/>
    <w:rsid w:val="00935237"/>
    <w:rsid w:val="0095582D"/>
    <w:rsid w:val="00973298"/>
    <w:rsid w:val="0097460F"/>
    <w:rsid w:val="00981E73"/>
    <w:rsid w:val="00992E4C"/>
    <w:rsid w:val="00995EAB"/>
    <w:rsid w:val="009A175A"/>
    <w:rsid w:val="009B63A2"/>
    <w:rsid w:val="009C12A9"/>
    <w:rsid w:val="009D4B82"/>
    <w:rsid w:val="009E0D45"/>
    <w:rsid w:val="009E1D7B"/>
    <w:rsid w:val="009F1C7B"/>
    <w:rsid w:val="009F34BA"/>
    <w:rsid w:val="009F7CE7"/>
    <w:rsid w:val="00A068B6"/>
    <w:rsid w:val="00A10749"/>
    <w:rsid w:val="00A1489D"/>
    <w:rsid w:val="00A15082"/>
    <w:rsid w:val="00A1767B"/>
    <w:rsid w:val="00A2570A"/>
    <w:rsid w:val="00A348A5"/>
    <w:rsid w:val="00A35ACA"/>
    <w:rsid w:val="00A361EE"/>
    <w:rsid w:val="00A43CC4"/>
    <w:rsid w:val="00A45553"/>
    <w:rsid w:val="00A67064"/>
    <w:rsid w:val="00A75543"/>
    <w:rsid w:val="00A83C01"/>
    <w:rsid w:val="00A8462C"/>
    <w:rsid w:val="00AA1BD3"/>
    <w:rsid w:val="00AB1BEA"/>
    <w:rsid w:val="00AB4E1D"/>
    <w:rsid w:val="00AC0F4B"/>
    <w:rsid w:val="00AC349E"/>
    <w:rsid w:val="00AC4D8E"/>
    <w:rsid w:val="00AC51C0"/>
    <w:rsid w:val="00AD0E9A"/>
    <w:rsid w:val="00AD132E"/>
    <w:rsid w:val="00AD142C"/>
    <w:rsid w:val="00AD5669"/>
    <w:rsid w:val="00AE498D"/>
    <w:rsid w:val="00AE5C0C"/>
    <w:rsid w:val="00AF5080"/>
    <w:rsid w:val="00B02B68"/>
    <w:rsid w:val="00B131B1"/>
    <w:rsid w:val="00B306EA"/>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6937"/>
    <w:rsid w:val="00C47319"/>
    <w:rsid w:val="00C54BE8"/>
    <w:rsid w:val="00C565CB"/>
    <w:rsid w:val="00C56F0A"/>
    <w:rsid w:val="00C66E28"/>
    <w:rsid w:val="00C74403"/>
    <w:rsid w:val="00C75AF8"/>
    <w:rsid w:val="00C76291"/>
    <w:rsid w:val="00C80081"/>
    <w:rsid w:val="00C91956"/>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51E21"/>
    <w:rsid w:val="00D529AB"/>
    <w:rsid w:val="00D64329"/>
    <w:rsid w:val="00D66D02"/>
    <w:rsid w:val="00D6718A"/>
    <w:rsid w:val="00D923F2"/>
    <w:rsid w:val="00DB088A"/>
    <w:rsid w:val="00DB3C8B"/>
    <w:rsid w:val="00DB5B1D"/>
    <w:rsid w:val="00DB6665"/>
    <w:rsid w:val="00DB731B"/>
    <w:rsid w:val="00DB770C"/>
    <w:rsid w:val="00DC293A"/>
    <w:rsid w:val="00DC37EA"/>
    <w:rsid w:val="00DC7640"/>
    <w:rsid w:val="00DD00F7"/>
    <w:rsid w:val="00DD08B7"/>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47" Type="http://schemas.openxmlformats.org/officeDocument/2006/relationships/diagramQuickStyle" Target="diagrams/quickStyle5.xm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diagramColors" Target="diagrams/colors8.xml"/><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38" Type="http://schemas.openxmlformats.org/officeDocument/2006/relationships/diagramColors" Target="diagrams/colors12.xml"/><Relationship Id="rId154" Type="http://schemas.openxmlformats.org/officeDocument/2006/relationships/diagramColors" Target="diagrams/colors15.xml"/><Relationship Id="rId159" Type="http://schemas.openxmlformats.org/officeDocument/2006/relationships/diagramColors" Target="diagrams/colors16.xml"/><Relationship Id="rId170" Type="http://schemas.openxmlformats.org/officeDocument/2006/relationships/image" Target="media/image72.png"/><Relationship Id="rId16" Type="http://schemas.microsoft.com/office/2007/relationships/diagramDrawing" Target="diagrams/drawing1.xml"/><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37" Type="http://schemas.openxmlformats.org/officeDocument/2006/relationships/diagramColors" Target="diagrams/colors4.xml"/><Relationship Id="rId53" Type="http://schemas.openxmlformats.org/officeDocument/2006/relationships/diagramColors" Target="diagrams/colors6.xml"/><Relationship Id="rId58" Type="http://schemas.openxmlformats.org/officeDocument/2006/relationships/chart" Target="charts/chart1.xml"/><Relationship Id="rId74" Type="http://schemas.openxmlformats.org/officeDocument/2006/relationships/image" Target="media/image34.jpg"/><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28" Type="http://schemas.openxmlformats.org/officeDocument/2006/relationships/image" Target="media/image64.jpg"/><Relationship Id="rId144" Type="http://schemas.microsoft.com/office/2007/relationships/diagramDrawing" Target="diagrams/drawing13.xml"/><Relationship Id="rId149" Type="http://schemas.microsoft.com/office/2007/relationships/diagramDrawing" Target="diagrams/drawing14.xml"/><Relationship Id="rId5" Type="http://schemas.openxmlformats.org/officeDocument/2006/relationships/settings" Target="settings.xml"/><Relationship Id="rId90" Type="http://schemas.microsoft.com/office/2007/relationships/diagramDrawing" Target="diagrams/drawing9.xml"/><Relationship Id="rId95" Type="http://schemas.openxmlformats.org/officeDocument/2006/relationships/image" Target="media/image40.jpg"/><Relationship Id="rId160" Type="http://schemas.microsoft.com/office/2007/relationships/diagramDrawing" Target="diagrams/drawing16.xml"/><Relationship Id="rId165"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5.jpg"/><Relationship Id="rId48" Type="http://schemas.openxmlformats.org/officeDocument/2006/relationships/diagramColors" Target="diagrams/colors5.xm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50.png"/><Relationship Id="rId118" Type="http://schemas.openxmlformats.org/officeDocument/2006/relationships/image" Target="media/image55.png"/><Relationship Id="rId134" Type="http://schemas.microsoft.com/office/2007/relationships/diagramDrawing" Target="diagrams/drawing11.xml"/><Relationship Id="rId139" Type="http://schemas.microsoft.com/office/2007/relationships/diagramDrawing" Target="diagrams/drawing12.xml"/><Relationship Id="rId80" Type="http://schemas.openxmlformats.org/officeDocument/2006/relationships/image" Target="media/image35.png"/><Relationship Id="rId85" Type="http://schemas.microsoft.com/office/2007/relationships/diagramDrawing" Target="diagrams/drawing8.xml"/><Relationship Id="rId150" Type="http://schemas.openxmlformats.org/officeDocument/2006/relationships/image" Target="media/image66.png"/><Relationship Id="rId155" Type="http://schemas.microsoft.com/office/2007/relationships/diagramDrawing" Target="diagrams/drawing15.xml"/><Relationship Id="rId171"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microsoft.com/office/2007/relationships/diagramDrawing" Target="diagrams/drawing5.xml"/><Relationship Id="rId57" Type="http://schemas.openxmlformats.org/officeDocument/2006/relationships/image" Target="media/image19.png"/><Relationship Id="rId106" Type="http://schemas.microsoft.com/office/2007/relationships/diagramDrawing" Target="diagrams/drawing10.xml"/><Relationship Id="rId114" Type="http://schemas.openxmlformats.org/officeDocument/2006/relationships/image" Target="media/image51.png"/><Relationship Id="rId119" Type="http://schemas.openxmlformats.org/officeDocument/2006/relationships/image" Target="media/image56.png"/><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image" Target="media/image16.png"/><Relationship Id="rId52" Type="http://schemas.openxmlformats.org/officeDocument/2006/relationships/diagramQuickStyle" Target="diagrams/quickStyle6.xm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78" Type="http://schemas.openxmlformats.org/officeDocument/2006/relationships/diagramColors" Target="diagrams/colors7.xml"/><Relationship Id="rId81" Type="http://schemas.openxmlformats.org/officeDocument/2006/relationships/diagramData" Target="diagrams/data8.xml"/><Relationship Id="rId86" Type="http://schemas.openxmlformats.org/officeDocument/2006/relationships/diagramData" Target="diagrams/data9.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30" Type="http://schemas.openxmlformats.org/officeDocument/2006/relationships/diagramData" Target="diagrams/data11.xml"/><Relationship Id="rId135" Type="http://schemas.openxmlformats.org/officeDocument/2006/relationships/diagramData" Target="diagrams/data12.xml"/><Relationship Id="rId143" Type="http://schemas.openxmlformats.org/officeDocument/2006/relationships/diagramColors" Target="diagrams/colors13.xml"/><Relationship Id="rId148" Type="http://schemas.openxmlformats.org/officeDocument/2006/relationships/diagramColors" Target="diagrams/colors14.xml"/><Relationship Id="rId151" Type="http://schemas.openxmlformats.org/officeDocument/2006/relationships/diagramData" Target="diagrams/data15.xml"/><Relationship Id="rId156" Type="http://schemas.openxmlformats.org/officeDocument/2006/relationships/diagramData" Target="diagrams/data16.xml"/><Relationship Id="rId164" Type="http://schemas.openxmlformats.org/officeDocument/2006/relationships/footer" Target="footer1.xml"/><Relationship Id="rId169"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fontTable" Target="fontTable.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22C3FBF9-E557-4A52-AFF3-068DA47BD553}" type="presOf" srcId="{838C36D8-AD28-473B-A7E7-DC2126A0936E}" destId="{706724B6-A25A-4798-AB58-98ADE5F46920}" srcOrd="0" destOrd="0" presId="urn:microsoft.com/office/officeart/2005/8/layout/radial1"/>
    <dgm:cxn modelId="{551840E0-7D3C-4BA7-8CAA-DA70EFFF194F}" type="presOf" srcId="{7F8A3EFF-0320-409C-BCE6-D75E194BF603}" destId="{EF744609-99A8-49D5-97C5-8A461DEB9909}" srcOrd="0" destOrd="0" presId="urn:microsoft.com/office/officeart/2005/8/layout/radial1"/>
    <dgm:cxn modelId="{121593D7-3D87-4D09-ABD1-6473D719FA9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A94A0D08-75A8-4440-9474-A2F5B6F0F49E}" type="presOf" srcId="{0BA3EEC8-934D-4DAD-A890-864034434807}" destId="{67366040-EEC4-4DB1-AB7D-542EAB2D3C3E}" srcOrd="0" destOrd="0" presId="urn:microsoft.com/office/officeart/2005/8/layout/cycle7"/>
    <dgm:cxn modelId="{74B09D42-8ACD-4A11-8E89-10D3F8FB7746}" type="presOf" srcId="{F258D8DC-AD38-40B8-8AEE-7362917C1363}" destId="{546A62A9-F480-4552-BF74-EB63CC91359B}" srcOrd="1" destOrd="0" presId="urn:microsoft.com/office/officeart/2005/8/layout/cycle7"/>
    <dgm:cxn modelId="{BF1CCE43-002A-497E-A1D1-D687331749A1}" type="presOf" srcId="{0BA3EEC8-934D-4DAD-A890-864034434807}" destId="{C6885363-6D78-46E5-92EA-7D75DF0644C9}" srcOrd="1" destOrd="0" presId="urn:microsoft.com/office/officeart/2005/8/layout/cycle7"/>
    <dgm:cxn modelId="{C9C71CB6-4F1A-4D98-81A4-80AAF7A77827}" type="presOf" srcId="{66DEC769-3E2D-4564-969B-B5450A0DB058}" destId="{12C9AF6E-278E-4988-AAA9-0D2FD30E5A06}" srcOrd="0" destOrd="0" presId="urn:microsoft.com/office/officeart/2005/8/layout/cycle7"/>
    <dgm:cxn modelId="{FC5C0E83-23DF-4E7C-A147-456F8E3AF5C9}" type="presOf" srcId="{AC4D6E46-592A-49C8-BF86-88040CA4A999}" destId="{ED2F5E83-AC38-40E3-9126-094D2ED6414E}" srcOrd="0" destOrd="0" presId="urn:microsoft.com/office/officeart/2005/8/layout/cycle7"/>
    <dgm:cxn modelId="{16934270-D79F-4AA7-9CD2-8D3363C94E47}" type="presOf" srcId="{F88EA043-1480-4262-8ECA-27F7A2FF2643}" destId="{479B5669-3304-4B42-B493-AEEA87123AF0}" srcOrd="0" destOrd="0" presId="urn:microsoft.com/office/officeart/2005/8/layout/cycle7"/>
    <dgm:cxn modelId="{9F0DFC8B-0C37-48CD-90DE-C58263716B29}" type="presOf" srcId="{C42B8716-331A-4715-B8BA-00955D3B821A}" destId="{2731DD49-4D3F-4B2A-838E-55392F83CD27}" srcOrd="0" destOrd="0" presId="urn:microsoft.com/office/officeart/2005/8/layout/cycle7"/>
    <dgm:cxn modelId="{0B480985-399C-405B-824A-246A18CBC498}" type="presOf" srcId="{A8058951-ED48-437F-B753-762B78367709}" destId="{4F96C18D-C77A-448F-BF4F-0DD186F05644}" srcOrd="0" destOrd="0" presId="urn:microsoft.com/office/officeart/2005/8/layout/cycle7"/>
    <dgm:cxn modelId="{A65FAC10-54E2-4AE5-8E63-3E0CEEA0F96B}" type="presOf" srcId="{66DEC769-3E2D-4564-969B-B5450A0DB058}" destId="{5808B705-0863-40CC-83DB-8B6359505233}" srcOrd="1"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CFB4D632-051B-4029-A6C0-ECC3FDDE89CD}" type="presOf" srcId="{402D6D52-DEA1-4706-85A7-05E0CB5F5216}" destId="{3613C55D-EED9-4DE4-8A0A-3F588FB162F8}" srcOrd="0"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DE5EA9D-989A-4060-A9AA-BDDBA69EBB6D}" srcId="{AA0275BD-41C1-49A5-9067-6BCEA3B0F80D}" destId="{F88EA043-1480-4262-8ECA-27F7A2FF2643}" srcOrd="2" destOrd="0" parTransId="{433158C4-B7E1-4F62-B69B-3B6CD80F91D4}" sibTransId="{66DEC769-3E2D-4564-969B-B5450A0DB058}"/>
    <dgm:cxn modelId="{AD773894-08C6-4980-BBA3-253F2C0D2CF4}" type="presOf" srcId="{A8058951-ED48-437F-B753-762B78367709}" destId="{7505D3BA-7143-49F2-9DAC-B7A5FF7DE1FC}" srcOrd="1"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D97CF280-5492-4EE1-821C-321E03A5A73B}" type="presOf" srcId="{F258D8DC-AD38-40B8-8AEE-7362917C1363}" destId="{437BAB41-4EF5-49C4-8DC9-B08E91B867C9}" srcOrd="0" destOrd="0" presId="urn:microsoft.com/office/officeart/2005/8/layout/cycle7"/>
    <dgm:cxn modelId="{9B09C079-97A9-40B4-92DA-6F66D003675B}" type="presOf" srcId="{BC48230C-E558-481D-A5ED-3ADD7C5C6DFE}" destId="{DBD783A3-0270-4607-84A1-37BEDB268B9D}" srcOrd="0" destOrd="0" presId="urn:microsoft.com/office/officeart/2005/8/layout/cycle7"/>
    <dgm:cxn modelId="{277A6516-5CBC-436C-AA6F-1A84A2BF78B2}" type="presOf" srcId="{BC48230C-E558-481D-A5ED-3ADD7C5C6DFE}" destId="{4B120CFB-40F7-4A82-85C2-8BFD23546F7C}" srcOrd="1" destOrd="0" presId="urn:microsoft.com/office/officeart/2005/8/layout/cycle7"/>
    <dgm:cxn modelId="{17D1A76D-D0F0-43A2-ABB0-4DB7744A8CFF}" type="presOf" srcId="{6F4C6502-5813-42A4-8A7F-34A1C85A99F5}" destId="{660517B9-E8F9-456D-B614-07650238FE92}" srcOrd="0" destOrd="0" presId="urn:microsoft.com/office/officeart/2005/8/layout/cycle7"/>
    <dgm:cxn modelId="{1A80F2B1-C9C5-4BC9-9347-5BAD54058095}" type="presOf" srcId="{AA0275BD-41C1-49A5-9067-6BCEA3B0F80D}" destId="{80B2E221-3422-400E-909E-95C475E1E9DB}"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48871D08-E51D-4943-A162-3BEEF456FC2E}" type="presParOf" srcId="{80B2E221-3422-400E-909E-95C475E1E9DB}" destId="{660517B9-E8F9-456D-B614-07650238FE92}" srcOrd="0" destOrd="0" presId="urn:microsoft.com/office/officeart/2005/8/layout/cycle7"/>
    <dgm:cxn modelId="{B99526CC-B3B3-4820-8DA5-AB2332598EFD}" type="presParOf" srcId="{80B2E221-3422-400E-909E-95C475E1E9DB}" destId="{4F96C18D-C77A-448F-BF4F-0DD186F05644}" srcOrd="1" destOrd="0" presId="urn:microsoft.com/office/officeart/2005/8/layout/cycle7"/>
    <dgm:cxn modelId="{09E570E9-2B04-484E-9DE2-2ADB92E90F80}" type="presParOf" srcId="{4F96C18D-C77A-448F-BF4F-0DD186F05644}" destId="{7505D3BA-7143-49F2-9DAC-B7A5FF7DE1FC}" srcOrd="0" destOrd="0" presId="urn:microsoft.com/office/officeart/2005/8/layout/cycle7"/>
    <dgm:cxn modelId="{B5387EC9-1BDA-4DBB-A6BC-8A4D78E4D925}" type="presParOf" srcId="{80B2E221-3422-400E-909E-95C475E1E9DB}" destId="{2731DD49-4D3F-4B2A-838E-55392F83CD27}" srcOrd="2" destOrd="0" presId="urn:microsoft.com/office/officeart/2005/8/layout/cycle7"/>
    <dgm:cxn modelId="{53026E20-F4D2-4905-A7CA-BF9713E4E6E8}" type="presParOf" srcId="{80B2E221-3422-400E-909E-95C475E1E9DB}" destId="{67366040-EEC4-4DB1-AB7D-542EAB2D3C3E}" srcOrd="3" destOrd="0" presId="urn:microsoft.com/office/officeart/2005/8/layout/cycle7"/>
    <dgm:cxn modelId="{F4B0511F-13D7-4B6D-9016-97318C61B073}" type="presParOf" srcId="{67366040-EEC4-4DB1-AB7D-542EAB2D3C3E}" destId="{C6885363-6D78-46E5-92EA-7D75DF0644C9}" srcOrd="0" destOrd="0" presId="urn:microsoft.com/office/officeart/2005/8/layout/cycle7"/>
    <dgm:cxn modelId="{E82005F7-B32D-4280-AA4A-25972D82692C}" type="presParOf" srcId="{80B2E221-3422-400E-909E-95C475E1E9DB}" destId="{479B5669-3304-4B42-B493-AEEA87123AF0}" srcOrd="4" destOrd="0" presId="urn:microsoft.com/office/officeart/2005/8/layout/cycle7"/>
    <dgm:cxn modelId="{6CF2EADD-AC42-453F-95B1-E1799C2BC861}" type="presParOf" srcId="{80B2E221-3422-400E-909E-95C475E1E9DB}" destId="{12C9AF6E-278E-4988-AAA9-0D2FD30E5A06}" srcOrd="5" destOrd="0" presId="urn:microsoft.com/office/officeart/2005/8/layout/cycle7"/>
    <dgm:cxn modelId="{8B0598F3-D6B7-4ABB-8DFE-E19E902943AB}" type="presParOf" srcId="{12C9AF6E-278E-4988-AAA9-0D2FD30E5A06}" destId="{5808B705-0863-40CC-83DB-8B6359505233}" srcOrd="0" destOrd="0" presId="urn:microsoft.com/office/officeart/2005/8/layout/cycle7"/>
    <dgm:cxn modelId="{0D773542-DD6F-4FD6-8DAC-409A77C63969}" type="presParOf" srcId="{80B2E221-3422-400E-909E-95C475E1E9DB}" destId="{3613C55D-EED9-4DE4-8A0A-3F588FB162F8}" srcOrd="6" destOrd="0" presId="urn:microsoft.com/office/officeart/2005/8/layout/cycle7"/>
    <dgm:cxn modelId="{408DF831-84FD-4BBD-89F2-52757DF2DEF1}" type="presParOf" srcId="{80B2E221-3422-400E-909E-95C475E1E9DB}" destId="{437BAB41-4EF5-49C4-8DC9-B08E91B867C9}" srcOrd="7" destOrd="0" presId="urn:microsoft.com/office/officeart/2005/8/layout/cycle7"/>
    <dgm:cxn modelId="{3991FF74-3BE4-4C3C-BC8D-71E00A069F8B}" type="presParOf" srcId="{437BAB41-4EF5-49C4-8DC9-B08E91B867C9}" destId="{546A62A9-F480-4552-BF74-EB63CC91359B}" srcOrd="0" destOrd="0" presId="urn:microsoft.com/office/officeart/2005/8/layout/cycle7"/>
    <dgm:cxn modelId="{CEA7F911-62F6-40BE-9AEF-C4D4D6409BC8}" type="presParOf" srcId="{80B2E221-3422-400E-909E-95C475E1E9DB}" destId="{ED2F5E83-AC38-40E3-9126-094D2ED6414E}" srcOrd="8" destOrd="0" presId="urn:microsoft.com/office/officeart/2005/8/layout/cycle7"/>
    <dgm:cxn modelId="{1212BEDA-763F-48BD-9A6A-290A5774E18E}" type="presParOf" srcId="{80B2E221-3422-400E-909E-95C475E1E9DB}" destId="{DBD783A3-0270-4607-84A1-37BEDB268B9D}" srcOrd="9" destOrd="0" presId="urn:microsoft.com/office/officeart/2005/8/layout/cycle7"/>
    <dgm:cxn modelId="{E049051E-623C-4B7A-82F2-645A3674F347}"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319E094-086D-4B67-8D44-6DF83F005857}" type="presOf" srcId="{7F8A3EFF-0320-409C-BCE6-D75E194BF603}" destId="{EF744609-99A8-49D5-97C5-8A461DEB9909}" srcOrd="0" destOrd="0" presId="urn:microsoft.com/office/officeart/2005/8/layout/radial1"/>
    <dgm:cxn modelId="{C9FFF7BA-B21B-4CCF-A2AE-D098AA3ABB8B}" type="presOf" srcId="{838C36D8-AD28-473B-A7E7-DC2126A0936E}" destId="{706724B6-A25A-4798-AB58-98ADE5F46920}" srcOrd="0" destOrd="0" presId="urn:microsoft.com/office/officeart/2005/8/layout/radial1"/>
    <dgm:cxn modelId="{81F2F361-243B-4160-B43C-971FC935C2A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DAE51257-C504-4836-8303-C321EFF2D9AD}" type="presOf" srcId="{7F8A3EFF-0320-409C-BCE6-D75E194BF603}" destId="{EF744609-99A8-49D5-97C5-8A461DEB9909}" srcOrd="0" destOrd="0" presId="urn:microsoft.com/office/officeart/2005/8/layout/radial1"/>
    <dgm:cxn modelId="{E42678BB-231D-4B61-BA97-91166F5ACDC1}" type="presOf" srcId="{838C36D8-AD28-473B-A7E7-DC2126A0936E}" destId="{706724B6-A25A-4798-AB58-98ADE5F46920}" srcOrd="0" destOrd="0" presId="urn:microsoft.com/office/officeart/2005/8/layout/radial1"/>
    <dgm:cxn modelId="{EEDC66A3-F5FF-414E-A814-D1687AAD20F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35829D1B-0079-491D-9D21-60AE37F39C23}" type="presOf" srcId="{838C36D8-AD28-473B-A7E7-DC2126A0936E}" destId="{706724B6-A25A-4798-AB58-98ADE5F46920}" srcOrd="0" destOrd="0" presId="urn:microsoft.com/office/officeart/2005/8/layout/radial1"/>
    <dgm:cxn modelId="{DC58E921-7656-481E-8C18-D63F3D7C67EA}" type="presOf" srcId="{7F8A3EFF-0320-409C-BCE6-D75E194BF603}" destId="{EF744609-99A8-49D5-97C5-8A461DEB9909}" srcOrd="0" destOrd="0" presId="urn:microsoft.com/office/officeart/2005/8/layout/radial1"/>
    <dgm:cxn modelId="{B2BC4F98-0CA3-428D-8B8C-A9B0C7D5CD4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B5564118-920C-4C3C-ABBC-E007B440B49E}"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6E705DA-8B87-4FE2-8F6F-019933D87CED}" type="presOf" srcId="{838C36D8-AD28-473B-A7E7-DC2126A0936E}" destId="{706724B6-A25A-4798-AB58-98ADE5F46920}" srcOrd="0" destOrd="0" presId="urn:microsoft.com/office/officeart/2005/8/layout/radial1"/>
    <dgm:cxn modelId="{C45368CD-58BA-4B76-BB32-335C9F59C1C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C20201F6-B24B-4D17-8878-F1DED35A4F22}"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BBC015AE-7004-4815-99DA-F7B69488C63D}" type="presOf" srcId="{838C36D8-AD28-473B-A7E7-DC2126A0936E}" destId="{706724B6-A25A-4798-AB58-98ADE5F46920}" srcOrd="0" destOrd="0" presId="urn:microsoft.com/office/officeart/2005/8/layout/radial1"/>
    <dgm:cxn modelId="{1CC9CE34-015E-404F-BCE0-E5EAFB441A3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CA6C315-E386-4324-8C91-7E99E4DB1D35}" type="presOf" srcId="{7F8A3EFF-0320-409C-BCE6-D75E194BF603}" destId="{EF744609-99A8-49D5-97C5-8A461DEB9909}" srcOrd="0" destOrd="0" presId="urn:microsoft.com/office/officeart/2005/8/layout/radial1"/>
    <dgm:cxn modelId="{52D2BDEE-C85F-4211-AF43-D34A8E47697D}" type="presOf" srcId="{838C36D8-AD28-473B-A7E7-DC2126A0936E}" destId="{706724B6-A25A-4798-AB58-98ADE5F46920}" srcOrd="0" destOrd="0" presId="urn:microsoft.com/office/officeart/2005/8/layout/radial1"/>
    <dgm:cxn modelId="{4D560D38-C3CE-46F7-95A4-8AC7ACC5155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5AE3F6A-6D4F-4B4B-99D0-BD7C780AB054}" type="presOf" srcId="{7F8A3EFF-0320-409C-BCE6-D75E194BF603}" destId="{EF744609-99A8-49D5-97C5-8A461DEB9909}" srcOrd="0" destOrd="0" presId="urn:microsoft.com/office/officeart/2005/8/layout/radial1"/>
    <dgm:cxn modelId="{42889F24-EA7E-4476-956D-167A288CE6AF}" type="presOf" srcId="{838C36D8-AD28-473B-A7E7-DC2126A0936E}" destId="{706724B6-A25A-4798-AB58-98ADE5F46920}" srcOrd="0" destOrd="0" presId="urn:microsoft.com/office/officeart/2005/8/layout/radial1"/>
    <dgm:cxn modelId="{624A8213-77C5-4A54-8B11-769A145103F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52F976F7-54A2-4639-B670-D465F651DC76}" type="presOf" srcId="{9D5FA633-6572-4E7A-9EEB-FC9965E73F48}" destId="{6093EE34-029A-4FD7-870A-46D509023A60}" srcOrd="0" destOrd="0" presId="urn:microsoft.com/office/officeart/2005/8/layout/orgChart1"/>
    <dgm:cxn modelId="{7410C9C7-95B5-4FF7-8F52-8071719BA40A}" type="presOf" srcId="{E85ED69F-AFE1-46C2-B122-5ABA3B4949BD}" destId="{B087401A-4B39-4F95-AF93-06A779982912}"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639C53DA-D86D-4D2A-BB62-41841F46C36E}" type="presOf" srcId="{AC5EEB9A-649C-499B-80AD-9E205A0CC4F7}" destId="{987907DF-2792-41F8-ACA9-D015BDD0C4EB}" srcOrd="0" destOrd="0" presId="urn:microsoft.com/office/officeart/2005/8/layout/orgChart1"/>
    <dgm:cxn modelId="{3060A500-9640-443D-8C60-440D89AA1299}" type="presOf" srcId="{B57E37FA-D583-4756-B00C-120CB04063CF}" destId="{89003FE0-6F3C-4655-ADA7-A6CF90652F39}" srcOrd="1" destOrd="0" presId="urn:microsoft.com/office/officeart/2005/8/layout/orgChart1"/>
    <dgm:cxn modelId="{A0E78829-D225-4340-8D5D-FBAAD93652CC}" type="presOf" srcId="{F56DCB50-5A40-4DA5-938A-D25168CFD0C8}" destId="{11C9ED7A-FF41-4672-87B6-AB915112070D}" srcOrd="0" destOrd="0" presId="urn:microsoft.com/office/officeart/2005/8/layout/orgChart1"/>
    <dgm:cxn modelId="{917BE1E7-4524-46E3-9B57-1B5F04F71746}" type="presOf" srcId="{5E8914CC-4F9B-44D9-B65C-664B1D074766}" destId="{0137E330-301C-4ABB-9A91-B61F2DEAED39}" srcOrd="0" destOrd="0" presId="urn:microsoft.com/office/officeart/2005/8/layout/orgChart1"/>
    <dgm:cxn modelId="{7C1F7CBC-B562-446B-B41F-B9733E061D11}" type="presOf" srcId="{F56DCB50-5A40-4DA5-938A-D25168CFD0C8}" destId="{8D199B7A-E283-4457-91FE-88A902BAE904}" srcOrd="1" destOrd="0" presId="urn:microsoft.com/office/officeart/2005/8/layout/orgChart1"/>
    <dgm:cxn modelId="{158540D9-99CF-4265-97B5-4717AF04E96D}" type="presOf" srcId="{7EED0C40-8554-4CE7-BD94-DD08ADB13C01}" destId="{C9653D5F-B3B2-4517-A7AA-76BC16F99B41}" srcOrd="1" destOrd="0" presId="urn:microsoft.com/office/officeart/2005/8/layout/orgChart1"/>
    <dgm:cxn modelId="{49D17281-D453-4F04-B2DE-9E13320DC54A}" type="presOf" srcId="{B57E37FA-D583-4756-B00C-120CB04063CF}" destId="{00547130-615C-4438-9317-D23B942C9C91}" srcOrd="0" destOrd="0" presId="urn:microsoft.com/office/officeart/2005/8/layout/orgChart1"/>
    <dgm:cxn modelId="{F2AD4BB0-A856-42A9-A0C3-33C5289ADCC7}" type="presOf" srcId="{A8B521FB-0FE7-4D33-8E3E-0780711D4C04}" destId="{7568D833-38C5-4007-A3D8-26BA8BB2B563}" srcOrd="0" destOrd="0" presId="urn:microsoft.com/office/officeart/2005/8/layout/orgChart1"/>
    <dgm:cxn modelId="{52A3E3BD-1DC4-4A68-8327-EF13DA3987F3}" type="presOf" srcId="{E85ED69F-AFE1-46C2-B122-5ABA3B4949BD}" destId="{0C33DA60-A519-4E98-8151-4882E5B8E136}" srcOrd="1"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E9877B92-3F45-41AE-8858-F4329D494C13}" type="presOf" srcId="{7EED0C40-8554-4CE7-BD94-DD08ADB13C01}" destId="{4F9071EA-CE90-4B22-AD48-F0B7D6307832}"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C14D6482-9381-41C0-B01E-FEDB04C246CA}" type="presParOf" srcId="{987907DF-2792-41F8-ACA9-D015BDD0C4EB}" destId="{D9AAEE9A-3753-4FDF-86C4-F76407804468}" srcOrd="0" destOrd="0" presId="urn:microsoft.com/office/officeart/2005/8/layout/orgChart1"/>
    <dgm:cxn modelId="{37C3DC65-70D5-494F-9F7C-4D5144E8B285}" type="presParOf" srcId="{D9AAEE9A-3753-4FDF-86C4-F76407804468}" destId="{976C1133-A483-45B5-91AF-525EFF486AB2}" srcOrd="0" destOrd="0" presId="urn:microsoft.com/office/officeart/2005/8/layout/orgChart1"/>
    <dgm:cxn modelId="{2A34D063-4ACA-40EB-B95D-77B377BE9272}" type="presParOf" srcId="{976C1133-A483-45B5-91AF-525EFF486AB2}" destId="{11C9ED7A-FF41-4672-87B6-AB915112070D}" srcOrd="0" destOrd="0" presId="urn:microsoft.com/office/officeart/2005/8/layout/orgChart1"/>
    <dgm:cxn modelId="{8D260ABD-E989-48EE-846F-6C841470DBB6}" type="presParOf" srcId="{976C1133-A483-45B5-91AF-525EFF486AB2}" destId="{8D199B7A-E283-4457-91FE-88A902BAE904}" srcOrd="1" destOrd="0" presId="urn:microsoft.com/office/officeart/2005/8/layout/orgChart1"/>
    <dgm:cxn modelId="{977C0FA6-835B-4665-BCF5-35E9214B9F40}" type="presParOf" srcId="{D9AAEE9A-3753-4FDF-86C4-F76407804468}" destId="{51F40888-D3DA-4FA4-B2F9-B48D240F4863}" srcOrd="1" destOrd="0" presId="urn:microsoft.com/office/officeart/2005/8/layout/orgChart1"/>
    <dgm:cxn modelId="{04119639-C3DA-479A-AF5E-844FFC5AE366}" type="presParOf" srcId="{51F40888-D3DA-4FA4-B2F9-B48D240F4863}" destId="{0137E330-301C-4ABB-9A91-B61F2DEAED39}" srcOrd="0" destOrd="0" presId="urn:microsoft.com/office/officeart/2005/8/layout/orgChart1"/>
    <dgm:cxn modelId="{7929BA77-13E3-4CE3-BAB0-6759FA37D39C}" type="presParOf" srcId="{51F40888-D3DA-4FA4-B2F9-B48D240F4863}" destId="{C847B54C-4234-4EF0-B84C-70635FDDFBCB}" srcOrd="1" destOrd="0" presId="urn:microsoft.com/office/officeart/2005/8/layout/orgChart1"/>
    <dgm:cxn modelId="{1B314263-952E-4596-9D23-2B6C908C496E}" type="presParOf" srcId="{C847B54C-4234-4EF0-B84C-70635FDDFBCB}" destId="{A95BDBED-CEAB-4DD5-B62C-42CFE9EC1AAC}" srcOrd="0" destOrd="0" presId="urn:microsoft.com/office/officeart/2005/8/layout/orgChart1"/>
    <dgm:cxn modelId="{6ECF07E5-4AC5-4FC6-A34F-86A17C6E63F4}" type="presParOf" srcId="{A95BDBED-CEAB-4DD5-B62C-42CFE9EC1AAC}" destId="{4F9071EA-CE90-4B22-AD48-F0B7D6307832}" srcOrd="0" destOrd="0" presId="urn:microsoft.com/office/officeart/2005/8/layout/orgChart1"/>
    <dgm:cxn modelId="{29C0EE7B-DD8F-4925-A005-EA2CCF9826E5}" type="presParOf" srcId="{A95BDBED-CEAB-4DD5-B62C-42CFE9EC1AAC}" destId="{C9653D5F-B3B2-4517-A7AA-76BC16F99B41}" srcOrd="1" destOrd="0" presId="urn:microsoft.com/office/officeart/2005/8/layout/orgChart1"/>
    <dgm:cxn modelId="{A6F2ACA5-61AA-422C-BEB8-06B6EB30C29D}" type="presParOf" srcId="{C847B54C-4234-4EF0-B84C-70635FDDFBCB}" destId="{84A33A8C-F07D-40C4-B1A8-450DD0162A74}" srcOrd="1" destOrd="0" presId="urn:microsoft.com/office/officeart/2005/8/layout/orgChart1"/>
    <dgm:cxn modelId="{0B4AB8B1-5655-4D14-9ED1-BFC4A13615F0}" type="presParOf" srcId="{C847B54C-4234-4EF0-B84C-70635FDDFBCB}" destId="{13BE5B9F-228D-4CA8-A823-00EB8EB2D203}" srcOrd="2" destOrd="0" presId="urn:microsoft.com/office/officeart/2005/8/layout/orgChart1"/>
    <dgm:cxn modelId="{D5C7EFFD-3B1A-4E88-B3E0-CE188764028A}" type="presParOf" srcId="{51F40888-D3DA-4FA4-B2F9-B48D240F4863}" destId="{7568D833-38C5-4007-A3D8-26BA8BB2B563}" srcOrd="2" destOrd="0" presId="urn:microsoft.com/office/officeart/2005/8/layout/orgChart1"/>
    <dgm:cxn modelId="{F17AD88A-20E4-4EA7-9F75-D7DD69FD3045}" type="presParOf" srcId="{51F40888-D3DA-4FA4-B2F9-B48D240F4863}" destId="{DF9FBCC7-1993-4B51-8304-9630982E21F8}" srcOrd="3" destOrd="0" presId="urn:microsoft.com/office/officeart/2005/8/layout/orgChart1"/>
    <dgm:cxn modelId="{EB658A89-DE15-4907-BEC4-E98850FDE514}" type="presParOf" srcId="{DF9FBCC7-1993-4B51-8304-9630982E21F8}" destId="{F232ADC0-8BEC-4E68-BB7F-3B26B5281C9A}" srcOrd="0" destOrd="0" presId="urn:microsoft.com/office/officeart/2005/8/layout/orgChart1"/>
    <dgm:cxn modelId="{3E4F99BA-6ABA-463B-A4EC-E54CD2633BE5}" type="presParOf" srcId="{F232ADC0-8BEC-4E68-BB7F-3B26B5281C9A}" destId="{B087401A-4B39-4F95-AF93-06A779982912}" srcOrd="0" destOrd="0" presId="urn:microsoft.com/office/officeart/2005/8/layout/orgChart1"/>
    <dgm:cxn modelId="{3BDD6460-BD7F-430B-A2B4-14CDCB78B6C2}" type="presParOf" srcId="{F232ADC0-8BEC-4E68-BB7F-3B26B5281C9A}" destId="{0C33DA60-A519-4E98-8151-4882E5B8E136}" srcOrd="1" destOrd="0" presId="urn:microsoft.com/office/officeart/2005/8/layout/orgChart1"/>
    <dgm:cxn modelId="{0B0AD687-B08C-4A14-9CED-BC65983BABD6}" type="presParOf" srcId="{DF9FBCC7-1993-4B51-8304-9630982E21F8}" destId="{E2B9E287-5BCF-4734-AA65-EC7B318D42B6}" srcOrd="1" destOrd="0" presId="urn:microsoft.com/office/officeart/2005/8/layout/orgChart1"/>
    <dgm:cxn modelId="{BF86967F-2276-456B-A41D-3D8D4967D903}" type="presParOf" srcId="{DF9FBCC7-1993-4B51-8304-9630982E21F8}" destId="{E7DA31F6-5FAB-47CA-B4C4-75FC3CA1D2D1}" srcOrd="2" destOrd="0" presId="urn:microsoft.com/office/officeart/2005/8/layout/orgChart1"/>
    <dgm:cxn modelId="{20A75D09-17AF-487E-907A-CB397CEFB5FE}" type="presParOf" srcId="{51F40888-D3DA-4FA4-B2F9-B48D240F4863}" destId="{6093EE34-029A-4FD7-870A-46D509023A60}" srcOrd="4" destOrd="0" presId="urn:microsoft.com/office/officeart/2005/8/layout/orgChart1"/>
    <dgm:cxn modelId="{280E729D-DB1F-48F8-ABD2-B93F40B0D15A}" type="presParOf" srcId="{51F40888-D3DA-4FA4-B2F9-B48D240F4863}" destId="{CD020DAD-A4CD-43A9-BB20-16F0E609F9C8}" srcOrd="5" destOrd="0" presId="urn:microsoft.com/office/officeart/2005/8/layout/orgChart1"/>
    <dgm:cxn modelId="{6A50AC62-B31E-47B4-9E2F-FBC89E4DE3B0}" type="presParOf" srcId="{CD020DAD-A4CD-43A9-BB20-16F0E609F9C8}" destId="{F826D0B0-6F5E-4EA4-BB92-703F37834F56}" srcOrd="0" destOrd="0" presId="urn:microsoft.com/office/officeart/2005/8/layout/orgChart1"/>
    <dgm:cxn modelId="{4F5ABBA6-F70D-460E-B68A-B73DA4B544DA}" type="presParOf" srcId="{F826D0B0-6F5E-4EA4-BB92-703F37834F56}" destId="{00547130-615C-4438-9317-D23B942C9C91}" srcOrd="0" destOrd="0" presId="urn:microsoft.com/office/officeart/2005/8/layout/orgChart1"/>
    <dgm:cxn modelId="{37645CEB-9D5E-4A36-862E-A8C5E709F998}" type="presParOf" srcId="{F826D0B0-6F5E-4EA4-BB92-703F37834F56}" destId="{89003FE0-6F3C-4655-ADA7-A6CF90652F39}" srcOrd="1" destOrd="0" presId="urn:microsoft.com/office/officeart/2005/8/layout/orgChart1"/>
    <dgm:cxn modelId="{3B55B8D8-3443-475D-9CAA-149EA4012F82}" type="presParOf" srcId="{CD020DAD-A4CD-43A9-BB20-16F0E609F9C8}" destId="{A04C84FC-1D3E-4310-85E8-E9EC59C9DB34}" srcOrd="1" destOrd="0" presId="urn:microsoft.com/office/officeart/2005/8/layout/orgChart1"/>
    <dgm:cxn modelId="{B7D2A650-4596-432F-AC25-78B43303DD77}" type="presParOf" srcId="{CD020DAD-A4CD-43A9-BB20-16F0E609F9C8}" destId="{CA48DDD9-39E5-49EC-8BB5-B4C8F61EA950}" srcOrd="2" destOrd="0" presId="urn:microsoft.com/office/officeart/2005/8/layout/orgChart1"/>
    <dgm:cxn modelId="{48533E3A-9E80-4268-82EC-1C7F0435C29B}"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F4F7887A-54C2-4F37-B792-47A5EE08AB46}" type="presOf" srcId="{3CBF6580-9D47-405D-B05A-D34CB91F424A}" destId="{F1B22A97-B8B6-4A16-84D8-8F7F0B09C3CB}" srcOrd="0" destOrd="0" presId="urn:microsoft.com/office/officeart/2005/8/layout/radial1"/>
    <dgm:cxn modelId="{A36393B1-3613-4EE9-A8AD-40B2C7B77CFA}" type="presOf" srcId="{1A3598BA-DC1A-40CE-AE78-E6127AD0E1A5}" destId="{F8011CC3-32B3-4CF7-A660-AD2E7BBE7769}" srcOrd="0" destOrd="0" presId="urn:microsoft.com/office/officeart/2005/8/layout/radial1"/>
    <dgm:cxn modelId="{FAFADF51-2E17-43F5-9352-80BB4D61C346}" type="presOf" srcId="{4696B65F-40D1-45FD-861C-B8F9FC9C6D09}" destId="{C94FB4ED-7282-4A77-8237-B9AA40FB54F3}"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07BBEBDD-D8C9-42B0-8EE3-80233584D879}" type="presOf" srcId="{4696B65F-40D1-45FD-861C-B8F9FC9C6D09}" destId="{506AE633-8011-4F15-9349-A7512490583E}" srcOrd="1" destOrd="0" presId="urn:microsoft.com/office/officeart/2005/8/layout/radial1"/>
    <dgm:cxn modelId="{E1B3874E-00FF-4CAD-9A6E-B243AD1530C7}" type="presOf" srcId="{3CBF6580-9D47-405D-B05A-D34CB91F424A}" destId="{21A5323A-B624-4FCA-8B7D-1A171171F038}" srcOrd="1" destOrd="0" presId="urn:microsoft.com/office/officeart/2005/8/layout/radial1"/>
    <dgm:cxn modelId="{E38918B3-7696-4ECB-97D4-7C69CAC864F0}" type="presOf" srcId="{AF8029F6-5147-4346-A024-817694B8BEC3}" destId="{7BEDDCFB-56AE-489A-821E-65FF33AB62CD}" srcOrd="0" destOrd="0" presId="urn:microsoft.com/office/officeart/2005/8/layout/radial1"/>
    <dgm:cxn modelId="{61EECF30-FD33-453D-A3CC-7D691B07F2F0}" type="presOf" srcId="{AED0E5D3-E485-49BC-B534-1E22B7F55839}" destId="{12989E98-1053-4A91-87D2-65DD01B5C205}" srcOrd="1"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49DB101E-5124-40EC-9EBD-3D687CB78AA1}" type="presOf" srcId="{AED0E5D3-E485-49BC-B534-1E22B7F55839}" destId="{F2AD0D92-94DB-459F-A10F-980A2C25F250}" srcOrd="0" destOrd="0" presId="urn:microsoft.com/office/officeart/2005/8/layout/radial1"/>
    <dgm:cxn modelId="{963A150D-1BB4-4DBD-AC7D-01852866DE5F}" type="presOf" srcId="{5B41B044-55A3-4F44-91D2-6CD06C8349D6}" destId="{4694608D-AE22-4AC4-B6A5-2283D6D56E17}" srcOrd="0" destOrd="0" presId="urn:microsoft.com/office/officeart/2005/8/layout/radial1"/>
    <dgm:cxn modelId="{8F890680-96D0-41A9-9A03-D34E0F492B36}" type="presOf" srcId="{66CCC275-B8DD-49B5-B015-9EF087F03A63}" destId="{384D6F30-9CF1-449A-8DD2-3324A062BBE3}" srcOrd="0" destOrd="0" presId="urn:microsoft.com/office/officeart/2005/8/layout/radial1"/>
    <dgm:cxn modelId="{9945817E-7C7D-4087-A2A2-2E62B48F6359}" type="presOf" srcId="{4E0DBCB8-99A6-4CC2-AA5A-37B42B28F488}" destId="{AA472E76-A9F7-4CCE-8EA9-4D22798A8868}" srcOrd="0" destOrd="0" presId="urn:microsoft.com/office/officeart/2005/8/layout/radial1"/>
    <dgm:cxn modelId="{9E65C827-1FA1-4E02-B014-698F3C48D7F8}" type="presParOf" srcId="{F8011CC3-32B3-4CF7-A660-AD2E7BBE7769}" destId="{AA472E76-A9F7-4CCE-8EA9-4D22798A8868}" srcOrd="0" destOrd="0" presId="urn:microsoft.com/office/officeart/2005/8/layout/radial1"/>
    <dgm:cxn modelId="{49198FB8-90D3-497E-B6EF-29C07258F5EE}" type="presParOf" srcId="{F8011CC3-32B3-4CF7-A660-AD2E7BBE7769}" destId="{F2AD0D92-94DB-459F-A10F-980A2C25F250}" srcOrd="1" destOrd="0" presId="urn:microsoft.com/office/officeart/2005/8/layout/radial1"/>
    <dgm:cxn modelId="{A0347904-AD2B-4357-8033-27786C9C6B3F}" type="presParOf" srcId="{F2AD0D92-94DB-459F-A10F-980A2C25F250}" destId="{12989E98-1053-4A91-87D2-65DD01B5C205}" srcOrd="0" destOrd="0" presId="urn:microsoft.com/office/officeart/2005/8/layout/radial1"/>
    <dgm:cxn modelId="{8E04039D-BE8F-4130-8E35-8FB720AF315F}" type="presParOf" srcId="{F8011CC3-32B3-4CF7-A660-AD2E7BBE7769}" destId="{384D6F30-9CF1-449A-8DD2-3324A062BBE3}" srcOrd="2" destOrd="0" presId="urn:microsoft.com/office/officeart/2005/8/layout/radial1"/>
    <dgm:cxn modelId="{4F7B9D2E-4637-4BBC-AB03-03770CF5CC3D}" type="presParOf" srcId="{F8011CC3-32B3-4CF7-A660-AD2E7BBE7769}" destId="{C94FB4ED-7282-4A77-8237-B9AA40FB54F3}" srcOrd="3" destOrd="0" presId="urn:microsoft.com/office/officeart/2005/8/layout/radial1"/>
    <dgm:cxn modelId="{40B357AD-E3BC-4246-82D8-CD588BF26808}" type="presParOf" srcId="{C94FB4ED-7282-4A77-8237-B9AA40FB54F3}" destId="{506AE633-8011-4F15-9349-A7512490583E}" srcOrd="0" destOrd="0" presId="urn:microsoft.com/office/officeart/2005/8/layout/radial1"/>
    <dgm:cxn modelId="{4DD3E39C-BA02-4F31-B006-F7D1B2D95B9E}" type="presParOf" srcId="{F8011CC3-32B3-4CF7-A660-AD2E7BBE7769}" destId="{7BEDDCFB-56AE-489A-821E-65FF33AB62CD}" srcOrd="4" destOrd="0" presId="urn:microsoft.com/office/officeart/2005/8/layout/radial1"/>
    <dgm:cxn modelId="{D09D581C-C310-4129-90DF-A4C41618FABB}" type="presParOf" srcId="{F8011CC3-32B3-4CF7-A660-AD2E7BBE7769}" destId="{F1B22A97-B8B6-4A16-84D8-8F7F0B09C3CB}" srcOrd="5" destOrd="0" presId="urn:microsoft.com/office/officeart/2005/8/layout/radial1"/>
    <dgm:cxn modelId="{EAF5DF72-0D0F-4629-AB42-05364D1DED85}" type="presParOf" srcId="{F1B22A97-B8B6-4A16-84D8-8F7F0B09C3CB}" destId="{21A5323A-B624-4FCA-8B7D-1A171171F038}" srcOrd="0" destOrd="0" presId="urn:microsoft.com/office/officeart/2005/8/layout/radial1"/>
    <dgm:cxn modelId="{878E4134-5CD1-414B-A4A0-6C5E13343B16}"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DDF4D62D-4638-4806-92C8-1EABC731D0CC}"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D5CC6F2-0AD5-4E9C-BFA5-BBE6B2960DC3}" type="presOf" srcId="{838C36D8-AD28-473B-A7E7-DC2126A0936E}" destId="{706724B6-A25A-4798-AB58-98ADE5F46920}" srcOrd="0" destOrd="0" presId="urn:microsoft.com/office/officeart/2005/8/layout/radial1"/>
    <dgm:cxn modelId="{60736230-FB08-4D05-80E8-9C7036B2D59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2F84A8C-0B5F-4119-A4D4-01A93D1B3E59}" type="presOf" srcId="{7F8A3EFF-0320-409C-BCE6-D75E194BF603}" destId="{EF744609-99A8-49D5-97C5-8A461DEB9909}" srcOrd="0" destOrd="0" presId="urn:microsoft.com/office/officeart/2005/8/layout/radial1"/>
    <dgm:cxn modelId="{CF9FA358-860D-424E-8F0E-3E49B7E58158}" type="presOf" srcId="{838C36D8-AD28-473B-A7E7-DC2126A0936E}" destId="{706724B6-A25A-4798-AB58-98ADE5F46920}" srcOrd="0" destOrd="0" presId="urn:microsoft.com/office/officeart/2005/8/layout/radial1"/>
    <dgm:cxn modelId="{3C7A8491-76F2-4D49-8C32-6F4B6F86D9B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CCFF0437-1669-4E1F-9B21-6F6A7C522F5C}" srcId="{28995049-1042-4D5A-BABC-7D5AA06A7227}" destId="{FFE6CBDC-78DA-4DE3-BE81-4E90ED70EBF9}" srcOrd="1" destOrd="0" parTransId="{6398E19C-BFEE-4127-8850-668E96A6A8A9}" sibTransId="{DDED2F57-A7CF-4204-977D-94ECBB3A4944}"/>
    <dgm:cxn modelId="{023388FE-146E-45BF-A07D-7CF7A5E0C82D}" type="presOf" srcId="{28995049-1042-4D5A-BABC-7D5AA06A7227}" destId="{FEDB75B9-0773-4331-9575-AA4D7A0F6B84}" srcOrd="0" destOrd="0" presId="urn:microsoft.com/office/officeart/2005/8/layout/process1"/>
    <dgm:cxn modelId="{D09725C9-0E35-4AFF-9264-5A8336B31D4E}" type="presOf" srcId="{819AAF64-8D8B-4DA1-8BE2-CE26B0103AE6}" destId="{E124B177-E18C-42BD-8929-D8DF7BEC8930}" srcOrd="1" destOrd="0" presId="urn:microsoft.com/office/officeart/2005/8/layout/process1"/>
    <dgm:cxn modelId="{B2419490-22CB-4889-99B7-77360D69F504}" type="presOf" srcId="{914B6C51-518C-4294-91B8-EAFF236736FC}" destId="{0D304DB9-B3C1-42BE-BBD9-425EF1BBA2D6}" srcOrd="0" destOrd="0" presId="urn:microsoft.com/office/officeart/2005/8/layout/process1"/>
    <dgm:cxn modelId="{D53F31B5-8635-4D5A-B85C-AAF6AB536EDF}" type="presOf" srcId="{10CD22F5-C380-42E8-91A1-F7980CF4EC70}" destId="{C6A62CAA-DDE5-4346-908F-D7D21CAC88C2}" srcOrd="1"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B22C7E71-0FB8-4B47-8DF6-A6A98649590F}" srcId="{28995049-1042-4D5A-BABC-7D5AA06A7227}" destId="{7FE1A99C-1BF0-4D05-B561-C57B8CB760F9}" srcOrd="0" destOrd="0" parTransId="{F87D6CFB-A70B-42DE-8D88-6755653AC466}" sibTransId="{10CD22F5-C380-42E8-91A1-F7980CF4EC70}"/>
    <dgm:cxn modelId="{112DA030-9425-4AB7-9644-885F97689891}" type="presOf" srcId="{DDED2F57-A7CF-4204-977D-94ECBB3A4944}" destId="{1F75F9BE-D747-475D-BB84-84DEBDC4E258}" srcOrd="0" destOrd="0" presId="urn:microsoft.com/office/officeart/2005/8/layout/process1"/>
    <dgm:cxn modelId="{E4892DA5-317D-4060-ACA8-17B4C9B19189}" type="presOf" srcId="{FFE6CBDC-78DA-4DE3-BE81-4E90ED70EBF9}" destId="{CEE6379B-6310-4AD2-BA37-070BDD823019}" srcOrd="0" destOrd="0" presId="urn:microsoft.com/office/officeart/2005/8/layout/process1"/>
    <dgm:cxn modelId="{8A64098C-5992-48C4-B1B9-53168BB07477}" type="presOf" srcId="{10CD22F5-C380-42E8-91A1-F7980CF4EC70}" destId="{18A51491-742F-4F9B-A174-A2FF7A44A54F}" srcOrd="0" destOrd="0" presId="urn:microsoft.com/office/officeart/2005/8/layout/process1"/>
    <dgm:cxn modelId="{1028FDC6-8267-408E-8E7F-6ABE674B1962}" type="presOf" srcId="{DDED2F57-A7CF-4204-977D-94ECBB3A4944}" destId="{9069148F-A944-4046-9D7A-45EFFB5B00B0}" srcOrd="1" destOrd="0" presId="urn:microsoft.com/office/officeart/2005/8/layout/process1"/>
    <dgm:cxn modelId="{8FE5BAB2-9C49-4102-9DE9-501D9B85DB17}" type="presOf" srcId="{97E865C0-CF32-48A9-B35A-5C1D5C68049B}" destId="{F57D0C25-1F2A-42D9-A599-A385C81F65D3}" srcOrd="0" destOrd="0" presId="urn:microsoft.com/office/officeart/2005/8/layout/process1"/>
    <dgm:cxn modelId="{E4E8B224-D160-4BD9-9DCC-B95943EAF1F3}" type="presOf" srcId="{7FE1A99C-1BF0-4D05-B561-C57B8CB760F9}" destId="{769DC8CE-DD04-49F5-B562-AA97FD7D7BD5}" srcOrd="0" destOrd="0" presId="urn:microsoft.com/office/officeart/2005/8/layout/process1"/>
    <dgm:cxn modelId="{BE3F9AE1-4F47-4347-AC99-6955A241B450}" type="presOf" srcId="{819AAF64-8D8B-4DA1-8BE2-CE26B0103AE6}" destId="{3169B826-B2C6-4992-A8A3-91A7A97F0127}" srcOrd="0" destOrd="0" presId="urn:microsoft.com/office/officeart/2005/8/layout/process1"/>
    <dgm:cxn modelId="{266E3922-4FDD-40A9-A93C-57A31344663A}" type="presParOf" srcId="{FEDB75B9-0773-4331-9575-AA4D7A0F6B84}" destId="{769DC8CE-DD04-49F5-B562-AA97FD7D7BD5}" srcOrd="0" destOrd="0" presId="urn:microsoft.com/office/officeart/2005/8/layout/process1"/>
    <dgm:cxn modelId="{C3B8351E-CA19-44F4-8C0E-052CC0F32147}" type="presParOf" srcId="{FEDB75B9-0773-4331-9575-AA4D7A0F6B84}" destId="{18A51491-742F-4F9B-A174-A2FF7A44A54F}" srcOrd="1" destOrd="0" presId="urn:microsoft.com/office/officeart/2005/8/layout/process1"/>
    <dgm:cxn modelId="{35EB1939-6DA4-486C-B922-E01FA7AB45E0}" type="presParOf" srcId="{18A51491-742F-4F9B-A174-A2FF7A44A54F}" destId="{C6A62CAA-DDE5-4346-908F-D7D21CAC88C2}" srcOrd="0" destOrd="0" presId="urn:microsoft.com/office/officeart/2005/8/layout/process1"/>
    <dgm:cxn modelId="{C0D444B4-C13F-4BF3-8414-AC2F04E00161}" type="presParOf" srcId="{FEDB75B9-0773-4331-9575-AA4D7A0F6B84}" destId="{CEE6379B-6310-4AD2-BA37-070BDD823019}" srcOrd="2" destOrd="0" presId="urn:microsoft.com/office/officeart/2005/8/layout/process1"/>
    <dgm:cxn modelId="{02272F3F-8BE6-4155-A224-38206C548772}" type="presParOf" srcId="{FEDB75B9-0773-4331-9575-AA4D7A0F6B84}" destId="{1F75F9BE-D747-475D-BB84-84DEBDC4E258}" srcOrd="3" destOrd="0" presId="urn:microsoft.com/office/officeart/2005/8/layout/process1"/>
    <dgm:cxn modelId="{2AFAB2FA-17B2-4AD3-AA54-A334DD45A525}" type="presParOf" srcId="{1F75F9BE-D747-475D-BB84-84DEBDC4E258}" destId="{9069148F-A944-4046-9D7A-45EFFB5B00B0}" srcOrd="0" destOrd="0" presId="urn:microsoft.com/office/officeart/2005/8/layout/process1"/>
    <dgm:cxn modelId="{6EB0D644-DFD0-46FA-82D8-A27B0DB976D7}" type="presParOf" srcId="{FEDB75B9-0773-4331-9575-AA4D7A0F6B84}" destId="{0D304DB9-B3C1-42BE-BBD9-425EF1BBA2D6}" srcOrd="4" destOrd="0" presId="urn:microsoft.com/office/officeart/2005/8/layout/process1"/>
    <dgm:cxn modelId="{5A598818-D5F3-4468-BE91-EB88208807AD}" type="presParOf" srcId="{FEDB75B9-0773-4331-9575-AA4D7A0F6B84}" destId="{3169B826-B2C6-4992-A8A3-91A7A97F0127}" srcOrd="5" destOrd="0" presId="urn:microsoft.com/office/officeart/2005/8/layout/process1"/>
    <dgm:cxn modelId="{4501001B-8D04-4505-9066-538E74E32003}" type="presParOf" srcId="{3169B826-B2C6-4992-A8A3-91A7A97F0127}" destId="{E124B177-E18C-42BD-8929-D8DF7BEC8930}" srcOrd="0" destOrd="0" presId="urn:microsoft.com/office/officeart/2005/8/layout/process1"/>
    <dgm:cxn modelId="{F2BB1795-57F8-428D-8C97-FA4640425091}"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8AF61F48-C8EC-475F-ACD1-8AFF753D71A0}" type="presOf" srcId="{7F8A3EFF-0320-409C-BCE6-D75E194BF603}" destId="{EF744609-99A8-49D5-97C5-8A461DEB9909}" srcOrd="0" destOrd="0" presId="urn:microsoft.com/office/officeart/2005/8/layout/radial1"/>
    <dgm:cxn modelId="{6D474C84-2D84-4781-A228-6CCD4B9A6274}"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254AD02-1132-4450-A3C3-376CA6C1356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615E8BAF-313F-4112-A69D-2AEA70D30D97}"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6E4ADB1F-8712-4334-974C-7AE009B5379C}" type="presOf" srcId="{7F8A3EFF-0320-409C-BCE6-D75E194BF603}" destId="{EF744609-99A8-49D5-97C5-8A461DEB9909}" srcOrd="0" destOrd="0" presId="urn:microsoft.com/office/officeart/2005/8/layout/radial1"/>
    <dgm:cxn modelId="{FC35C24A-2B52-4E2F-B9AB-0F7C7F89E29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007661BF-EE68-427B-B932-BA0F01AAD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3150</TotalTime>
  <Pages>191</Pages>
  <Words>38921</Words>
  <Characters>214066</Characters>
  <Application>Microsoft Office Word</Application>
  <DocSecurity>0</DocSecurity>
  <Lines>1783</Lines>
  <Paragraphs>504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225</cp:revision>
  <cp:lastPrinted>2015-12-15T14:49:00Z</cp:lastPrinted>
  <dcterms:created xsi:type="dcterms:W3CDTF">2015-04-22T14:57:00Z</dcterms:created>
  <dcterms:modified xsi:type="dcterms:W3CDTF">2016-03-11T22:34:00Z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