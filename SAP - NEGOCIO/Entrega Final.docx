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t>Dominguez,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655012" w:rsidRDefault="00E334B9" w:rsidP="00655012">
      <w:pPr>
        <w:spacing w:after="200" w:line="264" w:lineRule="auto"/>
        <w:jc w:val="center"/>
        <w:rPr>
          <w:sz w:val="26"/>
          <w:szCs w:val="26"/>
        </w:rPr>
      </w:pPr>
      <w:r>
        <w:rPr>
          <w:sz w:val="26"/>
          <w:szCs w:val="26"/>
        </w:rPr>
        <w:br w:type="page"/>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Pr="00655012" w:rsidRDefault="00655012" w:rsidP="00655012">
      <w:pPr>
        <w:spacing w:after="200" w:line="264" w:lineRule="auto"/>
        <w:jc w:val="center"/>
        <w:rPr>
          <w:sz w:val="26"/>
          <w:szCs w:val="26"/>
        </w:rPr>
      </w:pPr>
      <w:r>
        <w:rPr>
          <w:noProof/>
          <w:sz w:val="26"/>
          <w:szCs w:val="26"/>
          <w:lang w:eastAsia="es-AR"/>
        </w:rPr>
        <w:drawing>
          <wp:inline distT="0" distB="0" distL="0" distR="0">
            <wp:extent cx="4000500" cy="4000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UM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804" cy="4000804"/>
                    </a:xfrm>
                    <a:prstGeom prst="rect">
                      <a:avLst/>
                    </a:prstGeom>
                  </pic:spPr>
                </pic:pic>
              </a:graphicData>
            </a:graphic>
          </wp:inline>
        </w:drawing>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309E8" w:rsidRDefault="00655012" w:rsidP="00655012">
      <w:pPr>
        <w:tabs>
          <w:tab w:val="left" w:pos="142"/>
        </w:tabs>
        <w:spacing w:after="200" w:line="264" w:lineRule="auto"/>
        <w:jc w:val="center"/>
        <w:rPr>
          <w:sz w:val="26"/>
          <w:szCs w:val="26"/>
        </w:rPr>
      </w:pPr>
      <w:r>
        <w:rPr>
          <w:noProof/>
          <w:sz w:val="26"/>
          <w:szCs w:val="26"/>
          <w:lang w:eastAsia="es-AR"/>
        </w:rPr>
        <w:drawing>
          <wp:inline distT="0" distB="0" distL="0" distR="0" wp14:anchorId="43698CD4" wp14:editId="434C8C2A">
            <wp:extent cx="4663440" cy="875561"/>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xtPU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6636" cy="878039"/>
                    </a:xfrm>
                    <a:prstGeom prst="rect">
                      <a:avLst/>
                    </a:prstGeom>
                  </pic:spPr>
                </pic:pic>
              </a:graphicData>
            </a:graphic>
          </wp:inline>
        </w:drawing>
      </w:r>
      <w:r w:rsidR="006309E8">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A75543"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37595439" w:history="1">
            <w:r w:rsidR="00A75543" w:rsidRPr="009C34C4">
              <w:rPr>
                <w:rStyle w:val="Hipervnculo"/>
                <w:noProof/>
              </w:rPr>
              <w:t>Resumen Ejecutivo</w:t>
            </w:r>
            <w:r w:rsidR="00A75543">
              <w:rPr>
                <w:noProof/>
                <w:webHidden/>
              </w:rPr>
              <w:tab/>
            </w:r>
            <w:r w:rsidR="00A75543">
              <w:rPr>
                <w:noProof/>
                <w:webHidden/>
              </w:rPr>
              <w:fldChar w:fldCharType="begin"/>
            </w:r>
            <w:r w:rsidR="00A75543">
              <w:rPr>
                <w:noProof/>
                <w:webHidden/>
              </w:rPr>
              <w:instrText xml:space="preserve"> PAGEREF _Toc437595439 \h </w:instrText>
            </w:r>
            <w:r w:rsidR="00A75543">
              <w:rPr>
                <w:noProof/>
                <w:webHidden/>
              </w:rPr>
            </w:r>
            <w:r w:rsidR="00A75543">
              <w:rPr>
                <w:noProof/>
                <w:webHidden/>
              </w:rPr>
              <w:fldChar w:fldCharType="separate"/>
            </w:r>
            <w:r w:rsidR="00A75543">
              <w:rPr>
                <w:noProof/>
                <w:webHidden/>
              </w:rPr>
              <w:t>1</w:t>
            </w:r>
            <w:r w:rsidR="00A75543">
              <w:rPr>
                <w:noProof/>
                <w:webHidden/>
              </w:rPr>
              <w:fldChar w:fldCharType="end"/>
            </w:r>
          </w:hyperlink>
        </w:p>
        <w:p w:rsidR="00A75543" w:rsidRDefault="00C14EF3">
          <w:pPr>
            <w:pStyle w:val="TDC1"/>
            <w:tabs>
              <w:tab w:val="right" w:leader="dot" w:pos="9737"/>
            </w:tabs>
            <w:rPr>
              <w:rFonts w:asciiTheme="minorHAnsi" w:hAnsiTheme="minorHAnsi"/>
              <w:noProof/>
              <w:lang w:eastAsia="es-AR"/>
            </w:rPr>
          </w:pPr>
          <w:hyperlink w:anchor="_Toc437595440" w:history="1">
            <w:r w:rsidR="00A75543" w:rsidRPr="009C34C4">
              <w:rPr>
                <w:rStyle w:val="Hipervnculo"/>
                <w:noProof/>
              </w:rPr>
              <w:t>1. Descripción general</w:t>
            </w:r>
            <w:r w:rsidR="00A75543">
              <w:rPr>
                <w:noProof/>
                <w:webHidden/>
              </w:rPr>
              <w:tab/>
            </w:r>
            <w:r w:rsidR="00A75543">
              <w:rPr>
                <w:noProof/>
                <w:webHidden/>
              </w:rPr>
              <w:fldChar w:fldCharType="begin"/>
            </w:r>
            <w:r w:rsidR="00A75543">
              <w:rPr>
                <w:noProof/>
                <w:webHidden/>
              </w:rPr>
              <w:instrText xml:space="preserve"> PAGEREF _Toc437595440 \h </w:instrText>
            </w:r>
            <w:r w:rsidR="00A75543">
              <w:rPr>
                <w:noProof/>
                <w:webHidden/>
              </w:rPr>
            </w:r>
            <w:r w:rsidR="00A75543">
              <w:rPr>
                <w:noProof/>
                <w:webHidden/>
              </w:rPr>
              <w:fldChar w:fldCharType="separate"/>
            </w:r>
            <w:r w:rsidR="00A75543">
              <w:rPr>
                <w:noProof/>
                <w:webHidden/>
              </w:rPr>
              <w:t>3</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41" w:history="1">
            <w:r w:rsidR="00A75543" w:rsidRPr="009C34C4">
              <w:rPr>
                <w:rStyle w:val="Hipervnculo"/>
                <w:noProof/>
              </w:rPr>
              <w:t>1.1 Descripción básica del negocio:</w:t>
            </w:r>
            <w:r w:rsidR="00A75543">
              <w:rPr>
                <w:noProof/>
                <w:webHidden/>
              </w:rPr>
              <w:tab/>
            </w:r>
            <w:r w:rsidR="00A75543">
              <w:rPr>
                <w:noProof/>
                <w:webHidden/>
              </w:rPr>
              <w:fldChar w:fldCharType="begin"/>
            </w:r>
            <w:r w:rsidR="00A75543">
              <w:rPr>
                <w:noProof/>
                <w:webHidden/>
              </w:rPr>
              <w:instrText xml:space="preserve"> PAGEREF _Toc437595441 \h </w:instrText>
            </w:r>
            <w:r w:rsidR="00A75543">
              <w:rPr>
                <w:noProof/>
                <w:webHidden/>
              </w:rPr>
            </w:r>
            <w:r w:rsidR="00A75543">
              <w:rPr>
                <w:noProof/>
                <w:webHidden/>
              </w:rPr>
              <w:fldChar w:fldCharType="separate"/>
            </w:r>
            <w:r w:rsidR="00A75543">
              <w:rPr>
                <w:noProof/>
                <w:webHidden/>
              </w:rPr>
              <w:t>3</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42" w:history="1">
            <w:r w:rsidR="00A75543" w:rsidRPr="009C34C4">
              <w:rPr>
                <w:rStyle w:val="Hipervnculo"/>
                <w:noProof/>
              </w:rPr>
              <w:t>1.2 Situación Actual del negocio</w:t>
            </w:r>
            <w:r w:rsidR="00A75543">
              <w:rPr>
                <w:noProof/>
                <w:webHidden/>
              </w:rPr>
              <w:tab/>
            </w:r>
            <w:r w:rsidR="00A75543">
              <w:rPr>
                <w:noProof/>
                <w:webHidden/>
              </w:rPr>
              <w:fldChar w:fldCharType="begin"/>
            </w:r>
            <w:r w:rsidR="00A75543">
              <w:rPr>
                <w:noProof/>
                <w:webHidden/>
              </w:rPr>
              <w:instrText xml:space="preserve"> PAGEREF _Toc437595442 \h </w:instrText>
            </w:r>
            <w:r w:rsidR="00A75543">
              <w:rPr>
                <w:noProof/>
                <w:webHidden/>
              </w:rPr>
            </w:r>
            <w:r w:rsidR="00A75543">
              <w:rPr>
                <w:noProof/>
                <w:webHidden/>
              </w:rPr>
              <w:fldChar w:fldCharType="separate"/>
            </w:r>
            <w:r w:rsidR="00A75543">
              <w:rPr>
                <w:noProof/>
                <w:webHidden/>
              </w:rPr>
              <w:t>5</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43" w:history="1">
            <w:r w:rsidR="00A75543" w:rsidRPr="009C34C4">
              <w:rPr>
                <w:rStyle w:val="Hipervnculo"/>
                <w:noProof/>
              </w:rPr>
              <w:t>1.3 ¿Que lo hace único al proyecto?</w:t>
            </w:r>
            <w:r w:rsidR="00A75543">
              <w:rPr>
                <w:noProof/>
                <w:webHidden/>
              </w:rPr>
              <w:tab/>
            </w:r>
            <w:r w:rsidR="00A75543">
              <w:rPr>
                <w:noProof/>
                <w:webHidden/>
              </w:rPr>
              <w:fldChar w:fldCharType="begin"/>
            </w:r>
            <w:r w:rsidR="00A75543">
              <w:rPr>
                <w:noProof/>
                <w:webHidden/>
              </w:rPr>
              <w:instrText xml:space="preserve"> PAGEREF _Toc437595443 \h </w:instrText>
            </w:r>
            <w:r w:rsidR="00A75543">
              <w:rPr>
                <w:noProof/>
                <w:webHidden/>
              </w:rPr>
            </w:r>
            <w:r w:rsidR="00A75543">
              <w:rPr>
                <w:noProof/>
                <w:webHidden/>
              </w:rPr>
              <w:fldChar w:fldCharType="separate"/>
            </w:r>
            <w:r w:rsidR="00A75543">
              <w:rPr>
                <w:noProof/>
                <w:webHidden/>
              </w:rPr>
              <w:t>7</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44" w:history="1">
            <w:r w:rsidR="00A75543" w:rsidRPr="009C34C4">
              <w:rPr>
                <w:rStyle w:val="Hipervnculo"/>
                <w:noProof/>
              </w:rPr>
              <w:t>1.4 Factores principales que harán exitoso al proyecto</w:t>
            </w:r>
            <w:r w:rsidR="00A75543">
              <w:rPr>
                <w:noProof/>
                <w:webHidden/>
              </w:rPr>
              <w:tab/>
            </w:r>
            <w:r w:rsidR="00A75543">
              <w:rPr>
                <w:noProof/>
                <w:webHidden/>
              </w:rPr>
              <w:fldChar w:fldCharType="begin"/>
            </w:r>
            <w:r w:rsidR="00A75543">
              <w:rPr>
                <w:noProof/>
                <w:webHidden/>
              </w:rPr>
              <w:instrText xml:space="preserve"> PAGEREF _Toc437595444 \h </w:instrText>
            </w:r>
            <w:r w:rsidR="00A75543">
              <w:rPr>
                <w:noProof/>
                <w:webHidden/>
              </w:rPr>
            </w:r>
            <w:r w:rsidR="00A75543">
              <w:rPr>
                <w:noProof/>
                <w:webHidden/>
              </w:rPr>
              <w:fldChar w:fldCharType="separate"/>
            </w:r>
            <w:r w:rsidR="00A75543">
              <w:rPr>
                <w:noProof/>
                <w:webHidden/>
              </w:rPr>
              <w:t>8</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45" w:history="1">
            <w:r w:rsidR="00A75543" w:rsidRPr="009C34C4">
              <w:rPr>
                <w:rStyle w:val="Hipervnculo"/>
                <w:noProof/>
              </w:rPr>
              <w:t>1.5 Mision, Vision y Propositos Estrategicos</w:t>
            </w:r>
            <w:r w:rsidR="00A75543">
              <w:rPr>
                <w:noProof/>
                <w:webHidden/>
              </w:rPr>
              <w:tab/>
            </w:r>
            <w:r w:rsidR="00A75543">
              <w:rPr>
                <w:noProof/>
                <w:webHidden/>
              </w:rPr>
              <w:fldChar w:fldCharType="begin"/>
            </w:r>
            <w:r w:rsidR="00A75543">
              <w:rPr>
                <w:noProof/>
                <w:webHidden/>
              </w:rPr>
              <w:instrText xml:space="preserve"> PAGEREF _Toc437595445 \h </w:instrText>
            </w:r>
            <w:r w:rsidR="00A75543">
              <w:rPr>
                <w:noProof/>
                <w:webHidden/>
              </w:rPr>
            </w:r>
            <w:r w:rsidR="00A75543">
              <w:rPr>
                <w:noProof/>
                <w:webHidden/>
              </w:rPr>
              <w:fldChar w:fldCharType="separate"/>
            </w:r>
            <w:r w:rsidR="00A75543">
              <w:rPr>
                <w:noProof/>
                <w:webHidden/>
              </w:rPr>
              <w:t>9</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46" w:history="1">
            <w:r w:rsidR="00A75543" w:rsidRPr="009C34C4">
              <w:rPr>
                <w:rStyle w:val="Hipervnculo"/>
                <w:noProof/>
              </w:rPr>
              <w:t>Visión</w:t>
            </w:r>
            <w:r w:rsidR="00A75543">
              <w:rPr>
                <w:noProof/>
                <w:webHidden/>
              </w:rPr>
              <w:tab/>
            </w:r>
            <w:r w:rsidR="00A75543">
              <w:rPr>
                <w:noProof/>
                <w:webHidden/>
              </w:rPr>
              <w:fldChar w:fldCharType="begin"/>
            </w:r>
            <w:r w:rsidR="00A75543">
              <w:rPr>
                <w:noProof/>
                <w:webHidden/>
              </w:rPr>
              <w:instrText xml:space="preserve"> PAGEREF _Toc437595446 \h </w:instrText>
            </w:r>
            <w:r w:rsidR="00A75543">
              <w:rPr>
                <w:noProof/>
                <w:webHidden/>
              </w:rPr>
            </w:r>
            <w:r w:rsidR="00A75543">
              <w:rPr>
                <w:noProof/>
                <w:webHidden/>
              </w:rPr>
              <w:fldChar w:fldCharType="separate"/>
            </w:r>
            <w:r w:rsidR="00A75543">
              <w:rPr>
                <w:noProof/>
                <w:webHidden/>
              </w:rPr>
              <w:t>9</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47" w:history="1">
            <w:r w:rsidR="00A75543" w:rsidRPr="009C34C4">
              <w:rPr>
                <w:rStyle w:val="Hipervnculo"/>
                <w:noProof/>
              </w:rPr>
              <w:t>Misión</w:t>
            </w:r>
            <w:r w:rsidR="00A75543">
              <w:rPr>
                <w:noProof/>
                <w:webHidden/>
              </w:rPr>
              <w:tab/>
            </w:r>
            <w:r w:rsidR="00A75543">
              <w:rPr>
                <w:noProof/>
                <w:webHidden/>
              </w:rPr>
              <w:fldChar w:fldCharType="begin"/>
            </w:r>
            <w:r w:rsidR="00A75543">
              <w:rPr>
                <w:noProof/>
                <w:webHidden/>
              </w:rPr>
              <w:instrText xml:space="preserve"> PAGEREF _Toc437595447 \h </w:instrText>
            </w:r>
            <w:r w:rsidR="00A75543">
              <w:rPr>
                <w:noProof/>
                <w:webHidden/>
              </w:rPr>
            </w:r>
            <w:r w:rsidR="00A75543">
              <w:rPr>
                <w:noProof/>
                <w:webHidden/>
              </w:rPr>
              <w:fldChar w:fldCharType="separate"/>
            </w:r>
            <w:r w:rsidR="00A75543">
              <w:rPr>
                <w:noProof/>
                <w:webHidden/>
              </w:rPr>
              <w:t>9</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48" w:history="1">
            <w:r w:rsidR="00A75543" w:rsidRPr="009C34C4">
              <w:rPr>
                <w:rStyle w:val="Hipervnculo"/>
                <w:noProof/>
              </w:rPr>
              <w:t>Propósitos estrategicos</w:t>
            </w:r>
            <w:r w:rsidR="00A75543">
              <w:rPr>
                <w:noProof/>
                <w:webHidden/>
              </w:rPr>
              <w:tab/>
            </w:r>
            <w:r w:rsidR="00A75543">
              <w:rPr>
                <w:noProof/>
                <w:webHidden/>
              </w:rPr>
              <w:fldChar w:fldCharType="begin"/>
            </w:r>
            <w:r w:rsidR="00A75543">
              <w:rPr>
                <w:noProof/>
                <w:webHidden/>
              </w:rPr>
              <w:instrText xml:space="preserve"> PAGEREF _Toc437595448 \h </w:instrText>
            </w:r>
            <w:r w:rsidR="00A75543">
              <w:rPr>
                <w:noProof/>
                <w:webHidden/>
              </w:rPr>
            </w:r>
            <w:r w:rsidR="00A75543">
              <w:rPr>
                <w:noProof/>
                <w:webHidden/>
              </w:rPr>
              <w:fldChar w:fldCharType="separate"/>
            </w:r>
            <w:r w:rsidR="00A75543">
              <w:rPr>
                <w:noProof/>
                <w:webHidden/>
              </w:rPr>
              <w:t>9</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49" w:history="1">
            <w:r w:rsidR="00A75543" w:rsidRPr="009C34C4">
              <w:rPr>
                <w:rStyle w:val="Hipervnculo"/>
                <w:noProof/>
              </w:rPr>
              <w:t>1.6 Identificacion de la oportunidad de negocio</w:t>
            </w:r>
            <w:r w:rsidR="00A75543">
              <w:rPr>
                <w:noProof/>
                <w:webHidden/>
              </w:rPr>
              <w:tab/>
            </w:r>
            <w:r w:rsidR="00A75543">
              <w:rPr>
                <w:noProof/>
                <w:webHidden/>
              </w:rPr>
              <w:fldChar w:fldCharType="begin"/>
            </w:r>
            <w:r w:rsidR="00A75543">
              <w:rPr>
                <w:noProof/>
                <w:webHidden/>
              </w:rPr>
              <w:instrText xml:space="preserve"> PAGEREF _Toc437595449 \h </w:instrText>
            </w:r>
            <w:r w:rsidR="00A75543">
              <w:rPr>
                <w:noProof/>
                <w:webHidden/>
              </w:rPr>
            </w:r>
            <w:r w:rsidR="00A75543">
              <w:rPr>
                <w:noProof/>
                <w:webHidden/>
              </w:rPr>
              <w:fldChar w:fldCharType="separate"/>
            </w:r>
            <w:r w:rsidR="00A75543">
              <w:rPr>
                <w:noProof/>
                <w:webHidden/>
              </w:rPr>
              <w:t>11</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50" w:history="1">
            <w:r w:rsidR="00A75543" w:rsidRPr="009C34C4">
              <w:rPr>
                <w:rStyle w:val="Hipervnculo"/>
                <w:noProof/>
              </w:rPr>
              <w:t>1.7 Capacidades centrales</w:t>
            </w:r>
            <w:r w:rsidR="00A75543">
              <w:rPr>
                <w:noProof/>
                <w:webHidden/>
              </w:rPr>
              <w:tab/>
            </w:r>
            <w:r w:rsidR="00A75543">
              <w:rPr>
                <w:noProof/>
                <w:webHidden/>
              </w:rPr>
              <w:fldChar w:fldCharType="begin"/>
            </w:r>
            <w:r w:rsidR="00A75543">
              <w:rPr>
                <w:noProof/>
                <w:webHidden/>
              </w:rPr>
              <w:instrText xml:space="preserve"> PAGEREF _Toc437595450 \h </w:instrText>
            </w:r>
            <w:r w:rsidR="00A75543">
              <w:rPr>
                <w:noProof/>
                <w:webHidden/>
              </w:rPr>
            </w:r>
            <w:r w:rsidR="00A75543">
              <w:rPr>
                <w:noProof/>
                <w:webHidden/>
              </w:rPr>
              <w:fldChar w:fldCharType="separate"/>
            </w:r>
            <w:r w:rsidR="00A75543">
              <w:rPr>
                <w:noProof/>
                <w:webHidden/>
              </w:rPr>
              <w:t>12</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51" w:history="1">
            <w:r w:rsidR="00A75543" w:rsidRPr="009C34C4">
              <w:rPr>
                <w:rStyle w:val="Hipervnculo"/>
                <w:noProof/>
              </w:rPr>
              <w:t>1.8 Propuesta de valor para el cliente</w:t>
            </w:r>
            <w:r w:rsidR="00A75543">
              <w:rPr>
                <w:noProof/>
                <w:webHidden/>
              </w:rPr>
              <w:tab/>
            </w:r>
            <w:r w:rsidR="00A75543">
              <w:rPr>
                <w:noProof/>
                <w:webHidden/>
              </w:rPr>
              <w:fldChar w:fldCharType="begin"/>
            </w:r>
            <w:r w:rsidR="00A75543">
              <w:rPr>
                <w:noProof/>
                <w:webHidden/>
              </w:rPr>
              <w:instrText xml:space="preserve"> PAGEREF _Toc437595451 \h </w:instrText>
            </w:r>
            <w:r w:rsidR="00A75543">
              <w:rPr>
                <w:noProof/>
                <w:webHidden/>
              </w:rPr>
            </w:r>
            <w:r w:rsidR="00A75543">
              <w:rPr>
                <w:noProof/>
                <w:webHidden/>
              </w:rPr>
              <w:fldChar w:fldCharType="separate"/>
            </w:r>
            <w:r w:rsidR="00A75543">
              <w:rPr>
                <w:noProof/>
                <w:webHidden/>
              </w:rPr>
              <w:t>13</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52" w:history="1">
            <w:r w:rsidR="00A75543" w:rsidRPr="009C34C4">
              <w:rPr>
                <w:rStyle w:val="Hipervnculo"/>
                <w:noProof/>
              </w:rPr>
              <w:t>1.9 Valores nucleares de la organizacion</w:t>
            </w:r>
            <w:r w:rsidR="00A75543">
              <w:rPr>
                <w:noProof/>
                <w:webHidden/>
              </w:rPr>
              <w:tab/>
            </w:r>
            <w:r w:rsidR="00A75543">
              <w:rPr>
                <w:noProof/>
                <w:webHidden/>
              </w:rPr>
              <w:fldChar w:fldCharType="begin"/>
            </w:r>
            <w:r w:rsidR="00A75543">
              <w:rPr>
                <w:noProof/>
                <w:webHidden/>
              </w:rPr>
              <w:instrText xml:space="preserve"> PAGEREF _Toc437595452 \h </w:instrText>
            </w:r>
            <w:r w:rsidR="00A75543">
              <w:rPr>
                <w:noProof/>
                <w:webHidden/>
              </w:rPr>
            </w:r>
            <w:r w:rsidR="00A75543">
              <w:rPr>
                <w:noProof/>
                <w:webHidden/>
              </w:rPr>
              <w:fldChar w:fldCharType="separate"/>
            </w:r>
            <w:r w:rsidR="00A75543">
              <w:rPr>
                <w:noProof/>
                <w:webHidden/>
              </w:rPr>
              <w:t>13</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53" w:history="1">
            <w:r w:rsidR="00A75543" w:rsidRPr="009C34C4">
              <w:rPr>
                <w:rStyle w:val="Hipervnculo"/>
                <w:noProof/>
              </w:rPr>
              <w:t>1.10 Enfoque e iniciativas estratégicas</w:t>
            </w:r>
            <w:r w:rsidR="00A75543">
              <w:rPr>
                <w:noProof/>
                <w:webHidden/>
              </w:rPr>
              <w:tab/>
            </w:r>
            <w:r w:rsidR="00A75543">
              <w:rPr>
                <w:noProof/>
                <w:webHidden/>
              </w:rPr>
              <w:fldChar w:fldCharType="begin"/>
            </w:r>
            <w:r w:rsidR="00A75543">
              <w:rPr>
                <w:noProof/>
                <w:webHidden/>
              </w:rPr>
              <w:instrText xml:space="preserve"> PAGEREF _Toc437595453 \h </w:instrText>
            </w:r>
            <w:r w:rsidR="00A75543">
              <w:rPr>
                <w:noProof/>
                <w:webHidden/>
              </w:rPr>
            </w:r>
            <w:r w:rsidR="00A75543">
              <w:rPr>
                <w:noProof/>
                <w:webHidden/>
              </w:rPr>
              <w:fldChar w:fldCharType="separate"/>
            </w:r>
            <w:r w:rsidR="00A75543">
              <w:rPr>
                <w:noProof/>
                <w:webHidden/>
              </w:rPr>
              <w:t>14</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54" w:history="1">
            <w:r w:rsidR="00A75543" w:rsidRPr="009C34C4">
              <w:rPr>
                <w:rStyle w:val="Hipervnculo"/>
                <w:noProof/>
              </w:rPr>
              <w:t>1.11 Areas claves de resultados</w:t>
            </w:r>
            <w:r w:rsidR="00A75543">
              <w:rPr>
                <w:noProof/>
                <w:webHidden/>
              </w:rPr>
              <w:tab/>
            </w:r>
            <w:r w:rsidR="00A75543">
              <w:rPr>
                <w:noProof/>
                <w:webHidden/>
              </w:rPr>
              <w:fldChar w:fldCharType="begin"/>
            </w:r>
            <w:r w:rsidR="00A75543">
              <w:rPr>
                <w:noProof/>
                <w:webHidden/>
              </w:rPr>
              <w:instrText xml:space="preserve"> PAGEREF _Toc437595454 \h </w:instrText>
            </w:r>
            <w:r w:rsidR="00A75543">
              <w:rPr>
                <w:noProof/>
                <w:webHidden/>
              </w:rPr>
            </w:r>
            <w:r w:rsidR="00A75543">
              <w:rPr>
                <w:noProof/>
                <w:webHidden/>
              </w:rPr>
              <w:fldChar w:fldCharType="separate"/>
            </w:r>
            <w:r w:rsidR="00A75543">
              <w:rPr>
                <w:noProof/>
                <w:webHidden/>
              </w:rPr>
              <w:t>17</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55" w:history="1">
            <w:r w:rsidR="00A75543" w:rsidRPr="009C34C4">
              <w:rPr>
                <w:rStyle w:val="Hipervnculo"/>
                <w:noProof/>
              </w:rPr>
              <w:t>1.12 Ingreso al sector, estrategias de inserción</w:t>
            </w:r>
            <w:r w:rsidR="00A75543">
              <w:rPr>
                <w:noProof/>
                <w:webHidden/>
              </w:rPr>
              <w:tab/>
            </w:r>
            <w:r w:rsidR="00A75543">
              <w:rPr>
                <w:noProof/>
                <w:webHidden/>
              </w:rPr>
              <w:fldChar w:fldCharType="begin"/>
            </w:r>
            <w:r w:rsidR="00A75543">
              <w:rPr>
                <w:noProof/>
                <w:webHidden/>
              </w:rPr>
              <w:instrText xml:space="preserve"> PAGEREF _Toc437595455 \h </w:instrText>
            </w:r>
            <w:r w:rsidR="00A75543">
              <w:rPr>
                <w:noProof/>
                <w:webHidden/>
              </w:rPr>
            </w:r>
            <w:r w:rsidR="00A75543">
              <w:rPr>
                <w:noProof/>
                <w:webHidden/>
              </w:rPr>
              <w:fldChar w:fldCharType="separate"/>
            </w:r>
            <w:r w:rsidR="00A75543">
              <w:rPr>
                <w:noProof/>
                <w:webHidden/>
              </w:rPr>
              <w:t>18</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56" w:history="1">
            <w:r w:rsidR="00A75543" w:rsidRPr="009C34C4">
              <w:rPr>
                <w:rStyle w:val="Hipervnculo"/>
                <w:noProof/>
              </w:rPr>
              <w:t>Competidores directos</w:t>
            </w:r>
            <w:r w:rsidR="00A75543">
              <w:rPr>
                <w:noProof/>
                <w:webHidden/>
              </w:rPr>
              <w:tab/>
            </w:r>
            <w:r w:rsidR="00A75543">
              <w:rPr>
                <w:noProof/>
                <w:webHidden/>
              </w:rPr>
              <w:fldChar w:fldCharType="begin"/>
            </w:r>
            <w:r w:rsidR="00A75543">
              <w:rPr>
                <w:noProof/>
                <w:webHidden/>
              </w:rPr>
              <w:instrText xml:space="preserve"> PAGEREF _Toc437595456 \h </w:instrText>
            </w:r>
            <w:r w:rsidR="00A75543">
              <w:rPr>
                <w:noProof/>
                <w:webHidden/>
              </w:rPr>
            </w:r>
            <w:r w:rsidR="00A75543">
              <w:rPr>
                <w:noProof/>
                <w:webHidden/>
              </w:rPr>
              <w:fldChar w:fldCharType="separate"/>
            </w:r>
            <w:r w:rsidR="00A75543">
              <w:rPr>
                <w:noProof/>
                <w:webHidden/>
              </w:rPr>
              <w:t>18</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57" w:history="1">
            <w:r w:rsidR="00A75543" w:rsidRPr="009C34C4">
              <w:rPr>
                <w:rStyle w:val="Hipervnculo"/>
                <w:noProof/>
              </w:rPr>
              <w:t>Competidores potenciales</w:t>
            </w:r>
            <w:r w:rsidR="00A75543">
              <w:rPr>
                <w:noProof/>
                <w:webHidden/>
              </w:rPr>
              <w:tab/>
            </w:r>
            <w:r w:rsidR="00A75543">
              <w:rPr>
                <w:noProof/>
                <w:webHidden/>
              </w:rPr>
              <w:fldChar w:fldCharType="begin"/>
            </w:r>
            <w:r w:rsidR="00A75543">
              <w:rPr>
                <w:noProof/>
                <w:webHidden/>
              </w:rPr>
              <w:instrText xml:space="preserve"> PAGEREF _Toc437595457 \h </w:instrText>
            </w:r>
            <w:r w:rsidR="00A75543">
              <w:rPr>
                <w:noProof/>
                <w:webHidden/>
              </w:rPr>
            </w:r>
            <w:r w:rsidR="00A75543">
              <w:rPr>
                <w:noProof/>
                <w:webHidden/>
              </w:rPr>
              <w:fldChar w:fldCharType="separate"/>
            </w:r>
            <w:r w:rsidR="00A75543">
              <w:rPr>
                <w:noProof/>
                <w:webHidden/>
              </w:rPr>
              <w:t>22</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58" w:history="1">
            <w:r w:rsidR="00A75543" w:rsidRPr="009C34C4">
              <w:rPr>
                <w:rStyle w:val="Hipervnculo"/>
                <w:noProof/>
              </w:rPr>
              <w:t>Barreras de ingreso al sector</w:t>
            </w:r>
            <w:r w:rsidR="00A75543">
              <w:rPr>
                <w:noProof/>
                <w:webHidden/>
              </w:rPr>
              <w:tab/>
            </w:r>
            <w:r w:rsidR="00A75543">
              <w:rPr>
                <w:noProof/>
                <w:webHidden/>
              </w:rPr>
              <w:fldChar w:fldCharType="begin"/>
            </w:r>
            <w:r w:rsidR="00A75543">
              <w:rPr>
                <w:noProof/>
                <w:webHidden/>
              </w:rPr>
              <w:instrText xml:space="preserve"> PAGEREF _Toc437595458 \h </w:instrText>
            </w:r>
            <w:r w:rsidR="00A75543">
              <w:rPr>
                <w:noProof/>
                <w:webHidden/>
              </w:rPr>
            </w:r>
            <w:r w:rsidR="00A75543">
              <w:rPr>
                <w:noProof/>
                <w:webHidden/>
              </w:rPr>
              <w:fldChar w:fldCharType="separate"/>
            </w:r>
            <w:r w:rsidR="00A75543">
              <w:rPr>
                <w:noProof/>
                <w:webHidden/>
              </w:rPr>
              <w:t>23</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59" w:history="1">
            <w:r w:rsidR="00A75543" w:rsidRPr="009C34C4">
              <w:rPr>
                <w:rStyle w:val="Hipervnculo"/>
                <w:noProof/>
              </w:rPr>
              <w:t>Barreras de salida del sector</w:t>
            </w:r>
            <w:r w:rsidR="00A75543">
              <w:rPr>
                <w:noProof/>
                <w:webHidden/>
              </w:rPr>
              <w:tab/>
            </w:r>
            <w:r w:rsidR="00A75543">
              <w:rPr>
                <w:noProof/>
                <w:webHidden/>
              </w:rPr>
              <w:fldChar w:fldCharType="begin"/>
            </w:r>
            <w:r w:rsidR="00A75543">
              <w:rPr>
                <w:noProof/>
                <w:webHidden/>
              </w:rPr>
              <w:instrText xml:space="preserve"> PAGEREF _Toc437595459 \h </w:instrText>
            </w:r>
            <w:r w:rsidR="00A75543">
              <w:rPr>
                <w:noProof/>
                <w:webHidden/>
              </w:rPr>
            </w:r>
            <w:r w:rsidR="00A75543">
              <w:rPr>
                <w:noProof/>
                <w:webHidden/>
              </w:rPr>
              <w:fldChar w:fldCharType="separate"/>
            </w:r>
            <w:r w:rsidR="00A75543">
              <w:rPr>
                <w:noProof/>
                <w:webHidden/>
              </w:rPr>
              <w:t>24</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60" w:history="1">
            <w:r w:rsidR="00A75543" w:rsidRPr="009C34C4">
              <w:rPr>
                <w:rStyle w:val="Hipervnculo"/>
                <w:noProof/>
              </w:rPr>
              <w:t>Sustitutos</w:t>
            </w:r>
            <w:r w:rsidR="00A75543">
              <w:rPr>
                <w:noProof/>
                <w:webHidden/>
              </w:rPr>
              <w:tab/>
            </w:r>
            <w:r w:rsidR="00A75543">
              <w:rPr>
                <w:noProof/>
                <w:webHidden/>
              </w:rPr>
              <w:fldChar w:fldCharType="begin"/>
            </w:r>
            <w:r w:rsidR="00A75543">
              <w:rPr>
                <w:noProof/>
                <w:webHidden/>
              </w:rPr>
              <w:instrText xml:space="preserve"> PAGEREF _Toc437595460 \h </w:instrText>
            </w:r>
            <w:r w:rsidR="00A75543">
              <w:rPr>
                <w:noProof/>
                <w:webHidden/>
              </w:rPr>
            </w:r>
            <w:r w:rsidR="00A75543">
              <w:rPr>
                <w:noProof/>
                <w:webHidden/>
              </w:rPr>
              <w:fldChar w:fldCharType="separate"/>
            </w:r>
            <w:r w:rsidR="00A75543">
              <w:rPr>
                <w:noProof/>
                <w:webHidden/>
              </w:rPr>
              <w:t>24</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61" w:history="1">
            <w:r w:rsidR="00A75543" w:rsidRPr="009C34C4">
              <w:rPr>
                <w:rStyle w:val="Hipervnculo"/>
                <w:noProof/>
              </w:rPr>
              <w:t>Poder de negociación de los compradores</w:t>
            </w:r>
            <w:r w:rsidR="00A75543">
              <w:rPr>
                <w:noProof/>
                <w:webHidden/>
              </w:rPr>
              <w:tab/>
            </w:r>
            <w:r w:rsidR="00A75543">
              <w:rPr>
                <w:noProof/>
                <w:webHidden/>
              </w:rPr>
              <w:fldChar w:fldCharType="begin"/>
            </w:r>
            <w:r w:rsidR="00A75543">
              <w:rPr>
                <w:noProof/>
                <w:webHidden/>
              </w:rPr>
              <w:instrText xml:space="preserve"> PAGEREF _Toc437595461 \h </w:instrText>
            </w:r>
            <w:r w:rsidR="00A75543">
              <w:rPr>
                <w:noProof/>
                <w:webHidden/>
              </w:rPr>
            </w:r>
            <w:r w:rsidR="00A75543">
              <w:rPr>
                <w:noProof/>
                <w:webHidden/>
              </w:rPr>
              <w:fldChar w:fldCharType="separate"/>
            </w:r>
            <w:r w:rsidR="00A75543">
              <w:rPr>
                <w:noProof/>
                <w:webHidden/>
              </w:rPr>
              <w:t>24</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62" w:history="1">
            <w:r w:rsidR="00A75543" w:rsidRPr="009C34C4">
              <w:rPr>
                <w:rStyle w:val="Hipervnculo"/>
                <w:noProof/>
              </w:rPr>
              <w:t>Poder de negociación de los proveedores</w:t>
            </w:r>
            <w:r w:rsidR="00A75543">
              <w:rPr>
                <w:noProof/>
                <w:webHidden/>
              </w:rPr>
              <w:tab/>
            </w:r>
            <w:r w:rsidR="00A75543">
              <w:rPr>
                <w:noProof/>
                <w:webHidden/>
              </w:rPr>
              <w:fldChar w:fldCharType="begin"/>
            </w:r>
            <w:r w:rsidR="00A75543">
              <w:rPr>
                <w:noProof/>
                <w:webHidden/>
              </w:rPr>
              <w:instrText xml:space="preserve"> PAGEREF _Toc437595462 \h </w:instrText>
            </w:r>
            <w:r w:rsidR="00A75543">
              <w:rPr>
                <w:noProof/>
                <w:webHidden/>
              </w:rPr>
            </w:r>
            <w:r w:rsidR="00A75543">
              <w:rPr>
                <w:noProof/>
                <w:webHidden/>
              </w:rPr>
              <w:fldChar w:fldCharType="separate"/>
            </w:r>
            <w:r w:rsidR="00A75543">
              <w:rPr>
                <w:noProof/>
                <w:webHidden/>
              </w:rPr>
              <w:t>25</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63" w:history="1">
            <w:r w:rsidR="00A75543" w:rsidRPr="009C34C4">
              <w:rPr>
                <w:rStyle w:val="Hipervnculo"/>
                <w:noProof/>
              </w:rPr>
              <w:t>Estratégica de ingreso: Matriz de YIP</w:t>
            </w:r>
            <w:r w:rsidR="00A75543">
              <w:rPr>
                <w:noProof/>
                <w:webHidden/>
              </w:rPr>
              <w:tab/>
            </w:r>
            <w:r w:rsidR="00A75543">
              <w:rPr>
                <w:noProof/>
                <w:webHidden/>
              </w:rPr>
              <w:fldChar w:fldCharType="begin"/>
            </w:r>
            <w:r w:rsidR="00A75543">
              <w:rPr>
                <w:noProof/>
                <w:webHidden/>
              </w:rPr>
              <w:instrText xml:space="preserve"> PAGEREF _Toc437595463 \h </w:instrText>
            </w:r>
            <w:r w:rsidR="00A75543">
              <w:rPr>
                <w:noProof/>
                <w:webHidden/>
              </w:rPr>
            </w:r>
            <w:r w:rsidR="00A75543">
              <w:rPr>
                <w:noProof/>
                <w:webHidden/>
              </w:rPr>
              <w:fldChar w:fldCharType="separate"/>
            </w:r>
            <w:r w:rsidR="00A75543">
              <w:rPr>
                <w:noProof/>
                <w:webHidden/>
              </w:rPr>
              <w:t>25</w:t>
            </w:r>
            <w:r w:rsidR="00A75543">
              <w:rPr>
                <w:noProof/>
                <w:webHidden/>
              </w:rPr>
              <w:fldChar w:fldCharType="end"/>
            </w:r>
          </w:hyperlink>
        </w:p>
        <w:p w:rsidR="00A75543" w:rsidRDefault="00C14EF3">
          <w:pPr>
            <w:pStyle w:val="TDC1"/>
            <w:tabs>
              <w:tab w:val="right" w:leader="dot" w:pos="9737"/>
            </w:tabs>
            <w:rPr>
              <w:rFonts w:asciiTheme="minorHAnsi" w:hAnsiTheme="minorHAnsi"/>
              <w:noProof/>
              <w:lang w:eastAsia="es-AR"/>
            </w:rPr>
          </w:pPr>
          <w:hyperlink w:anchor="_Toc437595464" w:history="1">
            <w:r w:rsidR="00A75543" w:rsidRPr="009C34C4">
              <w:rPr>
                <w:rStyle w:val="Hipervnculo"/>
                <w:noProof/>
              </w:rPr>
              <w:t>2 Analisis estrategico</w:t>
            </w:r>
            <w:r w:rsidR="00A75543">
              <w:rPr>
                <w:noProof/>
                <w:webHidden/>
              </w:rPr>
              <w:tab/>
            </w:r>
            <w:r w:rsidR="00A75543">
              <w:rPr>
                <w:noProof/>
                <w:webHidden/>
              </w:rPr>
              <w:fldChar w:fldCharType="begin"/>
            </w:r>
            <w:r w:rsidR="00A75543">
              <w:rPr>
                <w:noProof/>
                <w:webHidden/>
              </w:rPr>
              <w:instrText xml:space="preserve"> PAGEREF _Toc437595464 \h </w:instrText>
            </w:r>
            <w:r w:rsidR="00A75543">
              <w:rPr>
                <w:noProof/>
                <w:webHidden/>
              </w:rPr>
            </w:r>
            <w:r w:rsidR="00A75543">
              <w:rPr>
                <w:noProof/>
                <w:webHidden/>
              </w:rPr>
              <w:fldChar w:fldCharType="separate"/>
            </w:r>
            <w:r w:rsidR="00A75543">
              <w:rPr>
                <w:noProof/>
                <w:webHidden/>
              </w:rPr>
              <w:t>26</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65" w:history="1">
            <w:r w:rsidR="00A75543" w:rsidRPr="009C34C4">
              <w:rPr>
                <w:rStyle w:val="Hipervnculo"/>
                <w:noProof/>
              </w:rPr>
              <w:t>2.1 Analisis de contexto</w:t>
            </w:r>
            <w:r w:rsidR="00A75543">
              <w:rPr>
                <w:noProof/>
                <w:webHidden/>
              </w:rPr>
              <w:tab/>
            </w:r>
            <w:r w:rsidR="00A75543">
              <w:rPr>
                <w:noProof/>
                <w:webHidden/>
              </w:rPr>
              <w:fldChar w:fldCharType="begin"/>
            </w:r>
            <w:r w:rsidR="00A75543">
              <w:rPr>
                <w:noProof/>
                <w:webHidden/>
              </w:rPr>
              <w:instrText xml:space="preserve"> PAGEREF _Toc437595465 \h </w:instrText>
            </w:r>
            <w:r w:rsidR="00A75543">
              <w:rPr>
                <w:noProof/>
                <w:webHidden/>
              </w:rPr>
            </w:r>
            <w:r w:rsidR="00A75543">
              <w:rPr>
                <w:noProof/>
                <w:webHidden/>
              </w:rPr>
              <w:fldChar w:fldCharType="separate"/>
            </w:r>
            <w:r w:rsidR="00A75543">
              <w:rPr>
                <w:noProof/>
                <w:webHidden/>
              </w:rPr>
              <w:t>26</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66" w:history="1">
            <w:r w:rsidR="00A75543" w:rsidRPr="009C34C4">
              <w:rPr>
                <w:rStyle w:val="Hipervnculo"/>
                <w:noProof/>
              </w:rPr>
              <w:t>2.1.1 Descripcion del escenario local</w:t>
            </w:r>
            <w:r w:rsidR="00A75543">
              <w:rPr>
                <w:noProof/>
                <w:webHidden/>
              </w:rPr>
              <w:tab/>
            </w:r>
            <w:r w:rsidR="00A75543">
              <w:rPr>
                <w:noProof/>
                <w:webHidden/>
              </w:rPr>
              <w:fldChar w:fldCharType="begin"/>
            </w:r>
            <w:r w:rsidR="00A75543">
              <w:rPr>
                <w:noProof/>
                <w:webHidden/>
              </w:rPr>
              <w:instrText xml:space="preserve"> PAGEREF _Toc437595466 \h </w:instrText>
            </w:r>
            <w:r w:rsidR="00A75543">
              <w:rPr>
                <w:noProof/>
                <w:webHidden/>
              </w:rPr>
            </w:r>
            <w:r w:rsidR="00A75543">
              <w:rPr>
                <w:noProof/>
                <w:webHidden/>
              </w:rPr>
              <w:fldChar w:fldCharType="separate"/>
            </w:r>
            <w:r w:rsidR="00A75543">
              <w:rPr>
                <w:noProof/>
                <w:webHidden/>
              </w:rPr>
              <w:t>27</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67" w:history="1">
            <w:r w:rsidR="00A75543" w:rsidRPr="009C34C4">
              <w:rPr>
                <w:rStyle w:val="Hipervnculo"/>
                <w:noProof/>
              </w:rPr>
              <w:t>2.1.2 Factores economicos</w:t>
            </w:r>
            <w:r w:rsidR="00A75543">
              <w:rPr>
                <w:noProof/>
                <w:webHidden/>
              </w:rPr>
              <w:tab/>
            </w:r>
            <w:r w:rsidR="00A75543">
              <w:rPr>
                <w:noProof/>
                <w:webHidden/>
              </w:rPr>
              <w:fldChar w:fldCharType="begin"/>
            </w:r>
            <w:r w:rsidR="00A75543">
              <w:rPr>
                <w:noProof/>
                <w:webHidden/>
              </w:rPr>
              <w:instrText xml:space="preserve"> PAGEREF _Toc437595467 \h </w:instrText>
            </w:r>
            <w:r w:rsidR="00A75543">
              <w:rPr>
                <w:noProof/>
                <w:webHidden/>
              </w:rPr>
            </w:r>
            <w:r w:rsidR="00A75543">
              <w:rPr>
                <w:noProof/>
                <w:webHidden/>
              </w:rPr>
              <w:fldChar w:fldCharType="separate"/>
            </w:r>
            <w:r w:rsidR="00A75543">
              <w:rPr>
                <w:noProof/>
                <w:webHidden/>
              </w:rPr>
              <w:t>32</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68" w:history="1">
            <w:r w:rsidR="00A75543" w:rsidRPr="009C34C4">
              <w:rPr>
                <w:rStyle w:val="Hipervnculo"/>
                <w:noProof/>
              </w:rPr>
              <w:t>2.1.3 Factores politicos</w:t>
            </w:r>
            <w:r w:rsidR="00A75543">
              <w:rPr>
                <w:noProof/>
                <w:webHidden/>
              </w:rPr>
              <w:tab/>
            </w:r>
            <w:r w:rsidR="00A75543">
              <w:rPr>
                <w:noProof/>
                <w:webHidden/>
              </w:rPr>
              <w:fldChar w:fldCharType="begin"/>
            </w:r>
            <w:r w:rsidR="00A75543">
              <w:rPr>
                <w:noProof/>
                <w:webHidden/>
              </w:rPr>
              <w:instrText xml:space="preserve"> PAGEREF _Toc437595468 \h </w:instrText>
            </w:r>
            <w:r w:rsidR="00A75543">
              <w:rPr>
                <w:noProof/>
                <w:webHidden/>
              </w:rPr>
            </w:r>
            <w:r w:rsidR="00A75543">
              <w:rPr>
                <w:noProof/>
                <w:webHidden/>
              </w:rPr>
              <w:fldChar w:fldCharType="separate"/>
            </w:r>
            <w:r w:rsidR="00A75543">
              <w:rPr>
                <w:noProof/>
                <w:webHidden/>
              </w:rPr>
              <w:t>34</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69" w:history="1">
            <w:r w:rsidR="00A75543" w:rsidRPr="009C34C4">
              <w:rPr>
                <w:rStyle w:val="Hipervnculo"/>
                <w:noProof/>
              </w:rPr>
              <w:t>2.1.4 Factores tecnologicos</w:t>
            </w:r>
            <w:r w:rsidR="00A75543">
              <w:rPr>
                <w:noProof/>
                <w:webHidden/>
              </w:rPr>
              <w:tab/>
            </w:r>
            <w:r w:rsidR="00A75543">
              <w:rPr>
                <w:noProof/>
                <w:webHidden/>
              </w:rPr>
              <w:fldChar w:fldCharType="begin"/>
            </w:r>
            <w:r w:rsidR="00A75543">
              <w:rPr>
                <w:noProof/>
                <w:webHidden/>
              </w:rPr>
              <w:instrText xml:space="preserve"> PAGEREF _Toc437595469 \h </w:instrText>
            </w:r>
            <w:r w:rsidR="00A75543">
              <w:rPr>
                <w:noProof/>
                <w:webHidden/>
              </w:rPr>
            </w:r>
            <w:r w:rsidR="00A75543">
              <w:rPr>
                <w:noProof/>
                <w:webHidden/>
              </w:rPr>
              <w:fldChar w:fldCharType="separate"/>
            </w:r>
            <w:r w:rsidR="00A75543">
              <w:rPr>
                <w:noProof/>
                <w:webHidden/>
              </w:rPr>
              <w:t>37</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70" w:history="1">
            <w:r w:rsidR="00A75543" w:rsidRPr="009C34C4">
              <w:rPr>
                <w:rStyle w:val="Hipervnculo"/>
                <w:noProof/>
              </w:rPr>
              <w:t>2.1.5 Descripcion del escenario: escenario meta</w:t>
            </w:r>
            <w:r w:rsidR="00A75543">
              <w:rPr>
                <w:noProof/>
                <w:webHidden/>
              </w:rPr>
              <w:tab/>
            </w:r>
            <w:r w:rsidR="00A75543">
              <w:rPr>
                <w:noProof/>
                <w:webHidden/>
              </w:rPr>
              <w:fldChar w:fldCharType="begin"/>
            </w:r>
            <w:r w:rsidR="00A75543">
              <w:rPr>
                <w:noProof/>
                <w:webHidden/>
              </w:rPr>
              <w:instrText xml:space="preserve"> PAGEREF _Toc437595470 \h </w:instrText>
            </w:r>
            <w:r w:rsidR="00A75543">
              <w:rPr>
                <w:noProof/>
                <w:webHidden/>
              </w:rPr>
            </w:r>
            <w:r w:rsidR="00A75543">
              <w:rPr>
                <w:noProof/>
                <w:webHidden/>
              </w:rPr>
              <w:fldChar w:fldCharType="separate"/>
            </w:r>
            <w:r w:rsidR="00A75543">
              <w:rPr>
                <w:noProof/>
                <w:webHidden/>
              </w:rPr>
              <w:t>38</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71" w:history="1">
            <w:r w:rsidR="00A75543" w:rsidRPr="009C34C4">
              <w:rPr>
                <w:rStyle w:val="Hipervnculo"/>
                <w:noProof/>
              </w:rPr>
              <w:t>2.1.6 Analisis sectorial. Definicion de oportunidades y amenazas de negocio.</w:t>
            </w:r>
            <w:r w:rsidR="00A75543">
              <w:rPr>
                <w:noProof/>
                <w:webHidden/>
              </w:rPr>
              <w:tab/>
            </w:r>
            <w:r w:rsidR="00A75543">
              <w:rPr>
                <w:noProof/>
                <w:webHidden/>
              </w:rPr>
              <w:fldChar w:fldCharType="begin"/>
            </w:r>
            <w:r w:rsidR="00A75543">
              <w:rPr>
                <w:noProof/>
                <w:webHidden/>
              </w:rPr>
              <w:instrText xml:space="preserve"> PAGEREF _Toc437595471 \h </w:instrText>
            </w:r>
            <w:r w:rsidR="00A75543">
              <w:rPr>
                <w:noProof/>
                <w:webHidden/>
              </w:rPr>
            </w:r>
            <w:r w:rsidR="00A75543">
              <w:rPr>
                <w:noProof/>
                <w:webHidden/>
              </w:rPr>
              <w:fldChar w:fldCharType="separate"/>
            </w:r>
            <w:r w:rsidR="00A75543">
              <w:rPr>
                <w:noProof/>
                <w:webHidden/>
              </w:rPr>
              <w:t>39</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72" w:history="1">
            <w:r w:rsidR="00A75543" w:rsidRPr="009C34C4">
              <w:rPr>
                <w:rStyle w:val="Hipervnculo"/>
                <w:noProof/>
              </w:rPr>
              <w:t>2.2 Análisis de la Competencia.</w:t>
            </w:r>
            <w:r w:rsidR="00A75543">
              <w:rPr>
                <w:noProof/>
                <w:webHidden/>
              </w:rPr>
              <w:tab/>
            </w:r>
            <w:r w:rsidR="00A75543">
              <w:rPr>
                <w:noProof/>
                <w:webHidden/>
              </w:rPr>
              <w:fldChar w:fldCharType="begin"/>
            </w:r>
            <w:r w:rsidR="00A75543">
              <w:rPr>
                <w:noProof/>
                <w:webHidden/>
              </w:rPr>
              <w:instrText xml:space="preserve"> PAGEREF _Toc437595472 \h </w:instrText>
            </w:r>
            <w:r w:rsidR="00A75543">
              <w:rPr>
                <w:noProof/>
                <w:webHidden/>
              </w:rPr>
            </w:r>
            <w:r w:rsidR="00A75543">
              <w:rPr>
                <w:noProof/>
                <w:webHidden/>
              </w:rPr>
              <w:fldChar w:fldCharType="separate"/>
            </w:r>
            <w:r w:rsidR="00A75543">
              <w:rPr>
                <w:noProof/>
                <w:webHidden/>
              </w:rPr>
              <w:t>44</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73" w:history="1">
            <w:r w:rsidR="00A75543" w:rsidRPr="009C34C4">
              <w:rPr>
                <w:rStyle w:val="Hipervnculo"/>
                <w:noProof/>
              </w:rPr>
              <w:t>2.2.1 Principales Competidores Directos.</w:t>
            </w:r>
            <w:r w:rsidR="00A75543">
              <w:rPr>
                <w:noProof/>
                <w:webHidden/>
              </w:rPr>
              <w:tab/>
            </w:r>
            <w:r w:rsidR="00A75543">
              <w:rPr>
                <w:noProof/>
                <w:webHidden/>
              </w:rPr>
              <w:fldChar w:fldCharType="begin"/>
            </w:r>
            <w:r w:rsidR="00A75543">
              <w:rPr>
                <w:noProof/>
                <w:webHidden/>
              </w:rPr>
              <w:instrText xml:space="preserve"> PAGEREF _Toc437595473 \h </w:instrText>
            </w:r>
            <w:r w:rsidR="00A75543">
              <w:rPr>
                <w:noProof/>
                <w:webHidden/>
              </w:rPr>
            </w:r>
            <w:r w:rsidR="00A75543">
              <w:rPr>
                <w:noProof/>
                <w:webHidden/>
              </w:rPr>
              <w:fldChar w:fldCharType="separate"/>
            </w:r>
            <w:r w:rsidR="00A75543">
              <w:rPr>
                <w:noProof/>
                <w:webHidden/>
              </w:rPr>
              <w:t>48</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74" w:history="1">
            <w:r w:rsidR="00A75543" w:rsidRPr="009C34C4">
              <w:rPr>
                <w:rStyle w:val="Hipervnculo"/>
                <w:noProof/>
              </w:rPr>
              <w:t>2.2.2 Análisis de la Cadena de Valor</w:t>
            </w:r>
            <w:r w:rsidR="00A75543">
              <w:rPr>
                <w:noProof/>
                <w:webHidden/>
              </w:rPr>
              <w:tab/>
            </w:r>
            <w:r w:rsidR="00A75543">
              <w:rPr>
                <w:noProof/>
                <w:webHidden/>
              </w:rPr>
              <w:fldChar w:fldCharType="begin"/>
            </w:r>
            <w:r w:rsidR="00A75543">
              <w:rPr>
                <w:noProof/>
                <w:webHidden/>
              </w:rPr>
              <w:instrText xml:space="preserve"> PAGEREF _Toc437595474 \h </w:instrText>
            </w:r>
            <w:r w:rsidR="00A75543">
              <w:rPr>
                <w:noProof/>
                <w:webHidden/>
              </w:rPr>
            </w:r>
            <w:r w:rsidR="00A75543">
              <w:rPr>
                <w:noProof/>
                <w:webHidden/>
              </w:rPr>
              <w:fldChar w:fldCharType="separate"/>
            </w:r>
            <w:r w:rsidR="00A75543">
              <w:rPr>
                <w:noProof/>
                <w:webHidden/>
              </w:rPr>
              <w:t>52</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75" w:history="1">
            <w:r w:rsidR="00A75543" w:rsidRPr="009C34C4">
              <w:rPr>
                <w:rStyle w:val="Hipervnculo"/>
                <w:noProof/>
              </w:rPr>
              <w:t>2.2.3 Definición de Factores Críticos de Éxito (FCE)</w:t>
            </w:r>
            <w:r w:rsidR="00A75543">
              <w:rPr>
                <w:noProof/>
                <w:webHidden/>
              </w:rPr>
              <w:tab/>
            </w:r>
            <w:r w:rsidR="00A75543">
              <w:rPr>
                <w:noProof/>
                <w:webHidden/>
              </w:rPr>
              <w:fldChar w:fldCharType="begin"/>
            </w:r>
            <w:r w:rsidR="00A75543">
              <w:rPr>
                <w:noProof/>
                <w:webHidden/>
              </w:rPr>
              <w:instrText xml:space="preserve"> PAGEREF _Toc437595475 \h </w:instrText>
            </w:r>
            <w:r w:rsidR="00A75543">
              <w:rPr>
                <w:noProof/>
                <w:webHidden/>
              </w:rPr>
            </w:r>
            <w:r w:rsidR="00A75543">
              <w:rPr>
                <w:noProof/>
                <w:webHidden/>
              </w:rPr>
              <w:fldChar w:fldCharType="separate"/>
            </w:r>
            <w:r w:rsidR="00A75543">
              <w:rPr>
                <w:noProof/>
                <w:webHidden/>
              </w:rPr>
              <w:t>54</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76" w:history="1">
            <w:r w:rsidR="00A75543" w:rsidRPr="009C34C4">
              <w:rPr>
                <w:rStyle w:val="Hipervnculo"/>
                <w:noProof/>
                <w:lang w:eastAsia="es-ES"/>
              </w:rPr>
              <w:t>2.2.4 Fortalezas y debilidades del negocio</w:t>
            </w:r>
            <w:r w:rsidR="00A75543">
              <w:rPr>
                <w:noProof/>
                <w:webHidden/>
              </w:rPr>
              <w:tab/>
            </w:r>
            <w:r w:rsidR="00A75543">
              <w:rPr>
                <w:noProof/>
                <w:webHidden/>
              </w:rPr>
              <w:fldChar w:fldCharType="begin"/>
            </w:r>
            <w:r w:rsidR="00A75543">
              <w:rPr>
                <w:noProof/>
                <w:webHidden/>
              </w:rPr>
              <w:instrText xml:space="preserve"> PAGEREF _Toc437595476 \h </w:instrText>
            </w:r>
            <w:r w:rsidR="00A75543">
              <w:rPr>
                <w:noProof/>
                <w:webHidden/>
              </w:rPr>
            </w:r>
            <w:r w:rsidR="00A75543">
              <w:rPr>
                <w:noProof/>
                <w:webHidden/>
              </w:rPr>
              <w:fldChar w:fldCharType="separate"/>
            </w:r>
            <w:r w:rsidR="00A75543">
              <w:rPr>
                <w:noProof/>
                <w:webHidden/>
              </w:rPr>
              <w:t>59</w:t>
            </w:r>
            <w:r w:rsidR="00A75543">
              <w:rPr>
                <w:noProof/>
                <w:webHidden/>
              </w:rPr>
              <w:fldChar w:fldCharType="end"/>
            </w:r>
          </w:hyperlink>
        </w:p>
        <w:p w:rsidR="00A75543" w:rsidRDefault="00C14EF3">
          <w:pPr>
            <w:pStyle w:val="TDC1"/>
            <w:tabs>
              <w:tab w:val="right" w:leader="dot" w:pos="9737"/>
            </w:tabs>
            <w:rPr>
              <w:rFonts w:asciiTheme="minorHAnsi" w:hAnsiTheme="minorHAnsi"/>
              <w:noProof/>
              <w:lang w:eastAsia="es-AR"/>
            </w:rPr>
          </w:pPr>
          <w:hyperlink w:anchor="_Toc437595477" w:history="1">
            <w:r w:rsidR="00A75543" w:rsidRPr="009C34C4">
              <w:rPr>
                <w:rStyle w:val="Hipervnculo"/>
                <w:noProof/>
              </w:rPr>
              <w:t>3 Analisis FODA</w:t>
            </w:r>
            <w:r w:rsidR="00A75543">
              <w:rPr>
                <w:noProof/>
                <w:webHidden/>
              </w:rPr>
              <w:tab/>
            </w:r>
            <w:r w:rsidR="00A75543">
              <w:rPr>
                <w:noProof/>
                <w:webHidden/>
              </w:rPr>
              <w:fldChar w:fldCharType="begin"/>
            </w:r>
            <w:r w:rsidR="00A75543">
              <w:rPr>
                <w:noProof/>
                <w:webHidden/>
              </w:rPr>
              <w:instrText xml:space="preserve"> PAGEREF _Toc437595477 \h </w:instrText>
            </w:r>
            <w:r w:rsidR="00A75543">
              <w:rPr>
                <w:noProof/>
                <w:webHidden/>
              </w:rPr>
            </w:r>
            <w:r w:rsidR="00A75543">
              <w:rPr>
                <w:noProof/>
                <w:webHidden/>
              </w:rPr>
              <w:fldChar w:fldCharType="separate"/>
            </w:r>
            <w:r w:rsidR="00A75543">
              <w:rPr>
                <w:noProof/>
                <w:webHidden/>
              </w:rPr>
              <w:t>60</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78" w:history="1">
            <w:r w:rsidR="00A75543" w:rsidRPr="009C34C4">
              <w:rPr>
                <w:rStyle w:val="Hipervnculo"/>
                <w:noProof/>
              </w:rPr>
              <w:t>3.1 Cuadro foda</w:t>
            </w:r>
            <w:r w:rsidR="00A75543">
              <w:rPr>
                <w:noProof/>
                <w:webHidden/>
              </w:rPr>
              <w:tab/>
            </w:r>
            <w:r w:rsidR="00A75543">
              <w:rPr>
                <w:noProof/>
                <w:webHidden/>
              </w:rPr>
              <w:fldChar w:fldCharType="begin"/>
            </w:r>
            <w:r w:rsidR="00A75543">
              <w:rPr>
                <w:noProof/>
                <w:webHidden/>
              </w:rPr>
              <w:instrText xml:space="preserve"> PAGEREF _Toc437595478 \h </w:instrText>
            </w:r>
            <w:r w:rsidR="00A75543">
              <w:rPr>
                <w:noProof/>
                <w:webHidden/>
              </w:rPr>
            </w:r>
            <w:r w:rsidR="00A75543">
              <w:rPr>
                <w:noProof/>
                <w:webHidden/>
              </w:rPr>
              <w:fldChar w:fldCharType="separate"/>
            </w:r>
            <w:r w:rsidR="00A75543">
              <w:rPr>
                <w:noProof/>
                <w:webHidden/>
              </w:rPr>
              <w:t>60</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79" w:history="1">
            <w:r w:rsidR="00A75543" w:rsidRPr="009C34C4">
              <w:rPr>
                <w:rStyle w:val="Hipervnculo"/>
                <w:noProof/>
              </w:rPr>
              <w:t>3.2 Analisis de las fortalezas, oportunidades, debilidades y amenazas.</w:t>
            </w:r>
            <w:r w:rsidR="00A75543">
              <w:rPr>
                <w:noProof/>
                <w:webHidden/>
              </w:rPr>
              <w:tab/>
            </w:r>
            <w:r w:rsidR="00A75543">
              <w:rPr>
                <w:noProof/>
                <w:webHidden/>
              </w:rPr>
              <w:fldChar w:fldCharType="begin"/>
            </w:r>
            <w:r w:rsidR="00A75543">
              <w:rPr>
                <w:noProof/>
                <w:webHidden/>
              </w:rPr>
              <w:instrText xml:space="preserve"> PAGEREF _Toc437595479 \h </w:instrText>
            </w:r>
            <w:r w:rsidR="00A75543">
              <w:rPr>
                <w:noProof/>
                <w:webHidden/>
              </w:rPr>
            </w:r>
            <w:r w:rsidR="00A75543">
              <w:rPr>
                <w:noProof/>
                <w:webHidden/>
              </w:rPr>
              <w:fldChar w:fldCharType="separate"/>
            </w:r>
            <w:r w:rsidR="00A75543">
              <w:rPr>
                <w:noProof/>
                <w:webHidden/>
              </w:rPr>
              <w:t>61</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80" w:history="1">
            <w:r w:rsidR="00A75543" w:rsidRPr="009C34C4">
              <w:rPr>
                <w:rStyle w:val="Hipervnculo"/>
                <w:noProof/>
              </w:rPr>
              <w:t>Fortalezas</w:t>
            </w:r>
            <w:r w:rsidR="00A75543">
              <w:rPr>
                <w:noProof/>
                <w:webHidden/>
              </w:rPr>
              <w:tab/>
            </w:r>
            <w:r w:rsidR="00A75543">
              <w:rPr>
                <w:noProof/>
                <w:webHidden/>
              </w:rPr>
              <w:fldChar w:fldCharType="begin"/>
            </w:r>
            <w:r w:rsidR="00A75543">
              <w:rPr>
                <w:noProof/>
                <w:webHidden/>
              </w:rPr>
              <w:instrText xml:space="preserve"> PAGEREF _Toc437595480 \h </w:instrText>
            </w:r>
            <w:r w:rsidR="00A75543">
              <w:rPr>
                <w:noProof/>
                <w:webHidden/>
              </w:rPr>
            </w:r>
            <w:r w:rsidR="00A75543">
              <w:rPr>
                <w:noProof/>
                <w:webHidden/>
              </w:rPr>
              <w:fldChar w:fldCharType="separate"/>
            </w:r>
            <w:r w:rsidR="00A75543">
              <w:rPr>
                <w:noProof/>
                <w:webHidden/>
              </w:rPr>
              <w:t>61</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81" w:history="1">
            <w:r w:rsidR="00A75543" w:rsidRPr="009C34C4">
              <w:rPr>
                <w:rStyle w:val="Hipervnculo"/>
                <w:noProof/>
              </w:rPr>
              <w:t>Oportunidades</w:t>
            </w:r>
            <w:r w:rsidR="00A75543">
              <w:rPr>
                <w:noProof/>
                <w:webHidden/>
              </w:rPr>
              <w:tab/>
            </w:r>
            <w:r w:rsidR="00A75543">
              <w:rPr>
                <w:noProof/>
                <w:webHidden/>
              </w:rPr>
              <w:fldChar w:fldCharType="begin"/>
            </w:r>
            <w:r w:rsidR="00A75543">
              <w:rPr>
                <w:noProof/>
                <w:webHidden/>
              </w:rPr>
              <w:instrText xml:space="preserve"> PAGEREF _Toc437595481 \h </w:instrText>
            </w:r>
            <w:r w:rsidR="00A75543">
              <w:rPr>
                <w:noProof/>
                <w:webHidden/>
              </w:rPr>
            </w:r>
            <w:r w:rsidR="00A75543">
              <w:rPr>
                <w:noProof/>
                <w:webHidden/>
              </w:rPr>
              <w:fldChar w:fldCharType="separate"/>
            </w:r>
            <w:r w:rsidR="00A75543">
              <w:rPr>
                <w:noProof/>
                <w:webHidden/>
              </w:rPr>
              <w:t>61</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82" w:history="1">
            <w:r w:rsidR="00A75543" w:rsidRPr="009C34C4">
              <w:rPr>
                <w:rStyle w:val="Hipervnculo"/>
                <w:noProof/>
              </w:rPr>
              <w:t>Debilidades</w:t>
            </w:r>
            <w:r w:rsidR="00A75543">
              <w:rPr>
                <w:noProof/>
                <w:webHidden/>
              </w:rPr>
              <w:tab/>
            </w:r>
            <w:r w:rsidR="00A75543">
              <w:rPr>
                <w:noProof/>
                <w:webHidden/>
              </w:rPr>
              <w:fldChar w:fldCharType="begin"/>
            </w:r>
            <w:r w:rsidR="00A75543">
              <w:rPr>
                <w:noProof/>
                <w:webHidden/>
              </w:rPr>
              <w:instrText xml:space="preserve"> PAGEREF _Toc437595482 \h </w:instrText>
            </w:r>
            <w:r w:rsidR="00A75543">
              <w:rPr>
                <w:noProof/>
                <w:webHidden/>
              </w:rPr>
            </w:r>
            <w:r w:rsidR="00A75543">
              <w:rPr>
                <w:noProof/>
                <w:webHidden/>
              </w:rPr>
              <w:fldChar w:fldCharType="separate"/>
            </w:r>
            <w:r w:rsidR="00A75543">
              <w:rPr>
                <w:noProof/>
                <w:webHidden/>
              </w:rPr>
              <w:t>61</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83" w:history="1">
            <w:r w:rsidR="00A75543" w:rsidRPr="009C34C4">
              <w:rPr>
                <w:rStyle w:val="Hipervnculo"/>
                <w:noProof/>
              </w:rPr>
              <w:t>Amenazas</w:t>
            </w:r>
            <w:r w:rsidR="00A75543">
              <w:rPr>
                <w:noProof/>
                <w:webHidden/>
              </w:rPr>
              <w:tab/>
            </w:r>
            <w:r w:rsidR="00A75543">
              <w:rPr>
                <w:noProof/>
                <w:webHidden/>
              </w:rPr>
              <w:fldChar w:fldCharType="begin"/>
            </w:r>
            <w:r w:rsidR="00A75543">
              <w:rPr>
                <w:noProof/>
                <w:webHidden/>
              </w:rPr>
              <w:instrText xml:space="preserve"> PAGEREF _Toc437595483 \h </w:instrText>
            </w:r>
            <w:r w:rsidR="00A75543">
              <w:rPr>
                <w:noProof/>
                <w:webHidden/>
              </w:rPr>
            </w:r>
            <w:r w:rsidR="00A75543">
              <w:rPr>
                <w:noProof/>
                <w:webHidden/>
              </w:rPr>
              <w:fldChar w:fldCharType="separate"/>
            </w:r>
            <w:r w:rsidR="00A75543">
              <w:rPr>
                <w:noProof/>
                <w:webHidden/>
              </w:rPr>
              <w:t>62</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84" w:history="1">
            <w:r w:rsidR="00A75543" w:rsidRPr="009C34C4">
              <w:rPr>
                <w:rStyle w:val="Hipervnculo"/>
                <w:noProof/>
              </w:rPr>
              <w:t>3.2 Analisis de las fortalezas, oportunidades, debilidades y amenazas.</w:t>
            </w:r>
            <w:r w:rsidR="00A75543">
              <w:rPr>
                <w:noProof/>
                <w:webHidden/>
              </w:rPr>
              <w:tab/>
            </w:r>
            <w:r w:rsidR="00A75543">
              <w:rPr>
                <w:noProof/>
                <w:webHidden/>
              </w:rPr>
              <w:fldChar w:fldCharType="begin"/>
            </w:r>
            <w:r w:rsidR="00A75543">
              <w:rPr>
                <w:noProof/>
                <w:webHidden/>
              </w:rPr>
              <w:instrText xml:space="preserve"> PAGEREF _Toc437595484 \h </w:instrText>
            </w:r>
            <w:r w:rsidR="00A75543">
              <w:rPr>
                <w:noProof/>
                <w:webHidden/>
              </w:rPr>
            </w:r>
            <w:r w:rsidR="00A75543">
              <w:rPr>
                <w:noProof/>
                <w:webHidden/>
              </w:rPr>
              <w:fldChar w:fldCharType="separate"/>
            </w:r>
            <w:r w:rsidR="00A75543">
              <w:rPr>
                <w:noProof/>
                <w:webHidden/>
              </w:rPr>
              <w:t>63</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85" w:history="1">
            <w:r w:rsidR="00A75543" w:rsidRPr="009C34C4">
              <w:rPr>
                <w:rStyle w:val="Hipervnculo"/>
                <w:noProof/>
              </w:rPr>
              <w:t>3.3 Conclusion: atractivo de la industria, fortalezas de negocio.</w:t>
            </w:r>
            <w:r w:rsidR="00A75543">
              <w:rPr>
                <w:noProof/>
                <w:webHidden/>
              </w:rPr>
              <w:tab/>
            </w:r>
            <w:r w:rsidR="00A75543">
              <w:rPr>
                <w:noProof/>
                <w:webHidden/>
              </w:rPr>
              <w:fldChar w:fldCharType="begin"/>
            </w:r>
            <w:r w:rsidR="00A75543">
              <w:rPr>
                <w:noProof/>
                <w:webHidden/>
              </w:rPr>
              <w:instrText xml:space="preserve"> PAGEREF _Toc437595485 \h </w:instrText>
            </w:r>
            <w:r w:rsidR="00A75543">
              <w:rPr>
                <w:noProof/>
                <w:webHidden/>
              </w:rPr>
            </w:r>
            <w:r w:rsidR="00A75543">
              <w:rPr>
                <w:noProof/>
                <w:webHidden/>
              </w:rPr>
              <w:fldChar w:fldCharType="separate"/>
            </w:r>
            <w:r w:rsidR="00A75543">
              <w:rPr>
                <w:noProof/>
                <w:webHidden/>
              </w:rPr>
              <w:t>64</w:t>
            </w:r>
            <w:r w:rsidR="00A75543">
              <w:rPr>
                <w:noProof/>
                <w:webHidden/>
              </w:rPr>
              <w:fldChar w:fldCharType="end"/>
            </w:r>
          </w:hyperlink>
        </w:p>
        <w:p w:rsidR="00A75543" w:rsidRDefault="00C14EF3">
          <w:pPr>
            <w:pStyle w:val="TDC1"/>
            <w:tabs>
              <w:tab w:val="right" w:leader="dot" w:pos="9737"/>
            </w:tabs>
            <w:rPr>
              <w:rFonts w:asciiTheme="minorHAnsi" w:hAnsiTheme="minorHAnsi"/>
              <w:noProof/>
              <w:lang w:eastAsia="es-AR"/>
            </w:rPr>
          </w:pPr>
          <w:hyperlink w:anchor="_Toc437595486" w:history="1">
            <w:r w:rsidR="00A75543" w:rsidRPr="009C34C4">
              <w:rPr>
                <w:rStyle w:val="Hipervnculo"/>
                <w:noProof/>
              </w:rPr>
              <w:t>4 Segmentación</w:t>
            </w:r>
            <w:r w:rsidR="00A75543">
              <w:rPr>
                <w:noProof/>
                <w:webHidden/>
              </w:rPr>
              <w:tab/>
            </w:r>
            <w:r w:rsidR="00A75543">
              <w:rPr>
                <w:noProof/>
                <w:webHidden/>
              </w:rPr>
              <w:fldChar w:fldCharType="begin"/>
            </w:r>
            <w:r w:rsidR="00A75543">
              <w:rPr>
                <w:noProof/>
                <w:webHidden/>
              </w:rPr>
              <w:instrText xml:space="preserve"> PAGEREF _Toc437595486 \h </w:instrText>
            </w:r>
            <w:r w:rsidR="00A75543">
              <w:rPr>
                <w:noProof/>
                <w:webHidden/>
              </w:rPr>
            </w:r>
            <w:r w:rsidR="00A75543">
              <w:rPr>
                <w:noProof/>
                <w:webHidden/>
              </w:rPr>
              <w:fldChar w:fldCharType="separate"/>
            </w:r>
            <w:r w:rsidR="00A75543">
              <w:rPr>
                <w:noProof/>
                <w:webHidden/>
              </w:rPr>
              <w:t>65</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87" w:history="1">
            <w:r w:rsidR="00A75543" w:rsidRPr="009C34C4">
              <w:rPr>
                <w:rStyle w:val="Hipervnculo"/>
                <w:noProof/>
              </w:rPr>
              <w:t>4.1 Segmentación de consumidores y/o negocios.</w:t>
            </w:r>
            <w:r w:rsidR="00A75543">
              <w:rPr>
                <w:noProof/>
                <w:webHidden/>
              </w:rPr>
              <w:tab/>
            </w:r>
            <w:r w:rsidR="00A75543">
              <w:rPr>
                <w:noProof/>
                <w:webHidden/>
              </w:rPr>
              <w:fldChar w:fldCharType="begin"/>
            </w:r>
            <w:r w:rsidR="00A75543">
              <w:rPr>
                <w:noProof/>
                <w:webHidden/>
              </w:rPr>
              <w:instrText xml:space="preserve"> PAGEREF _Toc437595487 \h </w:instrText>
            </w:r>
            <w:r w:rsidR="00A75543">
              <w:rPr>
                <w:noProof/>
                <w:webHidden/>
              </w:rPr>
            </w:r>
            <w:r w:rsidR="00A75543">
              <w:rPr>
                <w:noProof/>
                <w:webHidden/>
              </w:rPr>
              <w:fldChar w:fldCharType="separate"/>
            </w:r>
            <w:r w:rsidR="00A75543">
              <w:rPr>
                <w:noProof/>
                <w:webHidden/>
              </w:rPr>
              <w:t>66</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88" w:history="1">
            <w:r w:rsidR="00A75543" w:rsidRPr="009C34C4">
              <w:rPr>
                <w:rStyle w:val="Hipervnculo"/>
                <w:noProof/>
              </w:rPr>
              <w:t>4.2 Identificación de grupos diferenciados de consumidores.</w:t>
            </w:r>
            <w:r w:rsidR="00A75543">
              <w:rPr>
                <w:noProof/>
                <w:webHidden/>
              </w:rPr>
              <w:tab/>
            </w:r>
            <w:r w:rsidR="00A75543">
              <w:rPr>
                <w:noProof/>
                <w:webHidden/>
              </w:rPr>
              <w:fldChar w:fldCharType="begin"/>
            </w:r>
            <w:r w:rsidR="00A75543">
              <w:rPr>
                <w:noProof/>
                <w:webHidden/>
              </w:rPr>
              <w:instrText xml:space="preserve"> PAGEREF _Toc437595488 \h </w:instrText>
            </w:r>
            <w:r w:rsidR="00A75543">
              <w:rPr>
                <w:noProof/>
                <w:webHidden/>
              </w:rPr>
            </w:r>
            <w:r w:rsidR="00A75543">
              <w:rPr>
                <w:noProof/>
                <w:webHidden/>
              </w:rPr>
              <w:fldChar w:fldCharType="separate"/>
            </w:r>
            <w:r w:rsidR="00A75543">
              <w:rPr>
                <w:noProof/>
                <w:webHidden/>
              </w:rPr>
              <w:t>66</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89" w:history="1">
            <w:r w:rsidR="00A75543" w:rsidRPr="009C34C4">
              <w:rPr>
                <w:rStyle w:val="Hipervnculo"/>
                <w:noProof/>
              </w:rPr>
              <w:t>4.3 ¿Quiénes son los potenciales usuarios/compradores del negocio?</w:t>
            </w:r>
            <w:r w:rsidR="00A75543">
              <w:rPr>
                <w:noProof/>
                <w:webHidden/>
              </w:rPr>
              <w:tab/>
            </w:r>
            <w:r w:rsidR="00A75543">
              <w:rPr>
                <w:noProof/>
                <w:webHidden/>
              </w:rPr>
              <w:fldChar w:fldCharType="begin"/>
            </w:r>
            <w:r w:rsidR="00A75543">
              <w:rPr>
                <w:noProof/>
                <w:webHidden/>
              </w:rPr>
              <w:instrText xml:space="preserve"> PAGEREF _Toc437595489 \h </w:instrText>
            </w:r>
            <w:r w:rsidR="00A75543">
              <w:rPr>
                <w:noProof/>
                <w:webHidden/>
              </w:rPr>
            </w:r>
            <w:r w:rsidR="00A75543">
              <w:rPr>
                <w:noProof/>
                <w:webHidden/>
              </w:rPr>
              <w:fldChar w:fldCharType="separate"/>
            </w:r>
            <w:r w:rsidR="00A75543">
              <w:rPr>
                <w:noProof/>
                <w:webHidden/>
              </w:rPr>
              <w:t>70</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90" w:history="1">
            <w:r w:rsidR="00A75543" w:rsidRPr="009C34C4">
              <w:rPr>
                <w:rStyle w:val="Hipervnculo"/>
                <w:noProof/>
              </w:rPr>
              <w:t>4.4 Pautas de comportamiento esperado de cada segmento</w:t>
            </w:r>
            <w:r w:rsidR="00A75543">
              <w:rPr>
                <w:noProof/>
                <w:webHidden/>
              </w:rPr>
              <w:tab/>
            </w:r>
            <w:r w:rsidR="00A75543">
              <w:rPr>
                <w:noProof/>
                <w:webHidden/>
              </w:rPr>
              <w:fldChar w:fldCharType="begin"/>
            </w:r>
            <w:r w:rsidR="00A75543">
              <w:rPr>
                <w:noProof/>
                <w:webHidden/>
              </w:rPr>
              <w:instrText xml:space="preserve"> PAGEREF _Toc437595490 \h </w:instrText>
            </w:r>
            <w:r w:rsidR="00A75543">
              <w:rPr>
                <w:noProof/>
                <w:webHidden/>
              </w:rPr>
            </w:r>
            <w:r w:rsidR="00A75543">
              <w:rPr>
                <w:noProof/>
                <w:webHidden/>
              </w:rPr>
              <w:fldChar w:fldCharType="separate"/>
            </w:r>
            <w:r w:rsidR="00A75543">
              <w:rPr>
                <w:noProof/>
                <w:webHidden/>
              </w:rPr>
              <w:t>71</w:t>
            </w:r>
            <w:r w:rsidR="00A75543">
              <w:rPr>
                <w:noProof/>
                <w:webHidden/>
              </w:rPr>
              <w:fldChar w:fldCharType="end"/>
            </w:r>
          </w:hyperlink>
        </w:p>
        <w:p w:rsidR="00A75543" w:rsidRDefault="00C14EF3">
          <w:pPr>
            <w:pStyle w:val="TDC1"/>
            <w:tabs>
              <w:tab w:val="right" w:leader="dot" w:pos="9737"/>
            </w:tabs>
            <w:rPr>
              <w:rFonts w:asciiTheme="minorHAnsi" w:hAnsiTheme="minorHAnsi"/>
              <w:noProof/>
              <w:lang w:eastAsia="es-AR"/>
            </w:rPr>
          </w:pPr>
          <w:hyperlink w:anchor="_Toc437595491" w:history="1">
            <w:r w:rsidR="00A75543" w:rsidRPr="009C34C4">
              <w:rPr>
                <w:rStyle w:val="Hipervnculo"/>
                <w:noProof/>
              </w:rPr>
              <w:t>5 Plan de Acción</w:t>
            </w:r>
            <w:r w:rsidR="00A75543">
              <w:rPr>
                <w:noProof/>
                <w:webHidden/>
              </w:rPr>
              <w:tab/>
            </w:r>
            <w:r w:rsidR="00A75543">
              <w:rPr>
                <w:noProof/>
                <w:webHidden/>
              </w:rPr>
              <w:fldChar w:fldCharType="begin"/>
            </w:r>
            <w:r w:rsidR="00A75543">
              <w:rPr>
                <w:noProof/>
                <w:webHidden/>
              </w:rPr>
              <w:instrText xml:space="preserve"> PAGEREF _Toc437595491 \h </w:instrText>
            </w:r>
            <w:r w:rsidR="00A75543">
              <w:rPr>
                <w:noProof/>
                <w:webHidden/>
              </w:rPr>
            </w:r>
            <w:r w:rsidR="00A75543">
              <w:rPr>
                <w:noProof/>
                <w:webHidden/>
              </w:rPr>
              <w:fldChar w:fldCharType="separate"/>
            </w:r>
            <w:r w:rsidR="00A75543">
              <w:rPr>
                <w:noProof/>
                <w:webHidden/>
              </w:rPr>
              <w:t>74</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92" w:history="1">
            <w:r w:rsidR="00A75543" w:rsidRPr="009C34C4">
              <w:rPr>
                <w:rStyle w:val="Hipervnculo"/>
                <w:noProof/>
              </w:rPr>
              <w:t>5.1 Programas Generales de acción</w:t>
            </w:r>
            <w:r w:rsidR="00A75543">
              <w:rPr>
                <w:noProof/>
                <w:webHidden/>
              </w:rPr>
              <w:tab/>
            </w:r>
            <w:r w:rsidR="00A75543">
              <w:rPr>
                <w:noProof/>
                <w:webHidden/>
              </w:rPr>
              <w:fldChar w:fldCharType="begin"/>
            </w:r>
            <w:r w:rsidR="00A75543">
              <w:rPr>
                <w:noProof/>
                <w:webHidden/>
              </w:rPr>
              <w:instrText xml:space="preserve"> PAGEREF _Toc437595492 \h </w:instrText>
            </w:r>
            <w:r w:rsidR="00A75543">
              <w:rPr>
                <w:noProof/>
                <w:webHidden/>
              </w:rPr>
            </w:r>
            <w:r w:rsidR="00A75543">
              <w:rPr>
                <w:noProof/>
                <w:webHidden/>
              </w:rPr>
              <w:fldChar w:fldCharType="separate"/>
            </w:r>
            <w:r w:rsidR="00A75543">
              <w:rPr>
                <w:noProof/>
                <w:webHidden/>
              </w:rPr>
              <w:t>74</w:t>
            </w:r>
            <w:r w:rsidR="00A75543">
              <w:rPr>
                <w:noProof/>
                <w:webHidden/>
              </w:rPr>
              <w:fldChar w:fldCharType="end"/>
            </w:r>
          </w:hyperlink>
        </w:p>
        <w:p w:rsidR="00A75543" w:rsidRDefault="00C14EF3">
          <w:pPr>
            <w:pStyle w:val="TDC2"/>
            <w:tabs>
              <w:tab w:val="right" w:leader="dot" w:pos="9737"/>
            </w:tabs>
            <w:rPr>
              <w:rFonts w:asciiTheme="minorHAnsi" w:hAnsiTheme="minorHAnsi"/>
              <w:noProof/>
              <w:lang w:eastAsia="es-AR"/>
            </w:rPr>
          </w:pPr>
          <w:hyperlink w:anchor="_Toc437595493" w:history="1">
            <w:r w:rsidR="00A75543" w:rsidRPr="009C34C4">
              <w:rPr>
                <w:rStyle w:val="Hipervnculo"/>
                <w:noProof/>
              </w:rPr>
              <w:t>5.2 Programas Específicos de acción</w:t>
            </w:r>
            <w:r w:rsidR="00A75543">
              <w:rPr>
                <w:noProof/>
                <w:webHidden/>
              </w:rPr>
              <w:tab/>
            </w:r>
            <w:r w:rsidR="00A75543">
              <w:rPr>
                <w:noProof/>
                <w:webHidden/>
              </w:rPr>
              <w:fldChar w:fldCharType="begin"/>
            </w:r>
            <w:r w:rsidR="00A75543">
              <w:rPr>
                <w:noProof/>
                <w:webHidden/>
              </w:rPr>
              <w:instrText xml:space="preserve"> PAGEREF _Toc437595493 \h </w:instrText>
            </w:r>
            <w:r w:rsidR="00A75543">
              <w:rPr>
                <w:noProof/>
                <w:webHidden/>
              </w:rPr>
            </w:r>
            <w:r w:rsidR="00A75543">
              <w:rPr>
                <w:noProof/>
                <w:webHidden/>
              </w:rPr>
              <w:fldChar w:fldCharType="separate"/>
            </w:r>
            <w:r w:rsidR="00A75543">
              <w:rPr>
                <w:noProof/>
                <w:webHidden/>
              </w:rPr>
              <w:t>75</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94" w:history="1">
            <w:r w:rsidR="00A75543" w:rsidRPr="009C34C4">
              <w:rPr>
                <w:rStyle w:val="Hipervnculo"/>
                <w:noProof/>
              </w:rPr>
              <w:t>Negocio</w:t>
            </w:r>
            <w:r w:rsidR="00A75543">
              <w:rPr>
                <w:noProof/>
                <w:webHidden/>
              </w:rPr>
              <w:tab/>
            </w:r>
            <w:r w:rsidR="00A75543">
              <w:rPr>
                <w:noProof/>
                <w:webHidden/>
              </w:rPr>
              <w:fldChar w:fldCharType="begin"/>
            </w:r>
            <w:r w:rsidR="00A75543">
              <w:rPr>
                <w:noProof/>
                <w:webHidden/>
              </w:rPr>
              <w:instrText xml:space="preserve"> PAGEREF _Toc437595494 \h </w:instrText>
            </w:r>
            <w:r w:rsidR="00A75543">
              <w:rPr>
                <w:noProof/>
                <w:webHidden/>
              </w:rPr>
            </w:r>
            <w:r w:rsidR="00A75543">
              <w:rPr>
                <w:noProof/>
                <w:webHidden/>
              </w:rPr>
              <w:fldChar w:fldCharType="separate"/>
            </w:r>
            <w:r w:rsidR="00A75543">
              <w:rPr>
                <w:noProof/>
                <w:webHidden/>
              </w:rPr>
              <w:t>77</w:t>
            </w:r>
            <w:r w:rsidR="00A75543">
              <w:rPr>
                <w:noProof/>
                <w:webHidden/>
              </w:rPr>
              <w:fldChar w:fldCharType="end"/>
            </w:r>
          </w:hyperlink>
        </w:p>
        <w:p w:rsidR="00A75543" w:rsidRDefault="00C14EF3">
          <w:pPr>
            <w:pStyle w:val="TDC3"/>
            <w:tabs>
              <w:tab w:val="right" w:leader="dot" w:pos="9737"/>
            </w:tabs>
            <w:rPr>
              <w:rFonts w:asciiTheme="minorHAnsi" w:hAnsiTheme="minorHAnsi"/>
              <w:noProof/>
              <w:lang w:eastAsia="es-AR"/>
            </w:rPr>
          </w:pPr>
          <w:hyperlink w:anchor="_Toc437595495" w:history="1">
            <w:r w:rsidR="00A75543" w:rsidRPr="009C34C4">
              <w:rPr>
                <w:rStyle w:val="Hipervnculo"/>
                <w:noProof/>
              </w:rPr>
              <w:t>Tecnología</w:t>
            </w:r>
            <w:r w:rsidR="00A75543">
              <w:rPr>
                <w:noProof/>
                <w:webHidden/>
              </w:rPr>
              <w:tab/>
            </w:r>
            <w:r w:rsidR="00A75543">
              <w:rPr>
                <w:noProof/>
                <w:webHidden/>
              </w:rPr>
              <w:fldChar w:fldCharType="begin"/>
            </w:r>
            <w:r w:rsidR="00A75543">
              <w:rPr>
                <w:noProof/>
                <w:webHidden/>
              </w:rPr>
              <w:instrText xml:space="preserve"> PAGEREF _Toc437595495 \h </w:instrText>
            </w:r>
            <w:r w:rsidR="00A75543">
              <w:rPr>
                <w:noProof/>
                <w:webHidden/>
              </w:rPr>
            </w:r>
            <w:r w:rsidR="00A75543">
              <w:rPr>
                <w:noProof/>
                <w:webHidden/>
              </w:rPr>
              <w:fldChar w:fldCharType="separate"/>
            </w:r>
            <w:r w:rsidR="00A75543">
              <w:rPr>
                <w:noProof/>
                <w:webHidden/>
              </w:rPr>
              <w:t>78</w:t>
            </w:r>
            <w:r w:rsidR="00A75543">
              <w:rPr>
                <w:noProof/>
                <w:webHidden/>
              </w:rPr>
              <w:fldChar w:fldCharType="end"/>
            </w:r>
          </w:hyperlink>
        </w:p>
        <w:p w:rsidR="00DE04F6" w:rsidRDefault="00A1767B" w:rsidP="00DE04F6">
          <w:pPr>
            <w:sectPr w:rsidR="00DE04F6" w:rsidSect="00DE04F6">
              <w:headerReference w:type="even" r:id="rId12"/>
              <w:headerReference w:type="default" r:id="rId13"/>
              <w:footerReference w:type="even" r:id="rId14"/>
              <w:footerReference w:type="default" r:id="rId15"/>
              <w:headerReference w:type="first" r:id="rId16"/>
              <w:footerReference w:type="first" r:id="rId17"/>
              <w:pgSz w:w="11907" w:h="16839" w:code="9"/>
              <w:pgMar w:top="1632" w:right="1080" w:bottom="1440" w:left="1080" w:header="720" w:footer="720" w:gutter="0"/>
              <w:pgNumType w:start="1"/>
              <w:cols w:space="720"/>
              <w:docGrid w:linePitch="299"/>
            </w:sectPr>
          </w:pPr>
          <w:r>
            <w:rPr>
              <w:b/>
              <w:bCs/>
              <w:lang w:val="es-ES"/>
            </w:rPr>
            <w:fldChar w:fldCharType="end"/>
          </w:r>
        </w:p>
      </w:sdtContent>
    </w:sdt>
    <w:p w:rsidR="00DD75B0" w:rsidRDefault="00DB3C8B" w:rsidP="00992E4C">
      <w:pPr>
        <w:pStyle w:val="Ttulo1"/>
      </w:pPr>
      <w:bookmarkStart w:id="0" w:name="_Toc437595439"/>
      <w:r>
        <w:lastRenderedPageBreak/>
        <w:t>Resumen Ejecutivo</w:t>
      </w:r>
      <w:bookmarkEnd w:id="0"/>
    </w:p>
    <w:p w:rsidR="00206AD8" w:rsidRDefault="00206AD8" w:rsidP="00992E4C">
      <w:r>
        <w:t xml:space="preserve">La propuesta de negocio se trata de un e-business llamado </w:t>
      </w:r>
      <w:r>
        <w:rPr>
          <w:b/>
          <w:i/>
        </w:rPr>
        <w:t>pickupmeal.com</w:t>
      </w:r>
      <w:r>
        <w:t xml:space="preserve"> en el cual se reinventa la experiencia de delivery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e-commerce.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objetivo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delivery tradicionales que demuestran falencias en un mundo en el cuál los tiempos cada vez son más acotados. Es el momento justo, en una ciudad que necesita este tipo de intervención creativa e innovadora, para la aparición de dicho negocio.</w:t>
      </w:r>
    </w:p>
    <w:p w:rsidR="00042EF4" w:rsidRDefault="00042EF4" w:rsidP="00992E4C">
      <w:r>
        <w:t>El modelo de ingreso está basado en la existencia de distintos tipos de subscripciones</w:t>
      </w:r>
      <w:r w:rsidR="00754116">
        <w:t xml:space="preserve"> (estándar y premium)</w:t>
      </w:r>
      <w:r>
        <w:t xml:space="preserve"> para los </w:t>
      </w:r>
      <w:r>
        <w:rPr>
          <w:i/>
        </w:rPr>
        <w:t>Negocios</w:t>
      </w:r>
      <w:r>
        <w:t>, a los cuales se les provee distintos servicios</w:t>
      </w:r>
      <w:r w:rsidR="00754116">
        <w:t xml:space="preserve">. También se estima incorporar la oferta de publicidad dentro del e-commerce y en el sistema de mailing, acorde a ciertas modalidades (semanal y mensual). Por otro lado, cabe destacar que en la faceta de los </w:t>
      </w:r>
      <w:r w:rsidR="00754116">
        <w:rPr>
          <w:i/>
        </w:rPr>
        <w:t>Usuarios</w:t>
      </w:r>
      <w:r w:rsidR="00754116">
        <w:t xml:space="preserve">, el e-commerce es de acceso gratuito para poder captar más atención y generar un círculo virtuoso para ambas partes. Esto se debe a que más usuarios llevan a una mayor cantidad de pedidos, que se traduce en más ganancias para los </w:t>
      </w:r>
      <w:r w:rsidR="00754116">
        <w:rPr>
          <w:i/>
        </w:rPr>
        <w:t>Negocios</w:t>
      </w:r>
      <w:r w:rsidR="00754116">
        <w:t xml:space="preserve"> y para </w:t>
      </w:r>
      <w:r w:rsidR="00754116">
        <w:rPr>
          <w:b/>
          <w:i/>
        </w:rPr>
        <w:t>pickupmeal.com</w:t>
      </w:r>
      <w:r w:rsidR="00754116">
        <w:t xml:space="preserve">. El </w:t>
      </w:r>
      <w:r w:rsidR="00754116">
        <w:rPr>
          <w:i/>
        </w:rPr>
        <w:t>Negocio</w:t>
      </w:r>
      <w:r w:rsidR="00754116">
        <w:t xml:space="preserve"> gana a su vez más prestigio y aceptación por parte de los </w:t>
      </w:r>
      <w:r w:rsidR="00754116">
        <w:rPr>
          <w:i/>
        </w:rPr>
        <w:t>Usuarios</w:t>
      </w:r>
      <w:r w:rsidR="00754116">
        <w:t xml:space="preserve">, generando aún más interés en las empresas externas que quieran invertir en publicidad. La experiencia de los </w:t>
      </w:r>
      <w:r w:rsidR="00754116">
        <w:rPr>
          <w:i/>
        </w:rPr>
        <w:t>Usuarios</w:t>
      </w:r>
      <w:r w:rsidR="00754116">
        <w:t xml:space="preserve"> dentro del e-commerce se enmarca en un contexto de </w:t>
      </w:r>
      <w:r w:rsidR="00754116">
        <w:rPr>
          <w:i/>
        </w:rPr>
        <w:t>gamification</w:t>
      </w:r>
      <w:r w:rsidR="00754116">
        <w:t xml:space="preserve">, que es la introducción de una modalidad lúdica en un ambiente que naturalmente no lo es. Los </w:t>
      </w:r>
      <w:r w:rsidR="00754116">
        <w:rPr>
          <w:i/>
        </w:rPr>
        <w:t>Usuarios</w:t>
      </w:r>
      <w:r w:rsidR="00754116">
        <w:t xml:space="preserve"> pueden acceder a distintos premios y beneficios acorde a sus consumos, una especie de juego de consumo.</w:t>
      </w:r>
    </w:p>
    <w:p w:rsidR="00F1591D" w:rsidRDefault="00754116" w:rsidP="003C6239">
      <w:pPr>
        <w:spacing w:after="0"/>
      </w:pPr>
      <w:r w:rsidRPr="003C6239">
        <w:rPr>
          <w:rFonts w:cs="Arial"/>
        </w:rPr>
        <w:t xml:space="preserve">En base al modelo de negocios ideado, se estima que en el segundo año de actividades de </w:t>
      </w:r>
      <w:r w:rsidRPr="003C6239">
        <w:rPr>
          <w:rFonts w:cs="Arial"/>
          <w:b/>
          <w:i/>
        </w:rPr>
        <w:t>pickupmeal.com</w:t>
      </w:r>
      <w:r w:rsidRPr="003C6239">
        <w:rPr>
          <w:rFonts w:cs="Arial"/>
        </w:rPr>
        <w:t xml:space="preserve"> existirá un Valor Neto Actual de </w:t>
      </w:r>
      <w:r w:rsidR="00D24CF7" w:rsidRPr="00D24CF7">
        <w:rPr>
          <w:rFonts w:eastAsia="Times New Roman" w:cs="Arial"/>
          <w:color w:val="000000"/>
          <w:lang w:eastAsia="es-AR"/>
        </w:rPr>
        <w:t>$ 142.865,98</w:t>
      </w:r>
      <w:r w:rsidR="00D24CF7">
        <w:rPr>
          <w:rFonts w:eastAsia="Times New Roman" w:cs="Arial"/>
          <w:color w:val="000000"/>
          <w:lang w:eastAsia="es-AR"/>
        </w:rPr>
        <w:t xml:space="preserve"> </w:t>
      </w:r>
      <w:r w:rsidR="003C6239" w:rsidRPr="003C6239">
        <w:rPr>
          <w:rFonts w:eastAsia="Times New Roman" w:cs="Arial"/>
          <w:color w:val="000000"/>
          <w:lang w:eastAsia="es-AR"/>
        </w:rPr>
        <w:t xml:space="preserve">con una Tasa Interna de Retorno del orden del </w:t>
      </w:r>
      <w:r w:rsidR="00D24CF7" w:rsidRPr="00D24CF7">
        <w:rPr>
          <w:rFonts w:eastAsia="Times New Roman" w:cs="Arial"/>
          <w:color w:val="000000"/>
          <w:lang w:eastAsia="es-AR"/>
        </w:rPr>
        <w:t>47,65%</w:t>
      </w:r>
      <w:r w:rsidR="003C6239" w:rsidRPr="003C6239">
        <w:rPr>
          <w:rFonts w:eastAsia="Times New Roman" w:cs="Arial"/>
          <w:color w:val="000000"/>
          <w:lang w:eastAsia="es-AR"/>
        </w:rPr>
        <w:t xml:space="preserve">. Así mismo, se prevé que en el primer año no se puede recuperar la inversión inicial, mas sí se logra a los </w:t>
      </w:r>
      <w:r w:rsidR="00D24CF7">
        <w:rPr>
          <w:rFonts w:eastAsia="Times New Roman" w:cs="Arial"/>
          <w:color w:val="000000"/>
          <w:lang w:eastAsia="es-AR"/>
        </w:rPr>
        <w:t>cinco</w:t>
      </w:r>
      <w:r w:rsidR="003C6239" w:rsidRPr="003C6239">
        <w:rPr>
          <w:rFonts w:eastAsia="Times New Roman" w:cs="Arial"/>
          <w:color w:val="000000"/>
          <w:lang w:eastAsia="es-AR"/>
        </w:rPr>
        <w:t xml:space="preserve"> meses de comenzado el segundo año. Se habla de una inversión inicial de $342853.</w:t>
      </w:r>
      <w:bookmarkStart w:id="1" w:name="_GoBack"/>
      <w:bookmarkEnd w:id="1"/>
      <w:r w:rsidR="00F1591D">
        <w:br w:type="page"/>
      </w:r>
    </w:p>
    <w:p w:rsidR="0062575E" w:rsidRDefault="0062575E" w:rsidP="0062575E">
      <w:pPr>
        <w:pStyle w:val="Ttulo1"/>
      </w:pPr>
      <w:bookmarkStart w:id="2" w:name="_Toc437595440"/>
      <w:r>
        <w:lastRenderedPageBreak/>
        <w:t>1. Des</w:t>
      </w:r>
      <w:r w:rsidR="00995EAB">
        <w:t>c</w:t>
      </w:r>
      <w:r>
        <w:t>ripción general</w:t>
      </w:r>
      <w:bookmarkEnd w:id="2"/>
    </w:p>
    <w:p w:rsidR="00BD7BAE" w:rsidRPr="00BD7BAE" w:rsidRDefault="0062575E" w:rsidP="0062575E">
      <w:pPr>
        <w:pStyle w:val="Ttulo2"/>
      </w:pPr>
      <w:bookmarkStart w:id="3" w:name="_Toc437595441"/>
      <w:r>
        <w:t xml:space="preserve">1.1 </w:t>
      </w:r>
      <w:r w:rsidR="00BD7BAE" w:rsidRPr="00BD7BAE">
        <w:t>Descripción básica del negocio:</w:t>
      </w:r>
      <w:bookmarkEnd w:id="3"/>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 trat</w:t>
      </w:r>
      <w:r w:rsidR="003B09B0">
        <w:t>a de 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0C036F" w:rsidRPr="00D64329">
        <w:rPr>
          <w:i/>
          <w:color w:val="959595" w:themeColor="text1" w:themeTint="80"/>
        </w:rPr>
        <w:t xml:space="preserve">Ilustración </w:t>
      </w:r>
      <w:r w:rsidR="000C036F">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ablaconcuadrcula"/>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tc>
      </w:tr>
    </w:tbl>
    <w:p w:rsidR="00A068B6" w:rsidRPr="00D64329" w:rsidRDefault="00D64329" w:rsidP="00D64329">
      <w:pPr>
        <w:pStyle w:val="Descripcin"/>
        <w:jc w:val="center"/>
        <w:rPr>
          <w:i/>
          <w:color w:val="959595" w:themeColor="text1" w:themeTint="80"/>
        </w:rPr>
      </w:pPr>
      <w:bookmarkStart w:id="4"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0C036F">
        <w:rPr>
          <w:i/>
          <w:noProof/>
          <w:color w:val="959595" w:themeColor="text1" w:themeTint="80"/>
        </w:rPr>
        <w:t>1</w:t>
      </w:r>
      <w:r w:rsidRPr="00D64329">
        <w:rPr>
          <w:i/>
          <w:color w:val="959595" w:themeColor="text1" w:themeTint="80"/>
        </w:rPr>
        <w:fldChar w:fldCharType="end"/>
      </w:r>
      <w:bookmarkEnd w:id="4"/>
      <w:r w:rsidRPr="00D64329">
        <w:rPr>
          <w:i/>
          <w:color w:val="959595" w:themeColor="text1" w:themeTint="80"/>
        </w:rPr>
        <w:t xml:space="preserve"> - Negocio y Cultura</w:t>
      </w:r>
    </w:p>
    <w:p w:rsidR="00BD7BAE" w:rsidRPr="00BD7BAE" w:rsidRDefault="00E334B9" w:rsidP="00144820">
      <w:pPr>
        <w:pStyle w:val="Ttulo2"/>
        <w:ind w:left="720" w:hanging="720"/>
      </w:pPr>
      <w:bookmarkStart w:id="5" w:name="_Toc437595442"/>
      <w:r>
        <w:lastRenderedPageBreak/>
        <w:t xml:space="preserve">1.2 </w:t>
      </w:r>
      <w:r w:rsidR="00BD7BAE" w:rsidRPr="00BD7BAE">
        <w:t>Situación Actual del negocio</w:t>
      </w:r>
      <w:bookmarkEnd w:id="5"/>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0C036F" w:rsidRPr="00831D94">
        <w:rPr>
          <w:i/>
          <w:color w:val="959595" w:themeColor="text1" w:themeTint="80"/>
        </w:rPr>
        <w:t xml:space="preserve">Ilustración </w:t>
      </w:r>
      <w:r w:rsidR="000C036F">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6"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0C036F">
        <w:rPr>
          <w:i/>
          <w:noProof/>
          <w:color w:val="959595" w:themeColor="text1" w:themeTint="80"/>
        </w:rPr>
        <w:t>2</w:t>
      </w:r>
      <w:r w:rsidRPr="00831D94">
        <w:rPr>
          <w:i/>
          <w:color w:val="959595" w:themeColor="text1" w:themeTint="80"/>
        </w:rPr>
        <w:fldChar w:fldCharType="end"/>
      </w:r>
      <w:bookmarkEnd w:id="6"/>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0C036F" w:rsidRPr="00FF7E55">
        <w:rPr>
          <w:i/>
          <w:color w:val="959595" w:themeColor="text1" w:themeTint="80"/>
        </w:rPr>
        <w:t xml:space="preserve">Ilustración </w:t>
      </w:r>
      <w:r w:rsidR="000C036F">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A83C01">
        <w:t xml:space="preserve"> </w:t>
      </w:r>
      <w:r w:rsidR="00A83C01">
        <w:fldChar w:fldCharType="begin"/>
      </w:r>
      <w:r w:rsidR="00A83C01">
        <w:instrText xml:space="preserve"> REF _Ref436644937 \h </w:instrText>
      </w:r>
      <w:r w:rsidR="00A83C01">
        <w:fldChar w:fldCharType="separate"/>
      </w:r>
      <w:r w:rsidR="000C036F" w:rsidRPr="00B131B1">
        <w:rPr>
          <w:i/>
          <w:color w:val="959595" w:themeColor="text1" w:themeTint="80"/>
        </w:rPr>
        <w:t xml:space="preserve">Ilustración </w:t>
      </w:r>
      <w:r w:rsidR="000C036F">
        <w:rPr>
          <w:i/>
          <w:noProof/>
          <w:color w:val="959595" w:themeColor="text1" w:themeTint="80"/>
        </w:rPr>
        <w:t>4</w:t>
      </w:r>
      <w:r w:rsidR="00A83C01">
        <w:fldChar w:fldCharType="end"/>
      </w:r>
      <w:r w:rsidR="00FF7E55">
        <w:t>) donde agregar los platos que se requieren para luego insertar datos de envío en la página siguiente ( ).</w:t>
      </w:r>
    </w:p>
    <w:p w:rsidR="00FF7E55" w:rsidRDefault="003B60CC" w:rsidP="00FF7E55">
      <w:pPr>
        <w:keepNext/>
        <w:jc w:val="center"/>
      </w:pPr>
      <w:r>
        <w:rPr>
          <w:noProof/>
          <w:lang w:eastAsia="es-AR"/>
        </w:rPr>
        <w:drawing>
          <wp:inline distT="0" distB="0" distL="0" distR="0" wp14:anchorId="347B4F78" wp14:editId="79A4825C">
            <wp:extent cx="6189345" cy="3042920"/>
            <wp:effectExtent l="152400" t="152400" r="363855" b="3670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9">
                      <a:extLst>
                        <a:ext uri="{28A0092B-C50C-407E-A947-70E740481C1C}">
                          <a14:useLocalDpi xmlns:a14="http://schemas.microsoft.com/office/drawing/2010/main" val="0"/>
                        </a:ext>
                      </a:extLst>
                    </a:blip>
                    <a:stretch>
                      <a:fillRect/>
                    </a:stretch>
                  </pic:blipFill>
                  <pic:spPr>
                    <a:xfrm>
                      <a:off x="0" y="0"/>
                      <a:ext cx="6189345" cy="3042920"/>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7"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0C036F">
        <w:rPr>
          <w:i/>
          <w:noProof/>
          <w:color w:val="959595" w:themeColor="text1" w:themeTint="80"/>
        </w:rPr>
        <w:t>3</w:t>
      </w:r>
      <w:r w:rsidRPr="00FF7E55">
        <w:rPr>
          <w:i/>
          <w:color w:val="959595" w:themeColor="text1" w:themeTint="80"/>
        </w:rPr>
        <w:fldChar w:fldCharType="end"/>
      </w:r>
      <w:bookmarkEnd w:id="7"/>
      <w:r w:rsidRPr="00FF7E55">
        <w:rPr>
          <w:i/>
          <w:color w:val="959595" w:themeColor="text1" w:themeTint="80"/>
        </w:rPr>
        <w:t xml:space="preserve"> - Página para Elegir un Negocio</w:t>
      </w:r>
    </w:p>
    <w:p w:rsidR="00B131B1" w:rsidRDefault="00B131B1" w:rsidP="00B131B1">
      <w:pPr>
        <w:keepNext/>
        <w:jc w:val="center"/>
      </w:pPr>
      <w:r>
        <w:rPr>
          <w:noProof/>
          <w:lang w:eastAsia="es-AR"/>
        </w:rPr>
        <w:lastRenderedPageBreak/>
        <w:drawing>
          <wp:inline distT="0" distB="0" distL="0" distR="0" wp14:anchorId="372A0679" wp14:editId="62471DF5">
            <wp:extent cx="6189345" cy="3122295"/>
            <wp:effectExtent l="152400" t="152400" r="363855" b="3638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30">
                      <a:extLst>
                        <a:ext uri="{28A0092B-C50C-407E-A947-70E740481C1C}">
                          <a14:useLocalDpi xmlns:a14="http://schemas.microsoft.com/office/drawing/2010/main" val="0"/>
                        </a:ext>
                      </a:extLst>
                    </a:blip>
                    <a:stretch>
                      <a:fillRect/>
                    </a:stretch>
                  </pic:blipFill>
                  <pic:spPr>
                    <a:xfrm>
                      <a:off x="0" y="0"/>
                      <a:ext cx="6189345" cy="3122295"/>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B131B1" w:rsidRDefault="00B131B1" w:rsidP="00B131B1">
      <w:pPr>
        <w:pStyle w:val="Descripcin"/>
        <w:jc w:val="center"/>
        <w:rPr>
          <w:i/>
          <w:color w:val="959595" w:themeColor="text1" w:themeTint="80"/>
        </w:rPr>
      </w:pPr>
      <w:bookmarkStart w:id="8" w:name="_Ref436644937"/>
      <w:r w:rsidRPr="00B131B1">
        <w:rPr>
          <w:i/>
          <w:color w:val="959595" w:themeColor="text1" w:themeTint="80"/>
        </w:rPr>
        <w:t xml:space="preserve">Ilustración </w:t>
      </w:r>
      <w:r w:rsidRPr="00B131B1">
        <w:rPr>
          <w:i/>
          <w:color w:val="959595" w:themeColor="text1" w:themeTint="80"/>
        </w:rPr>
        <w:fldChar w:fldCharType="begin"/>
      </w:r>
      <w:r w:rsidRPr="00B131B1">
        <w:rPr>
          <w:i/>
          <w:color w:val="959595" w:themeColor="text1" w:themeTint="80"/>
        </w:rPr>
        <w:instrText xml:space="preserve"> SEQ Ilustración \* ARABIC </w:instrText>
      </w:r>
      <w:r w:rsidRPr="00B131B1">
        <w:rPr>
          <w:i/>
          <w:color w:val="959595" w:themeColor="text1" w:themeTint="80"/>
        </w:rPr>
        <w:fldChar w:fldCharType="separate"/>
      </w:r>
      <w:r w:rsidR="000C036F">
        <w:rPr>
          <w:i/>
          <w:noProof/>
          <w:color w:val="959595" w:themeColor="text1" w:themeTint="80"/>
        </w:rPr>
        <w:t>4</w:t>
      </w:r>
      <w:r w:rsidRPr="00B131B1">
        <w:rPr>
          <w:i/>
          <w:color w:val="959595" w:themeColor="text1" w:themeTint="80"/>
        </w:rPr>
        <w:fldChar w:fldCharType="end"/>
      </w:r>
      <w:bookmarkEnd w:id="8"/>
      <w:r w:rsidRPr="00B131B1">
        <w:rPr>
          <w:i/>
          <w:color w:val="959595" w:themeColor="text1" w:themeTint="80"/>
        </w:rPr>
        <w:t xml:space="preserve"> - Página de Gestión de Pedido</w:t>
      </w:r>
    </w:p>
    <w:p w:rsidR="000B5B02" w:rsidRDefault="000B5B02" w:rsidP="00675138"/>
    <w:p w:rsidR="000B5B02" w:rsidRPr="000B5B02" w:rsidRDefault="000B5B02" w:rsidP="00675138">
      <w:pPr>
        <w:rPr>
          <w:sz w:val="56"/>
          <w:szCs w:val="56"/>
        </w:rPr>
      </w:pPr>
      <w:r>
        <w:rPr>
          <w:sz w:val="56"/>
          <w:szCs w:val="56"/>
        </w:rPr>
        <w:t>Aca va otra instantánea!!!!!</w:t>
      </w:r>
    </w:p>
    <w:p w:rsidR="000B5B02" w:rsidRDefault="000B5B02" w:rsidP="00675138"/>
    <w:p w:rsidR="00675138" w:rsidRPr="00675138" w:rsidRDefault="00B131B1" w:rsidP="00675138">
      <w:pPr>
        <w:rPr>
          <w:u w:val="single"/>
        </w:rPr>
      </w:pPr>
      <w:r>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9" w:name="_Toc437595443"/>
      <w:r>
        <w:t xml:space="preserve">1.3 </w:t>
      </w:r>
      <w:r w:rsidR="00BD7BAE">
        <w:t xml:space="preserve">¿Que lo hace único al </w:t>
      </w:r>
      <w:r w:rsidR="00BD7BAE" w:rsidRPr="00BD7BAE">
        <w:t>proyecto?</w:t>
      </w:r>
      <w:bookmarkEnd w:id="9"/>
    </w:p>
    <w:p w:rsidR="00BD7BAE" w:rsidRPr="00BD7BAE"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w:t>
      </w:r>
      <w:r w:rsidRPr="00BD7BAE">
        <w:lastRenderedPageBreak/>
        <w:t xml:space="preserve">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BD7BAE" w:rsidRPr="00BD7BAE" w:rsidRDefault="00675138" w:rsidP="00675138">
      <w:pPr>
        <w:pStyle w:val="Ttulo2"/>
      </w:pPr>
      <w:bookmarkStart w:id="10" w:name="_Toc437595444"/>
      <w:r>
        <w:t xml:space="preserve">1.4 </w:t>
      </w:r>
      <w:r w:rsidR="00BD7BAE" w:rsidRPr="00BD7BAE">
        <w:t xml:space="preserve">Factores </w:t>
      </w:r>
      <w:r w:rsidR="00DD08B7">
        <w:t>principales que harán exitoso al proyecto</w:t>
      </w:r>
      <w:bookmarkEnd w:id="10"/>
    </w:p>
    <w:p w:rsidR="00BD7BAE" w:rsidRPr="00BD7BAE" w:rsidRDefault="00BD7BAE" w:rsidP="0017538A">
      <w:pPr>
        <w:numPr>
          <w:ilvl w:val="0"/>
          <w:numId w:val="9"/>
        </w:numPr>
        <w:spacing w:line="276" w:lineRule="auto"/>
      </w:pPr>
      <w:r w:rsidRPr="00BD7BAE">
        <w:t>Plataforma libre para el Usuario</w:t>
      </w:r>
    </w:p>
    <w:p w:rsidR="00BD7BAE" w:rsidRPr="00BD7BAE" w:rsidRDefault="00BD7BAE" w:rsidP="0017538A">
      <w:pPr>
        <w:numPr>
          <w:ilvl w:val="0"/>
          <w:numId w:val="9"/>
        </w:numPr>
        <w:spacing w:line="276" w:lineRule="auto"/>
      </w:pPr>
      <w:r w:rsidRPr="00BD7BAE">
        <w:t>Pioneros en la ciudad respecto a la implementación de un sistema de pedidos online</w:t>
      </w:r>
    </w:p>
    <w:p w:rsidR="00BD7BAE" w:rsidRPr="00BD7BAE" w:rsidRDefault="00BD7BAE" w:rsidP="0017538A">
      <w:pPr>
        <w:numPr>
          <w:ilvl w:val="0"/>
          <w:numId w:val="9"/>
        </w:numPr>
        <w:spacing w:line="276" w:lineRule="auto"/>
      </w:pPr>
      <w:r w:rsidRPr="00BD7BAE">
        <w:t xml:space="preserve">Interfaz clara e intuitiva </w:t>
      </w:r>
    </w:p>
    <w:p w:rsidR="00BD7BAE" w:rsidRPr="00BD7BAE" w:rsidRDefault="00BD7BAE" w:rsidP="0017538A">
      <w:pPr>
        <w:numPr>
          <w:ilvl w:val="0"/>
          <w:numId w:val="9"/>
        </w:numPr>
        <w:spacing w:line="276" w:lineRule="auto"/>
      </w:pPr>
      <w:r w:rsidRPr="00BD7BAE">
        <w:t>Seguimiento del pedido</w:t>
      </w:r>
    </w:p>
    <w:p w:rsidR="00BD7BAE" w:rsidRPr="00BD7BAE" w:rsidRDefault="00BD7BAE" w:rsidP="0017538A">
      <w:pPr>
        <w:numPr>
          <w:ilvl w:val="0"/>
          <w:numId w:val="9"/>
        </w:numPr>
        <w:spacing w:line="276" w:lineRule="auto"/>
      </w:pPr>
      <w:r w:rsidRPr="00BD7BAE">
        <w:t>Cercanía y conocimientos acerca de la cultura nicoleña frente a empresas similares que intentasen penetrar el mercado de la ciudad</w:t>
      </w:r>
    </w:p>
    <w:p w:rsidR="00BD7BAE" w:rsidRPr="00BD7BAE" w:rsidRDefault="00BD7BAE" w:rsidP="0017538A">
      <w:pPr>
        <w:numPr>
          <w:ilvl w:val="0"/>
          <w:numId w:val="9"/>
        </w:numPr>
        <w:spacing w:line="276" w:lineRule="auto"/>
      </w:pPr>
      <w:r w:rsidRPr="00BD7BAE">
        <w:t>Contactos establecidos con los negocios gastronómicos más influyentes de la ciudad</w:t>
      </w:r>
    </w:p>
    <w:p w:rsidR="00BD7BAE" w:rsidRPr="00BD7BAE" w:rsidRDefault="00BD7BAE" w:rsidP="0017538A">
      <w:pPr>
        <w:numPr>
          <w:ilvl w:val="0"/>
          <w:numId w:val="9"/>
        </w:numPr>
        <w:spacing w:line="276" w:lineRule="auto"/>
      </w:pPr>
      <w:r w:rsidRPr="00BD7BAE">
        <w:t>Flota propia de vehículos</w:t>
      </w:r>
    </w:p>
    <w:p w:rsidR="00BD7BAE" w:rsidRPr="00BD7BAE" w:rsidRDefault="00BD7BAE" w:rsidP="0017538A">
      <w:pPr>
        <w:numPr>
          <w:ilvl w:val="0"/>
          <w:numId w:val="9"/>
        </w:numPr>
        <w:spacing w:line="276" w:lineRule="auto"/>
      </w:pPr>
      <w:r w:rsidRPr="00BD7BAE">
        <w:t>Sede física administrativa y de operaciones.</w:t>
      </w:r>
    </w:p>
    <w:p w:rsidR="00BD7BAE" w:rsidRPr="00BD7BAE" w:rsidRDefault="00E334B9" w:rsidP="0017538A">
      <w:pPr>
        <w:numPr>
          <w:ilvl w:val="0"/>
          <w:numId w:val="9"/>
        </w:numPr>
        <w:spacing w:line="276" w:lineRule="auto"/>
      </w:pPr>
      <w:r>
        <w:t xml:space="preserve">Contacto estrecho con los </w:t>
      </w:r>
      <w:r>
        <w:rPr>
          <w:i/>
        </w:rPr>
        <w:t>Negocios</w:t>
      </w:r>
      <w:r w:rsidR="00BD7BAE" w:rsidRPr="00BD7BAE">
        <w:t>.</w:t>
      </w:r>
    </w:p>
    <w:p w:rsidR="00C80081" w:rsidRPr="00675138" w:rsidRDefault="00BD7BAE" w:rsidP="0017538A">
      <w:pPr>
        <w:numPr>
          <w:ilvl w:val="0"/>
          <w:numId w:val="9"/>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17538A">
      <w:pPr>
        <w:numPr>
          <w:ilvl w:val="0"/>
          <w:numId w:val="9"/>
        </w:numPr>
        <w:spacing w:line="276" w:lineRule="auto"/>
      </w:pPr>
      <w:r>
        <w:t>Eficacia y eficiencia en la entrega de pedidos.</w:t>
      </w:r>
    </w:p>
    <w:p w:rsidR="0012683F" w:rsidRDefault="00DD08B7" w:rsidP="0017538A">
      <w:pPr>
        <w:numPr>
          <w:ilvl w:val="0"/>
          <w:numId w:val="9"/>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1" w:name="_Toc437595445"/>
      <w:r>
        <w:lastRenderedPageBreak/>
        <w:t>1.5 Mision, Vision y Propositos E</w:t>
      </w:r>
      <w:r w:rsidR="00642CD8">
        <w:t>strategicos</w:t>
      </w:r>
      <w:bookmarkEnd w:id="11"/>
    </w:p>
    <w:p w:rsidR="0012683F" w:rsidRDefault="0012683F" w:rsidP="0012683F">
      <w:pPr>
        <w:pStyle w:val="Ttulo3"/>
      </w:pPr>
      <w:bookmarkStart w:id="12" w:name="_Toc437595446"/>
      <w:r>
        <w:t>Visión</w:t>
      </w:r>
      <w:bookmarkEnd w:id="12"/>
    </w:p>
    <w:p w:rsidR="0012683F" w:rsidRDefault="0012683F" w:rsidP="0012683F">
      <w:r>
        <w:t>Pickupmeal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3" w:name="_Toc437595447"/>
      <w:r>
        <w:t>Misión</w:t>
      </w:r>
      <w:bookmarkEnd w:id="13"/>
    </w:p>
    <w:p w:rsidR="0012683F" w:rsidRDefault="0012683F" w:rsidP="0012683F">
      <w:r>
        <w:t xml:space="preserve">Pickupmeal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4" w:name="_Toc437595448"/>
      <w:r>
        <w:t>Propósitos estrategicos</w:t>
      </w:r>
      <w:bookmarkEnd w:id="14"/>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C93568">
      <w:pPr>
        <w:pStyle w:val="Prrafodelista"/>
        <w:numPr>
          <w:ilvl w:val="0"/>
          <w:numId w:val="51"/>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C93568">
      <w:pPr>
        <w:pStyle w:val="Prrafodelista"/>
        <w:numPr>
          <w:ilvl w:val="0"/>
          <w:numId w:val="51"/>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C93568">
      <w:pPr>
        <w:pStyle w:val="Prrafodelista"/>
        <w:numPr>
          <w:ilvl w:val="0"/>
          <w:numId w:val="51"/>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32E53542" wp14:editId="1E38ECE9">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FE59BF">
      <w:pPr>
        <w:pStyle w:val="Prrafodelista"/>
        <w:numPr>
          <w:ilvl w:val="0"/>
          <w:numId w:val="10"/>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FE59BF">
      <w:pPr>
        <w:pStyle w:val="Prrafodelista"/>
        <w:numPr>
          <w:ilvl w:val="0"/>
          <w:numId w:val="10"/>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FE59BF">
      <w:pPr>
        <w:pStyle w:val="Prrafodelista"/>
        <w:numPr>
          <w:ilvl w:val="0"/>
          <w:numId w:val="10"/>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5" w:name="_Toc437595449"/>
      <w:r>
        <w:lastRenderedPageBreak/>
        <w:t>1.6 Identificacion de la oportunidad de negocio</w:t>
      </w:r>
      <w:bookmarkEnd w:id="15"/>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7107E5">
      <w:pPr>
        <w:pStyle w:val="Prrafodelista"/>
        <w:numPr>
          <w:ilvl w:val="0"/>
          <w:numId w:val="6"/>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7107E5">
      <w:pPr>
        <w:pStyle w:val="Prrafodelista"/>
        <w:numPr>
          <w:ilvl w:val="0"/>
          <w:numId w:val="6"/>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7107E5">
      <w:pPr>
        <w:pStyle w:val="Prrafodelista"/>
        <w:numPr>
          <w:ilvl w:val="0"/>
          <w:numId w:val="6"/>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16" w:name="_Toc437595450"/>
      <w:r>
        <w:lastRenderedPageBreak/>
        <w:t xml:space="preserve">1.7 </w:t>
      </w:r>
      <w:r w:rsidR="00A1767B">
        <w:t>C</w:t>
      </w:r>
      <w:r>
        <w:t>apacidades centrales</w:t>
      </w:r>
      <w:bookmarkEnd w:id="16"/>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17" w:name="_Toc437595451"/>
      <w:r>
        <w:lastRenderedPageBreak/>
        <w:t>1.8 P</w:t>
      </w:r>
      <w:r w:rsidR="00642CD8">
        <w:t xml:space="preserve">ropuesta </w:t>
      </w:r>
      <w:r w:rsidR="003E5BF9">
        <w:t>de valor para el cliente</w:t>
      </w:r>
      <w:bookmarkEnd w:id="17"/>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Desde el punto de vista del usuario, se le ofrece diferentes servicios de modo que éste, a la hora de elegir, apueste por Pickupmeal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18" w:name="_Toc437595452"/>
      <w:r>
        <w:t>1.9 V</w:t>
      </w:r>
      <w:r w:rsidR="00642CD8">
        <w:t>alores nucleares de la organizacion</w:t>
      </w:r>
      <w:bookmarkEnd w:id="18"/>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19" w:name="_Toc437595453"/>
      <w:r>
        <w:lastRenderedPageBreak/>
        <w:t>1.10 E</w:t>
      </w:r>
      <w:r w:rsidR="00642CD8">
        <w:t xml:space="preserve">nfoque e iniciativas </w:t>
      </w:r>
      <w:r w:rsidR="00755D12">
        <w:t>estratégicas</w:t>
      </w:r>
      <w:bookmarkEnd w:id="19"/>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0C036F" w:rsidRPr="00835D76">
        <w:rPr>
          <w:i/>
          <w:color w:val="959595" w:themeColor="text1" w:themeTint="80"/>
        </w:rPr>
        <w:t xml:space="preserve">Ilustración </w:t>
      </w:r>
      <w:r w:rsidR="000C036F">
        <w:rPr>
          <w:i/>
          <w:noProof/>
          <w:color w:val="959595" w:themeColor="text1" w:themeTint="80"/>
        </w:rPr>
        <w:t>5</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5D551D37" wp14:editId="254E9F53">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36">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0"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0C036F">
        <w:rPr>
          <w:i/>
          <w:noProof/>
          <w:color w:val="959595" w:themeColor="text1" w:themeTint="80"/>
        </w:rPr>
        <w:t>5</w:t>
      </w:r>
      <w:r w:rsidRPr="00835D76">
        <w:rPr>
          <w:i/>
          <w:color w:val="959595" w:themeColor="text1" w:themeTint="80"/>
        </w:rPr>
        <w:fldChar w:fldCharType="end"/>
      </w:r>
      <w:bookmarkEnd w:id="20"/>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0C036F" w:rsidRPr="000624FE">
        <w:rPr>
          <w:i/>
          <w:color w:val="959595" w:themeColor="text1" w:themeTint="80"/>
        </w:rPr>
        <w:t xml:space="preserve">Ilustración </w:t>
      </w:r>
      <w:r w:rsidR="000C036F">
        <w:rPr>
          <w:i/>
          <w:noProof/>
          <w:color w:val="959595" w:themeColor="text1" w:themeTint="80"/>
        </w:rPr>
        <w:t>6</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17538A">
      <w:pPr>
        <w:pStyle w:val="Prrafodelista"/>
        <w:numPr>
          <w:ilvl w:val="0"/>
          <w:numId w:val="15"/>
        </w:numPr>
      </w:pPr>
      <w:r>
        <w:t xml:space="preserve">El </w:t>
      </w:r>
      <w:r w:rsidRPr="000F1088">
        <w:rPr>
          <w:b/>
        </w:rPr>
        <w:t xml:space="preserve">Cliente </w:t>
      </w:r>
      <w:r>
        <w:t>que se encuentra en el corazón del modelo.</w:t>
      </w:r>
    </w:p>
    <w:p w:rsidR="000F1088" w:rsidRDefault="000F1088" w:rsidP="0017538A">
      <w:pPr>
        <w:pStyle w:val="Prrafodelista"/>
        <w:numPr>
          <w:ilvl w:val="0"/>
          <w:numId w:val="15"/>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17538A">
      <w:pPr>
        <w:pStyle w:val="Prrafodelista"/>
        <w:numPr>
          <w:ilvl w:val="0"/>
          <w:numId w:val="15"/>
        </w:numPr>
      </w:pPr>
      <w:r>
        <w:t xml:space="preserve">La </w:t>
      </w:r>
      <w:r>
        <w:rPr>
          <w:b/>
        </w:rPr>
        <w:t>Gente</w:t>
      </w:r>
      <w:r>
        <w:t>: las personas deben saber, entender y obligarse a la promesa del servicio.</w:t>
      </w:r>
    </w:p>
    <w:p w:rsidR="000F1088" w:rsidRDefault="000F1088" w:rsidP="0017538A">
      <w:pPr>
        <w:pStyle w:val="Prrafodelista"/>
        <w:numPr>
          <w:ilvl w:val="0"/>
          <w:numId w:val="15"/>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6C8BE376" wp14:editId="4DA208D9">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5C3A44B9" wp14:editId="426B4985">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0624FE" w:rsidRPr="000624FE" w:rsidRDefault="000624FE" w:rsidP="000624FE">
      <w:pPr>
        <w:pStyle w:val="Descripcin"/>
        <w:jc w:val="center"/>
        <w:rPr>
          <w:i/>
          <w:color w:val="959595" w:themeColor="text1" w:themeTint="80"/>
        </w:rPr>
      </w:pPr>
      <w:bookmarkStart w:id="21"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0C036F">
        <w:rPr>
          <w:i/>
          <w:noProof/>
          <w:color w:val="959595" w:themeColor="text1" w:themeTint="80"/>
        </w:rPr>
        <w:t>6</w:t>
      </w:r>
      <w:r w:rsidRPr="000624FE">
        <w:rPr>
          <w:i/>
          <w:color w:val="959595" w:themeColor="text1" w:themeTint="80"/>
        </w:rPr>
        <w:fldChar w:fldCharType="end"/>
      </w:r>
      <w:bookmarkEnd w:id="21"/>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17538A">
      <w:pPr>
        <w:pStyle w:val="Prrafodelista"/>
        <w:numPr>
          <w:ilvl w:val="0"/>
          <w:numId w:val="16"/>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17538A">
      <w:pPr>
        <w:pStyle w:val="Prrafodelista"/>
        <w:numPr>
          <w:ilvl w:val="0"/>
          <w:numId w:val="16"/>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17538A">
      <w:pPr>
        <w:pStyle w:val="Prrafodelista"/>
        <w:numPr>
          <w:ilvl w:val="0"/>
          <w:numId w:val="16"/>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17538A">
      <w:pPr>
        <w:pStyle w:val="Prrafodelista"/>
        <w:numPr>
          <w:ilvl w:val="0"/>
          <w:numId w:val="16"/>
        </w:numPr>
      </w:pPr>
      <w:r>
        <w:t>En el área de la investigación y desarrollo: se desarrollan módulos con distintas nuevas tecnologías para mejorar la performance del e-commerce.</w:t>
      </w:r>
    </w:p>
    <w:p w:rsidR="003A2058" w:rsidRDefault="003A2058" w:rsidP="00AE5C0C">
      <w:pPr>
        <w:pStyle w:val="Ttulo2"/>
      </w:pPr>
      <w:bookmarkStart w:id="22" w:name="_Toc437595454"/>
      <w:r>
        <w:t>1.</w:t>
      </w:r>
      <w:r w:rsidR="00995EAB">
        <w:t>11 A</w:t>
      </w:r>
      <w:r w:rsidR="00AE5C0C">
        <w:t>reas claves de resultados</w:t>
      </w:r>
      <w:bookmarkEnd w:id="22"/>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FF40C8">
      <w:pPr>
        <w:pStyle w:val="Prrafodelista"/>
        <w:numPr>
          <w:ilvl w:val="0"/>
          <w:numId w:val="12"/>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FF40C8">
      <w:pPr>
        <w:pStyle w:val="Prrafodelista"/>
        <w:numPr>
          <w:ilvl w:val="0"/>
          <w:numId w:val="11"/>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FF40C8">
      <w:pPr>
        <w:pStyle w:val="Prrafodelista"/>
        <w:numPr>
          <w:ilvl w:val="0"/>
          <w:numId w:val="11"/>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3" w:name="_Toc437595455"/>
      <w:r>
        <w:t>1.12 I</w:t>
      </w:r>
      <w:r w:rsidR="003A2058">
        <w:t>ngreso al sector, estrategias de inserción</w:t>
      </w:r>
      <w:bookmarkEnd w:id="23"/>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4" w:name="_Toc406368248"/>
      <w:bookmarkStart w:id="25" w:name="_Toc437595456"/>
      <w:r>
        <w:t>Competidores directos</w:t>
      </w:r>
      <w:bookmarkEnd w:id="24"/>
      <w:bookmarkEnd w:id="25"/>
    </w:p>
    <w:p w:rsidR="009C12A9" w:rsidRDefault="009C12A9" w:rsidP="009C12A9">
      <w:bookmarkStart w:id="26"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000C036F" w:rsidRPr="00880E1A">
        <w:rPr>
          <w:i/>
          <w:color w:val="959595" w:themeColor="text1" w:themeTint="80"/>
        </w:rPr>
        <w:t xml:space="preserve">Ilustración </w:t>
      </w:r>
      <w:r w:rsidR="000C036F">
        <w:rPr>
          <w:i/>
          <w:noProof/>
          <w:color w:val="959595" w:themeColor="text1" w:themeTint="80"/>
        </w:rPr>
        <w:t>7</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0C036F" w:rsidRPr="00880E1A">
        <w:rPr>
          <w:i/>
          <w:color w:val="959595" w:themeColor="text1" w:themeTint="80"/>
        </w:rPr>
        <w:t xml:space="preserve">Ilustración </w:t>
      </w:r>
      <w:r w:rsidR="000C036F">
        <w:rPr>
          <w:i/>
          <w:noProof/>
          <w:color w:val="959595" w:themeColor="text1" w:themeTint="80"/>
        </w:rPr>
        <w:t>8</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1B8604AB" wp14:editId="7F6DC8DE">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42">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27"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0C036F">
        <w:rPr>
          <w:i/>
          <w:noProof/>
          <w:color w:val="959595" w:themeColor="text1" w:themeTint="80"/>
        </w:rPr>
        <w:t>7</w:t>
      </w:r>
      <w:r w:rsidRPr="00880E1A">
        <w:rPr>
          <w:i/>
          <w:color w:val="959595" w:themeColor="text1" w:themeTint="80"/>
        </w:rPr>
        <w:fldChar w:fldCharType="end"/>
      </w:r>
      <w:bookmarkEnd w:id="27"/>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31BFE80E" wp14:editId="2A364138">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43">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28"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0C036F">
        <w:rPr>
          <w:i/>
          <w:noProof/>
          <w:color w:val="959595" w:themeColor="text1" w:themeTint="80"/>
        </w:rPr>
        <w:t>8</w:t>
      </w:r>
      <w:r w:rsidRPr="00880E1A">
        <w:rPr>
          <w:i/>
          <w:color w:val="959595" w:themeColor="text1" w:themeTint="80"/>
        </w:rPr>
        <w:fldChar w:fldCharType="end"/>
      </w:r>
      <w:bookmarkEnd w:id="28"/>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9</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10</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11</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6FB60742" wp14:editId="35416271">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44">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29"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9</w:t>
      </w:r>
      <w:r w:rsidRPr="00806665">
        <w:rPr>
          <w:i/>
          <w:color w:val="959595" w:themeColor="text1" w:themeTint="80"/>
        </w:rPr>
        <w:fldChar w:fldCharType="end"/>
      </w:r>
      <w:bookmarkEnd w:id="29"/>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286A5F72" wp14:editId="13DC5C74">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45">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0"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10</w:t>
      </w:r>
      <w:r w:rsidRPr="00806665">
        <w:rPr>
          <w:i/>
          <w:color w:val="959595" w:themeColor="text1" w:themeTint="80"/>
        </w:rPr>
        <w:fldChar w:fldCharType="end"/>
      </w:r>
      <w:bookmarkEnd w:id="30"/>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07D37EEC" wp14:editId="57B8E0BA">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46">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1"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11</w:t>
      </w:r>
      <w:r w:rsidRPr="00806665">
        <w:rPr>
          <w:i/>
          <w:color w:val="959595" w:themeColor="text1" w:themeTint="80"/>
        </w:rPr>
        <w:fldChar w:fldCharType="end"/>
      </w:r>
      <w:bookmarkEnd w:id="31"/>
      <w:r w:rsidRPr="00806665">
        <w:rPr>
          <w:i/>
          <w:color w:val="959595" w:themeColor="text1" w:themeTint="80"/>
        </w:rPr>
        <w:t xml:space="preserve"> - PedidosYa locales</w:t>
      </w:r>
    </w:p>
    <w:p w:rsidR="00DE3ED1" w:rsidRDefault="00DE3ED1" w:rsidP="00DE3ED1">
      <w:pPr>
        <w:pStyle w:val="Ttulo3"/>
      </w:pPr>
      <w:bookmarkStart w:id="32" w:name="_Toc437595457"/>
      <w:r>
        <w:lastRenderedPageBreak/>
        <w:t>Competidores potenciales</w:t>
      </w:r>
      <w:bookmarkEnd w:id="26"/>
      <w:bookmarkEnd w:id="32"/>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(ver )</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32F22001" wp14:editId="0DC28322">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47">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0C036F">
        <w:rPr>
          <w:i/>
          <w:noProof/>
          <w:color w:val="959595" w:themeColor="text1" w:themeTint="80"/>
        </w:rPr>
        <w:t>12</w:t>
      </w:r>
      <w:r w:rsidRPr="00E8724B">
        <w:rPr>
          <w:i/>
          <w:color w:val="959595" w:themeColor="text1" w:themeTint="80"/>
        </w:rPr>
        <w:fldChar w:fldCharType="end"/>
      </w:r>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3" w:name="_Toc406368250"/>
      <w:bookmarkStart w:id="34" w:name="_Toc437595458"/>
      <w:r>
        <w:lastRenderedPageBreak/>
        <w:t>Barreras de ingreso al sector</w:t>
      </w:r>
      <w:bookmarkEnd w:id="33"/>
      <w:bookmarkEnd w:id="34"/>
    </w:p>
    <w:p w:rsidR="00DE3ED1" w:rsidRDefault="00DE3ED1" w:rsidP="00DE3ED1">
      <w:pPr>
        <w:pStyle w:val="Ttulo4"/>
      </w:pPr>
      <w:bookmarkStart w:id="35" w:name="_Toc406368252"/>
      <w:r>
        <w:t>cantidad de usuarios</w:t>
      </w:r>
      <w:bookmarkEnd w:id="35"/>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36" w:name="_Toc406368253"/>
      <w:r>
        <w:t>Requisitos de infraestructura</w:t>
      </w:r>
      <w:bookmarkEnd w:id="36"/>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37" w:name="_Toc406368254"/>
      <w:r w:rsidRPr="000E45AC">
        <w:t>Falta de experiencia en la industria</w:t>
      </w:r>
      <w:bookmarkEnd w:id="37"/>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38" w:name="_Toc406368255"/>
      <w:r>
        <w:t>Tipo de inversión</w:t>
      </w:r>
      <w:bookmarkEnd w:id="38"/>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39" w:name="_Toc406368256"/>
      <w:bookmarkStart w:id="40" w:name="_Toc437595459"/>
      <w:r>
        <w:lastRenderedPageBreak/>
        <w:t>Barreras de salida del sector</w:t>
      </w:r>
      <w:bookmarkEnd w:id="39"/>
      <w:bookmarkEnd w:id="40"/>
    </w:p>
    <w:p w:rsidR="00DE3ED1" w:rsidRDefault="00DE3ED1" w:rsidP="00DE3ED1">
      <w:pPr>
        <w:pStyle w:val="Ttulo4"/>
      </w:pPr>
      <w:bookmarkStart w:id="41" w:name="_Toc406368257"/>
      <w:r>
        <w:t>Barreras de salida económicas</w:t>
      </w:r>
      <w:bookmarkEnd w:id="41"/>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2" w:name="_Toc406368258"/>
      <w:r>
        <w:t>Barreras de salida personales o emocionales</w:t>
      </w:r>
      <w:bookmarkEnd w:id="42"/>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3" w:name="_Toc406368259"/>
      <w:bookmarkStart w:id="44" w:name="_Toc437595460"/>
      <w:r>
        <w:t>Sustitutos</w:t>
      </w:r>
      <w:bookmarkEnd w:id="43"/>
      <w:bookmarkEnd w:id="44"/>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5" w:name="_Toc406368260"/>
      <w:bookmarkStart w:id="46" w:name="_Toc437595461"/>
      <w:r>
        <w:t>Poder de negociación de los compradores</w:t>
      </w:r>
      <w:bookmarkEnd w:id="45"/>
      <w:bookmarkEnd w:id="46"/>
    </w:p>
    <w:p w:rsidR="00DE3ED1" w:rsidRDefault="00DE3ED1" w:rsidP="00DE3ED1">
      <w:r>
        <w:t>En este caso, los compradores serían:</w:t>
      </w:r>
    </w:p>
    <w:p w:rsidR="00DE3ED1" w:rsidRDefault="000F5742" w:rsidP="0017538A">
      <w:pPr>
        <w:pStyle w:val="Prrafodelista"/>
        <w:numPr>
          <w:ilvl w:val="0"/>
          <w:numId w:val="8"/>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17538A">
      <w:pPr>
        <w:pStyle w:val="Prrafodelista"/>
        <w:numPr>
          <w:ilvl w:val="0"/>
          <w:numId w:val="8"/>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47" w:name="_Toc406368261"/>
      <w:bookmarkStart w:id="48" w:name="_Toc437595462"/>
      <w:r>
        <w:lastRenderedPageBreak/>
        <w:t>Poder de negociación de los proveedores</w:t>
      </w:r>
      <w:bookmarkEnd w:id="47"/>
      <w:bookmarkEnd w:id="48"/>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49" w:name="_Toc437595463"/>
      <w:r>
        <w:t>Estratégica de ingreso: Matriz de YIP</w:t>
      </w:r>
      <w:bookmarkEnd w:id="49"/>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Style w:val="Tablaconcuadrcula"/>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2022828C" wp14:editId="66F6E749">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913BEBA" wp14:editId="7588ABE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tc>
      </w:tr>
    </w:tbl>
    <w:p w:rsidR="00E401B5" w:rsidRPr="009C12A9" w:rsidRDefault="00E401B5" w:rsidP="009C12A9">
      <w:r>
        <w:t xml:space="preserve"> </w:t>
      </w:r>
    </w:p>
    <w:p w:rsidR="003A2058" w:rsidRDefault="003A2058" w:rsidP="00250FB8">
      <w:pPr>
        <w:pStyle w:val="Ttulo1"/>
      </w:pPr>
      <w:bookmarkStart w:id="50" w:name="_Toc437595464"/>
      <w:r>
        <w:lastRenderedPageBreak/>
        <w:t>2 Analisis estrategico</w:t>
      </w:r>
      <w:bookmarkEnd w:id="50"/>
    </w:p>
    <w:p w:rsidR="003A2058" w:rsidRDefault="003A2058" w:rsidP="00250FB8">
      <w:pPr>
        <w:pStyle w:val="Ttulo2"/>
      </w:pPr>
      <w:bookmarkStart w:id="51" w:name="_Toc437595465"/>
      <w:r>
        <w:t>2.1 Analisis de contexto</w:t>
      </w:r>
      <w:bookmarkEnd w:id="51"/>
    </w:p>
    <w:p w:rsidR="00EF777E" w:rsidRDefault="00EF777E" w:rsidP="00EF777E">
      <w:r>
        <w:t>El conjunto de industrias conforma el subsistema oferta.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5A3687">
        <w:t>tendencia de la globallzació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5A3687" w:rsidRPr="00EF777E" w:rsidRDefault="00E574CA" w:rsidP="00E574CA">
      <w:pPr>
        <w:jc w:val="center"/>
      </w:pPr>
      <w:r>
        <w:rPr>
          <w:noProof/>
          <w:lang w:eastAsia="es-AR"/>
        </w:rPr>
        <w:drawing>
          <wp:inline distT="0" distB="0" distL="0" distR="0">
            <wp:extent cx="3514725" cy="3360420"/>
            <wp:effectExtent l="0" t="0" r="9525"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4693" cy="3369950"/>
                    </a:xfrm>
                    <a:prstGeom prst="rect">
                      <a:avLst/>
                    </a:prstGeom>
                    <a:noFill/>
                    <a:ln>
                      <a:noFill/>
                    </a:ln>
                  </pic:spPr>
                </pic:pic>
              </a:graphicData>
            </a:graphic>
          </wp:inline>
        </w:drawing>
      </w:r>
    </w:p>
    <w:p w:rsidR="003A2058" w:rsidRDefault="00995EAB" w:rsidP="00250FB8">
      <w:pPr>
        <w:pStyle w:val="Ttulo3"/>
      </w:pPr>
      <w:bookmarkStart w:id="52" w:name="_Toc437595466"/>
      <w:r>
        <w:lastRenderedPageBreak/>
        <w:t>2.1.1 D</w:t>
      </w:r>
      <w:r w:rsidR="003A2058">
        <w:t>escripcion del escenario local</w:t>
      </w:r>
      <w:bookmarkEnd w:id="52"/>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1EBC0872" wp14:editId="2E9CBD67">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4E1AF6E7" wp14:editId="7B7ED7A0">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3" w:name="_Toc437595467"/>
      <w:r>
        <w:lastRenderedPageBreak/>
        <w:t>2.1.2 F</w:t>
      </w:r>
      <w:r w:rsidR="003A2058">
        <w:t>actores economicos</w:t>
      </w:r>
      <w:bookmarkEnd w:id="53"/>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4" w:name="_Toc437595468"/>
      <w:r>
        <w:lastRenderedPageBreak/>
        <w:t>2.1.</w:t>
      </w:r>
      <w:r w:rsidR="00995EAB">
        <w:t>3 F</w:t>
      </w:r>
      <w:r>
        <w:t>actores politicos</w:t>
      </w:r>
      <w:bookmarkEnd w:id="54"/>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55" w:name="_Toc437595469"/>
      <w:r>
        <w:lastRenderedPageBreak/>
        <w:t>2.1.4 F</w:t>
      </w:r>
      <w:r w:rsidR="003A2058">
        <w:t>actores tecnologicos</w:t>
      </w:r>
      <w:bookmarkEnd w:id="55"/>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17538A">
      <w:pPr>
        <w:pStyle w:val="Prrafodelista"/>
        <w:numPr>
          <w:ilvl w:val="0"/>
          <w:numId w:val="13"/>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17538A">
      <w:pPr>
        <w:pStyle w:val="Prrafodelista"/>
        <w:numPr>
          <w:ilvl w:val="0"/>
          <w:numId w:val="13"/>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17538A">
      <w:pPr>
        <w:pStyle w:val="Prrafodelista"/>
        <w:numPr>
          <w:ilvl w:val="0"/>
          <w:numId w:val="13"/>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56" w:name="_Toc437595470"/>
      <w:r>
        <w:t>2.1.5 D</w:t>
      </w:r>
      <w:r w:rsidR="003A2058">
        <w:t>escripcion del escenario: escenario meta</w:t>
      </w:r>
      <w:bookmarkEnd w:id="56"/>
    </w:p>
    <w:p w:rsidR="001B5857" w:rsidRDefault="001B5857" w:rsidP="001B5857">
      <w:r>
        <w:t xml:space="preserve">En el escenario meta de la provincia de Buenos Aires, existen varios comercios electrónicos anteriormente nombrados que satisfacen las necesidades de los usuarios en los que se enfocan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57" w:name="_Toc437595471"/>
      <w:r>
        <w:lastRenderedPageBreak/>
        <w:t>2.1.6 A</w:t>
      </w:r>
      <w:r w:rsidR="003A2058">
        <w:t>nalisis sectorial. Definicion de oportunidades y amenazas de negocio.</w:t>
      </w:r>
      <w:bookmarkEnd w:id="57"/>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63DA3BDC" wp14:editId="46376241">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c>
        <w:tc>
          <w:tcPr>
            <w:tcW w:w="4869" w:type="dxa"/>
          </w:tcPr>
          <w:p w:rsidR="00F935AA" w:rsidRDefault="00F935AA" w:rsidP="00720BCF">
            <w:r>
              <w:rPr>
                <w:noProof/>
                <w:lang w:eastAsia="es-AR"/>
              </w:rPr>
              <w:drawing>
                <wp:inline distT="0" distB="0" distL="0" distR="0" wp14:anchorId="55C130B4" wp14:editId="6F76421A">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26D2E20C" wp14:editId="0336B0EB">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42DD094" wp14:editId="4CA7BA39">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59A0023C" wp14:editId="6A82965B">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ECF03BE" wp14:editId="56CF4BF7">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9A2288E" wp14:editId="0CFACA06">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C24F404" wp14:editId="00B1FAE6">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Esto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58" w:name="_Toc437595472"/>
      <w:r>
        <w:lastRenderedPageBreak/>
        <w:t>2.2 Análisis de la Competencia.</w:t>
      </w:r>
      <w:bookmarkEnd w:id="58"/>
    </w:p>
    <w:p w:rsidR="00BA21A8" w:rsidRDefault="00BA21A8" w:rsidP="00BA21A8">
      <w:r>
        <w:t>Para el análisis de la competencia se tiene en cuenta el modelo competitivo de red Wilensky:</w:t>
      </w:r>
    </w:p>
    <w:p w:rsidR="00BA21A8" w:rsidRDefault="00BA21A8" w:rsidP="00BA21A8">
      <w:pPr>
        <w:jc w:val="center"/>
      </w:pPr>
      <w:r>
        <w:rPr>
          <w:noProof/>
          <w:lang w:eastAsia="es-AR"/>
        </w:rPr>
        <w:drawing>
          <wp:inline distT="0" distB="0" distL="0" distR="0" wp14:anchorId="6EC8954D" wp14:editId="20149094">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BA21A8" w:rsidP="0017538A">
      <w:pPr>
        <w:pStyle w:val="Prrafodelista"/>
        <w:numPr>
          <w:ilvl w:val="0"/>
          <w:numId w:val="23"/>
        </w:numPr>
        <w:spacing w:before="0" w:after="160" w:line="259" w:lineRule="auto"/>
        <w:jc w:val="left"/>
      </w:pPr>
      <w:r>
        <w:t xml:space="preserve">Amazon: Proporciona mediante su unidad de negocio Amazon Web Services, distintos servicios de hosting web. Se utiliza en especial el servicio de AWS Elastic Beanstalk para la administración de las distintas instancias del e-commerce. El poder de negociación es bajo debido a que se tratan de servicios estándar qué regulan las necesidades y los precios acordes a las demandas de los clientes y se amoldan a las necesidades de cada uno de ellos. En el caso de </w:t>
      </w:r>
      <w:r>
        <w:rPr>
          <w:b/>
          <w:i/>
        </w:rPr>
        <w:t>pickupmeal.com</w:t>
      </w:r>
      <w:r>
        <w:t xml:space="preserve"> hospeda la aplicación principal e-commerce para los </w:t>
      </w:r>
      <w:r>
        <w:rPr>
          <w:i/>
        </w:rPr>
        <w:t xml:space="preserve">Clientes </w:t>
      </w:r>
      <w:r>
        <w:t xml:space="preserve">y </w:t>
      </w:r>
      <w:r>
        <w:rPr>
          <w:i/>
        </w:rPr>
        <w:t>Negocios</w:t>
      </w:r>
      <w:r>
        <w:t>, la aplicación utilizada por la sede administrativa y las bases de datos correspondientes que consumen dichas aplicaciones.</w:t>
      </w:r>
    </w:p>
    <w:p w:rsidR="00BA21A8" w:rsidRDefault="00BA21A8" w:rsidP="0017538A">
      <w:pPr>
        <w:pStyle w:val="Prrafodelista"/>
        <w:numPr>
          <w:ilvl w:val="0"/>
          <w:numId w:val="23"/>
        </w:numPr>
        <w:spacing w:before="0" w:after="160" w:line="259" w:lineRule="auto"/>
        <w:jc w:val="left"/>
      </w:pPr>
      <w:r>
        <w:lastRenderedPageBreak/>
        <w:t>YPF: Proporciona el combustible necesario para las motocicletas que conducen los cadetes de la empresa. Su poder de negociación es bajo, porque es fácilmente reemplazable por otra estación de servicio.</w:t>
      </w:r>
    </w:p>
    <w:p w:rsidR="00BA21A8" w:rsidRDefault="00BA21A8" w:rsidP="0017538A">
      <w:pPr>
        <w:pStyle w:val="Prrafodelista"/>
        <w:numPr>
          <w:ilvl w:val="0"/>
          <w:numId w:val="23"/>
        </w:numPr>
        <w:spacing w:before="0" w:after="160" w:line="259" w:lineRule="auto"/>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17538A">
      <w:pPr>
        <w:pStyle w:val="Prrafodelista"/>
        <w:numPr>
          <w:ilvl w:val="0"/>
          <w:numId w:val="23"/>
        </w:numPr>
        <w:spacing w:before="0" w:after="160" w:line="259" w:lineRule="auto"/>
        <w:jc w:val="left"/>
      </w:pPr>
      <w:r>
        <w:t xml:space="preserve">Fibertel: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BA21A8" w:rsidRDefault="00BA21A8" w:rsidP="0017538A">
      <w:pPr>
        <w:pStyle w:val="Prrafodelista"/>
        <w:numPr>
          <w:ilvl w:val="0"/>
          <w:numId w:val="8"/>
        </w:numPr>
        <w:spacing w:after="200" w:line="264" w:lineRule="auto"/>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BA21A8" w:rsidP="0017538A">
      <w:pPr>
        <w:pStyle w:val="Prrafodelista"/>
        <w:numPr>
          <w:ilvl w:val="0"/>
          <w:numId w:val="8"/>
        </w:numPr>
        <w:spacing w:after="200" w:line="264" w:lineRule="auto"/>
      </w:pPr>
      <w:r>
        <w:rPr>
          <w:b/>
        </w:rPr>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3"/>
      </w:r>
      <w:r>
        <w:t xml:space="preserve"> en la fecha de consulta actual (septiembre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17538A">
      <w:pPr>
        <w:pStyle w:val="Prrafodelista"/>
        <w:numPr>
          <w:ilvl w:val="0"/>
          <w:numId w:val="24"/>
        </w:numPr>
        <w:spacing w:before="0" w:after="160" w:line="259" w:lineRule="auto"/>
      </w:pPr>
      <w:r>
        <w:t>Facebook, Twitter, Google: cada una de estas empresas proveen cada uno una API</w:t>
      </w:r>
      <w:r>
        <w:rPr>
          <w:rStyle w:val="Refdenotaalpie"/>
        </w:rPr>
        <w:footnoteReference w:id="24"/>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p>
    <w:p w:rsidR="00BA21A8" w:rsidRPr="00A575D0" w:rsidRDefault="00BA21A8" w:rsidP="0017538A">
      <w:pPr>
        <w:pStyle w:val="Prrafodelista"/>
        <w:numPr>
          <w:ilvl w:val="0"/>
          <w:numId w:val="24"/>
        </w:numPr>
        <w:spacing w:before="0" w:after="160" w:line="259" w:lineRule="auto"/>
      </w:pPr>
      <w:r>
        <w:t xml:space="preserve">Apple y Google: cada una de estas empresas proveen </w:t>
      </w:r>
      <w:r>
        <w:rPr>
          <w:i/>
        </w:rPr>
        <w:t>Stores</w:t>
      </w:r>
      <w:r>
        <w:rPr>
          <w:rStyle w:val="Refdenotaalpie"/>
          <w:i/>
        </w:rPr>
        <w:footnoteReference w:id="25"/>
      </w:r>
      <w:r>
        <w:rPr>
          <w:rStyle w:val="Refdenotaalpie"/>
          <w:i/>
        </w:rPr>
        <w:footnoteReference w:id="26"/>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BA21A8" w:rsidRDefault="00BA21A8" w:rsidP="00BA21A8">
      <w:pPr>
        <w:pStyle w:val="Ttulo4"/>
      </w:pPr>
      <w:r>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17538A">
      <w:pPr>
        <w:pStyle w:val="Prrafodelista"/>
        <w:numPr>
          <w:ilvl w:val="0"/>
          <w:numId w:val="25"/>
        </w:numPr>
        <w:spacing w:before="0" w:after="160" w:line="259" w:lineRule="auto"/>
        <w:jc w:val="left"/>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w:t>
      </w:r>
      <w:r>
        <w:lastRenderedPageBreak/>
        <w:t>geográfica a desarrollarse, son muy importantes en la imagen positiva de la empresa debido a que llegan a más personas y prestigio.</w:t>
      </w:r>
    </w:p>
    <w:p w:rsidR="00BA21A8" w:rsidRDefault="00BA21A8" w:rsidP="0017538A">
      <w:pPr>
        <w:pStyle w:val="Prrafodelista"/>
        <w:numPr>
          <w:ilvl w:val="0"/>
          <w:numId w:val="25"/>
        </w:numPr>
        <w:spacing w:before="0" w:after="160" w:line="259" w:lineRule="auto"/>
        <w:jc w:val="left"/>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17538A">
      <w:pPr>
        <w:pStyle w:val="Prrafodelista"/>
        <w:numPr>
          <w:ilvl w:val="0"/>
          <w:numId w:val="25"/>
        </w:numPr>
        <w:spacing w:before="0" w:after="160" w:line="259" w:lineRule="auto"/>
        <w:jc w:val="left"/>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17538A">
      <w:pPr>
        <w:pStyle w:val="Prrafodelista"/>
        <w:numPr>
          <w:ilvl w:val="0"/>
          <w:numId w:val="25"/>
        </w:numPr>
        <w:spacing w:before="0" w:after="160" w:line="259" w:lineRule="auto"/>
        <w:jc w:val="left"/>
      </w:pPr>
      <w:r>
        <w:rPr>
          <w:i/>
        </w:rPr>
        <w:t>Clientes:</w:t>
      </w:r>
      <w:r>
        <w:t xml:space="preserve"> los clientes en sí mismo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17538A">
      <w:pPr>
        <w:pStyle w:val="Prrafodelista"/>
        <w:numPr>
          <w:ilvl w:val="0"/>
          <w:numId w:val="25"/>
        </w:numPr>
        <w:spacing w:before="0" w:after="160" w:line="259" w:lineRule="auto"/>
        <w:jc w:val="left"/>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59" w:name="_Toc437595473"/>
      <w:r>
        <w:t>2.2.1 Principales Competidores Directos.</w:t>
      </w:r>
      <w:bookmarkEnd w:id="59"/>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7"/>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(septiembre de 2015), han logrado incorporar rotiserías del centro rosarino.</w:t>
      </w:r>
    </w:p>
    <w:p w:rsidR="00BA21A8" w:rsidRDefault="00BA21A8" w:rsidP="00BA21A8">
      <w:r>
        <w:lastRenderedPageBreak/>
        <w:t>El caso especial de PedidosYa</w:t>
      </w:r>
      <w:r>
        <w:rPr>
          <w:rStyle w:val="Refdenotaalpie"/>
        </w:rPr>
        <w:footnoteReference w:id="28"/>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BA21A8" w:rsidRPr="009207E4"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sin muchos recursos, la cuál está a la misma altura que </w:t>
      </w:r>
      <w:r>
        <w:rPr>
          <w:b/>
          <w:i/>
        </w:rPr>
        <w:t>pickupmeal.com</w:t>
      </w:r>
      <w:r>
        <w:t>. Otro factor importante es la poca experiencia de los emprendedores del proyecto ChauCocina, situando en igualdad de condiciones ambas empresas. Se pronostica una batalla competitiva basada 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bookmarkStart w:id="60" w:name="_Toc437595474"/>
      <w:r>
        <w:lastRenderedPageBreak/>
        <w:t>2.2.2 Análisis de la Cadena de Valor</w:t>
      </w:r>
      <w:bookmarkEnd w:id="60"/>
    </w:p>
    <w:p w:rsidR="00656E72" w:rsidRPr="00656E72" w:rsidRDefault="00656E72" w:rsidP="00656E72">
      <w:pPr>
        <w:pStyle w:val="Ttulo4"/>
        <w:rPr>
          <w:i/>
        </w:rPr>
      </w:pPr>
      <w:r w:rsidRPr="00656E72">
        <w:t>Pickupmeal</w:t>
      </w:r>
    </w:p>
    <w:p w:rsidR="00656E72" w:rsidRDefault="009011C6" w:rsidP="00656E72">
      <w:r>
        <w:rPr>
          <w:noProof/>
          <w:lang w:eastAsia="es-AR"/>
        </w:rPr>
        <w:drawing>
          <wp:inline distT="0" distB="0" distL="0" distR="0">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70">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C274F6" w:rsidRDefault="00C274F6">
      <w:pPr>
        <w:spacing w:after="200" w:line="264" w:lineRule="auto"/>
        <w:jc w:val="left"/>
      </w:pPr>
      <w:r>
        <w:br w:type="page"/>
      </w:r>
    </w:p>
    <w:p w:rsidR="00825F41" w:rsidRDefault="00825F41" w:rsidP="00825F41">
      <w:pPr>
        <w:pStyle w:val="Ttulo4"/>
      </w:pPr>
      <w:r>
        <w:lastRenderedPageBreak/>
        <w:t>Pedidos Ya</w:t>
      </w:r>
    </w:p>
    <w:p w:rsidR="00825F41" w:rsidRDefault="00825F41" w:rsidP="00825F41">
      <w:pPr>
        <w:pStyle w:val="Prrafodelista"/>
        <w:numPr>
          <w:ilvl w:val="0"/>
          <w:numId w:val="62"/>
        </w:numPr>
        <w:spacing w:before="0" w:after="160" w:line="259" w:lineRule="auto"/>
        <w:jc w:val="left"/>
      </w:pPr>
      <w:r>
        <w:t>Infraestructura</w:t>
      </w:r>
    </w:p>
    <w:p w:rsidR="00825F41" w:rsidRDefault="00825F41" w:rsidP="00825F41">
      <w:pPr>
        <w:pStyle w:val="Prrafodelista"/>
        <w:numPr>
          <w:ilvl w:val="1"/>
          <w:numId w:val="62"/>
        </w:numPr>
        <w:spacing w:before="0" w:after="160" w:line="259" w:lineRule="auto"/>
        <w:jc w:val="left"/>
      </w:pPr>
      <w:r>
        <w:t>Estructura de negocio altamente desarrollada con alcance internacional</w:t>
      </w:r>
    </w:p>
    <w:p w:rsidR="00825F41" w:rsidRDefault="00825F41" w:rsidP="00825F41">
      <w:pPr>
        <w:pStyle w:val="Prrafodelista"/>
        <w:numPr>
          <w:ilvl w:val="0"/>
          <w:numId w:val="62"/>
        </w:numPr>
        <w:spacing w:before="0" w:after="160" w:line="259" w:lineRule="auto"/>
        <w:jc w:val="left"/>
      </w:pPr>
      <w:r>
        <w:t>RRHH</w:t>
      </w:r>
    </w:p>
    <w:p w:rsidR="00825F41" w:rsidRDefault="00825F41" w:rsidP="00825F41">
      <w:pPr>
        <w:pStyle w:val="Prrafodelista"/>
        <w:numPr>
          <w:ilvl w:val="1"/>
          <w:numId w:val="62"/>
        </w:numPr>
        <w:spacing w:before="0" w:after="160" w:line="259" w:lineRule="auto"/>
        <w:jc w:val="left"/>
      </w:pPr>
      <w:r>
        <w:t>Equipo propio de desarrollo</w:t>
      </w:r>
    </w:p>
    <w:p w:rsidR="00825F41" w:rsidRDefault="00825F41" w:rsidP="00825F41">
      <w:pPr>
        <w:pStyle w:val="Prrafodelista"/>
        <w:numPr>
          <w:ilvl w:val="1"/>
          <w:numId w:val="62"/>
        </w:numPr>
        <w:spacing w:before="0" w:after="160" w:line="259" w:lineRule="auto"/>
        <w:jc w:val="left"/>
      </w:pPr>
      <w:r>
        <w:t xml:space="preserve">Equipo entrepeneur especializado </w:t>
      </w:r>
    </w:p>
    <w:p w:rsidR="00825F41" w:rsidRDefault="00825F41" w:rsidP="00825F41">
      <w:pPr>
        <w:pStyle w:val="Prrafodelista"/>
        <w:numPr>
          <w:ilvl w:val="0"/>
          <w:numId w:val="62"/>
        </w:numPr>
        <w:spacing w:before="0" w:after="160" w:line="259" w:lineRule="auto"/>
        <w:jc w:val="left"/>
      </w:pPr>
      <w:r>
        <w:t>Desarrollo tecnológico</w:t>
      </w:r>
    </w:p>
    <w:p w:rsidR="00825F41" w:rsidRDefault="00825F41" w:rsidP="00825F41">
      <w:pPr>
        <w:pStyle w:val="Prrafodelista"/>
        <w:numPr>
          <w:ilvl w:val="1"/>
          <w:numId w:val="62"/>
        </w:numPr>
        <w:spacing w:before="0" w:after="160" w:line="259" w:lineRule="auto"/>
        <w:jc w:val="left"/>
      </w:pPr>
      <w:r>
        <w:t>Desarrollo de aplicaciones web y moviles</w:t>
      </w:r>
    </w:p>
    <w:p w:rsidR="00825F41" w:rsidRDefault="00825F41" w:rsidP="00825F41">
      <w:pPr>
        <w:pStyle w:val="Prrafodelista"/>
        <w:numPr>
          <w:ilvl w:val="0"/>
          <w:numId w:val="62"/>
        </w:numPr>
        <w:spacing w:before="0" w:after="160" w:line="259" w:lineRule="auto"/>
        <w:jc w:val="left"/>
      </w:pPr>
      <w:r>
        <w:t xml:space="preserve">Abastecimiento </w:t>
      </w:r>
    </w:p>
    <w:p w:rsidR="00825F41" w:rsidRDefault="00825F41" w:rsidP="00825F41">
      <w:pPr>
        <w:pStyle w:val="Prrafodelista"/>
        <w:numPr>
          <w:ilvl w:val="1"/>
          <w:numId w:val="62"/>
        </w:numPr>
        <w:spacing w:before="0" w:after="160" w:line="259" w:lineRule="auto"/>
        <w:jc w:val="left"/>
      </w:pPr>
      <w:r>
        <w:t>Proveedores de servicios de hosting, alojamiento e ISP de primera calidad</w:t>
      </w:r>
    </w:p>
    <w:p w:rsidR="00825F41" w:rsidRDefault="00825F41" w:rsidP="00825F41">
      <w:pPr>
        <w:pStyle w:val="Prrafodelista"/>
        <w:numPr>
          <w:ilvl w:val="0"/>
          <w:numId w:val="62"/>
        </w:numPr>
        <w:spacing w:before="0" w:after="160" w:line="259" w:lineRule="auto"/>
        <w:jc w:val="left"/>
      </w:pPr>
      <w:r>
        <w:t>Logística interna</w:t>
      </w:r>
    </w:p>
    <w:p w:rsidR="00825F41" w:rsidRDefault="00825F41" w:rsidP="00825F41">
      <w:pPr>
        <w:pStyle w:val="Prrafodelista"/>
        <w:numPr>
          <w:ilvl w:val="1"/>
          <w:numId w:val="62"/>
        </w:numPr>
        <w:spacing w:before="0" w:after="160" w:line="259" w:lineRule="auto"/>
        <w:jc w:val="left"/>
      </w:pPr>
      <w:r>
        <w:t>Gestión de pedidos recibidos</w:t>
      </w:r>
    </w:p>
    <w:p w:rsidR="00825F41" w:rsidRDefault="00825F41" w:rsidP="00825F41">
      <w:pPr>
        <w:pStyle w:val="Prrafodelista"/>
        <w:numPr>
          <w:ilvl w:val="1"/>
          <w:numId w:val="62"/>
        </w:numPr>
        <w:spacing w:before="0" w:after="160" w:line="259" w:lineRule="auto"/>
        <w:jc w:val="left"/>
      </w:pPr>
      <w:r>
        <w:t xml:space="preserve">Recepción de solicitudes </w:t>
      </w:r>
    </w:p>
    <w:p w:rsidR="00825F41" w:rsidRDefault="00825F41" w:rsidP="00825F41">
      <w:pPr>
        <w:pStyle w:val="Prrafodelista"/>
        <w:numPr>
          <w:ilvl w:val="1"/>
          <w:numId w:val="62"/>
        </w:numPr>
        <w:spacing w:before="0" w:after="160" w:line="259" w:lineRule="auto"/>
        <w:jc w:val="left"/>
      </w:pPr>
      <w:r>
        <w:t>Claridad en la comunicación con el cliente</w:t>
      </w:r>
    </w:p>
    <w:p w:rsidR="00825F41" w:rsidRDefault="00825F41" w:rsidP="00825F41">
      <w:pPr>
        <w:pStyle w:val="Prrafodelista"/>
        <w:numPr>
          <w:ilvl w:val="0"/>
          <w:numId w:val="62"/>
        </w:numPr>
        <w:spacing w:before="0" w:after="160" w:line="259" w:lineRule="auto"/>
        <w:jc w:val="left"/>
      </w:pPr>
      <w:r>
        <w:t>Marketing y ventas</w:t>
      </w:r>
    </w:p>
    <w:p w:rsidR="00825F41" w:rsidRDefault="00825F41" w:rsidP="00825F41">
      <w:pPr>
        <w:pStyle w:val="Prrafodelista"/>
        <w:numPr>
          <w:ilvl w:val="1"/>
          <w:numId w:val="62"/>
        </w:numPr>
        <w:spacing w:before="0" w:after="160" w:line="259" w:lineRule="auto"/>
        <w:jc w:val="left"/>
      </w:pPr>
      <w:r>
        <w:t>Incrementar visibilidad del negocio a partir de una fuerte inversión de marketing (TV, Redes sociales, Web)</w:t>
      </w:r>
    </w:p>
    <w:p w:rsidR="00825F41" w:rsidRDefault="00825F41" w:rsidP="00825F41">
      <w:pPr>
        <w:pStyle w:val="Prrafodelista"/>
        <w:numPr>
          <w:ilvl w:val="1"/>
          <w:numId w:val="62"/>
        </w:numPr>
        <w:spacing w:before="0" w:after="160" w:line="259" w:lineRule="auto"/>
        <w:jc w:val="left"/>
      </w:pPr>
      <w:r>
        <w:t>Promociones y descuentos destacados</w:t>
      </w:r>
    </w:p>
    <w:p w:rsidR="00825F41" w:rsidRDefault="00825F41" w:rsidP="00825F41">
      <w:pPr>
        <w:pStyle w:val="Prrafodelista"/>
        <w:numPr>
          <w:ilvl w:val="1"/>
          <w:numId w:val="62"/>
        </w:numPr>
        <w:spacing w:before="0" w:after="160" w:line="259" w:lineRule="auto"/>
        <w:jc w:val="left"/>
      </w:pPr>
      <w:r>
        <w:t>Cartera de clientes que utilizan actualmente su plataforma</w:t>
      </w:r>
    </w:p>
    <w:p w:rsidR="00825F41" w:rsidRDefault="00825F41" w:rsidP="00825F41">
      <w:pPr>
        <w:pStyle w:val="Prrafodelista"/>
        <w:numPr>
          <w:ilvl w:val="1"/>
          <w:numId w:val="62"/>
        </w:numPr>
        <w:spacing w:before="0" w:after="160" w:line="259" w:lineRule="auto"/>
        <w:jc w:val="left"/>
      </w:pPr>
      <w:r>
        <w:t>Obtención de nuevo clientes a partir de sus diferentes plataformas (IOS, Android Windows Phone)</w:t>
      </w:r>
    </w:p>
    <w:p w:rsidR="00825F41" w:rsidRDefault="00825F41" w:rsidP="00825F41">
      <w:pPr>
        <w:pStyle w:val="Prrafodelista"/>
        <w:numPr>
          <w:ilvl w:val="1"/>
          <w:numId w:val="62"/>
        </w:numPr>
        <w:spacing w:before="0" w:after="160" w:line="259" w:lineRule="auto"/>
        <w:jc w:val="left"/>
      </w:pPr>
      <w:r>
        <w:t>Abono de cargos únicamente en función de las ventas logradas</w:t>
      </w:r>
    </w:p>
    <w:p w:rsidR="00825F41" w:rsidRDefault="00825F41" w:rsidP="00825F41">
      <w:pPr>
        <w:pStyle w:val="Prrafodelista"/>
        <w:numPr>
          <w:ilvl w:val="1"/>
          <w:numId w:val="62"/>
        </w:numPr>
        <w:spacing w:before="0" w:after="160" w:line="259" w:lineRule="auto"/>
        <w:jc w:val="left"/>
      </w:pPr>
      <w:r>
        <w:t>Menú personalizado con opciones específicas</w:t>
      </w:r>
    </w:p>
    <w:p w:rsidR="00825F41" w:rsidRDefault="00825F41" w:rsidP="00825F41">
      <w:pPr>
        <w:pStyle w:val="Prrafodelista"/>
        <w:numPr>
          <w:ilvl w:val="0"/>
          <w:numId w:val="62"/>
        </w:numPr>
        <w:spacing w:before="0" w:after="160" w:line="259" w:lineRule="auto"/>
        <w:jc w:val="left"/>
      </w:pPr>
      <w:r>
        <w:t xml:space="preserve">Servicios </w:t>
      </w:r>
    </w:p>
    <w:p w:rsidR="00825F41" w:rsidRDefault="00825F41" w:rsidP="00825F41">
      <w:pPr>
        <w:pStyle w:val="Prrafodelista"/>
        <w:numPr>
          <w:ilvl w:val="1"/>
          <w:numId w:val="62"/>
        </w:numPr>
        <w:spacing w:before="0" w:after="160" w:line="259" w:lineRule="auto"/>
        <w:jc w:val="left"/>
      </w:pPr>
      <w:r>
        <w:t>Desarrollo continuo de tecnologías de última generación</w:t>
      </w:r>
    </w:p>
    <w:p w:rsidR="00825F41" w:rsidRDefault="00825F41" w:rsidP="00825F41">
      <w:pPr>
        <w:pStyle w:val="Prrafodelista"/>
        <w:numPr>
          <w:ilvl w:val="1"/>
          <w:numId w:val="62"/>
        </w:numPr>
        <w:spacing w:before="0" w:after="160" w:line="259" w:lineRule="auto"/>
        <w:jc w:val="left"/>
      </w:pPr>
      <w:r>
        <w:t>Equipo de atención personalizada para ofrecer soluciones 360</w:t>
      </w:r>
    </w:p>
    <w:p w:rsidR="00825F41" w:rsidRDefault="00825F41" w:rsidP="00825F41">
      <w:pPr>
        <w:pStyle w:val="Prrafodelista"/>
        <w:numPr>
          <w:ilvl w:val="1"/>
          <w:numId w:val="62"/>
        </w:numPr>
        <w:spacing w:before="0" w:after="160" w:line="259" w:lineRule="auto"/>
        <w:jc w:val="left"/>
      </w:pPr>
      <w:r>
        <w:t>Obtención de información acerca de las preferencias de sus clientes</w:t>
      </w:r>
    </w:p>
    <w:p w:rsidR="00C274F6" w:rsidRDefault="00C274F6" w:rsidP="00C274F6">
      <w:pPr>
        <w:pStyle w:val="Prrafodelista"/>
        <w:spacing w:before="0" w:after="160" w:line="259" w:lineRule="auto"/>
        <w:ind w:left="1440"/>
        <w:jc w:val="left"/>
      </w:pPr>
    </w:p>
    <w:p w:rsidR="00825F41" w:rsidRDefault="00825F41" w:rsidP="00825F41">
      <w:pPr>
        <w:pStyle w:val="Ttulo4"/>
      </w:pPr>
      <w:r>
        <w:t>ChauCocina</w:t>
      </w:r>
    </w:p>
    <w:p w:rsidR="00825F41" w:rsidRDefault="00825F41" w:rsidP="00825F41">
      <w:pPr>
        <w:pStyle w:val="Prrafodelista"/>
        <w:numPr>
          <w:ilvl w:val="0"/>
          <w:numId w:val="63"/>
        </w:numPr>
        <w:spacing w:before="0" w:after="160" w:line="259" w:lineRule="auto"/>
        <w:jc w:val="left"/>
      </w:pPr>
      <w:r>
        <w:t>Actividades de apoyo</w:t>
      </w:r>
    </w:p>
    <w:p w:rsidR="00825F41" w:rsidRDefault="00825F41" w:rsidP="00825F41">
      <w:pPr>
        <w:pStyle w:val="Prrafodelista"/>
        <w:numPr>
          <w:ilvl w:val="1"/>
          <w:numId w:val="63"/>
        </w:numPr>
        <w:spacing w:before="0" w:after="160" w:line="259" w:lineRule="auto"/>
        <w:jc w:val="left"/>
      </w:pPr>
      <w:r>
        <w:t>Estrecha relación con personal de diseño</w:t>
      </w:r>
    </w:p>
    <w:p w:rsidR="00825F41" w:rsidRDefault="00825F41" w:rsidP="00825F41">
      <w:pPr>
        <w:pStyle w:val="Prrafodelista"/>
        <w:numPr>
          <w:ilvl w:val="1"/>
          <w:numId w:val="63"/>
        </w:numPr>
        <w:spacing w:before="0" w:after="160" w:line="259" w:lineRule="auto"/>
        <w:jc w:val="left"/>
      </w:pPr>
      <w:r>
        <w:t>Uso de sistema de estadísticas (Google analytics)</w:t>
      </w:r>
    </w:p>
    <w:p w:rsidR="00825F41" w:rsidRDefault="00825F41" w:rsidP="00825F41">
      <w:pPr>
        <w:pStyle w:val="Prrafodelista"/>
        <w:numPr>
          <w:ilvl w:val="1"/>
          <w:numId w:val="63"/>
        </w:numPr>
        <w:spacing w:before="0" w:after="160" w:line="259" w:lineRule="auto"/>
        <w:jc w:val="left"/>
      </w:pPr>
      <w:r>
        <w:t>Servicios de hosting y almacenamiento web</w:t>
      </w:r>
    </w:p>
    <w:p w:rsidR="00825F41" w:rsidRDefault="00825F41" w:rsidP="00825F41">
      <w:pPr>
        <w:pStyle w:val="Prrafodelista"/>
        <w:numPr>
          <w:ilvl w:val="0"/>
          <w:numId w:val="63"/>
        </w:numPr>
        <w:spacing w:before="0" w:after="160" w:line="259" w:lineRule="auto"/>
        <w:jc w:val="left"/>
      </w:pPr>
      <w:r>
        <w:t>Actividades primarias</w:t>
      </w:r>
    </w:p>
    <w:p w:rsidR="00825F41" w:rsidRDefault="00825F41" w:rsidP="00825F41">
      <w:pPr>
        <w:pStyle w:val="Prrafodelista"/>
        <w:numPr>
          <w:ilvl w:val="1"/>
          <w:numId w:val="63"/>
        </w:numPr>
        <w:spacing w:before="0" w:after="160" w:line="259" w:lineRule="auto"/>
        <w:jc w:val="left"/>
      </w:pPr>
      <w:r>
        <w:t>Marketing a partir de redes sociales</w:t>
      </w:r>
    </w:p>
    <w:p w:rsidR="00825F41" w:rsidRDefault="00825F41" w:rsidP="00825F41">
      <w:pPr>
        <w:pStyle w:val="Prrafodelista"/>
        <w:numPr>
          <w:ilvl w:val="1"/>
          <w:numId w:val="63"/>
        </w:numPr>
        <w:spacing w:before="0" w:after="160" w:line="259" w:lineRule="auto"/>
        <w:jc w:val="left"/>
      </w:pPr>
      <w:r>
        <w:t>Mejora continua de la plataforma web</w:t>
      </w:r>
    </w:p>
    <w:p w:rsidR="00825F41" w:rsidRDefault="00825F41" w:rsidP="00825F41">
      <w:pPr>
        <w:pStyle w:val="Prrafodelista"/>
        <w:numPr>
          <w:ilvl w:val="1"/>
          <w:numId w:val="63"/>
        </w:numPr>
        <w:spacing w:before="0" w:after="160" w:line="259" w:lineRule="auto"/>
        <w:jc w:val="left"/>
      </w:pPr>
      <w:r>
        <w:t>Promociones tentativas</w:t>
      </w:r>
    </w:p>
    <w:p w:rsidR="00C274F6" w:rsidRPr="00E273CE" w:rsidRDefault="00825F41" w:rsidP="00C274F6">
      <w:pPr>
        <w:pStyle w:val="Prrafodelista"/>
        <w:numPr>
          <w:ilvl w:val="1"/>
          <w:numId w:val="63"/>
        </w:numPr>
        <w:spacing w:before="0" w:after="160" w:line="259" w:lineRule="auto"/>
        <w:jc w:val="left"/>
      </w:pPr>
      <w:r>
        <w:t>Alianzas con Restaurantes destacados</w:t>
      </w:r>
    </w:p>
    <w:p w:rsidR="00C274F6" w:rsidRDefault="00825F41" w:rsidP="00825F41">
      <w:pPr>
        <w:spacing w:after="200" w:line="264" w:lineRule="auto"/>
        <w:jc w:val="left"/>
      </w:pPr>
      <w:r>
        <w:br w:type="page"/>
      </w:r>
    </w:p>
    <w:p w:rsidR="00407294" w:rsidRPr="00A26393" w:rsidRDefault="00407294" w:rsidP="00AC51C0">
      <w:pPr>
        <w:pStyle w:val="Ttulo3"/>
      </w:pPr>
      <w:bookmarkStart w:id="61" w:name="_Toc437595475"/>
      <w:r>
        <w:lastRenderedPageBreak/>
        <w:t>2.2.3 Definición de Factores Críticos de Éxito (FCE)</w:t>
      </w:r>
      <w:bookmarkEnd w:id="61"/>
    </w:p>
    <w:p w:rsidR="00407294" w:rsidRDefault="00407294" w:rsidP="00407294">
      <w:r>
        <w:t>En el siguiente ítem se va a abordar de manera sistémica la obtención de los factores críticos de éxito, ésta consta de 7 etapas en las cuales a través del pulido de objetivos de la empresa se llega a la obtención de los mismos.</w:t>
      </w:r>
    </w:p>
    <w:p w:rsidR="00407294" w:rsidRDefault="00407294" w:rsidP="00407294">
      <w:r>
        <w:t>Antes de comenzar con las etapas, es pertinente dar una definición del concepto a tratar. Los factores críticos de éxito son el conjunto mínimo de áreas, factores o puntos, determinantes en las cuales si 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17538A">
      <w:pPr>
        <w:pStyle w:val="Prrafodelista"/>
        <w:numPr>
          <w:ilvl w:val="0"/>
          <w:numId w:val="30"/>
        </w:numPr>
        <w:spacing w:before="0" w:after="160" w:line="259" w:lineRule="auto"/>
        <w:jc w:val="left"/>
      </w:pPr>
      <w:r>
        <w:t>Redefinir la experiencia del delivery.</w:t>
      </w:r>
    </w:p>
    <w:p w:rsidR="00407294" w:rsidRDefault="00407294" w:rsidP="0017538A">
      <w:pPr>
        <w:pStyle w:val="Prrafodelista"/>
        <w:numPr>
          <w:ilvl w:val="0"/>
          <w:numId w:val="30"/>
        </w:numPr>
        <w:spacing w:before="0" w:after="160" w:line="259" w:lineRule="auto"/>
        <w:jc w:val="left"/>
      </w:pPr>
      <w:r>
        <w:t>Obtener una cantidad mayor a 15 Clientes (Restaurantes)</w:t>
      </w:r>
    </w:p>
    <w:p w:rsidR="00407294" w:rsidRDefault="00407294" w:rsidP="0017538A">
      <w:pPr>
        <w:pStyle w:val="Prrafodelista"/>
        <w:numPr>
          <w:ilvl w:val="0"/>
          <w:numId w:val="30"/>
        </w:numPr>
        <w:spacing w:before="0" w:after="160" w:line="259" w:lineRule="auto"/>
        <w:jc w:val="left"/>
      </w:pPr>
      <w:r>
        <w:t>Obtener una pool de usuarios mayor a 100</w:t>
      </w:r>
    </w:p>
    <w:p w:rsidR="00AC51C0" w:rsidRDefault="00407294" w:rsidP="00932546">
      <w:pPr>
        <w:pStyle w:val="Prrafodelista"/>
        <w:numPr>
          <w:ilvl w:val="0"/>
          <w:numId w:val="30"/>
        </w:numPr>
        <w:spacing w:before="0" w:after="160" w:line="259" w:lineRule="auto"/>
        <w:jc w:val="left"/>
      </w:pPr>
      <w:r>
        <w:t>Entregar pedidos</w:t>
      </w:r>
      <w:r w:rsidR="00AC51C0">
        <w:t xml:space="preserve"> en un tiempo menor a 30 minuto</w:t>
      </w:r>
    </w:p>
    <w:p w:rsidR="00AC51C0" w:rsidRDefault="00AC51C0" w:rsidP="00AC51C0">
      <w:pPr>
        <w:pStyle w:val="Prrafodelista"/>
        <w:spacing w:before="0" w:after="160" w:line="259" w:lineRule="auto"/>
        <w:jc w:val="left"/>
      </w:pPr>
    </w:p>
    <w:p w:rsidR="00407294" w:rsidRDefault="00407294" w:rsidP="00AC51C0">
      <w:pPr>
        <w:pStyle w:val="Ttulo4"/>
      </w:pPr>
      <w:r>
        <w:rPr>
          <w:u w:val="single"/>
        </w:rPr>
        <w:t>Segunda Etapa:</w:t>
      </w:r>
      <w:r>
        <w:t xml:space="preserve"> Identificar factores de éxito</w:t>
      </w:r>
    </w:p>
    <w:p w:rsidR="00AC51C0" w:rsidRPr="00AC51C0" w:rsidRDefault="00AC51C0" w:rsidP="00AC51C0"/>
    <w:tbl>
      <w:tblPr>
        <w:tblStyle w:val="Tablaconcuadrcula"/>
        <w:tblW w:w="9776" w:type="dxa"/>
        <w:jc w:val="center"/>
        <w:tblLook w:val="04A0" w:firstRow="1" w:lastRow="0" w:firstColumn="1" w:lastColumn="0" w:noHBand="0" w:noVBand="1"/>
      </w:tblPr>
      <w:tblGrid>
        <w:gridCol w:w="3964"/>
        <w:gridCol w:w="5812"/>
      </w:tblGrid>
      <w:tr w:rsidR="00407294" w:rsidTr="00382549">
        <w:trPr>
          <w:jc w:val="center"/>
        </w:trPr>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382549">
        <w:trPr>
          <w:jc w:val="center"/>
        </w:trPr>
        <w:tc>
          <w:tcPr>
            <w:tcW w:w="3964" w:type="dxa"/>
          </w:tcPr>
          <w:p w:rsidR="00407294" w:rsidRDefault="00407294" w:rsidP="0017538A">
            <w:pPr>
              <w:pStyle w:val="Prrafodelista"/>
              <w:numPr>
                <w:ilvl w:val="0"/>
                <w:numId w:val="31"/>
              </w:numPr>
              <w:spacing w:before="0" w:after="0" w:line="240" w:lineRule="auto"/>
              <w:jc w:val="left"/>
            </w:pPr>
            <w:r>
              <w:t>Redefinir la experiencia del delivery</w:t>
            </w:r>
          </w:p>
          <w:p w:rsidR="00407294" w:rsidRDefault="00407294" w:rsidP="0017538A">
            <w:pPr>
              <w:pStyle w:val="Prrafodelista"/>
              <w:numPr>
                <w:ilvl w:val="0"/>
                <w:numId w:val="31"/>
              </w:numPr>
              <w:spacing w:before="0" w:after="0" w:line="240" w:lineRule="auto"/>
              <w:jc w:val="left"/>
            </w:pPr>
            <w:r>
              <w:t>Obtener una cantidad mayor a 15 Restaurantes</w:t>
            </w:r>
          </w:p>
          <w:p w:rsidR="00407294" w:rsidRDefault="00407294" w:rsidP="0017538A">
            <w:pPr>
              <w:pStyle w:val="Prrafodelista"/>
              <w:numPr>
                <w:ilvl w:val="0"/>
                <w:numId w:val="31"/>
              </w:numPr>
              <w:spacing w:before="0" w:after="0" w:line="240" w:lineRule="auto"/>
              <w:jc w:val="left"/>
            </w:pPr>
            <w:r>
              <w:t>Obtener un pool de usuarios mayor a 100</w:t>
            </w:r>
          </w:p>
          <w:p w:rsidR="00407294" w:rsidRDefault="00407294" w:rsidP="0017538A">
            <w:pPr>
              <w:pStyle w:val="Prrafodelista"/>
              <w:numPr>
                <w:ilvl w:val="0"/>
                <w:numId w:val="31"/>
              </w:numPr>
              <w:spacing w:before="0" w:after="0" w:line="240" w:lineRule="auto"/>
              <w:jc w:val="left"/>
            </w:pPr>
            <w:r>
              <w:t>Entregar pedidos en un tiempo menor a 30 minutos.</w:t>
            </w:r>
          </w:p>
          <w:p w:rsidR="00407294" w:rsidRPr="00636431" w:rsidRDefault="00407294" w:rsidP="0017538A">
            <w:pPr>
              <w:pStyle w:val="Prrafodelista"/>
              <w:numPr>
                <w:ilvl w:val="0"/>
                <w:numId w:val="31"/>
              </w:numPr>
              <w:spacing w:before="0" w:after="0" w:line="240" w:lineRule="auto"/>
              <w:jc w:val="left"/>
            </w:pPr>
            <w:r>
              <w:t>Establecerse en la ciudad de san Nicolás en un período máximo de 15 meses</w:t>
            </w:r>
          </w:p>
        </w:tc>
        <w:tc>
          <w:tcPr>
            <w:tcW w:w="5812" w:type="dxa"/>
          </w:tcPr>
          <w:p w:rsidR="00407294" w:rsidRDefault="00407294" w:rsidP="0017538A">
            <w:pPr>
              <w:pStyle w:val="Prrafodelista"/>
              <w:numPr>
                <w:ilvl w:val="0"/>
                <w:numId w:val="31"/>
              </w:numPr>
              <w:spacing w:before="0" w:after="0" w:line="240" w:lineRule="auto"/>
              <w:jc w:val="left"/>
            </w:pPr>
            <w:r>
              <w:t>Brindar un sitio web intuitivo, confiable y elegante</w:t>
            </w:r>
          </w:p>
          <w:p w:rsidR="00407294" w:rsidRDefault="00407294" w:rsidP="0017538A">
            <w:pPr>
              <w:pStyle w:val="Prrafodelista"/>
              <w:numPr>
                <w:ilvl w:val="0"/>
                <w:numId w:val="31"/>
              </w:numPr>
              <w:spacing w:before="0" w:after="0" w:line="240" w:lineRule="auto"/>
              <w:jc w:val="left"/>
            </w:pPr>
            <w:r>
              <w:t xml:space="preserve">Mantener comunicación con el Usuario, de manera de afianzar la relación </w:t>
            </w:r>
          </w:p>
          <w:p w:rsidR="00407294" w:rsidRDefault="00407294" w:rsidP="0017538A">
            <w:pPr>
              <w:pStyle w:val="Prrafodelista"/>
              <w:numPr>
                <w:ilvl w:val="0"/>
                <w:numId w:val="31"/>
              </w:numPr>
              <w:spacing w:before="0" w:after="0" w:line="240" w:lineRule="auto"/>
              <w:jc w:val="left"/>
            </w:pPr>
            <w:r>
              <w:t>Manejo de envío de pedidos a los Restaurantes</w:t>
            </w:r>
          </w:p>
          <w:p w:rsidR="00407294" w:rsidRDefault="00407294" w:rsidP="0017538A">
            <w:pPr>
              <w:pStyle w:val="Prrafodelista"/>
              <w:numPr>
                <w:ilvl w:val="0"/>
                <w:numId w:val="31"/>
              </w:numPr>
              <w:spacing w:before="0" w:after="0" w:line="240" w:lineRule="auto"/>
              <w:jc w:val="left"/>
            </w:pPr>
            <w:r>
              <w:t>Brindar información y estadísticas útiles a los Restaurantes respectos a sus ventas</w:t>
            </w:r>
          </w:p>
          <w:p w:rsidR="00407294" w:rsidRDefault="00407294" w:rsidP="0017538A">
            <w:pPr>
              <w:pStyle w:val="Prrafodelista"/>
              <w:numPr>
                <w:ilvl w:val="0"/>
                <w:numId w:val="31"/>
              </w:numPr>
              <w:spacing w:before="0" w:after="0" w:line="240" w:lineRule="auto"/>
              <w:jc w:val="left"/>
            </w:pPr>
            <w:r>
              <w:t>Opción de cadete exclusivo para el local</w:t>
            </w:r>
          </w:p>
          <w:p w:rsidR="00407294" w:rsidRPr="00CB4FBB" w:rsidRDefault="00407294" w:rsidP="0017538A">
            <w:pPr>
              <w:pStyle w:val="Prrafodelista"/>
              <w:numPr>
                <w:ilvl w:val="0"/>
                <w:numId w:val="31"/>
              </w:numPr>
              <w:spacing w:before="0" w:after="0" w:line="240" w:lineRule="auto"/>
              <w:jc w:val="left"/>
            </w:pPr>
            <w:r>
              <w:t>Montar sede administrativa y operativa</w:t>
            </w:r>
          </w:p>
          <w:p w:rsidR="00407294" w:rsidRDefault="00407294" w:rsidP="0017538A">
            <w:pPr>
              <w:pStyle w:val="Prrafodelista"/>
              <w:numPr>
                <w:ilvl w:val="0"/>
                <w:numId w:val="31"/>
              </w:numPr>
              <w:spacing w:before="0" w:after="0" w:line="240" w:lineRule="auto"/>
              <w:jc w:val="left"/>
            </w:pPr>
            <w:r>
              <w:t>Lanzar Campaña publicitaria y promociones tanto para los Clientes, como para los Usuarios</w:t>
            </w:r>
          </w:p>
          <w:p w:rsidR="00407294" w:rsidRDefault="00407294" w:rsidP="0017538A">
            <w:pPr>
              <w:pStyle w:val="Prrafodelista"/>
              <w:numPr>
                <w:ilvl w:val="0"/>
                <w:numId w:val="31"/>
              </w:numPr>
              <w:spacing w:before="0" w:after="0" w:line="240" w:lineRule="auto"/>
              <w:jc w:val="left"/>
            </w:pPr>
            <w:r>
              <w:t xml:space="preserve">Plotear vehículos de envío </w:t>
            </w:r>
          </w:p>
          <w:p w:rsidR="00407294" w:rsidRDefault="00407294" w:rsidP="0017538A">
            <w:pPr>
              <w:pStyle w:val="Prrafodelista"/>
              <w:numPr>
                <w:ilvl w:val="0"/>
                <w:numId w:val="31"/>
              </w:numPr>
              <w:spacing w:before="0" w:after="0" w:line="240" w:lineRule="auto"/>
              <w:jc w:val="left"/>
            </w:pPr>
            <w:r>
              <w:t>Brindar trackeo de pedido a los usuarios</w:t>
            </w:r>
          </w:p>
          <w:p w:rsidR="00407294" w:rsidRDefault="00407294" w:rsidP="0017538A">
            <w:pPr>
              <w:pStyle w:val="Prrafodelista"/>
              <w:numPr>
                <w:ilvl w:val="0"/>
                <w:numId w:val="31"/>
              </w:numPr>
              <w:spacing w:before="0" w:after="0" w:line="240" w:lineRule="auto"/>
              <w:jc w:val="left"/>
            </w:pPr>
            <w:r>
              <w:t>Optimización  en los procesos de entrega</w:t>
            </w:r>
          </w:p>
          <w:p w:rsidR="00407294" w:rsidRPr="00636431" w:rsidRDefault="00407294" w:rsidP="0001745A"/>
        </w:tc>
      </w:tr>
    </w:tbl>
    <w:p w:rsidR="00AC51C0" w:rsidRDefault="00AC51C0">
      <w:pPr>
        <w:spacing w:after="200" w:line="264" w:lineRule="auto"/>
        <w:jc w:val="left"/>
        <w:rPr>
          <w:rFonts w:eastAsiaTheme="majorEastAsia" w:cstheme="majorBidi"/>
          <w:b/>
          <w:caps/>
          <w:color w:val="C00000"/>
          <w:spacing w:val="15"/>
          <w:u w:val="single"/>
        </w:rPr>
      </w:pPr>
      <w:r>
        <w:rPr>
          <w:u w:val="single"/>
        </w:rPr>
        <w:lastRenderedPageBreak/>
        <w:br w:type="page"/>
      </w:r>
    </w:p>
    <w:p w:rsidR="00407294" w:rsidRDefault="00995EAB" w:rsidP="00AC51C0">
      <w:pPr>
        <w:pStyle w:val="Ttulo4"/>
      </w:pPr>
      <w:r>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17538A">
      <w:pPr>
        <w:pStyle w:val="Prrafodelista"/>
        <w:numPr>
          <w:ilvl w:val="0"/>
          <w:numId w:val="32"/>
        </w:numPr>
        <w:spacing w:before="0" w:after="160" w:line="259" w:lineRule="auto"/>
        <w:jc w:val="left"/>
        <w:rPr>
          <w:b/>
        </w:rPr>
      </w:pPr>
      <w:r>
        <w:rPr>
          <w:b/>
        </w:rPr>
        <w:t>¿Es el factor de éxito es esencial para cumplir el objetivo?</w:t>
      </w:r>
    </w:p>
    <w:p w:rsidR="00407294" w:rsidRDefault="00407294" w:rsidP="0017538A">
      <w:pPr>
        <w:pStyle w:val="Prrafodelista"/>
        <w:numPr>
          <w:ilvl w:val="0"/>
          <w:numId w:val="32"/>
        </w:numPr>
        <w:spacing w:before="0" w:after="160" w:line="259" w:lineRule="auto"/>
        <w:jc w:val="left"/>
        <w:rPr>
          <w:b/>
        </w:rPr>
      </w:pPr>
      <w:r>
        <w:rPr>
          <w:b/>
        </w:rPr>
        <w:t>¿Requiere especial cuidado en su realización?</w:t>
      </w:r>
    </w:p>
    <w:p w:rsidR="00407294" w:rsidRDefault="00407294" w:rsidP="0017538A">
      <w:pPr>
        <w:pStyle w:val="Prrafodelista"/>
        <w:numPr>
          <w:ilvl w:val="0"/>
          <w:numId w:val="32"/>
        </w:numPr>
        <w:spacing w:before="0" w:after="160" w:line="259" w:lineRule="auto"/>
        <w:jc w:val="left"/>
        <w:rPr>
          <w:b/>
        </w:rPr>
      </w:pPr>
      <w:r>
        <w:rPr>
          <w:b/>
        </w:rPr>
        <w:t>Si no ocurre el factor de éxito, ¿Podría alterarse el correcto cumplimiento del objetivo?</w:t>
      </w:r>
    </w:p>
    <w:tbl>
      <w:tblPr>
        <w:tblStyle w:val="Tablaconcuadrcula"/>
        <w:tblW w:w="0" w:type="auto"/>
        <w:jc w:val="center"/>
        <w:tblLook w:val="04A0" w:firstRow="1" w:lastRow="0" w:firstColumn="1" w:lastColumn="0" w:noHBand="0" w:noVBand="1"/>
      </w:tblPr>
      <w:tblGrid>
        <w:gridCol w:w="6668"/>
        <w:gridCol w:w="669"/>
        <w:gridCol w:w="669"/>
        <w:gridCol w:w="669"/>
      </w:tblGrid>
      <w:tr w:rsidR="00407294" w:rsidRPr="00636431" w:rsidTr="00407294">
        <w:trPr>
          <w:jc w:val="center"/>
        </w:trPr>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669" w:type="dxa"/>
          </w:tcPr>
          <w:p w:rsidR="00407294" w:rsidRDefault="00407294" w:rsidP="0001745A">
            <w:pPr>
              <w:jc w:val="center"/>
              <w:rPr>
                <w:b/>
              </w:rPr>
            </w:pPr>
            <w:r>
              <w:rPr>
                <w:b/>
              </w:rPr>
              <w:t>3</w:t>
            </w:r>
          </w:p>
        </w:tc>
      </w:tr>
      <w:tr w:rsidR="00407294" w:rsidRPr="00636431" w:rsidTr="00407294">
        <w:trPr>
          <w:trHeight w:val="723"/>
          <w:jc w:val="center"/>
        </w:trPr>
        <w:tc>
          <w:tcPr>
            <w:tcW w:w="6668" w:type="dxa"/>
            <w:shd w:val="clear" w:color="auto" w:fill="F2F2F2" w:themeFill="background2"/>
          </w:tcPr>
          <w:p w:rsidR="00407294" w:rsidRPr="00636431" w:rsidRDefault="00407294" w:rsidP="0001745A">
            <w:pPr>
              <w:ind w:left="360"/>
            </w:pPr>
            <w:r>
              <w:t>Brindar un sitio web intuitivo, confiable y elegante</w:t>
            </w:r>
          </w:p>
        </w:tc>
        <w:tc>
          <w:tcPr>
            <w:tcW w:w="669" w:type="dxa"/>
            <w:shd w:val="clear" w:color="auto" w:fill="F2F2F2" w:themeFill="background2"/>
          </w:tcPr>
          <w:p w:rsidR="00407294" w:rsidRPr="00103E14"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r>
      <w:tr w:rsidR="00407294" w:rsidRPr="00636431" w:rsidTr="00407294">
        <w:trPr>
          <w:trHeight w:val="1020"/>
          <w:jc w:val="center"/>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669" w:type="dxa"/>
          </w:tcPr>
          <w:p w:rsidR="00407294" w:rsidRPr="00631AAD" w:rsidRDefault="00407294" w:rsidP="0001745A">
            <w:pPr>
              <w:jc w:val="center"/>
              <w:rPr>
                <w:b/>
              </w:rPr>
            </w:pPr>
            <w:r>
              <w:rPr>
                <w:b/>
              </w:rPr>
              <w:t>NO</w:t>
            </w:r>
          </w:p>
        </w:tc>
      </w:tr>
      <w:tr w:rsidR="00407294" w:rsidRPr="00636431" w:rsidTr="00407294">
        <w:trPr>
          <w:trHeight w:val="705"/>
          <w:jc w:val="center"/>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669" w:type="dxa"/>
          </w:tcPr>
          <w:p w:rsidR="00407294" w:rsidRPr="00103E14" w:rsidRDefault="00407294" w:rsidP="0001745A">
            <w:pPr>
              <w:jc w:val="center"/>
              <w:rPr>
                <w:b/>
              </w:rPr>
            </w:pPr>
            <w:r>
              <w:rPr>
                <w:b/>
              </w:rPr>
              <w:t>NO</w:t>
            </w:r>
          </w:p>
        </w:tc>
      </w:tr>
      <w:tr w:rsidR="00407294" w:rsidRPr="00636431" w:rsidTr="00407294">
        <w:trPr>
          <w:trHeight w:val="960"/>
          <w:jc w:val="center"/>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435"/>
          <w:jc w:val="center"/>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669" w:type="dxa"/>
          </w:tcPr>
          <w:p w:rsidR="00407294" w:rsidRPr="00B170DB" w:rsidRDefault="00407294" w:rsidP="0001745A">
            <w:pPr>
              <w:jc w:val="center"/>
              <w:rPr>
                <w:b/>
              </w:rPr>
            </w:pPr>
            <w:r>
              <w:rPr>
                <w:b/>
              </w:rPr>
              <w:t>NO</w:t>
            </w:r>
          </w:p>
        </w:tc>
      </w:tr>
      <w:tr w:rsidR="00407294" w:rsidRPr="00636431" w:rsidTr="00407294">
        <w:trPr>
          <w:trHeight w:val="660"/>
          <w:jc w:val="center"/>
        </w:trPr>
        <w:tc>
          <w:tcPr>
            <w:tcW w:w="6668" w:type="dxa"/>
            <w:shd w:val="clear" w:color="auto" w:fill="F2F2F2" w:themeFill="background2"/>
          </w:tcPr>
          <w:p w:rsidR="00407294" w:rsidRDefault="00407294" w:rsidP="0001745A">
            <w:pPr>
              <w:ind w:left="360"/>
            </w:pPr>
            <w:r>
              <w:t>Montar sede administrativa y operativa</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r>
      <w:tr w:rsidR="00407294" w:rsidRPr="00636431" w:rsidTr="00407294">
        <w:trPr>
          <w:trHeight w:val="1245"/>
          <w:jc w:val="center"/>
        </w:trPr>
        <w:tc>
          <w:tcPr>
            <w:tcW w:w="6668" w:type="dxa"/>
            <w:shd w:val="clear" w:color="auto" w:fill="F2F2F2" w:themeFill="background2"/>
          </w:tcPr>
          <w:p w:rsidR="00407294" w:rsidRDefault="00407294" w:rsidP="0001745A">
            <w:pPr>
              <w:ind w:left="360"/>
            </w:pPr>
            <w:r>
              <w:t>Lanzar Campaña publicitaria y promociones tanto para los Clientes, como para los Usuarios</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r>
      <w:tr w:rsidR="00407294" w:rsidRPr="00636431" w:rsidTr="00407294">
        <w:trPr>
          <w:trHeight w:val="510"/>
          <w:jc w:val="center"/>
        </w:trPr>
        <w:tc>
          <w:tcPr>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669" w:type="dxa"/>
          </w:tcPr>
          <w:p w:rsidR="00407294" w:rsidRPr="0019082D" w:rsidRDefault="00407294" w:rsidP="0001745A">
            <w:pPr>
              <w:jc w:val="center"/>
              <w:rPr>
                <w:b/>
              </w:rPr>
            </w:pPr>
            <w:r>
              <w:rPr>
                <w:b/>
              </w:rPr>
              <w:t>NO</w:t>
            </w:r>
          </w:p>
        </w:tc>
      </w:tr>
      <w:tr w:rsidR="00407294" w:rsidRPr="00636431" w:rsidTr="00407294">
        <w:trPr>
          <w:trHeight w:val="653"/>
          <w:jc w:val="center"/>
        </w:trPr>
        <w:tc>
          <w:tcPr>
            <w:tcW w:w="6668" w:type="dxa"/>
          </w:tcPr>
          <w:p w:rsidR="00407294" w:rsidRDefault="00407294" w:rsidP="0001745A">
            <w:pPr>
              <w:ind w:left="360"/>
            </w:pPr>
            <w:r>
              <w:t>Brindar trackeo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653"/>
          <w:jc w:val="center"/>
        </w:trPr>
        <w:tc>
          <w:tcPr>
            <w:tcW w:w="6668" w:type="dxa"/>
            <w:shd w:val="clear" w:color="auto" w:fill="F2F2F2" w:themeFill="background2"/>
          </w:tcPr>
          <w:p w:rsidR="00407294" w:rsidRDefault="00407294" w:rsidP="0001745A">
            <w:pPr>
              <w:ind w:left="360"/>
            </w:pPr>
            <w:r>
              <w:t>Optimización  en los procesos de entrega</w:t>
            </w:r>
          </w:p>
          <w:p w:rsidR="00407294" w:rsidRDefault="00407294" w:rsidP="0001745A">
            <w:pPr>
              <w:ind w:left="360"/>
            </w:pP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concuadrcula"/>
        <w:tblW w:w="9850" w:type="dxa"/>
        <w:jc w:val="center"/>
        <w:tblLook w:val="04A0" w:firstRow="1" w:lastRow="0" w:firstColumn="1" w:lastColumn="0" w:noHBand="0" w:noVBand="1"/>
      </w:tblPr>
      <w:tblGrid>
        <w:gridCol w:w="3114"/>
        <w:gridCol w:w="3793"/>
        <w:gridCol w:w="2943"/>
      </w:tblGrid>
      <w:tr w:rsidR="00407294" w:rsidTr="00407294">
        <w:trPr>
          <w:jc w:val="center"/>
        </w:trPr>
        <w:tc>
          <w:tcPr>
            <w:tcW w:w="3114" w:type="dxa"/>
          </w:tcPr>
          <w:p w:rsidR="00407294" w:rsidRPr="00E07FD0" w:rsidRDefault="00407294" w:rsidP="0001745A">
            <w:pPr>
              <w:rPr>
                <w:b/>
              </w:rPr>
            </w:pPr>
            <w:r>
              <w:rPr>
                <w:b/>
              </w:rPr>
              <w:t>Objetivos</w:t>
            </w:r>
          </w:p>
        </w:tc>
        <w:tc>
          <w:tcPr>
            <w:tcW w:w="3793" w:type="dxa"/>
          </w:tcPr>
          <w:p w:rsidR="00407294" w:rsidRPr="00E07FD0" w:rsidRDefault="00407294" w:rsidP="0001745A">
            <w:pPr>
              <w:ind w:left="1416" w:hanging="1416"/>
              <w:rPr>
                <w:b/>
              </w:rPr>
            </w:pPr>
            <w:r>
              <w:rPr>
                <w:b/>
              </w:rPr>
              <w:t>Factores de Éxito</w:t>
            </w:r>
          </w:p>
        </w:tc>
        <w:tc>
          <w:tcPr>
            <w:tcW w:w="2943" w:type="dxa"/>
          </w:tcPr>
          <w:p w:rsidR="00407294" w:rsidRPr="00E07FD0" w:rsidRDefault="00407294" w:rsidP="0001745A">
            <w:pPr>
              <w:rPr>
                <w:b/>
              </w:rPr>
            </w:pPr>
            <w:r>
              <w:rPr>
                <w:b/>
              </w:rPr>
              <w:t>Componente de FE</w:t>
            </w:r>
          </w:p>
        </w:tc>
      </w:tr>
      <w:tr w:rsidR="00407294" w:rsidTr="00407294">
        <w:trPr>
          <w:jc w:val="center"/>
        </w:trPr>
        <w:tc>
          <w:tcPr>
            <w:tcW w:w="3114" w:type="dxa"/>
          </w:tcPr>
          <w:p w:rsidR="00407294" w:rsidRDefault="00407294" w:rsidP="0001745A">
            <w:pPr>
              <w:rPr>
                <w:b/>
              </w:rPr>
            </w:pPr>
            <w:r>
              <w:t>Redefinir la experiencia del delivery</w:t>
            </w:r>
          </w:p>
        </w:tc>
        <w:tc>
          <w:tcPr>
            <w:tcW w:w="3793" w:type="dxa"/>
          </w:tcPr>
          <w:p w:rsidR="00407294" w:rsidRPr="00F57994" w:rsidRDefault="00407294" w:rsidP="0001745A">
            <w:r w:rsidRPr="00F57994">
              <w:t>Brindar un sitio web intuitivo, confiable y elegante</w:t>
            </w:r>
          </w:p>
        </w:tc>
        <w:tc>
          <w:tcPr>
            <w:tcW w:w="2943" w:type="dxa"/>
          </w:tcPr>
          <w:p w:rsidR="00407294" w:rsidRDefault="00407294" w:rsidP="0017538A">
            <w:pPr>
              <w:pStyle w:val="Prrafodelista"/>
              <w:numPr>
                <w:ilvl w:val="0"/>
                <w:numId w:val="33"/>
              </w:numPr>
              <w:spacing w:before="0" w:after="0" w:line="240" w:lineRule="auto"/>
              <w:jc w:val="left"/>
            </w:pPr>
            <w:r>
              <w:t>Capacitación constante de los desarrolladores</w:t>
            </w:r>
          </w:p>
          <w:p w:rsidR="00407294" w:rsidRDefault="00407294" w:rsidP="0017538A">
            <w:pPr>
              <w:pStyle w:val="Prrafodelista"/>
              <w:numPr>
                <w:ilvl w:val="0"/>
                <w:numId w:val="33"/>
              </w:numPr>
              <w:spacing w:before="0" w:after="0" w:line="240" w:lineRule="auto"/>
              <w:jc w:val="left"/>
            </w:pPr>
            <w:r>
              <w:t xml:space="preserve">Énfasis en el diseño </w:t>
            </w:r>
          </w:p>
          <w:p w:rsidR="00407294" w:rsidRDefault="00407294" w:rsidP="0017538A">
            <w:pPr>
              <w:pStyle w:val="Prrafodelista"/>
              <w:numPr>
                <w:ilvl w:val="0"/>
                <w:numId w:val="33"/>
              </w:numPr>
              <w:spacing w:before="0" w:after="0" w:line="240" w:lineRule="auto"/>
              <w:jc w:val="left"/>
            </w:pPr>
            <w:r>
              <w:t>Utilización de Servicio de hosting de alta performance</w:t>
            </w:r>
          </w:p>
          <w:p w:rsidR="00407294" w:rsidRPr="00F57994" w:rsidRDefault="00407294" w:rsidP="0017538A">
            <w:pPr>
              <w:pStyle w:val="Prrafodelista"/>
              <w:numPr>
                <w:ilvl w:val="0"/>
                <w:numId w:val="33"/>
              </w:numPr>
              <w:spacing w:before="0" w:after="0" w:line="240" w:lineRule="auto"/>
              <w:jc w:val="left"/>
            </w:pPr>
            <w:r>
              <w:t>Utilización de las ultimas tecnologías y frameworks</w:t>
            </w:r>
          </w:p>
        </w:tc>
      </w:tr>
      <w:tr w:rsidR="00407294" w:rsidTr="00407294">
        <w:trPr>
          <w:jc w:val="center"/>
        </w:trPr>
        <w:tc>
          <w:tcPr>
            <w:tcW w:w="3114" w:type="dxa"/>
          </w:tcPr>
          <w:p w:rsidR="00407294" w:rsidRDefault="00407294" w:rsidP="0001745A">
            <w:r>
              <w:t>Obtener una cantidad mayor a 15 Restaurantes y un pool de usuarios mayor a 100</w:t>
            </w:r>
          </w:p>
          <w:p w:rsidR="00407294" w:rsidRDefault="00407294" w:rsidP="0001745A"/>
        </w:tc>
        <w:tc>
          <w:tcPr>
            <w:tcW w:w="3793" w:type="dxa"/>
          </w:tcPr>
          <w:p w:rsidR="00407294" w:rsidRDefault="00407294" w:rsidP="0001745A">
            <w:r>
              <w:t>Montar sede administrativa y operativa.</w:t>
            </w:r>
          </w:p>
          <w:p w:rsidR="00407294" w:rsidRDefault="00407294" w:rsidP="0001745A">
            <w:r>
              <w:t>Lanzar Campaña publicitaria y promociones tanto para los Clientes, como para los Usuarios</w:t>
            </w:r>
          </w:p>
          <w:p w:rsidR="00407294" w:rsidRPr="00F57994" w:rsidRDefault="00407294" w:rsidP="0001745A"/>
        </w:tc>
        <w:tc>
          <w:tcPr>
            <w:tcW w:w="2943" w:type="dxa"/>
          </w:tcPr>
          <w:p w:rsidR="00407294" w:rsidRDefault="00407294" w:rsidP="0017538A">
            <w:pPr>
              <w:pStyle w:val="Prrafodelista"/>
              <w:numPr>
                <w:ilvl w:val="0"/>
                <w:numId w:val="34"/>
              </w:numPr>
              <w:spacing w:before="0" w:after="0" w:line="240" w:lineRule="auto"/>
              <w:jc w:val="left"/>
            </w:pPr>
            <w:r>
              <w:t>Ubicarse en lugar estratégico</w:t>
            </w:r>
          </w:p>
          <w:p w:rsidR="00407294" w:rsidRDefault="00407294" w:rsidP="0017538A">
            <w:pPr>
              <w:pStyle w:val="Prrafodelista"/>
              <w:numPr>
                <w:ilvl w:val="0"/>
                <w:numId w:val="34"/>
              </w:numPr>
              <w:spacing w:before="0" w:after="0" w:line="240" w:lineRule="auto"/>
              <w:jc w:val="left"/>
            </w:pPr>
            <w:r>
              <w:t>Publicidad creativa dirigida tanto a restaurantes como a usuarios</w:t>
            </w:r>
          </w:p>
          <w:p w:rsidR="00407294" w:rsidRDefault="00407294" w:rsidP="0017538A">
            <w:pPr>
              <w:pStyle w:val="Prrafodelista"/>
              <w:numPr>
                <w:ilvl w:val="0"/>
                <w:numId w:val="34"/>
              </w:numPr>
              <w:spacing w:before="0" w:after="0" w:line="240" w:lineRule="auto"/>
              <w:jc w:val="left"/>
            </w:pPr>
            <w:r>
              <w:t>Ploteo de motos y branding de la empresa</w:t>
            </w:r>
          </w:p>
          <w:p w:rsidR="00407294" w:rsidRDefault="00407294" w:rsidP="0017538A">
            <w:pPr>
              <w:pStyle w:val="Prrafodelista"/>
              <w:numPr>
                <w:ilvl w:val="0"/>
                <w:numId w:val="34"/>
              </w:numPr>
              <w:spacing w:before="0" w:after="0" w:line="240" w:lineRule="auto"/>
              <w:jc w:val="left"/>
            </w:pPr>
            <w:r>
              <w:t>Promociones dirigidas hacia los usuarios</w:t>
            </w:r>
          </w:p>
          <w:p w:rsidR="00407294" w:rsidRDefault="00407294" w:rsidP="0017538A">
            <w:pPr>
              <w:pStyle w:val="Prrafodelista"/>
              <w:numPr>
                <w:ilvl w:val="0"/>
                <w:numId w:val="34"/>
              </w:numPr>
              <w:spacing w:before="0" w:after="0" w:line="240" w:lineRule="auto"/>
              <w:jc w:val="left"/>
            </w:pPr>
            <w:r>
              <w:t xml:space="preserve">Publicidades en distintos medio </w:t>
            </w:r>
          </w:p>
        </w:tc>
      </w:tr>
      <w:tr w:rsidR="00407294" w:rsidTr="00407294">
        <w:trPr>
          <w:jc w:val="center"/>
        </w:trPr>
        <w:tc>
          <w:tcPr>
            <w:tcW w:w="3114" w:type="dxa"/>
          </w:tcPr>
          <w:p w:rsidR="00407294" w:rsidRDefault="00407294" w:rsidP="0001745A">
            <w:r>
              <w:t>Entregar pedidos en un tiempo menor a 30 minutos</w:t>
            </w:r>
          </w:p>
          <w:p w:rsidR="00407294" w:rsidRDefault="00407294" w:rsidP="0001745A"/>
        </w:tc>
        <w:tc>
          <w:tcPr>
            <w:tcW w:w="3793" w:type="dxa"/>
          </w:tcPr>
          <w:p w:rsidR="00407294" w:rsidRDefault="00407294" w:rsidP="0001745A">
            <w:r>
              <w:t>Optimización  en los procesos de entrega</w:t>
            </w:r>
          </w:p>
          <w:p w:rsidR="00407294" w:rsidRDefault="00407294" w:rsidP="0001745A"/>
        </w:tc>
        <w:tc>
          <w:tcPr>
            <w:tcW w:w="2943" w:type="dxa"/>
          </w:tcPr>
          <w:p w:rsidR="00407294" w:rsidRDefault="00407294" w:rsidP="0017538A">
            <w:pPr>
              <w:pStyle w:val="Prrafodelista"/>
              <w:numPr>
                <w:ilvl w:val="0"/>
                <w:numId w:val="34"/>
              </w:numPr>
              <w:spacing w:before="0" w:after="0" w:line="240" w:lineRule="auto"/>
              <w:jc w:val="left"/>
            </w:pPr>
            <w:r>
              <w:t>Agrupación de pedidos por zona</w:t>
            </w:r>
          </w:p>
          <w:p w:rsidR="00407294" w:rsidRDefault="00407294" w:rsidP="0017538A">
            <w:pPr>
              <w:pStyle w:val="Prrafodelista"/>
              <w:numPr>
                <w:ilvl w:val="0"/>
                <w:numId w:val="34"/>
              </w:numPr>
              <w:spacing w:before="0" w:after="0" w:line="240" w:lineRule="auto"/>
              <w:jc w:val="left"/>
            </w:pPr>
            <w:r>
              <w:t>Rastreo por GPS</w:t>
            </w:r>
          </w:p>
          <w:p w:rsidR="00407294" w:rsidRDefault="00407294" w:rsidP="0017538A">
            <w:pPr>
              <w:pStyle w:val="Prrafodelista"/>
              <w:numPr>
                <w:ilvl w:val="0"/>
                <w:numId w:val="34"/>
              </w:numPr>
              <w:spacing w:before="0" w:after="0" w:line="240" w:lineRule="auto"/>
              <w:jc w:val="left"/>
            </w:pPr>
            <w:r>
              <w:t>Utilización de motos y bicicletas para corta distancia</w:t>
            </w:r>
          </w:p>
          <w:p w:rsidR="00407294" w:rsidRDefault="00407294" w:rsidP="0017538A">
            <w:pPr>
              <w:pStyle w:val="Prrafodelista"/>
              <w:numPr>
                <w:ilvl w:val="0"/>
                <w:numId w:val="34"/>
              </w:numPr>
              <w:spacing w:before="0" w:after="0" w:line="240" w:lineRule="auto"/>
              <w:jc w:val="left"/>
            </w:pPr>
            <w:r>
              <w:t>Trackeo de pedidos</w:t>
            </w:r>
          </w:p>
        </w:tc>
      </w:tr>
    </w:tbl>
    <w:p w:rsidR="00407294" w:rsidRPr="00BB1F0E" w:rsidRDefault="00407294" w:rsidP="00407294"/>
    <w:p w:rsidR="008907D2" w:rsidRDefault="008907D2" w:rsidP="008907D2">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AC51C0">
      <w:pPr>
        <w:pStyle w:val="Ttulo4"/>
      </w:pPr>
      <w:r>
        <w:t>Competidores</w:t>
      </w:r>
    </w:p>
    <w:p w:rsidR="008907D2" w:rsidRDefault="008907D2" w:rsidP="008907D2">
      <w:pPr>
        <w:pStyle w:val="Ttulo4"/>
      </w:pPr>
      <w:r>
        <w:lastRenderedPageBreak/>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8907D2">
      <w:pPr>
        <w:pStyle w:val="Prrafodelista"/>
        <w:numPr>
          <w:ilvl w:val="0"/>
          <w:numId w:val="52"/>
        </w:numPr>
      </w:pPr>
      <w:r>
        <w:t>Mejora constante del diseño de la plataforma</w:t>
      </w:r>
    </w:p>
    <w:p w:rsidR="008907D2" w:rsidRDefault="008907D2" w:rsidP="008907D2">
      <w:pPr>
        <w:pStyle w:val="Prrafodelista"/>
        <w:numPr>
          <w:ilvl w:val="0"/>
          <w:numId w:val="52"/>
        </w:numPr>
      </w:pPr>
      <w:r>
        <w:t xml:space="preserve">Obtención de clientes que nutran al sitio de contenido </w:t>
      </w:r>
    </w:p>
    <w:p w:rsidR="008907D2" w:rsidRDefault="008907D2" w:rsidP="008907D2">
      <w:pPr>
        <w:pStyle w:val="Prrafodelista"/>
        <w:numPr>
          <w:ilvl w:val="0"/>
          <w:numId w:val="52"/>
        </w:numPr>
      </w:pPr>
      <w:r>
        <w:t>Acercamiento a los usuarios mediante lenguaje coloquial</w:t>
      </w:r>
    </w:p>
    <w:p w:rsidR="008907D2" w:rsidRDefault="008907D2" w:rsidP="008907D2">
      <w:pPr>
        <w:pStyle w:val="Prrafodelista"/>
        <w:numPr>
          <w:ilvl w:val="0"/>
          <w:numId w:val="52"/>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8907D2">
      <w:pPr>
        <w:pStyle w:val="Prrafodelista"/>
        <w:numPr>
          <w:ilvl w:val="0"/>
          <w:numId w:val="53"/>
        </w:numPr>
      </w:pPr>
      <w:r>
        <w:t>Mejorar la plataforma Móvil del e-commerce</w:t>
      </w:r>
    </w:p>
    <w:p w:rsidR="008907D2" w:rsidRDefault="008907D2" w:rsidP="008907D2">
      <w:pPr>
        <w:pStyle w:val="Prrafodelista"/>
        <w:numPr>
          <w:ilvl w:val="0"/>
          <w:numId w:val="53"/>
        </w:numPr>
      </w:pPr>
      <w:r>
        <w:t>Fortalecer las campañas publicitarias, incentivando al uso de la plataforma móvil</w:t>
      </w:r>
    </w:p>
    <w:p w:rsidR="008907D2" w:rsidRDefault="008907D2" w:rsidP="008907D2">
      <w:pPr>
        <w:pStyle w:val="Prrafodelista"/>
        <w:numPr>
          <w:ilvl w:val="0"/>
          <w:numId w:val="53"/>
        </w:numPr>
      </w:pPr>
      <w:r>
        <w:t>Expandir el e-bussines a  países en donde no se encuentre actualmente</w:t>
      </w:r>
    </w:p>
    <w:p w:rsidR="008907D2" w:rsidRDefault="008907D2" w:rsidP="008907D2">
      <w:pPr>
        <w:pStyle w:val="Prrafodelista"/>
        <w:numPr>
          <w:ilvl w:val="0"/>
          <w:numId w:val="53"/>
        </w:numPr>
      </w:pPr>
      <w:r>
        <w:t>Incrementar promociones que incentiven a los usuarios</w:t>
      </w:r>
    </w:p>
    <w:p w:rsidR="008907D2" w:rsidRDefault="008907D2" w:rsidP="008907D2">
      <w:pPr>
        <w:pStyle w:val="Prrafodelista"/>
        <w:numPr>
          <w:ilvl w:val="0"/>
          <w:numId w:val="53"/>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2" w:name="_Toc305114204"/>
      <w:bookmarkStart w:id="63" w:name="_Toc437595476"/>
      <w:r w:rsidRPr="00AC51C0">
        <w:rPr>
          <w:lang w:eastAsia="es-ES"/>
        </w:rPr>
        <w:lastRenderedPageBreak/>
        <w:t>2.2.4 Fortalezas y debilidades del negocio</w:t>
      </w:r>
      <w:bookmarkEnd w:id="62"/>
      <w:bookmarkEnd w:id="63"/>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Style w:val="Tablaconcuadrcula"/>
        <w:tblW w:w="10012" w:type="dxa"/>
        <w:tblLayout w:type="fixed"/>
        <w:tblLook w:val="04A0" w:firstRow="1" w:lastRow="0" w:firstColumn="1" w:lastColumn="0" w:noHBand="0" w:noVBand="1"/>
      </w:tblPr>
      <w:tblGrid>
        <w:gridCol w:w="5665"/>
        <w:gridCol w:w="851"/>
        <w:gridCol w:w="709"/>
        <w:gridCol w:w="708"/>
        <w:gridCol w:w="709"/>
        <w:gridCol w:w="709"/>
        <w:gridCol w:w="661"/>
      </w:tblGrid>
      <w:tr w:rsidR="00EB4E11" w:rsidTr="00EB4E11">
        <w:tc>
          <w:tcPr>
            <w:tcW w:w="5665" w:type="dxa"/>
            <w:vMerge w:val="restart"/>
            <w:shd w:val="clear" w:color="auto" w:fill="C5FCE4" w:themeFill="accent3" w:themeFillTint="33"/>
          </w:tcPr>
          <w:p w:rsidR="00EB4E11" w:rsidRDefault="00EB4E11" w:rsidP="00206AD8">
            <w:r>
              <w:t>FCE</w:t>
            </w:r>
          </w:p>
        </w:tc>
        <w:tc>
          <w:tcPr>
            <w:tcW w:w="1560" w:type="dxa"/>
            <w:gridSpan w:val="2"/>
            <w:shd w:val="clear" w:color="auto" w:fill="C5FCE4" w:themeFill="accent3" w:themeFillTint="33"/>
            <w:vAlign w:val="center"/>
          </w:tcPr>
          <w:p w:rsidR="00EB4E11" w:rsidRDefault="00EB4E11" w:rsidP="00EB4E11">
            <w:pPr>
              <w:jc w:val="center"/>
            </w:pPr>
            <w:r>
              <w:t>ChauCocina</w:t>
            </w:r>
          </w:p>
        </w:tc>
        <w:tc>
          <w:tcPr>
            <w:tcW w:w="1417" w:type="dxa"/>
            <w:gridSpan w:val="2"/>
            <w:shd w:val="clear" w:color="auto" w:fill="C5FCE4" w:themeFill="accent3" w:themeFillTint="33"/>
            <w:vAlign w:val="center"/>
          </w:tcPr>
          <w:p w:rsidR="00EB4E11" w:rsidRDefault="00EB4E11" w:rsidP="00EB4E11">
            <w:pPr>
              <w:jc w:val="center"/>
            </w:pPr>
            <w:r>
              <w:t>PedidosYa</w:t>
            </w:r>
          </w:p>
        </w:tc>
        <w:tc>
          <w:tcPr>
            <w:tcW w:w="1370" w:type="dxa"/>
            <w:gridSpan w:val="2"/>
            <w:shd w:val="clear" w:color="auto" w:fill="C5FCE4" w:themeFill="accent3" w:themeFillTint="33"/>
            <w:vAlign w:val="center"/>
          </w:tcPr>
          <w:p w:rsidR="00EB4E11" w:rsidRDefault="00EB4E11" w:rsidP="00EB4E11">
            <w:pPr>
              <w:jc w:val="center"/>
            </w:pPr>
            <w:r>
              <w:t>Pickupmeal</w:t>
            </w:r>
          </w:p>
        </w:tc>
      </w:tr>
      <w:tr w:rsidR="00EB4E11" w:rsidTr="00EB4E11">
        <w:trPr>
          <w:trHeight w:val="70"/>
        </w:trPr>
        <w:tc>
          <w:tcPr>
            <w:tcW w:w="5665" w:type="dxa"/>
            <w:vMerge/>
            <w:shd w:val="clear" w:color="auto" w:fill="C5FCE4" w:themeFill="accent3" w:themeFillTint="33"/>
          </w:tcPr>
          <w:p w:rsidR="00EB4E11" w:rsidRDefault="00EB4E11" w:rsidP="00206AD8"/>
        </w:tc>
        <w:tc>
          <w:tcPr>
            <w:tcW w:w="851" w:type="dxa"/>
            <w:shd w:val="clear" w:color="auto" w:fill="C5FCE4" w:themeFill="accent3" w:themeFillTint="33"/>
            <w:vAlign w:val="center"/>
          </w:tcPr>
          <w:p w:rsidR="00EB4E11" w:rsidRDefault="00EB4E11" w:rsidP="00EB4E11">
            <w:pPr>
              <w:jc w:val="center"/>
            </w:pPr>
            <w:r>
              <w:t>F</w:t>
            </w:r>
          </w:p>
        </w:tc>
        <w:tc>
          <w:tcPr>
            <w:tcW w:w="709" w:type="dxa"/>
            <w:shd w:val="clear" w:color="auto" w:fill="C5FCE4" w:themeFill="accent3" w:themeFillTint="33"/>
            <w:vAlign w:val="center"/>
          </w:tcPr>
          <w:p w:rsidR="00EB4E11" w:rsidRDefault="00EB4E11" w:rsidP="00EB4E11">
            <w:pPr>
              <w:jc w:val="center"/>
            </w:pPr>
            <w:r>
              <w:t>D</w:t>
            </w:r>
          </w:p>
        </w:tc>
        <w:tc>
          <w:tcPr>
            <w:tcW w:w="708" w:type="dxa"/>
            <w:shd w:val="clear" w:color="auto" w:fill="C5FCE4" w:themeFill="accent3" w:themeFillTint="33"/>
            <w:vAlign w:val="center"/>
          </w:tcPr>
          <w:p w:rsidR="00EB4E11" w:rsidRDefault="00EB4E11" w:rsidP="00EB4E11">
            <w:pPr>
              <w:jc w:val="center"/>
            </w:pPr>
            <w:r>
              <w:t>F</w:t>
            </w:r>
          </w:p>
        </w:tc>
        <w:tc>
          <w:tcPr>
            <w:tcW w:w="709" w:type="dxa"/>
            <w:shd w:val="clear" w:color="auto" w:fill="C5FCE4" w:themeFill="accent3" w:themeFillTint="33"/>
            <w:vAlign w:val="center"/>
          </w:tcPr>
          <w:p w:rsidR="00EB4E11" w:rsidRDefault="00EB4E11" w:rsidP="00EB4E11">
            <w:pPr>
              <w:jc w:val="center"/>
            </w:pPr>
            <w:r>
              <w:t>D</w:t>
            </w:r>
          </w:p>
        </w:tc>
        <w:tc>
          <w:tcPr>
            <w:tcW w:w="709" w:type="dxa"/>
            <w:shd w:val="clear" w:color="auto" w:fill="C5FCE4" w:themeFill="accent3" w:themeFillTint="33"/>
            <w:vAlign w:val="center"/>
          </w:tcPr>
          <w:p w:rsidR="00EB4E11" w:rsidRDefault="00EB4E11" w:rsidP="00EB4E11">
            <w:pPr>
              <w:jc w:val="center"/>
            </w:pPr>
            <w:r>
              <w:t>F</w:t>
            </w:r>
          </w:p>
        </w:tc>
        <w:tc>
          <w:tcPr>
            <w:tcW w:w="661" w:type="dxa"/>
            <w:shd w:val="clear" w:color="auto" w:fill="C5FCE4" w:themeFill="accent3" w:themeFillTint="33"/>
            <w:vAlign w:val="center"/>
          </w:tcPr>
          <w:p w:rsidR="00EB4E11" w:rsidRDefault="00EB4E11" w:rsidP="00EB4E11">
            <w:pPr>
              <w:jc w:val="center"/>
            </w:pPr>
            <w:r>
              <w:t>D</w:t>
            </w:r>
          </w:p>
        </w:tc>
      </w:tr>
      <w:tr w:rsidR="00EB4E11" w:rsidTr="00EB4E11">
        <w:trPr>
          <w:trHeight w:val="477"/>
        </w:trPr>
        <w:tc>
          <w:tcPr>
            <w:tcW w:w="5665" w:type="dxa"/>
            <w:shd w:val="clear" w:color="auto" w:fill="F9B2D6" w:themeFill="accent4" w:themeFillTint="66"/>
          </w:tcPr>
          <w:p w:rsidR="00EB4E11" w:rsidRDefault="00EB4E11" w:rsidP="00206AD8">
            <w:r w:rsidRPr="00F57994">
              <w:t>Brindar un sitio web intuitivo, confiable y elegante</w:t>
            </w:r>
          </w:p>
        </w:tc>
        <w:tc>
          <w:tcPr>
            <w:tcW w:w="851"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8"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rPr>
          <w:trHeight w:val="670"/>
        </w:trPr>
        <w:tc>
          <w:tcPr>
            <w:tcW w:w="5665" w:type="dxa"/>
            <w:shd w:val="clear" w:color="auto" w:fill="F9B2D6" w:themeFill="accent4" w:themeFillTint="66"/>
          </w:tcPr>
          <w:p w:rsidR="00EB4E11" w:rsidRPr="00F57994" w:rsidRDefault="00EB4E11" w:rsidP="00EB4E11">
            <w:r>
              <w:t>Montar sede administrativa y operativa.</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9B2D6" w:themeFill="accent4" w:themeFillTint="66"/>
          </w:tcPr>
          <w:p w:rsidR="00EB4E11" w:rsidRDefault="00EB4E11" w:rsidP="00EB4E11">
            <w:r>
              <w:t>Lanzar Campaña publicitaria y promociones tanto para los Clientes, como para los Usuarios</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9B2D6" w:themeFill="accent4" w:themeFillTint="66"/>
          </w:tcPr>
          <w:p w:rsidR="00EB4E11" w:rsidRDefault="00EB4E11" w:rsidP="00EB4E11">
            <w:r>
              <w:t>Optimización  en los procesos de entrega (delivery).</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FE599" w:themeFill="accent1" w:themeFillTint="66"/>
          </w:tcPr>
          <w:p w:rsidR="00EB4E11" w:rsidRDefault="00EB4E11" w:rsidP="00206AD8">
            <w:r>
              <w:t>Mejora constante del diseño de la plataforma</w:t>
            </w:r>
          </w:p>
        </w:tc>
        <w:tc>
          <w:tcPr>
            <w:tcW w:w="851"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FE599" w:themeFill="accent1"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FE599" w:themeFill="accent1" w:themeFillTint="66"/>
          </w:tcPr>
          <w:p w:rsidR="00EB4E11" w:rsidRDefault="00EB4E11" w:rsidP="00206AD8">
            <w:r>
              <w:t>Obtención de clientes que nutran al sitio de contenido.</w:t>
            </w:r>
          </w:p>
        </w:tc>
        <w:tc>
          <w:tcPr>
            <w:tcW w:w="851"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66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FE599" w:themeFill="accent1" w:themeFillTint="66"/>
          </w:tcPr>
          <w:p w:rsidR="00EB4E11" w:rsidRDefault="00EB4E11" w:rsidP="00206AD8">
            <w:r>
              <w:t>Acercamiento a los usuarios mediante lenguaje coloquial</w:t>
            </w:r>
          </w:p>
        </w:tc>
        <w:tc>
          <w:tcPr>
            <w:tcW w:w="85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8"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66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FE599" w:themeFill="accent1" w:themeFillTint="66"/>
          </w:tcPr>
          <w:p w:rsidR="00EB4E11" w:rsidRDefault="00EB4E11" w:rsidP="00206AD8">
            <w:r>
              <w:t>Marketing mediantes redes sociales</w:t>
            </w:r>
          </w:p>
        </w:tc>
        <w:tc>
          <w:tcPr>
            <w:tcW w:w="85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FE599" w:themeFill="accent1"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BC1A2" w:themeFill="accent6" w:themeFillTint="66"/>
          </w:tcPr>
          <w:p w:rsidR="00EB4E11" w:rsidRDefault="00EB4E11" w:rsidP="00206AD8">
            <w:r>
              <w:t>Mejorar la plataforma Móvil del e-commerce</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206AD8">
            <w:r>
              <w:t>Fortalecer las campañas publicitarias, incentivando al uso de la plataforma móvil</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206AD8">
            <w:r>
              <w:t>Expandir el e-bussines a  países en donde no se encuentre actualmente</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206AD8">
            <w:r>
              <w:t>Incrementar promociones que incentiven a los usuarios</w:t>
            </w:r>
          </w:p>
        </w:tc>
        <w:tc>
          <w:tcPr>
            <w:tcW w:w="85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BC1A2" w:themeFill="accent6"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BC1A2" w:themeFill="accent6" w:themeFillTint="66"/>
          </w:tcPr>
          <w:p w:rsidR="00EB4E11" w:rsidRDefault="00EB4E11" w:rsidP="00206AD8">
            <w:r>
              <w:lastRenderedPageBreak/>
              <w:t>Agregar a su variedad gastronómica sabores de diferentes etnias</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4" w:name="_Toc437595477"/>
      <w:r>
        <w:t>3 Analisis FODA</w:t>
      </w:r>
      <w:bookmarkEnd w:id="64"/>
    </w:p>
    <w:p w:rsidR="003A2058" w:rsidRDefault="00995EAB" w:rsidP="005516A0">
      <w:pPr>
        <w:pStyle w:val="Ttulo2"/>
      </w:pPr>
      <w:bookmarkStart w:id="65" w:name="_Toc437595478"/>
      <w:r>
        <w:t>3.1 C</w:t>
      </w:r>
      <w:r w:rsidR="003A2058">
        <w:t>uadro foda</w:t>
      </w:r>
      <w:bookmarkEnd w:id="65"/>
    </w:p>
    <w:p w:rsidR="00EB4E11" w:rsidRDefault="00EB4E11" w:rsidP="00EB4E11"/>
    <w:tbl>
      <w:tblPr>
        <w:tblStyle w:val="Tablaconcuadrcula"/>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EB4E11">
            <w:pPr>
              <w:pStyle w:val="Prrafodelista"/>
              <w:numPr>
                <w:ilvl w:val="0"/>
                <w:numId w:val="57"/>
              </w:numPr>
              <w:ind w:left="470" w:hanging="357"/>
              <w:jc w:val="left"/>
            </w:pPr>
            <w:r w:rsidRPr="00CD4749">
              <w:t>Propuesta innovadora</w:t>
            </w:r>
          </w:p>
          <w:p w:rsidR="00EB4E11" w:rsidRPr="00CD4749" w:rsidRDefault="00EB4E11" w:rsidP="00EB4E11">
            <w:pPr>
              <w:pStyle w:val="Prrafodelista"/>
              <w:numPr>
                <w:ilvl w:val="0"/>
                <w:numId w:val="57"/>
              </w:numPr>
              <w:ind w:left="470" w:hanging="357"/>
              <w:jc w:val="left"/>
            </w:pPr>
            <w:r w:rsidRPr="00CD4749">
              <w:t>Propuesta de inversión favorable</w:t>
            </w:r>
          </w:p>
          <w:p w:rsidR="00EB4E11" w:rsidRDefault="00EB4E11" w:rsidP="00EB4E11">
            <w:pPr>
              <w:pStyle w:val="Prrafodelista"/>
              <w:numPr>
                <w:ilvl w:val="0"/>
                <w:numId w:val="57"/>
              </w:numPr>
              <w:ind w:left="470" w:hanging="357"/>
              <w:jc w:val="left"/>
            </w:pPr>
            <w:r w:rsidRPr="00CD4749">
              <w:t xml:space="preserve">Excelencia en las facetas </w:t>
            </w:r>
            <w:r>
              <w:t>de desarrollos</w:t>
            </w:r>
          </w:p>
          <w:p w:rsidR="00EB4E11" w:rsidRDefault="00EB4E11" w:rsidP="00EB4E11">
            <w:pPr>
              <w:pStyle w:val="Prrafodelista"/>
              <w:numPr>
                <w:ilvl w:val="0"/>
                <w:numId w:val="57"/>
              </w:numPr>
              <w:ind w:left="470" w:hanging="357"/>
              <w:jc w:val="left"/>
            </w:pPr>
            <w:r>
              <w:t>Contactos influyentes</w:t>
            </w:r>
          </w:p>
          <w:p w:rsidR="00EB4E11" w:rsidRDefault="00EB4E11" w:rsidP="00EB4E11">
            <w:pPr>
              <w:pStyle w:val="Prrafodelista"/>
              <w:numPr>
                <w:ilvl w:val="0"/>
                <w:numId w:val="57"/>
              </w:numPr>
              <w:ind w:left="470" w:hanging="357"/>
              <w:jc w:val="left"/>
            </w:pPr>
            <w:r>
              <w:t>Localización estratégica</w:t>
            </w:r>
          </w:p>
          <w:p w:rsidR="00EB4E11" w:rsidRPr="00CD4749" w:rsidRDefault="00EB4E11" w:rsidP="00EB4E11">
            <w:pPr>
              <w:pStyle w:val="Prrafodelista"/>
              <w:numPr>
                <w:ilvl w:val="0"/>
                <w:numId w:val="57"/>
              </w:numPr>
              <w:ind w:left="470" w:hanging="357"/>
              <w:jc w:val="left"/>
            </w:pPr>
            <w:r>
              <w:t>Comunity Managment</w:t>
            </w:r>
          </w:p>
        </w:tc>
        <w:tc>
          <w:tcPr>
            <w:tcW w:w="3969" w:type="dxa"/>
            <w:shd w:val="clear" w:color="auto" w:fill="DBEEA6" w:themeFill="accent2" w:themeFillTint="66"/>
          </w:tcPr>
          <w:p w:rsidR="00EB4E11" w:rsidRDefault="00EB4E11" w:rsidP="00EB4E11">
            <w:pPr>
              <w:pStyle w:val="Prrafodelista"/>
              <w:numPr>
                <w:ilvl w:val="0"/>
                <w:numId w:val="57"/>
              </w:numPr>
              <w:ind w:left="470" w:hanging="357"/>
              <w:jc w:val="left"/>
            </w:pPr>
            <w:r>
              <w:t>Poca experiencia en negocios</w:t>
            </w:r>
          </w:p>
          <w:p w:rsidR="00EB4E11" w:rsidRDefault="00EB4E11" w:rsidP="00EB4E11">
            <w:pPr>
              <w:pStyle w:val="Prrafodelista"/>
              <w:numPr>
                <w:ilvl w:val="0"/>
                <w:numId w:val="57"/>
              </w:numPr>
              <w:ind w:left="470" w:hanging="357"/>
              <w:jc w:val="left"/>
            </w:pPr>
            <w:r>
              <w:t>Infraestructura interna básica</w:t>
            </w:r>
          </w:p>
          <w:p w:rsidR="00EB4E11" w:rsidRDefault="00EB4E11" w:rsidP="00EB4E11">
            <w:pPr>
              <w:pStyle w:val="Prrafodelista"/>
              <w:numPr>
                <w:ilvl w:val="0"/>
                <w:numId w:val="57"/>
              </w:numPr>
              <w:ind w:left="470" w:hanging="357"/>
              <w:jc w:val="left"/>
            </w:pPr>
            <w:r>
              <w:t>Carencias en área de marketing y publicidad</w:t>
            </w:r>
          </w:p>
          <w:p w:rsidR="00EB4E11" w:rsidRPr="00CD4749" w:rsidRDefault="00EB4E11" w:rsidP="00EB4E11">
            <w:pPr>
              <w:pStyle w:val="Prrafodelista"/>
              <w:numPr>
                <w:ilvl w:val="0"/>
                <w:numId w:val="57"/>
              </w:numPr>
              <w:ind w:left="470" w:hanging="357"/>
              <w:jc w:val="left"/>
            </w:pPr>
            <w:r>
              <w:t>Bajo presupuesto</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EB4E11">
            <w:pPr>
              <w:pStyle w:val="Prrafodelista"/>
              <w:numPr>
                <w:ilvl w:val="0"/>
                <w:numId w:val="57"/>
              </w:numPr>
              <w:ind w:left="470" w:hanging="357"/>
              <w:jc w:val="left"/>
            </w:pPr>
            <w:r>
              <w:t>Solución novedosa única en la ciudad</w:t>
            </w:r>
          </w:p>
          <w:p w:rsidR="00EB4E11" w:rsidRDefault="00EB4E11" w:rsidP="00EB4E11">
            <w:pPr>
              <w:pStyle w:val="Prrafodelista"/>
              <w:numPr>
                <w:ilvl w:val="0"/>
                <w:numId w:val="57"/>
              </w:numPr>
              <w:ind w:left="470" w:hanging="357"/>
              <w:jc w:val="left"/>
            </w:pPr>
            <w:r>
              <w:t>Volumen elevado de pedidos</w:t>
            </w:r>
          </w:p>
          <w:p w:rsidR="00EB4E11" w:rsidRDefault="00EB4E11" w:rsidP="00EB4E11">
            <w:pPr>
              <w:pStyle w:val="Prrafodelista"/>
              <w:numPr>
                <w:ilvl w:val="0"/>
                <w:numId w:val="57"/>
              </w:numPr>
              <w:ind w:left="470" w:hanging="357"/>
              <w:jc w:val="left"/>
            </w:pPr>
            <w:r>
              <w:t>Reglamentaciones Legales</w:t>
            </w:r>
          </w:p>
          <w:p w:rsidR="00EB4E11" w:rsidRDefault="00EB4E11" w:rsidP="00EB4E11">
            <w:pPr>
              <w:pStyle w:val="Prrafodelista"/>
              <w:numPr>
                <w:ilvl w:val="0"/>
                <w:numId w:val="57"/>
              </w:numPr>
              <w:ind w:left="470" w:hanging="357"/>
              <w:jc w:val="left"/>
            </w:pPr>
            <w:r>
              <w:t xml:space="preserve">Tendencia positiva hacia la implementación </w:t>
            </w:r>
          </w:p>
          <w:p w:rsidR="00EB4E11" w:rsidRDefault="00EB4E11" w:rsidP="00EB4E11">
            <w:pPr>
              <w:pStyle w:val="Prrafodelista"/>
              <w:numPr>
                <w:ilvl w:val="0"/>
                <w:numId w:val="57"/>
              </w:numPr>
              <w:ind w:left="470" w:hanging="357"/>
              <w:jc w:val="left"/>
            </w:pPr>
            <w:r>
              <w:t>Sociedad tecnificada</w:t>
            </w:r>
          </w:p>
          <w:p w:rsidR="00EB4E11" w:rsidRDefault="00EB4E11" w:rsidP="00EB4E11">
            <w:pPr>
              <w:pStyle w:val="Prrafodelista"/>
              <w:numPr>
                <w:ilvl w:val="0"/>
                <w:numId w:val="57"/>
              </w:numPr>
              <w:ind w:left="470" w:hanging="357"/>
              <w:jc w:val="left"/>
            </w:pPr>
            <w:r>
              <w:t>Delivery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EB4E11">
            <w:pPr>
              <w:pStyle w:val="Prrafodelista"/>
              <w:numPr>
                <w:ilvl w:val="0"/>
                <w:numId w:val="57"/>
              </w:numPr>
              <w:ind w:left="470" w:hanging="357"/>
              <w:jc w:val="left"/>
            </w:pPr>
            <w:r>
              <w:t>Resistencia por parte de los negocios en adopciones tecnológicas</w:t>
            </w:r>
          </w:p>
          <w:p w:rsidR="00EB4E11" w:rsidRDefault="00EB4E11" w:rsidP="00EB4E11">
            <w:pPr>
              <w:pStyle w:val="Prrafodelista"/>
              <w:numPr>
                <w:ilvl w:val="0"/>
                <w:numId w:val="57"/>
              </w:numPr>
              <w:ind w:left="470" w:hanging="357"/>
              <w:jc w:val="left"/>
            </w:pPr>
            <w:r>
              <w:t>Postura conservadora por parte de los restaurantes</w:t>
            </w:r>
          </w:p>
          <w:p w:rsidR="00EB4E11" w:rsidRDefault="00EB4E11" w:rsidP="00EB4E11">
            <w:pPr>
              <w:pStyle w:val="Prrafodelista"/>
              <w:numPr>
                <w:ilvl w:val="0"/>
                <w:numId w:val="57"/>
              </w:numPr>
              <w:ind w:left="470" w:hanging="357"/>
              <w:jc w:val="left"/>
            </w:pPr>
            <w:r>
              <w:t xml:space="preserve">Competencia </w:t>
            </w:r>
          </w:p>
          <w:p w:rsidR="00EB4E11" w:rsidRDefault="00EB4E11" w:rsidP="00EB4E11">
            <w:pPr>
              <w:pStyle w:val="Prrafodelista"/>
              <w:numPr>
                <w:ilvl w:val="0"/>
                <w:numId w:val="57"/>
              </w:numPr>
              <w:ind w:left="470" w:hanging="357"/>
              <w:jc w:val="left"/>
            </w:pPr>
            <w:r>
              <w:t>Potenciales reglamentaciones restrictivas.</w:t>
            </w:r>
          </w:p>
          <w:p w:rsidR="00EB4E11" w:rsidRDefault="00EB4E11" w:rsidP="00EB4E11">
            <w:pPr>
              <w:pStyle w:val="Prrafodelista"/>
              <w:numPr>
                <w:ilvl w:val="0"/>
                <w:numId w:val="57"/>
              </w:numPr>
              <w:ind w:left="470" w:hanging="357"/>
              <w:jc w:val="left"/>
            </w:pPr>
            <w:r>
              <w:t>Rechazo de los usuarios</w:t>
            </w:r>
          </w:p>
          <w:p w:rsidR="00EB4E11" w:rsidRPr="00CD4749" w:rsidRDefault="00EB4E11" w:rsidP="00EB4E11">
            <w:pPr>
              <w:pStyle w:val="Prrafodelista"/>
              <w:numPr>
                <w:ilvl w:val="0"/>
                <w:numId w:val="57"/>
              </w:numPr>
              <w:ind w:left="470" w:hanging="357"/>
              <w:jc w:val="left"/>
            </w:pPr>
            <w:r>
              <w:t xml:space="preserve">Contexto económico/financiero   </w:t>
            </w:r>
          </w:p>
        </w:tc>
      </w:tr>
    </w:tbl>
    <w:p w:rsidR="00EB4E11" w:rsidRDefault="00EB4E11" w:rsidP="00EB4E11">
      <w:pPr>
        <w:pStyle w:val="Ttulo2"/>
      </w:pPr>
      <w:bookmarkStart w:id="66" w:name="_Toc431257703"/>
      <w:bookmarkStart w:id="67" w:name="_Toc437595479"/>
      <w:r>
        <w:lastRenderedPageBreak/>
        <w:t>3.2 Analisis de las fortalezas, oportunidades, debilidades y amenazas.</w:t>
      </w:r>
      <w:bookmarkEnd w:id="66"/>
      <w:bookmarkEnd w:id="67"/>
    </w:p>
    <w:p w:rsidR="00EB4E11" w:rsidRDefault="00EB4E11" w:rsidP="00EB4E11">
      <w:pPr>
        <w:pStyle w:val="Ttulo3"/>
        <w:rPr>
          <w:b w:val="0"/>
          <w:caps w:val="0"/>
        </w:rPr>
      </w:pPr>
      <w:bookmarkStart w:id="68" w:name="_Toc437595480"/>
      <w:r>
        <w:t>Fortalez</w:t>
      </w:r>
      <w:r w:rsidRPr="00561633">
        <w:t>as</w:t>
      </w:r>
      <w:bookmarkEnd w:id="68"/>
      <w:r w:rsidRPr="00561633">
        <w:t xml:space="preserve"> </w:t>
      </w:r>
    </w:p>
    <w:p w:rsidR="00EB4E11" w:rsidRDefault="00EB4E11" w:rsidP="00EB4E11">
      <w:pPr>
        <w:pStyle w:val="Prrafodelista"/>
        <w:numPr>
          <w:ilvl w:val="0"/>
          <w:numId w:val="58"/>
        </w:numPr>
        <w:spacing w:after="200" w:line="264" w:lineRule="auto"/>
      </w:pPr>
      <w:r>
        <w:t>No existente hasta el momento una</w:t>
      </w:r>
      <w:r w:rsidR="00684623">
        <w:t xml:space="preserve"> propuesta innovadora de tal magnitud en la ciudad de San N</w:t>
      </w:r>
      <w:r>
        <w:t>icolas de los arroyos.</w:t>
      </w:r>
    </w:p>
    <w:p w:rsidR="00EB4E11" w:rsidRPr="001A18BB" w:rsidRDefault="00EB4E11" w:rsidP="00EB4E11">
      <w:pPr>
        <w:pStyle w:val="Prrafodelista"/>
        <w:numPr>
          <w:ilvl w:val="0"/>
          <w:numId w:val="58"/>
        </w:numPr>
        <w:spacing w:after="200" w:line="264" w:lineRule="auto"/>
      </w:pPr>
      <w:r>
        <w:t>Se presenta una propuesta de inversión no tan elevada en relación a otros negocios como ser el manufacturero o de extracción de materias primas.</w:t>
      </w:r>
    </w:p>
    <w:p w:rsidR="00EB4E11" w:rsidRDefault="00EB4E11" w:rsidP="00EB4E11">
      <w:pPr>
        <w:pStyle w:val="Prrafodelista"/>
        <w:numPr>
          <w:ilvl w:val="0"/>
          <w:numId w:val="58"/>
        </w:numPr>
        <w:spacing w:after="200" w:line="264" w:lineRule="auto"/>
      </w:pPr>
      <w:r>
        <w:t>Alta calificación de los programadores y demás miembros del equipo de trabajo.</w:t>
      </w:r>
    </w:p>
    <w:p w:rsidR="00EB4E11" w:rsidRDefault="00EB4E11" w:rsidP="00EB4E11">
      <w:pPr>
        <w:pStyle w:val="Prrafodelista"/>
        <w:numPr>
          <w:ilvl w:val="0"/>
          <w:numId w:val="58"/>
        </w:numPr>
        <w:spacing w:after="200" w:line="264" w:lineRule="auto"/>
      </w:pPr>
      <w:r>
        <w:t>Contacto cercano con dueños de algunos de los restaurantes más influyentes en la ciudad.</w:t>
      </w:r>
    </w:p>
    <w:p w:rsidR="00EB4E11" w:rsidRDefault="00EB4E11" w:rsidP="00EB4E11">
      <w:pPr>
        <w:pStyle w:val="Prrafodelista"/>
        <w:numPr>
          <w:ilvl w:val="0"/>
          <w:numId w:val="58"/>
        </w:numPr>
        <w:spacing w:after="200" w:line="264" w:lineRule="auto"/>
      </w:pPr>
      <w:r>
        <w:t>Localización estratégicamente favorecedora de la oficina comercial y de operaciones de la empresa.</w:t>
      </w:r>
    </w:p>
    <w:p w:rsidR="00EB4E11" w:rsidRDefault="00EB4E11" w:rsidP="00EB4E11">
      <w:pPr>
        <w:pStyle w:val="Prrafodelista"/>
        <w:numPr>
          <w:ilvl w:val="0"/>
          <w:numId w:val="58"/>
        </w:numPr>
        <w:spacing w:after="200" w:line="264" w:lineRule="auto"/>
      </w:pPr>
      <w:r>
        <w:t>Gran dominio del Comunity Management.</w:t>
      </w:r>
    </w:p>
    <w:p w:rsidR="00EB4E11" w:rsidRPr="00561633" w:rsidRDefault="00EB4E11" w:rsidP="00EB4E11">
      <w:pPr>
        <w:pStyle w:val="Ttulo3"/>
        <w:rPr>
          <w:b w:val="0"/>
          <w:caps w:val="0"/>
        </w:rPr>
      </w:pPr>
      <w:bookmarkStart w:id="69" w:name="_Toc437595481"/>
      <w:r w:rsidRPr="00561633">
        <w:t>Oportunidades</w:t>
      </w:r>
      <w:bookmarkEnd w:id="69"/>
      <w:r w:rsidRPr="00561633">
        <w:t xml:space="preserve"> </w:t>
      </w:r>
    </w:p>
    <w:p w:rsidR="00EB4E11" w:rsidRDefault="00EB4E11" w:rsidP="00EB4E11">
      <w:pPr>
        <w:pStyle w:val="Prrafodelista"/>
        <w:numPr>
          <w:ilvl w:val="0"/>
          <w:numId w:val="59"/>
        </w:numPr>
        <w:spacing w:after="200" w:line="264" w:lineRule="auto"/>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EB4E11">
      <w:pPr>
        <w:pStyle w:val="Prrafodelista"/>
        <w:numPr>
          <w:ilvl w:val="0"/>
          <w:numId w:val="59"/>
        </w:numPr>
        <w:spacing w:after="200" w:line="264" w:lineRule="auto"/>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EB4E11">
      <w:pPr>
        <w:pStyle w:val="Prrafodelista"/>
        <w:numPr>
          <w:ilvl w:val="0"/>
          <w:numId w:val="59"/>
        </w:numPr>
        <w:spacing w:after="200" w:line="264" w:lineRule="auto"/>
      </w:pPr>
      <w:r>
        <w:t>No existen restricciones a la actividad por parte de la reglamentación local.</w:t>
      </w:r>
    </w:p>
    <w:p w:rsidR="00EB4E11" w:rsidRDefault="00EB4E11" w:rsidP="00EB4E11">
      <w:pPr>
        <w:pStyle w:val="Prrafodelista"/>
        <w:numPr>
          <w:ilvl w:val="0"/>
          <w:numId w:val="59"/>
        </w:numPr>
        <w:spacing w:after="200" w:line="264" w:lineRule="auto"/>
      </w:pPr>
      <w:r>
        <w:t>Según la encuesta realizada la gran mayoría de las personas usaría una plataforma como la planteada.</w:t>
      </w:r>
    </w:p>
    <w:p w:rsidR="00EB4E11" w:rsidRDefault="00EB4E11" w:rsidP="00EB4E11">
      <w:pPr>
        <w:pStyle w:val="Prrafodelista"/>
        <w:numPr>
          <w:ilvl w:val="0"/>
          <w:numId w:val="59"/>
        </w:numPr>
        <w:spacing w:after="200" w:line="264" w:lineRule="auto"/>
      </w:pPr>
      <w:r>
        <w:t>Según el censo en argentina, la gran mayoría de los hogares nicoleños poseen algún medio tecnológico (computadora, celular) para acceder al sitio.</w:t>
      </w:r>
    </w:p>
    <w:p w:rsidR="00EB4E11" w:rsidRPr="000C5FB4" w:rsidRDefault="00EB4E11" w:rsidP="00EB4E11">
      <w:pPr>
        <w:pStyle w:val="Prrafodelista"/>
        <w:numPr>
          <w:ilvl w:val="0"/>
          <w:numId w:val="59"/>
        </w:numPr>
        <w:spacing w:after="200" w:line="264" w:lineRule="auto"/>
        <w:rPr>
          <w:u w:val="single"/>
        </w:rPr>
      </w:pPr>
      <w:r>
        <w:t>Existe una opinión negativa hacia la calidad de servicio de delivery actual según la encuesta realizada.</w:t>
      </w:r>
    </w:p>
    <w:p w:rsidR="00EB4E11" w:rsidRPr="000C5FB4" w:rsidRDefault="00EB4E11" w:rsidP="00EB4E11">
      <w:pPr>
        <w:pStyle w:val="Ttulo3"/>
        <w:rPr>
          <w:b w:val="0"/>
          <w:caps w:val="0"/>
        </w:rPr>
      </w:pPr>
      <w:bookmarkStart w:id="70" w:name="_Toc437595482"/>
      <w:r w:rsidRPr="000C5FB4">
        <w:t>Debilidades</w:t>
      </w:r>
      <w:bookmarkEnd w:id="70"/>
    </w:p>
    <w:p w:rsidR="00EB4E11" w:rsidRPr="001A18BB" w:rsidRDefault="00EB4E11" w:rsidP="00EB4E11">
      <w:pPr>
        <w:pStyle w:val="Prrafodelista"/>
        <w:numPr>
          <w:ilvl w:val="0"/>
          <w:numId w:val="60"/>
        </w:numPr>
        <w:spacing w:after="200" w:line="264" w:lineRule="auto"/>
      </w:pPr>
      <w:r w:rsidRPr="001A18BB">
        <w:t>Primer emprendimiento por parte de los dueños de la empresa.</w:t>
      </w:r>
      <w:r>
        <w:t xml:space="preserve"> </w:t>
      </w:r>
      <w:r w:rsidRPr="001A18BB">
        <w:t>Poca experiencia en el ámbito de negocios.</w:t>
      </w:r>
    </w:p>
    <w:p w:rsidR="00EB4E11" w:rsidRDefault="00EB4E11" w:rsidP="00EB4E11">
      <w:pPr>
        <w:pStyle w:val="Prrafodelista"/>
        <w:numPr>
          <w:ilvl w:val="0"/>
          <w:numId w:val="60"/>
        </w:numPr>
        <w:spacing w:after="200" w:line="264" w:lineRule="auto"/>
      </w:pPr>
      <w:r>
        <w:t>Infraestructura interna quizás no lo suficientemente desarrollada en el caso de un hipotético éxito que supere las expectativas.</w:t>
      </w:r>
    </w:p>
    <w:p w:rsidR="00EB4E11" w:rsidRDefault="00EB4E11" w:rsidP="00EB4E11">
      <w:pPr>
        <w:pStyle w:val="Prrafodelista"/>
        <w:numPr>
          <w:ilvl w:val="0"/>
          <w:numId w:val="60"/>
        </w:numPr>
        <w:spacing w:after="200" w:line="264" w:lineRule="auto"/>
      </w:pPr>
      <w:r>
        <w:t>Carencias en el áreas de marketing y publicidad, puede perjudicar al e-business a la hora de la promoción.</w:t>
      </w:r>
    </w:p>
    <w:p w:rsidR="00EB4E11" w:rsidRDefault="00EB4E11" w:rsidP="00EB4E11">
      <w:pPr>
        <w:pStyle w:val="Prrafodelista"/>
        <w:numPr>
          <w:ilvl w:val="0"/>
          <w:numId w:val="60"/>
        </w:numPr>
        <w:spacing w:after="200" w:line="264" w:lineRule="auto"/>
      </w:pPr>
      <w:r>
        <w:t>Presupuesto para la compra de solamente dos motocicletas.</w:t>
      </w:r>
    </w:p>
    <w:p w:rsidR="00EB4E11" w:rsidRDefault="00EB4E11" w:rsidP="00EB4E11">
      <w:pPr>
        <w:spacing w:after="200" w:line="264" w:lineRule="auto"/>
      </w:pPr>
    </w:p>
    <w:p w:rsidR="00EB4E11" w:rsidRDefault="00EB4E11" w:rsidP="00EB4E11">
      <w:pPr>
        <w:pStyle w:val="Ttulo3"/>
        <w:rPr>
          <w:b w:val="0"/>
          <w:caps w:val="0"/>
        </w:rPr>
      </w:pPr>
      <w:bookmarkStart w:id="71" w:name="_Toc437595483"/>
      <w:r w:rsidRPr="00FD7FB4">
        <w:lastRenderedPageBreak/>
        <w:t>Amenazas</w:t>
      </w:r>
      <w:bookmarkEnd w:id="71"/>
      <w:r w:rsidRPr="00FD7FB4">
        <w:t xml:space="preserve"> </w:t>
      </w:r>
    </w:p>
    <w:p w:rsidR="00EB4E11" w:rsidRDefault="00EB4E11" w:rsidP="00EB4E11">
      <w:pPr>
        <w:pStyle w:val="Prrafodelista"/>
        <w:numPr>
          <w:ilvl w:val="0"/>
          <w:numId w:val="61"/>
        </w:numPr>
        <w:spacing w:after="200" w:line="264" w:lineRule="auto"/>
      </w:pPr>
      <w:r>
        <w:t>La mayoría de los dueños de las empresas gastronómicas son personas de mayor edad que tienen una mayor resistencia a la adopción de servicios tecnológicos, por miedo o desconfianza.</w:t>
      </w:r>
    </w:p>
    <w:p w:rsidR="00EB4E11" w:rsidRDefault="00EB4E11" w:rsidP="00EB4E11">
      <w:pPr>
        <w:pStyle w:val="Prrafodelista"/>
        <w:numPr>
          <w:ilvl w:val="0"/>
          <w:numId w:val="61"/>
        </w:numPr>
        <w:spacing w:after="200" w:line="264" w:lineRule="auto"/>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EB4E11">
      <w:pPr>
        <w:pStyle w:val="Prrafodelista"/>
        <w:numPr>
          <w:ilvl w:val="0"/>
          <w:numId w:val="61"/>
        </w:numPr>
        <w:spacing w:after="200" w:line="264" w:lineRule="auto"/>
      </w:pPr>
      <w:r>
        <w:t>Aparición repentina de una plataforma similar.</w:t>
      </w:r>
    </w:p>
    <w:p w:rsidR="00EB4E11" w:rsidRDefault="00EB4E11" w:rsidP="00EB4E11">
      <w:pPr>
        <w:pStyle w:val="Prrafodelista"/>
        <w:numPr>
          <w:ilvl w:val="0"/>
          <w:numId w:val="61"/>
        </w:numPr>
        <w:spacing w:after="200" w:line="264" w:lineRule="auto"/>
      </w:pPr>
      <w:r>
        <w:t>Aparición de reglamentaciones que afecten negativamente la actividad del sitio.</w:t>
      </w:r>
    </w:p>
    <w:p w:rsidR="00EB4E11" w:rsidRDefault="00EB4E11" w:rsidP="00EB4E11">
      <w:pPr>
        <w:pStyle w:val="Prrafodelista"/>
        <w:numPr>
          <w:ilvl w:val="0"/>
          <w:numId w:val="61"/>
        </w:numPr>
        <w:spacing w:after="200" w:line="264" w:lineRule="auto"/>
      </w:pPr>
      <w:r>
        <w:t>Representa una amenaza el caso en el cual los clientes no crean necesario o no vean útil la plataforma.</w:t>
      </w:r>
    </w:p>
    <w:p w:rsidR="00EB4E11" w:rsidRDefault="00EB4E11" w:rsidP="00EB4E11">
      <w:pPr>
        <w:pStyle w:val="Prrafodelista"/>
        <w:numPr>
          <w:ilvl w:val="0"/>
          <w:numId w:val="61"/>
        </w:numPr>
        <w:spacing w:after="200" w:line="264" w:lineRule="auto"/>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2" w:name="_Toc437595484"/>
      <w:r>
        <w:lastRenderedPageBreak/>
        <w:t>3.2 A</w:t>
      </w:r>
      <w:r w:rsidR="003A2058">
        <w:t>nalisis de las fortalezas, oportunidades, debilidades y amenazas.</w:t>
      </w:r>
      <w:bookmarkEnd w:id="72"/>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 interesados en el servicio. Por otro lado,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5462CA">
        <w:rPr>
          <w:i/>
        </w:rPr>
        <w:t>Pickupmeal</w:t>
      </w:r>
      <w:r w:rsidRPr="005462CA">
        <w:t>, teniendo en cuenta la sociedad Nicoleña, se torna muy difícil establecerse insertarse y tomar posición en el mercado, agregando a esta restricción que la gran parte de los poseedores de los Negocios gastronómicos de la ciudad son mayores de edad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3" w:name="_Toc437595485"/>
      <w:r>
        <w:lastRenderedPageBreak/>
        <w:t>3.3 C</w:t>
      </w:r>
      <w:r w:rsidR="003A2058">
        <w:t>onclusion: atractivo de la industria, fortalezas de negocio.</w:t>
      </w:r>
      <w:bookmarkEnd w:id="73"/>
    </w:p>
    <w:p w:rsidR="005462CA" w:rsidRDefault="005462CA" w:rsidP="005462CA">
      <w:r>
        <w:t xml:space="preserve">A partir del análisis </w:t>
      </w:r>
      <w:r w:rsidR="00E41DFB">
        <w:t>realizado</w:t>
      </w:r>
      <w:r>
        <w:t xml:space="preserve"> sobre las fortalezas, oportunidades, debilidades y amenazas de </w:t>
      </w:r>
      <w:r w:rsidRPr="00D10B4A">
        <w:rPr>
          <w:b/>
          <w:i/>
        </w:rPr>
        <w:t>Pickupmea</w:t>
      </w:r>
      <w:r w:rsidR="00D10B4A" w:rsidRPr="00D10B4A">
        <w:rPr>
          <w:b/>
          <w:i/>
        </w:rPr>
        <w:t>.com</w:t>
      </w:r>
      <w:r>
        <w:rPr>
          <w:i/>
        </w:rPr>
        <w:t>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4" w:name="_Toc437595486"/>
      <w:r>
        <w:lastRenderedPageBreak/>
        <w:t>4</w:t>
      </w:r>
      <w:r w:rsidR="007A0A0F">
        <w:t xml:space="preserve"> Segmentación</w:t>
      </w:r>
      <w:bookmarkEnd w:id="74"/>
    </w:p>
    <w:p w:rsidR="003801EF" w:rsidRDefault="003801EF" w:rsidP="003801EF">
      <w:r>
        <w:t>Conocer el comportamiento del consumidor y el timing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r w:rsidR="00932546">
        <w:t xml:space="preserve"> Un ejemplo de este tipo de filtros propuesto por Gerardo Saporosi</w:t>
      </w:r>
      <w:r w:rsidR="00932546">
        <w:rPr>
          <w:rStyle w:val="Refdenotaalpie"/>
        </w:rPr>
        <w:footnoteReference w:id="29"/>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0C036F" w:rsidRPr="00192E6A">
        <w:rPr>
          <w:i/>
          <w:color w:val="797979" w:themeColor="background2" w:themeShade="80"/>
        </w:rPr>
        <w:t xml:space="preserve">Ilustración </w:t>
      </w:r>
      <w:r w:rsidR="000C036F">
        <w:rPr>
          <w:i/>
          <w:noProof/>
          <w:color w:val="797979" w:themeColor="background2" w:themeShade="80"/>
        </w:rPr>
        <w:t>13</w:t>
      </w:r>
      <w:r w:rsidR="00192E6A">
        <w:fldChar w:fldCharType="end"/>
      </w:r>
      <w:r w:rsidR="00192E6A">
        <w:t>.</w:t>
      </w:r>
    </w:p>
    <w:p w:rsidR="00192E6A" w:rsidRDefault="00273C5D" w:rsidP="00192E6A">
      <w:pPr>
        <w:keepNext/>
        <w:jc w:val="center"/>
      </w:pPr>
      <w:r>
        <w:rPr>
          <w:noProof/>
          <w:lang w:eastAsia="es-AR"/>
        </w:rPr>
        <w:drawing>
          <wp:inline distT="0" distB="0" distL="0" distR="0" wp14:anchorId="114FCE74" wp14:editId="3DB00265">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75"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0C036F">
        <w:rPr>
          <w:i/>
          <w:noProof/>
          <w:color w:val="797979" w:themeColor="background2" w:themeShade="80"/>
        </w:rPr>
        <w:t>13</w:t>
      </w:r>
      <w:r w:rsidRPr="00192E6A">
        <w:rPr>
          <w:i/>
          <w:color w:val="797979" w:themeColor="background2" w:themeShade="80"/>
        </w:rPr>
        <w:fldChar w:fldCharType="end"/>
      </w:r>
      <w:bookmarkEnd w:id="75"/>
      <w:r w:rsidRPr="00192E6A">
        <w:rPr>
          <w:i/>
          <w:color w:val="797979" w:themeColor="background2" w:themeShade="80"/>
        </w:rPr>
        <w:t xml:space="preserve"> - Filtros Mercado Saporosi</w:t>
      </w:r>
    </w:p>
    <w:p w:rsidR="007A0A0F" w:rsidRDefault="007A0A0F" w:rsidP="007A0A0F">
      <w:pPr>
        <w:pStyle w:val="Ttulo2"/>
      </w:pPr>
      <w:bookmarkStart w:id="76" w:name="_Toc437595487"/>
      <w:r>
        <w:lastRenderedPageBreak/>
        <w:t>4.1 Segmentación de consumidores y/o negocios.</w:t>
      </w:r>
      <w:bookmarkEnd w:id="76"/>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e-commerce,</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77" w:name="_Toc437595488"/>
      <w:r>
        <w:t>4.2 Identificación de grupos diferenciados de consumidores.</w:t>
      </w:r>
      <w:bookmarkEnd w:id="77"/>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7A0A0F" w:rsidP="007A0A0F">
      <w:pPr>
        <w:rPr>
          <w:b/>
          <w:u w:val="single"/>
        </w:rPr>
      </w:pPr>
      <w:r w:rsidRPr="007A0A0F">
        <w:rPr>
          <w:b/>
          <w:u w:val="single"/>
        </w:rPr>
        <w:t>Clientes</w:t>
      </w:r>
    </w:p>
    <w:p w:rsidR="00644317" w:rsidRPr="007A0A0F" w:rsidRDefault="00644317" w:rsidP="00C00BB0">
      <w:pPr>
        <w:jc w:val="center"/>
        <w:rPr>
          <w:b/>
          <w:u w:val="single"/>
        </w:rPr>
      </w:pPr>
      <w:r w:rsidRPr="00C00BB0">
        <w:rPr>
          <w:b/>
          <w:noProof/>
          <w:lang w:eastAsia="es-AR"/>
        </w:rPr>
        <w:drawing>
          <wp:inline distT="0" distB="0" distL="0" distR="0">
            <wp:extent cx="2781300" cy="3730807"/>
            <wp:effectExtent l="19050" t="19050" r="19050" b="222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6).png"/>
                    <pic:cNvPicPr/>
                  </pic:nvPicPr>
                  <pic:blipFill>
                    <a:blip r:embed="rId72">
                      <a:extLst>
                        <a:ext uri="{28A0092B-C50C-407E-A947-70E740481C1C}">
                          <a14:useLocalDpi xmlns:a14="http://schemas.microsoft.com/office/drawing/2010/main" val="0"/>
                        </a:ext>
                      </a:extLst>
                    </a:blip>
                    <a:stretch>
                      <a:fillRect/>
                    </a:stretch>
                  </pic:blipFill>
                  <pic:spPr>
                    <a:xfrm>
                      <a:off x="0" y="0"/>
                      <a:ext cx="2783334" cy="3733535"/>
                    </a:xfrm>
                    <a:prstGeom prst="rect">
                      <a:avLst/>
                    </a:prstGeom>
                    <a:ln>
                      <a:solidFill>
                        <a:schemeClr val="bg1">
                          <a:lumMod val="95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7"/>
        </w:numPr>
        <w:spacing w:before="0" w:after="160"/>
        <w:ind w:left="709" w:hanging="283"/>
      </w:pPr>
      <w:r>
        <w:t>Densidad: se trata de una región urbana, debido a la ubicación de los negocios y los límites de viaje del delivery (zona céntrica de la ciudad).</w:t>
      </w:r>
      <w:r w:rsidR="00364FFA">
        <w:t xml:space="preserve"> Según el último censo nacional realizado en el año 2010, explotado en el mapa interactivo online del diario lanacion.com</w:t>
      </w:r>
      <w:r w:rsidR="00364FFA">
        <w:rPr>
          <w:rStyle w:val="Refdenotaalpie"/>
        </w:rPr>
        <w:footnoteReference w:id="30"/>
      </w:r>
      <w:r w:rsidR="00364FFA">
        <w:t xml:space="preserve"> en la ciudad de San Nicolás hay un total de </w:t>
      </w:r>
      <w:r w:rsidR="00364FFA" w:rsidRPr="00FF4DB3">
        <w:rPr>
          <w:b/>
        </w:rPr>
        <w:t>145.857</w:t>
      </w:r>
      <w:r w:rsidR="00364FFA">
        <w:t xml:space="preserve"> personas.</w:t>
      </w:r>
    </w:p>
    <w:p w:rsidR="007A0A0F" w:rsidRDefault="007A0A0F" w:rsidP="00553F0B">
      <w:r w:rsidRPr="007A0A0F">
        <w:rPr>
          <w:u w:val="single"/>
        </w:rPr>
        <w:t>Segmentación Demográfica</w:t>
      </w:r>
      <w:r>
        <w:t>: se tienen en cuenta los siguientes factores:</w:t>
      </w:r>
    </w:p>
    <w:p w:rsidR="007A0A0F" w:rsidRDefault="007A0A0F" w:rsidP="00553F0B">
      <w:pPr>
        <w:pStyle w:val="Prrafodelista"/>
        <w:numPr>
          <w:ilvl w:val="0"/>
          <w:numId w:val="17"/>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553F0B">
      <w:pPr>
        <w:pStyle w:val="Prrafodelista"/>
        <w:numPr>
          <w:ilvl w:val="0"/>
          <w:numId w:val="17"/>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Dado que se trata de una región entre los cuatro bulevares principales, es decir una zona céntrica, se esperan ocupaciones de carácter profesional intermedio y profesional alto. </w:t>
      </w:r>
    </w:p>
    <w:p w:rsidR="005C4DC0" w:rsidRDefault="002B410E" w:rsidP="00553F0B">
      <w:pPr>
        <w:pStyle w:val="Prrafodelista"/>
        <w:numPr>
          <w:ilvl w:val="0"/>
          <w:numId w:val="17"/>
        </w:numPr>
        <w:spacing w:before="0" w:after="160"/>
        <w:ind w:left="709" w:hanging="283"/>
      </w:pPr>
      <w:r>
        <w:t xml:space="preserve">Hogares con computadora o Smartphone: Dentro de la población nicoleña,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egmentación Psicográ</w:t>
      </w:r>
      <w:r w:rsidRPr="007A0A0F">
        <w:rPr>
          <w:u w:val="single"/>
        </w:rPr>
        <w:t>fica</w:t>
      </w:r>
    </w:p>
    <w:p w:rsidR="00055EFF" w:rsidRPr="002B410E" w:rsidRDefault="007A0A0F" w:rsidP="00553F0B">
      <w:pPr>
        <w:pStyle w:val="Prrafodelista"/>
        <w:numPr>
          <w:ilvl w:val="0"/>
          <w:numId w:val="18"/>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de la web iProfesional</w:t>
      </w:r>
      <w:r w:rsidR="00FF4DB3">
        <w:rPr>
          <w:rStyle w:val="Refdenotaalpie"/>
        </w:rPr>
        <w:footnoteReference w:id="31"/>
      </w:r>
      <w:r w:rsidR="00FF4DB3">
        <w:t xml:space="preserve">, el 53,5% de los argentinos pertenece a estas clases sociales. Lo que arroja un total de </w:t>
      </w:r>
      <w:r w:rsidR="00FF4DB3" w:rsidRPr="00644317">
        <w:rPr>
          <w:b/>
        </w:rPr>
        <w:t xml:space="preserve">16327 </w:t>
      </w:r>
      <w:r w:rsidR="00FF4DB3">
        <w:t>personas.</w:t>
      </w:r>
    </w:p>
    <w:p w:rsidR="007A0A0F" w:rsidRPr="007A0A0F" w:rsidRDefault="007A0A0F" w:rsidP="00553F0B">
      <w:pPr>
        <w:rPr>
          <w:u w:val="single"/>
        </w:rPr>
      </w:pPr>
      <w:r w:rsidRPr="007A0A0F">
        <w:rPr>
          <w:u w:val="single"/>
        </w:rPr>
        <w:t xml:space="preserve">Segmentación Conductual </w:t>
      </w:r>
    </w:p>
    <w:p w:rsidR="00144820" w:rsidRPr="00144820" w:rsidRDefault="007A0A0F" w:rsidP="00553F0B">
      <w:pPr>
        <w:pStyle w:val="Prrafodelista"/>
        <w:numPr>
          <w:ilvl w:val="0"/>
          <w:numId w:val="18"/>
        </w:numPr>
        <w:spacing w:before="0" w:after="160"/>
        <w:ind w:left="709" w:hanging="283"/>
        <w:rPr>
          <w:b/>
          <w:color w:val="F56617" w:themeColor="accent6"/>
        </w:rPr>
      </w:pPr>
      <w:r>
        <w:lastRenderedPageBreak/>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553F0B">
      <w:pPr>
        <w:pStyle w:val="Prrafodelista"/>
        <w:numPr>
          <w:ilvl w:val="0"/>
          <w:numId w:val="18"/>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8"/>
        </w:numPr>
        <w:spacing w:before="0" w:after="160"/>
        <w:ind w:left="851" w:hanging="284"/>
      </w:pPr>
      <w:r>
        <w:t>Densidad: se trata de una región urbana, debido a la ubicación de los negocios y los</w:t>
      </w:r>
      <w:r w:rsidR="00C00BB0">
        <w:t xml:space="preserve"> límites de viaje del delivery, es decir la </w:t>
      </w:r>
      <w:r>
        <w:t>zona céntrica de la ciud</w:t>
      </w:r>
      <w:r w:rsidR="00C00BB0">
        <w:t xml:space="preserve">ad, donde hay un total de </w:t>
      </w:r>
      <w:r w:rsidR="001D28DA">
        <w:t>7</w:t>
      </w:r>
      <w:r w:rsidR="00E64CB4">
        <w:t xml:space="preserve">6 </w:t>
      </w:r>
      <w:r w:rsidR="001D28DA">
        <w:t>locales entre restaurantes y rotiserías</w:t>
      </w:r>
      <w:r>
        <w:t>.</w:t>
      </w:r>
    </w:p>
    <w:p w:rsidR="007A0A0F" w:rsidRPr="007A0A0F" w:rsidRDefault="007A0A0F" w:rsidP="00553F0B">
      <w:pPr>
        <w:rPr>
          <w:u w:val="single"/>
        </w:rPr>
      </w:pPr>
      <w:r w:rsidRPr="007A0A0F">
        <w:rPr>
          <w:u w:val="single"/>
        </w:rPr>
        <w:t>Segmentación Demográfica:</w:t>
      </w:r>
    </w:p>
    <w:p w:rsidR="007A0A0F" w:rsidRDefault="007A0A0F" w:rsidP="00553F0B">
      <w:pPr>
        <w:pStyle w:val="Prrafodelista"/>
        <w:numPr>
          <w:ilvl w:val="0"/>
          <w:numId w:val="18"/>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553F0B">
      <w:pPr>
        <w:pStyle w:val="Prrafodelista"/>
        <w:numPr>
          <w:ilvl w:val="0"/>
          <w:numId w:val="18"/>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553F0B">
      <w:pPr>
        <w:pStyle w:val="Prrafodelista"/>
        <w:numPr>
          <w:ilvl w:val="0"/>
          <w:numId w:val="18"/>
        </w:numPr>
        <w:spacing w:before="0" w:after="160"/>
        <w:ind w:left="851" w:hanging="284"/>
      </w:pPr>
      <w:r>
        <w:t xml:space="preserve">Situación de lealtad: se busca que los dueños o gerentes de los </w:t>
      </w:r>
      <w:r>
        <w:rPr>
          <w:i/>
        </w:rPr>
        <w:t>Negocios</w:t>
      </w:r>
      <w:r>
        <w:t xml:space="preserve"> sean fieles al e-business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553F0B">
      <w:pPr>
        <w:pStyle w:val="Prrafodelista"/>
        <w:numPr>
          <w:ilvl w:val="0"/>
          <w:numId w:val="56"/>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78" w:name="_Toc437595489"/>
      <w:r>
        <w:lastRenderedPageBreak/>
        <w:t>4.3 ¿Quiénes son los potenciales usuarios/compradores del negocio?</w:t>
      </w:r>
      <w:bookmarkEnd w:id="78"/>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17538A">
      <w:pPr>
        <w:pStyle w:val="Prrafodelista"/>
        <w:numPr>
          <w:ilvl w:val="0"/>
          <w:numId w:val="19"/>
        </w:numPr>
        <w:spacing w:before="0" w:after="160" w:line="259" w:lineRule="auto"/>
      </w:pPr>
      <w:r w:rsidRPr="007A0A0F">
        <w:rPr>
          <w:u w:val="single"/>
        </w:rPr>
        <w:t>Usuarios Jóvenes</w:t>
      </w:r>
      <w:r>
        <w:rPr>
          <w:b/>
        </w:rPr>
        <w:t xml:space="preserve">: </w:t>
      </w:r>
    </w:p>
    <w:p w:rsidR="007A0A0F" w:rsidRDefault="00746792" w:rsidP="00746792">
      <w:pPr>
        <w:pStyle w:val="Prrafodelista"/>
        <w:spacing w:before="0" w:after="160" w:line="259" w:lineRule="auto"/>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en la región delimitada por los cuatro bulevares principales y pertenecen a una clase social que puede ser desde trabajadora hasta alta baja. Deben estar amigados con la tecnología y buscar beneficios relacionados con la comodidad.</w:t>
      </w:r>
    </w:p>
    <w:p w:rsidR="00746792" w:rsidRDefault="00746792" w:rsidP="00746792">
      <w:pPr>
        <w:pStyle w:val="Prrafodelista"/>
        <w:spacing w:before="0" w:after="160" w:line="259" w:lineRule="auto"/>
      </w:pPr>
    </w:p>
    <w:p w:rsidR="00746792" w:rsidRPr="00746792" w:rsidRDefault="007A0A0F" w:rsidP="0017538A">
      <w:pPr>
        <w:pStyle w:val="Prrafodelista"/>
        <w:numPr>
          <w:ilvl w:val="0"/>
          <w:numId w:val="19"/>
        </w:numPr>
        <w:spacing w:before="0" w:after="160" w:line="259" w:lineRule="auto"/>
      </w:pPr>
      <w:r w:rsidRPr="007A0A0F">
        <w:rPr>
          <w:u w:val="single"/>
        </w:rPr>
        <w:t>Usuarios Adultos</w:t>
      </w:r>
      <w:r>
        <w:rPr>
          <w:b/>
        </w:rPr>
        <w:t xml:space="preserve">: </w:t>
      </w:r>
    </w:p>
    <w:p w:rsidR="007A0A0F" w:rsidRDefault="00746792" w:rsidP="00746792">
      <w:pPr>
        <w:pStyle w:val="Prrafodelista"/>
        <w:spacing w:before="0" w:after="160" w:line="259" w:lineRule="auto"/>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en la región delimitada por los cuatro bulevares principales.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17538A">
      <w:pPr>
        <w:pStyle w:val="Prrafodelista"/>
        <w:numPr>
          <w:ilvl w:val="0"/>
          <w:numId w:val="20"/>
        </w:numPr>
        <w:spacing w:before="0" w:after="160" w:line="259" w:lineRule="auto"/>
      </w:pPr>
      <w:r w:rsidRPr="007A0A0F">
        <w:rPr>
          <w:u w:val="single"/>
        </w:rPr>
        <w:t>Negocio innovador</w:t>
      </w:r>
      <w:r>
        <w:rPr>
          <w:b/>
        </w:rPr>
        <w:t xml:space="preserve">: </w:t>
      </w:r>
    </w:p>
    <w:p w:rsidR="007A0A0F" w:rsidRDefault="00746792" w:rsidP="00746792">
      <w:pPr>
        <w:pStyle w:val="Prrafodelista"/>
        <w:spacing w:before="0" w:after="160" w:line="259" w:lineRule="auto"/>
      </w:pPr>
      <w:r>
        <w:t>S</w:t>
      </w:r>
      <w:r w:rsidR="007A0A0F">
        <w:t xml:space="preserve">e buscan negocios que estén ubicados en la región urbana de la ciudad de San Nicolás de los Arroyos, en especial los que se encuentran entre los cuatro bulevares principales.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p>
    <w:p w:rsidR="007A0A0F" w:rsidRDefault="007A0A0F">
      <w:pPr>
        <w:spacing w:after="200" w:line="264" w:lineRule="auto"/>
        <w:jc w:val="left"/>
      </w:pPr>
      <w:r>
        <w:br w:type="page"/>
      </w:r>
    </w:p>
    <w:p w:rsidR="007A0A0F" w:rsidRDefault="007A0A0F" w:rsidP="007A0A0F">
      <w:pPr>
        <w:pStyle w:val="Ttulo2"/>
      </w:pPr>
      <w:bookmarkStart w:id="79" w:name="_Toc437595490"/>
      <w:r>
        <w:lastRenderedPageBreak/>
        <w:t>4.4 Pautas de comportamiento esperado de cada segmento</w:t>
      </w:r>
      <w:bookmarkEnd w:id="79"/>
    </w:p>
    <w:p w:rsidR="007A0A0F" w:rsidRPr="007A0A0F" w:rsidRDefault="007A0A0F" w:rsidP="007A0A0F">
      <w:pPr>
        <w:rPr>
          <w:b/>
          <w:u w:val="single"/>
        </w:rPr>
      </w:pPr>
      <w:r w:rsidRPr="007A0A0F">
        <w:rPr>
          <w:b/>
          <w:u w:val="single"/>
        </w:rPr>
        <w:t>Perfiles de Clientes</w:t>
      </w:r>
    </w:p>
    <w:p w:rsidR="007A0A0F" w:rsidRDefault="007A0A0F" w:rsidP="009B63A2">
      <w:pPr>
        <w:spacing w:line="276" w:lineRule="auto"/>
      </w:pPr>
      <w:r>
        <w:t>Según el resumen ejecutivo 2014 de la Cámara Argentina de Comercio Electrónico (CACE)</w:t>
      </w:r>
      <w:r>
        <w:rPr>
          <w:rStyle w:val="Refdenotaalpie"/>
        </w:rPr>
        <w:footnoteReference w:id="32"/>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746792">
      <w:pPr>
        <w:spacing w:after="200" w:line="276" w:lineRule="auto"/>
        <w:rPr>
          <w:b/>
          <w:u w:val="single"/>
        </w:rPr>
      </w:pPr>
      <w:r>
        <w:t>Acorde a una encuesta realizada</w:t>
      </w:r>
      <w:r>
        <w:rPr>
          <w:rStyle w:val="Refdenotaalpie"/>
        </w:rPr>
        <w:footnoteReference w:id="33"/>
      </w:r>
      <w:r w:rsidR="00481B79">
        <w:t>,</w:t>
      </w:r>
      <w:r>
        <w:rPr>
          <w:rStyle w:val="Refdenotaalpie"/>
        </w:rPr>
        <w:footnoteReference w:id="34"/>
      </w:r>
      <w:r>
        <w:t xml:space="preserve"> a 109 personas por los medios propios de </w:t>
      </w:r>
      <w:r w:rsidRPr="00481B79">
        <w:rPr>
          <w:b/>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7A0A0F" w:rsidRPr="007A0A0F" w:rsidRDefault="007A0A0F" w:rsidP="007A0A0F">
      <w:pPr>
        <w:spacing w:after="200" w:line="264" w:lineRule="auto"/>
        <w:rPr>
          <w:b/>
          <w:u w:val="single"/>
        </w:rPr>
      </w:pPr>
      <w:r w:rsidRPr="007A0A0F">
        <w:rPr>
          <w:b/>
          <w:u w:val="single"/>
        </w:rPr>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17538A">
      <w:pPr>
        <w:pStyle w:val="Prrafodelista"/>
        <w:numPr>
          <w:ilvl w:val="0"/>
          <w:numId w:val="20"/>
        </w:numPr>
        <w:spacing w:before="0" w:after="200" w:line="264" w:lineRule="auto"/>
        <w:jc w:val="left"/>
      </w:pPr>
      <w:r>
        <w:t>Chisa Sushi – Página web</w:t>
      </w:r>
      <w:r>
        <w:rPr>
          <w:rStyle w:val="Refdenotaalpie"/>
        </w:rPr>
        <w:footnoteReference w:id="35"/>
      </w:r>
    </w:p>
    <w:p w:rsidR="007A0A0F" w:rsidRDefault="007A0A0F" w:rsidP="0017538A">
      <w:pPr>
        <w:pStyle w:val="Prrafodelista"/>
        <w:numPr>
          <w:ilvl w:val="0"/>
          <w:numId w:val="20"/>
        </w:numPr>
        <w:spacing w:before="0" w:after="200" w:line="264" w:lineRule="auto"/>
        <w:jc w:val="left"/>
      </w:pPr>
      <w:r>
        <w:t>Villa Roca – Página web</w:t>
      </w:r>
      <w:r>
        <w:rPr>
          <w:rStyle w:val="Refdenotaalpie"/>
        </w:rPr>
        <w:footnoteReference w:id="36"/>
      </w:r>
    </w:p>
    <w:p w:rsidR="007A0A0F" w:rsidRDefault="007A0A0F" w:rsidP="0017538A">
      <w:pPr>
        <w:pStyle w:val="Prrafodelista"/>
        <w:numPr>
          <w:ilvl w:val="0"/>
          <w:numId w:val="20"/>
        </w:numPr>
        <w:spacing w:before="0" w:after="200" w:line="264" w:lineRule="auto"/>
        <w:jc w:val="left"/>
      </w:pPr>
      <w:r>
        <w:lastRenderedPageBreak/>
        <w:t>Café de la Plaza – Página web</w:t>
      </w:r>
      <w:r>
        <w:rPr>
          <w:rStyle w:val="Refdenotaalpie"/>
        </w:rPr>
        <w:footnoteReference w:id="37"/>
      </w:r>
    </w:p>
    <w:p w:rsidR="007A0A0F" w:rsidRDefault="007A0A0F" w:rsidP="0017538A">
      <w:pPr>
        <w:pStyle w:val="Prrafodelista"/>
        <w:numPr>
          <w:ilvl w:val="0"/>
          <w:numId w:val="20"/>
        </w:numPr>
        <w:spacing w:before="0" w:after="200" w:line="264" w:lineRule="auto"/>
        <w:jc w:val="left"/>
      </w:pPr>
      <w:r>
        <w:t>Buena Madera – Página de Facebook</w:t>
      </w:r>
      <w:r>
        <w:rPr>
          <w:rStyle w:val="Refdenotaalpie"/>
        </w:rPr>
        <w:footnoteReference w:id="38"/>
      </w:r>
    </w:p>
    <w:p w:rsidR="007A0A0F" w:rsidRDefault="007A0A0F" w:rsidP="0017538A">
      <w:pPr>
        <w:pStyle w:val="Prrafodelista"/>
        <w:numPr>
          <w:ilvl w:val="0"/>
          <w:numId w:val="20"/>
        </w:numPr>
        <w:spacing w:before="0" w:after="200" w:line="264" w:lineRule="auto"/>
        <w:jc w:val="left"/>
      </w:pPr>
      <w:r>
        <w:t>La Mira – Página de Facebook</w:t>
      </w:r>
      <w:r>
        <w:rPr>
          <w:rStyle w:val="Refdenotaalpie"/>
        </w:rPr>
        <w:footnoteReference w:id="39"/>
      </w:r>
    </w:p>
    <w:p w:rsidR="007A0A0F" w:rsidRDefault="007A0A0F" w:rsidP="0017538A">
      <w:pPr>
        <w:pStyle w:val="Prrafodelista"/>
        <w:numPr>
          <w:ilvl w:val="0"/>
          <w:numId w:val="20"/>
        </w:numPr>
        <w:spacing w:before="0" w:after="200" w:line="264" w:lineRule="auto"/>
        <w:jc w:val="left"/>
      </w:pPr>
      <w:r>
        <w:t>Rocco – Página de Facebook</w:t>
      </w:r>
      <w:r>
        <w:rPr>
          <w:rStyle w:val="Refdenotaalpie"/>
        </w:rPr>
        <w:footnoteReference w:id="40"/>
      </w:r>
    </w:p>
    <w:p w:rsidR="007A0A0F" w:rsidRDefault="007A0A0F" w:rsidP="0017538A">
      <w:pPr>
        <w:pStyle w:val="Prrafodelista"/>
        <w:numPr>
          <w:ilvl w:val="0"/>
          <w:numId w:val="20"/>
        </w:numPr>
        <w:spacing w:before="0" w:after="200" w:line="264" w:lineRule="auto"/>
        <w:jc w:val="left"/>
      </w:pPr>
      <w:r>
        <w:t>La Baska – Página de Facebook</w:t>
      </w:r>
      <w:r>
        <w:rPr>
          <w:rStyle w:val="Refdenotaalpie"/>
        </w:rPr>
        <w:footnoteReference w:id="41"/>
      </w:r>
    </w:p>
    <w:p w:rsidR="007A0A0F" w:rsidRDefault="007A0A0F" w:rsidP="0017538A">
      <w:pPr>
        <w:pStyle w:val="Prrafodelista"/>
        <w:numPr>
          <w:ilvl w:val="0"/>
          <w:numId w:val="20"/>
        </w:numPr>
        <w:spacing w:before="0" w:after="200" w:line="264" w:lineRule="auto"/>
        <w:jc w:val="left"/>
      </w:pPr>
      <w:r>
        <w:t>Nicanor – Página de Facebook</w:t>
      </w:r>
      <w:r>
        <w:rPr>
          <w:rStyle w:val="Refdenotaalpie"/>
        </w:rPr>
        <w:footnoteReference w:id="42"/>
      </w:r>
    </w:p>
    <w:p w:rsidR="007A0A0F" w:rsidRDefault="007A0A0F" w:rsidP="0017538A">
      <w:pPr>
        <w:pStyle w:val="Prrafodelista"/>
        <w:numPr>
          <w:ilvl w:val="0"/>
          <w:numId w:val="20"/>
        </w:numPr>
        <w:spacing w:before="0" w:after="200" w:line="264" w:lineRule="auto"/>
        <w:jc w:val="left"/>
      </w:pPr>
      <w:r>
        <w:t>La Caleta – Página de Facebook</w:t>
      </w:r>
      <w:r>
        <w:rPr>
          <w:rStyle w:val="Refdenotaalpie"/>
        </w:rPr>
        <w:footnoteReference w:id="43"/>
      </w:r>
    </w:p>
    <w:p w:rsidR="007A0A0F" w:rsidRDefault="007A0A0F" w:rsidP="0017538A">
      <w:pPr>
        <w:pStyle w:val="Prrafodelista"/>
        <w:numPr>
          <w:ilvl w:val="0"/>
          <w:numId w:val="20"/>
        </w:numPr>
        <w:spacing w:before="0" w:after="200" w:line="264" w:lineRule="auto"/>
        <w:jc w:val="left"/>
      </w:pPr>
      <w:r>
        <w:t>Aires de Campo – Página de Facebook</w:t>
      </w:r>
      <w:r>
        <w:rPr>
          <w:rStyle w:val="Refdenotaalpie"/>
        </w:rPr>
        <w:footnoteReference w:id="44"/>
      </w:r>
    </w:p>
    <w:p w:rsidR="008C6024" w:rsidRDefault="007A0A0F" w:rsidP="009B63A2">
      <w:pPr>
        <w:spacing w:after="200" w:line="264" w:lineRule="auto"/>
        <w:rPr>
          <w:b/>
          <w:i/>
        </w:rPr>
      </w:pPr>
      <w:r>
        <w:t xml:space="preserve">Se puede observar que el perfil online de la mayoría de los locales es muy pobre y poco cuidada, lo que puede ser un arma de doble filo a la hora de intentar posicionar </w:t>
      </w:r>
      <w:r>
        <w:rPr>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45"/>
      </w:r>
      <w:r>
        <w:t xml:space="preserve"> con el cual compite </w:t>
      </w:r>
      <w:r>
        <w:rPr>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p>
    <w:p w:rsidR="005C5901" w:rsidRDefault="008C6024" w:rsidP="008C6024">
      <w:pPr>
        <w:spacing w:after="200" w:line="264" w:lineRule="auto"/>
        <w:jc w:val="left"/>
        <w:rPr>
          <w:b/>
          <w:i/>
        </w:rPr>
      </w:pPr>
      <w:r>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e-commerce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46"/>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80" w:name="_Toc437595491"/>
      <w:r>
        <w:lastRenderedPageBreak/>
        <w:t>5 Plan de Acción</w:t>
      </w:r>
      <w:bookmarkEnd w:id="80"/>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17538A">
      <w:pPr>
        <w:pStyle w:val="Prrafodelista"/>
        <w:numPr>
          <w:ilvl w:val="0"/>
          <w:numId w:val="22"/>
        </w:numPr>
      </w:pPr>
      <w:r>
        <w:t xml:space="preserve">Obtener un pool de </w:t>
      </w:r>
      <w:r w:rsidRPr="00F57AD5">
        <w:rPr>
          <w:i/>
        </w:rPr>
        <w:t>Negocios</w:t>
      </w:r>
      <w:r>
        <w:t xml:space="preserve"> adheridos</w:t>
      </w:r>
    </w:p>
    <w:p w:rsidR="00F57AD5" w:rsidRPr="00B77E27" w:rsidRDefault="00F57AD5" w:rsidP="0017538A">
      <w:pPr>
        <w:pStyle w:val="Prrafodelista"/>
        <w:numPr>
          <w:ilvl w:val="0"/>
          <w:numId w:val="22"/>
        </w:numPr>
      </w:pPr>
      <w:r>
        <w:t xml:space="preserve">Obtener una masa crítica de </w:t>
      </w:r>
      <w:r w:rsidRPr="00F57AD5">
        <w:rPr>
          <w:i/>
        </w:rPr>
        <w:t>Usuarios</w:t>
      </w:r>
    </w:p>
    <w:p w:rsidR="00F57AD5" w:rsidRDefault="00F57AD5" w:rsidP="0017538A">
      <w:pPr>
        <w:pStyle w:val="Prrafodelista"/>
        <w:numPr>
          <w:ilvl w:val="0"/>
          <w:numId w:val="22"/>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81" w:name="_Toc437595492"/>
      <w:r>
        <w:t>5.1 Programas Generales de acción</w:t>
      </w:r>
      <w:bookmarkEnd w:id="81"/>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2" w:name="_Toc437595493"/>
      <w:r>
        <w:t>5.2 Programas Específicos de acción</w:t>
      </w:r>
      <w:bookmarkEnd w:id="82"/>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17538A">
      <w:pPr>
        <w:pStyle w:val="Prrafodelista"/>
        <w:numPr>
          <w:ilvl w:val="1"/>
          <w:numId w:val="21"/>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17538A">
      <w:pPr>
        <w:pStyle w:val="Prrafodelista"/>
        <w:numPr>
          <w:ilvl w:val="1"/>
          <w:numId w:val="21"/>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17538A">
      <w:pPr>
        <w:pStyle w:val="Prrafodelista"/>
        <w:numPr>
          <w:ilvl w:val="1"/>
          <w:numId w:val="21"/>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17538A">
      <w:pPr>
        <w:pStyle w:val="Prrafodelista"/>
        <w:numPr>
          <w:ilvl w:val="1"/>
          <w:numId w:val="21"/>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17538A">
      <w:pPr>
        <w:pStyle w:val="Prrafodelista"/>
        <w:numPr>
          <w:ilvl w:val="1"/>
          <w:numId w:val="21"/>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de requisitos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dominio</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caso de usos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Prototipo de interfaz de usuario</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y diseño preliminar</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Descripción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Robustez</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Diseño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clases</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secuencia</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Implementación</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Test</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Mantenimiento</w:t>
      </w:r>
    </w:p>
    <w:p w:rsidR="0033753C" w:rsidRDefault="00F57AD5" w:rsidP="009F7CE7">
      <w:pPr>
        <w:rPr>
          <w:rFonts w:eastAsiaTheme="majorEastAsia" w:cstheme="majorBidi"/>
          <w:b/>
          <w:caps/>
          <w:color w:val="C00000"/>
          <w:spacing w:val="15"/>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r w:rsidR="0033753C">
        <w:br w:type="page"/>
      </w:r>
    </w:p>
    <w:p w:rsidR="0033753C" w:rsidRDefault="0033753C" w:rsidP="0033753C">
      <w:pPr>
        <w:pStyle w:val="Ttulo3"/>
      </w:pPr>
      <w:bookmarkStart w:id="83" w:name="_Toc437595494"/>
      <w:r>
        <w:lastRenderedPageBreak/>
        <w:t>Negocio</w:t>
      </w:r>
      <w:bookmarkEnd w:id="83"/>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47"/>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74">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75">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4" w:name="_Toc437595495"/>
      <w:r>
        <w:t>Tecnología</w:t>
      </w:r>
      <w:bookmarkEnd w:id="84"/>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48"/>
            </w:r>
          </w:p>
        </w:tc>
      </w:tr>
    </w:tbl>
    <w:p w:rsidR="0033753C" w:rsidRDefault="0033753C" w:rsidP="0033753C">
      <w:pPr>
        <w:pStyle w:val="Ttulo4"/>
      </w:pPr>
    </w:p>
    <w:p w:rsidR="0033753C" w:rsidRDefault="0033753C" w:rsidP="0033753C">
      <w:pPr>
        <w:pStyle w:val="Ttulo4"/>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76">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77">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33753C" w:rsidRPr="00D73725" w:rsidRDefault="0033753C" w:rsidP="0033753C"/>
    <w:p w:rsidR="00EE3227" w:rsidRPr="007005C7" w:rsidRDefault="00EE3227" w:rsidP="007005C7">
      <w:pPr>
        <w:rPr>
          <w:b/>
        </w:rPr>
      </w:pPr>
    </w:p>
    <w:sectPr w:rsidR="00EE3227" w:rsidRPr="007005C7" w:rsidSect="006309E8">
      <w:headerReference w:type="default" r:id="rId78"/>
      <w:footerReference w:type="default" r:id="rId79"/>
      <w:pgSz w:w="11907" w:h="16839" w:code="9"/>
      <w:pgMar w:top="1632"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4EF3" w:rsidRDefault="00C14EF3">
      <w:pPr>
        <w:spacing w:after="0" w:line="240" w:lineRule="auto"/>
      </w:pPr>
      <w:r>
        <w:separator/>
      </w:r>
    </w:p>
  </w:endnote>
  <w:endnote w:type="continuationSeparator" w:id="0">
    <w:p w:rsidR="00C14EF3" w:rsidRDefault="00C14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75A" w:rsidRDefault="009A175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75A" w:rsidRDefault="009A175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75A" w:rsidRDefault="009A175A">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8136513"/>
      <w:docPartObj>
        <w:docPartGallery w:val="Page Numbers (Bottom of Page)"/>
        <w:docPartUnique/>
      </w:docPartObj>
    </w:sdtPr>
    <w:sdtEndPr/>
    <w:sdtContent>
      <w:sdt>
        <w:sdtPr>
          <w:id w:val="144404820"/>
          <w:docPartObj>
            <w:docPartGallery w:val="Page Numbers (Top of Page)"/>
            <w:docPartUnique/>
          </w:docPartObj>
        </w:sdtPr>
        <w:sdtEndPr/>
        <w:sdtContent>
          <w:p w:rsidR="009A175A" w:rsidRDefault="009A175A">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D24CF7">
              <w:rPr>
                <w:b/>
                <w:bCs/>
                <w:noProof/>
              </w:rPr>
              <w:t>15</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D24CF7">
              <w:rPr>
                <w:b/>
                <w:bCs/>
                <w:noProof/>
              </w:rPr>
              <w:t>84</w:t>
            </w:r>
            <w:r>
              <w:rPr>
                <w:b/>
                <w:bCs/>
                <w:sz w:val="24"/>
                <w:szCs w:val="24"/>
              </w:rPr>
              <w:fldChar w:fldCharType="end"/>
            </w:r>
          </w:p>
        </w:sdtContent>
      </w:sdt>
    </w:sdtContent>
  </w:sdt>
  <w:p w:rsidR="009A175A" w:rsidRDefault="009A175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4EF3" w:rsidRDefault="00C14EF3" w:rsidP="00172F53">
      <w:pPr>
        <w:spacing w:before="0" w:after="0" w:line="240" w:lineRule="auto"/>
        <w:jc w:val="left"/>
      </w:pPr>
      <w:r>
        <w:separator/>
      </w:r>
    </w:p>
  </w:footnote>
  <w:footnote w:type="continuationSeparator" w:id="0">
    <w:p w:rsidR="00C14EF3" w:rsidRDefault="00C14EF3">
      <w:pPr>
        <w:spacing w:after="0" w:line="240" w:lineRule="auto"/>
      </w:pPr>
      <w:r>
        <w:continuationSeparator/>
      </w:r>
    </w:p>
  </w:footnote>
  <w:footnote w:id="1">
    <w:p w:rsidR="009A175A" w:rsidRDefault="009A175A">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9A175A" w:rsidRDefault="009A175A">
      <w:pPr>
        <w:pStyle w:val="Textonotapie"/>
      </w:pPr>
      <w:r>
        <w:rPr>
          <w:rStyle w:val="Refdenotaalpie"/>
        </w:rPr>
        <w:footnoteRef/>
      </w:r>
      <w:r>
        <w:t xml:space="preserve"> Diciembre 2015.</w:t>
      </w:r>
    </w:p>
  </w:footnote>
  <w:footnote w:id="3">
    <w:p w:rsidR="009A175A" w:rsidRDefault="009A175A">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9A175A" w:rsidRDefault="009A175A" w:rsidP="00C93568">
      <w:pPr>
        <w:pStyle w:val="Textonotapie"/>
      </w:pPr>
      <w:r>
        <w:rPr>
          <w:rStyle w:val="Refdenotaalpie"/>
        </w:rPr>
        <w:footnoteRef/>
      </w:r>
      <w:r>
        <w:t xml:space="preserve"> </w:t>
      </w:r>
      <w:r w:rsidRPr="008D416A">
        <w:t>Porter, Michael. Estrategia Competitiva, Ediciones Pirámide, 2009.</w:t>
      </w:r>
    </w:p>
  </w:footnote>
  <w:footnote w:id="5">
    <w:p w:rsidR="009A175A" w:rsidRPr="00F22E4B" w:rsidRDefault="009A175A" w:rsidP="00A43CC4">
      <w:r>
        <w:rPr>
          <w:rStyle w:val="Refdenotaalpie"/>
        </w:rPr>
        <w:footnoteRef/>
      </w:r>
      <w:r>
        <w:t xml:space="preserve"> </w:t>
      </w:r>
      <w:r>
        <w:rPr>
          <w:rFonts w:cs="Arial"/>
          <w:color w:val="333333"/>
          <w:shd w:val="clear" w:color="auto" w:fill="FFFFFF"/>
        </w:rPr>
        <w:t>.</w:t>
      </w:r>
      <w:r w:rsidRPr="00354E62">
        <w:rPr>
          <w:rFonts w:cs="Arial"/>
          <w:color w:val="333333"/>
          <w:shd w:val="clear" w:color="auto" w:fill="FFFFFF"/>
        </w:rPr>
        <w:t xml:space="preserve"> </w:t>
      </w:r>
      <w:r>
        <w:rPr>
          <w:rFonts w:cs="Arial"/>
          <w:color w:val="333333"/>
          <w:shd w:val="clear" w:color="auto" w:fill="FFFFFF"/>
        </w:rPr>
        <w:t>“The Core Competence of the Corporation” By</w:t>
      </w:r>
      <w:r>
        <w:rPr>
          <w:rStyle w:val="apple-converted-space"/>
          <w:rFonts w:cs="Arial"/>
          <w:color w:val="333333"/>
          <w:shd w:val="clear" w:color="auto" w:fill="FFFFFF"/>
        </w:rPr>
        <w:t> </w:t>
      </w:r>
      <w:r>
        <w:rPr>
          <w:rFonts w:cs="Arial"/>
          <w:color w:val="333333"/>
          <w:shd w:val="clear" w:color="auto" w:fill="FFFFFF"/>
        </w:rPr>
        <w:t>Prahalad and Hamel.</w:t>
      </w:r>
      <w:r>
        <w:rPr>
          <w:rStyle w:val="apple-converted-space"/>
          <w:rFonts w:cs="Arial"/>
          <w:color w:val="333333"/>
          <w:shd w:val="clear" w:color="auto" w:fill="FFFFFF"/>
        </w:rPr>
        <w:t> </w:t>
      </w:r>
    </w:p>
    <w:p w:rsidR="009A175A" w:rsidRDefault="009A175A">
      <w:pPr>
        <w:pStyle w:val="Textonotapie"/>
      </w:pPr>
    </w:p>
  </w:footnote>
  <w:footnote w:id="6">
    <w:p w:rsidR="009A175A" w:rsidRDefault="009A175A">
      <w:pPr>
        <w:pStyle w:val="Textonotapie"/>
      </w:pPr>
      <w:r>
        <w:rPr>
          <w:rStyle w:val="Refdenotaalpie"/>
        </w:rPr>
        <w:footnoteRef/>
      </w:r>
      <w:r>
        <w:t xml:space="preserve"> </w:t>
      </w:r>
      <w:r w:rsidRPr="00A8462C">
        <w:t>Arnoldo C. Hax, Dean L. Wilde. (2003). El Proyecto Delta. Barcelona, España: Editorial Norma.</w:t>
      </w:r>
    </w:p>
  </w:footnote>
  <w:footnote w:id="7">
    <w:p w:rsidR="009A175A" w:rsidRDefault="009A175A" w:rsidP="000624FE">
      <w:pPr>
        <w:pStyle w:val="Textonotapie"/>
      </w:pPr>
      <w:r>
        <w:rPr>
          <w:rStyle w:val="Refdenotaalpie"/>
        </w:rPr>
        <w:footnoteRef/>
      </w:r>
      <w:r>
        <w:t xml:space="preserve"> </w:t>
      </w:r>
      <w:r w:rsidRPr="000B0779">
        <w:t>Scientia et Technica Año XII, No 32, Diciembre 2006. UTP. ISSN 0122-1701</w:t>
      </w:r>
    </w:p>
  </w:footnote>
  <w:footnote w:id="8">
    <w:p w:rsidR="009A175A" w:rsidRDefault="009A175A">
      <w:pPr>
        <w:pStyle w:val="Textonotapie"/>
      </w:pPr>
      <w:r>
        <w:rPr>
          <w:rStyle w:val="Refdenotaalpie"/>
        </w:rPr>
        <w:footnoteRef/>
      </w:r>
      <w:r>
        <w:t xml:space="preserve"> Drucker, Peter F. </w:t>
      </w:r>
      <w:r w:rsidRPr="00FF40C8">
        <w:t>(1954). The Practice of Management (tercera edición). Buenos Aires: Sudamericana.</w:t>
      </w:r>
    </w:p>
  </w:footnote>
  <w:footnote w:id="9">
    <w:p w:rsidR="009A175A" w:rsidRPr="000719F7" w:rsidRDefault="009A175A"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9A175A" w:rsidRDefault="009A175A"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9A175A" w:rsidRDefault="009A175A"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9A175A" w:rsidRDefault="009A175A"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9A175A" w:rsidRPr="000719F7" w:rsidRDefault="009A175A"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9A175A" w:rsidRPr="000719F7" w:rsidRDefault="009A175A"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9A175A" w:rsidRPr="000719F7" w:rsidRDefault="009A175A" w:rsidP="00F935AA">
      <w:pPr>
        <w:pStyle w:val="Textonotapie"/>
      </w:pPr>
    </w:p>
  </w:footnote>
  <w:footnote w:id="15">
    <w:p w:rsidR="009A175A" w:rsidRPr="000719F7" w:rsidRDefault="009A175A"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9A175A" w:rsidRDefault="009A175A">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9A175A" w:rsidRPr="00EC54FE" w:rsidRDefault="009A175A"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9A175A" w:rsidRPr="004E030F" w:rsidRDefault="009A175A"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9A175A" w:rsidRDefault="009A175A">
      <w:pPr>
        <w:pStyle w:val="Textonotapie"/>
      </w:pPr>
      <w:r>
        <w:rPr>
          <w:rStyle w:val="Refdenotaalpie"/>
        </w:rPr>
        <w:footnoteRef/>
      </w:r>
      <w:r>
        <w:t xml:space="preserve"> “Los medios de pago online le ganan a la desconfianza” por Alfredo Sains La Nación</w:t>
      </w:r>
    </w:p>
  </w:footnote>
  <w:footnote w:id="20">
    <w:p w:rsidR="009A175A" w:rsidRDefault="009A175A"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9A175A" w:rsidRPr="008302DC" w:rsidRDefault="009A175A"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9A175A" w:rsidRPr="008302DC" w:rsidRDefault="009A175A"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9A175A" w:rsidRDefault="009A175A" w:rsidP="00BA21A8">
      <w:pPr>
        <w:pStyle w:val="Textonotapie"/>
      </w:pPr>
      <w:r>
        <w:rPr>
          <w:rStyle w:val="Refdenotaalpie"/>
        </w:rPr>
        <w:footnoteRef/>
      </w:r>
      <w:r>
        <w:t xml:space="preserve"> </w:t>
      </w:r>
      <w:hyperlink r:id="rId14" w:history="1">
        <w:r w:rsidRPr="006E6A91">
          <w:rPr>
            <w:rStyle w:val="Hipervnculo"/>
          </w:rPr>
          <w:t>http://www.elsoldesannicolas.com.ar/</w:t>
        </w:r>
      </w:hyperlink>
      <w:r>
        <w:t xml:space="preserve"> </w:t>
      </w:r>
    </w:p>
  </w:footnote>
  <w:footnote w:id="24">
    <w:p w:rsidR="009A175A" w:rsidRDefault="009A175A" w:rsidP="00BA21A8">
      <w:pPr>
        <w:pStyle w:val="Textonotapie"/>
        <w:jc w:val="left"/>
      </w:pPr>
      <w:r>
        <w:rPr>
          <w:rStyle w:val="Refdenotaalpie"/>
        </w:rPr>
        <w:footnoteRef/>
      </w:r>
      <w:r>
        <w:t xml:space="preserve"> Definición según Wikipedia.org: </w:t>
      </w:r>
      <w:hyperlink r:id="rId15" w:history="1">
        <w:r w:rsidRPr="00114D51">
          <w:rPr>
            <w:rStyle w:val="Hipervnculo"/>
          </w:rPr>
          <w:t>https://es.wikipedia.org/wiki/Interfaz_de_programaci%C3%B3n_de_aplicaciones</w:t>
        </w:r>
      </w:hyperlink>
      <w:r>
        <w:t xml:space="preserve"> </w:t>
      </w:r>
    </w:p>
  </w:footnote>
  <w:footnote w:id="25">
    <w:p w:rsidR="009A175A" w:rsidRDefault="009A175A" w:rsidP="00BA21A8">
      <w:pPr>
        <w:pStyle w:val="Textonotapie"/>
      </w:pPr>
      <w:r>
        <w:rPr>
          <w:rStyle w:val="Refdenotaalpie"/>
        </w:rPr>
        <w:footnoteRef/>
      </w:r>
      <w:r>
        <w:t xml:space="preserve"> Play Store: </w:t>
      </w:r>
      <w:hyperlink r:id="rId16" w:history="1">
        <w:r w:rsidRPr="00114D51">
          <w:rPr>
            <w:rStyle w:val="Hipervnculo"/>
          </w:rPr>
          <w:t>https://play.google.com/store/apps</w:t>
        </w:r>
      </w:hyperlink>
      <w:r>
        <w:t xml:space="preserve"> </w:t>
      </w:r>
    </w:p>
  </w:footnote>
  <w:footnote w:id="26">
    <w:p w:rsidR="009A175A" w:rsidRDefault="009A175A" w:rsidP="00BA21A8">
      <w:pPr>
        <w:pStyle w:val="Textonotapie"/>
      </w:pPr>
      <w:r>
        <w:rPr>
          <w:rStyle w:val="Refdenotaalpie"/>
        </w:rPr>
        <w:footnoteRef/>
      </w:r>
      <w:r>
        <w:t xml:space="preserve"> App Store: </w:t>
      </w:r>
      <w:hyperlink r:id="rId17" w:history="1">
        <w:r w:rsidRPr="00114D51">
          <w:rPr>
            <w:rStyle w:val="Hipervnculo"/>
          </w:rPr>
          <w:t>https://itunes.apple.com/</w:t>
        </w:r>
      </w:hyperlink>
      <w:r>
        <w:t xml:space="preserve"> </w:t>
      </w:r>
    </w:p>
  </w:footnote>
  <w:footnote w:id="27">
    <w:p w:rsidR="009A175A" w:rsidRDefault="009A175A" w:rsidP="00BA21A8">
      <w:pPr>
        <w:pStyle w:val="Textonotapie"/>
      </w:pPr>
      <w:r>
        <w:rPr>
          <w:rStyle w:val="Refdenotaalpie"/>
        </w:rPr>
        <w:footnoteRef/>
      </w:r>
      <w:r>
        <w:t xml:space="preserve"> </w:t>
      </w:r>
      <w:hyperlink r:id="rId18" w:history="1">
        <w:r w:rsidRPr="006E6A91">
          <w:rPr>
            <w:rStyle w:val="Hipervnculo"/>
          </w:rPr>
          <w:t>http://www.chaucocina.com.ar/ingresar.aspx</w:t>
        </w:r>
      </w:hyperlink>
      <w:r>
        <w:t xml:space="preserve"> </w:t>
      </w:r>
    </w:p>
  </w:footnote>
  <w:footnote w:id="28">
    <w:p w:rsidR="009A175A" w:rsidRDefault="009A175A" w:rsidP="00BA21A8">
      <w:pPr>
        <w:pStyle w:val="Textonotapie"/>
      </w:pPr>
      <w:r>
        <w:rPr>
          <w:rStyle w:val="Refdenotaalpie"/>
        </w:rPr>
        <w:footnoteRef/>
      </w:r>
      <w:r>
        <w:t xml:space="preserve"> </w:t>
      </w:r>
      <w:r w:rsidRPr="000719F7">
        <w:t xml:space="preserve"> </w:t>
      </w:r>
      <w:hyperlink r:id="rId19" w:history="1">
        <w:r w:rsidRPr="000719F7">
          <w:rPr>
            <w:rStyle w:val="Hipervnculo"/>
          </w:rPr>
          <w:t>http://www.pedidosya.com.ar/</w:t>
        </w:r>
      </w:hyperlink>
    </w:p>
  </w:footnote>
  <w:footnote w:id="29">
    <w:p w:rsidR="009A175A" w:rsidRDefault="009A175A">
      <w:pPr>
        <w:pStyle w:val="Textonotapie"/>
      </w:pPr>
      <w:r>
        <w:rPr>
          <w:rStyle w:val="Refdenotaalpie"/>
        </w:rPr>
        <w:footnoteRef/>
      </w:r>
      <w:r>
        <w:t xml:space="preserve"> </w:t>
      </w:r>
    </w:p>
  </w:footnote>
  <w:footnote w:id="30">
    <w:p w:rsidR="009A175A" w:rsidRDefault="009A175A" w:rsidP="00364FFA">
      <w:pPr>
        <w:pStyle w:val="Textonotapie"/>
      </w:pPr>
      <w:r>
        <w:rPr>
          <w:rStyle w:val="Refdenotaalpie"/>
        </w:rPr>
        <w:footnoteRef/>
      </w:r>
      <w:r>
        <w:t xml:space="preserve"> </w:t>
      </w:r>
      <w:r>
        <w:rPr>
          <w:i/>
        </w:rPr>
        <w:t xml:space="preserve">“Proyecto censo 2001-2010” </w:t>
      </w:r>
      <w:r>
        <w:t xml:space="preserve">lanacion.com : </w:t>
      </w:r>
      <w:hyperlink r:id="rId20" w:history="1">
        <w:r w:rsidRPr="007B68C8">
          <w:rPr>
            <w:rStyle w:val="Hipervnculo"/>
          </w:rPr>
          <w:t>http://goo.gl/q6OqDy</w:t>
        </w:r>
      </w:hyperlink>
    </w:p>
  </w:footnote>
  <w:footnote w:id="31">
    <w:p w:rsidR="009A175A" w:rsidRDefault="009A175A">
      <w:pPr>
        <w:pStyle w:val="Textonotapie"/>
      </w:pPr>
      <w:r>
        <w:rPr>
          <w:rStyle w:val="Refdenotaalpie"/>
        </w:rPr>
        <w:footnoteRef/>
      </w:r>
      <w:r>
        <w:t xml:space="preserve"> Artículo iProfesional: </w:t>
      </w:r>
      <w:hyperlink r:id="rId21" w:history="1">
        <w:r w:rsidRPr="004439CD">
          <w:rPr>
            <w:rStyle w:val="Hipervnculo"/>
          </w:rPr>
          <w:t>http://goo.gl/KlVh48</w:t>
        </w:r>
      </w:hyperlink>
      <w:r>
        <w:t xml:space="preserve"> </w:t>
      </w:r>
    </w:p>
  </w:footnote>
  <w:footnote w:id="32">
    <w:p w:rsidR="009A175A" w:rsidRDefault="009A175A" w:rsidP="007A0A0F">
      <w:pPr>
        <w:pStyle w:val="Textonotapie"/>
      </w:pPr>
      <w:r>
        <w:rPr>
          <w:rStyle w:val="Refdenotaalpie"/>
        </w:rPr>
        <w:footnoteRef/>
      </w:r>
      <w:r>
        <w:t xml:space="preserve"> </w:t>
      </w:r>
      <w:hyperlink r:id="rId22" w:history="1">
        <w:r w:rsidRPr="001A6EFF">
          <w:rPr>
            <w:rStyle w:val="Hipervnculo"/>
          </w:rPr>
          <w:t>http://www.cace.org.ar/estadisticas/</w:t>
        </w:r>
      </w:hyperlink>
      <w:r>
        <w:t xml:space="preserve"> </w:t>
      </w:r>
    </w:p>
  </w:footnote>
  <w:footnote w:id="33">
    <w:p w:rsidR="009A175A" w:rsidRPr="008302DC" w:rsidRDefault="009A175A" w:rsidP="007A0A0F">
      <w:pPr>
        <w:pStyle w:val="Textonotapie"/>
        <w:rPr>
          <w:i/>
        </w:rPr>
      </w:pPr>
      <w:r>
        <w:rPr>
          <w:rStyle w:val="Refdenotaalpie"/>
        </w:rPr>
        <w:footnoteRef/>
      </w:r>
      <w:r w:rsidRPr="008302DC">
        <w:t xml:space="preserve"> </w:t>
      </w:r>
      <w:r>
        <w:rPr>
          <w:i/>
        </w:rPr>
        <w:t xml:space="preserve">Formulario de encuesta: </w:t>
      </w:r>
      <w:hyperlink r:id="rId23" w:history="1">
        <w:r w:rsidRPr="007B68C8">
          <w:rPr>
            <w:rStyle w:val="Hipervnculo"/>
            <w:i/>
          </w:rPr>
          <w:t>http://goo.gl/uxKMVG</w:t>
        </w:r>
      </w:hyperlink>
      <w:r>
        <w:rPr>
          <w:i/>
        </w:rPr>
        <w:t xml:space="preserve"> </w:t>
      </w:r>
    </w:p>
  </w:footnote>
  <w:footnote w:id="34">
    <w:p w:rsidR="009A175A" w:rsidRPr="008302DC" w:rsidRDefault="009A175A" w:rsidP="007A0A0F">
      <w:pPr>
        <w:pStyle w:val="Textonotapie"/>
        <w:rPr>
          <w:i/>
        </w:rPr>
      </w:pPr>
      <w:r>
        <w:rPr>
          <w:rStyle w:val="Refdenotaalpie"/>
        </w:rPr>
        <w:footnoteRef/>
      </w:r>
      <w:r w:rsidRPr="008302DC">
        <w:t xml:space="preserve"> </w:t>
      </w:r>
      <w:r>
        <w:rPr>
          <w:i/>
        </w:rPr>
        <w:t xml:space="preserve">Resultados de la encuesta: </w:t>
      </w:r>
      <w:hyperlink r:id="rId24" w:history="1">
        <w:r w:rsidRPr="007B68C8">
          <w:rPr>
            <w:rStyle w:val="Hipervnculo"/>
            <w:i/>
          </w:rPr>
          <w:t>http://goo.gl/kTxjTm</w:t>
        </w:r>
      </w:hyperlink>
      <w:r>
        <w:rPr>
          <w:i/>
        </w:rPr>
        <w:t xml:space="preserve"> </w:t>
      </w:r>
    </w:p>
  </w:footnote>
  <w:footnote w:id="35">
    <w:p w:rsidR="009A175A" w:rsidRPr="00746792" w:rsidRDefault="009A175A"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5" w:history="1">
        <w:r w:rsidRPr="00746792">
          <w:rPr>
            <w:rStyle w:val="Hipervnculo"/>
            <w:sz w:val="18"/>
            <w:szCs w:val="18"/>
          </w:rPr>
          <w:t>http://www.chisasushi.com.ar/index.html</w:t>
        </w:r>
      </w:hyperlink>
      <w:r w:rsidRPr="00746792">
        <w:rPr>
          <w:sz w:val="18"/>
          <w:szCs w:val="18"/>
        </w:rPr>
        <w:t xml:space="preserve"> </w:t>
      </w:r>
    </w:p>
    <w:p w:rsidR="009A175A" w:rsidRPr="00746792" w:rsidRDefault="009A175A" w:rsidP="007A0A0F">
      <w:pPr>
        <w:pStyle w:val="Textonotapie"/>
        <w:rPr>
          <w:sz w:val="18"/>
          <w:szCs w:val="18"/>
        </w:rPr>
      </w:pPr>
    </w:p>
  </w:footnote>
  <w:footnote w:id="36">
    <w:p w:rsidR="009A175A" w:rsidRPr="00746792" w:rsidRDefault="009A175A"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6" w:history="1">
        <w:r w:rsidRPr="00746792">
          <w:rPr>
            <w:rStyle w:val="Hipervnculo"/>
            <w:sz w:val="18"/>
            <w:szCs w:val="18"/>
          </w:rPr>
          <w:t>http://www.villarocca.com.ar/</w:t>
        </w:r>
      </w:hyperlink>
    </w:p>
    <w:p w:rsidR="009A175A" w:rsidRPr="00746792" w:rsidRDefault="009A175A" w:rsidP="007A0A0F">
      <w:pPr>
        <w:pStyle w:val="Textonotapie"/>
        <w:rPr>
          <w:sz w:val="18"/>
          <w:szCs w:val="18"/>
        </w:rPr>
      </w:pPr>
    </w:p>
  </w:footnote>
  <w:footnote w:id="37">
    <w:p w:rsidR="009A175A" w:rsidRPr="00746792" w:rsidRDefault="009A175A"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7" w:history="1">
        <w:r w:rsidRPr="00746792">
          <w:rPr>
            <w:rStyle w:val="Hipervnculo"/>
            <w:sz w:val="18"/>
            <w:szCs w:val="18"/>
          </w:rPr>
          <w:t>http://cafedelaplazasn.com.ar/</w:t>
        </w:r>
      </w:hyperlink>
    </w:p>
    <w:p w:rsidR="009A175A" w:rsidRPr="00746792" w:rsidRDefault="009A175A" w:rsidP="007A0A0F">
      <w:pPr>
        <w:pStyle w:val="Textonotapie"/>
        <w:rPr>
          <w:sz w:val="18"/>
          <w:szCs w:val="18"/>
        </w:rPr>
      </w:pPr>
    </w:p>
  </w:footnote>
  <w:footnote w:id="38">
    <w:p w:rsidR="009A175A" w:rsidRPr="00746792" w:rsidRDefault="009A175A"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8" w:history="1">
        <w:r w:rsidRPr="00746792">
          <w:rPr>
            <w:rStyle w:val="Hipervnculo"/>
            <w:sz w:val="18"/>
            <w:szCs w:val="18"/>
          </w:rPr>
          <w:t>https://www.facebook.com/pages/Buena-Madera-Asador-De-Campo-Y-Rio/747761135341341</w:t>
        </w:r>
      </w:hyperlink>
    </w:p>
    <w:p w:rsidR="009A175A" w:rsidRPr="00746792" w:rsidRDefault="009A175A" w:rsidP="007A0A0F">
      <w:pPr>
        <w:pStyle w:val="Textonotapie"/>
        <w:rPr>
          <w:sz w:val="18"/>
          <w:szCs w:val="18"/>
        </w:rPr>
      </w:pPr>
    </w:p>
  </w:footnote>
  <w:footnote w:id="39">
    <w:p w:rsidR="009A175A" w:rsidRPr="00746792" w:rsidRDefault="009A175A"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9" w:history="1">
        <w:r w:rsidRPr="00746792">
          <w:rPr>
            <w:rStyle w:val="Hipervnculo"/>
            <w:sz w:val="18"/>
            <w:szCs w:val="18"/>
          </w:rPr>
          <w:t>https://www.facebook.com/Lamirabar</w:t>
        </w:r>
      </w:hyperlink>
    </w:p>
    <w:p w:rsidR="009A175A" w:rsidRPr="00746792" w:rsidRDefault="009A175A" w:rsidP="007A0A0F">
      <w:pPr>
        <w:pStyle w:val="Textonotapie"/>
        <w:rPr>
          <w:sz w:val="18"/>
          <w:szCs w:val="18"/>
        </w:rPr>
      </w:pPr>
    </w:p>
  </w:footnote>
  <w:footnote w:id="40">
    <w:p w:rsidR="009A175A" w:rsidRPr="00746792" w:rsidRDefault="009A175A"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https://www.facebook.com/rocco.caferesto.7</w:t>
        </w:r>
      </w:hyperlink>
    </w:p>
    <w:p w:rsidR="009A175A" w:rsidRPr="00746792" w:rsidRDefault="009A175A" w:rsidP="007A0A0F">
      <w:pPr>
        <w:pStyle w:val="Textonotapie"/>
        <w:rPr>
          <w:sz w:val="18"/>
          <w:szCs w:val="18"/>
        </w:rPr>
      </w:pPr>
    </w:p>
  </w:footnote>
  <w:footnote w:id="41">
    <w:p w:rsidR="009A175A" w:rsidRPr="00746792" w:rsidRDefault="009A175A"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https://www.facebook.com/pages/La-BASKA/488481971254017</w:t>
        </w:r>
      </w:hyperlink>
    </w:p>
    <w:p w:rsidR="009A175A" w:rsidRPr="00746792" w:rsidRDefault="009A175A" w:rsidP="007A0A0F">
      <w:pPr>
        <w:pStyle w:val="Textonotapie"/>
        <w:rPr>
          <w:sz w:val="18"/>
          <w:szCs w:val="18"/>
        </w:rPr>
      </w:pPr>
    </w:p>
  </w:footnote>
  <w:footnote w:id="42">
    <w:p w:rsidR="009A175A" w:rsidRPr="00746792" w:rsidRDefault="009A175A"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https://www.facebook.com/NicanorRestoBar</w:t>
        </w:r>
      </w:hyperlink>
    </w:p>
    <w:p w:rsidR="009A175A" w:rsidRPr="00746792" w:rsidRDefault="009A175A" w:rsidP="007A0A0F">
      <w:pPr>
        <w:pStyle w:val="Textonotapie"/>
        <w:rPr>
          <w:sz w:val="18"/>
          <w:szCs w:val="18"/>
        </w:rPr>
      </w:pPr>
    </w:p>
  </w:footnote>
  <w:footnote w:id="43">
    <w:p w:rsidR="009A175A" w:rsidRPr="00746792" w:rsidRDefault="009A175A"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https://www.facebook.com/pages/La-Caleta/137499702950320</w:t>
        </w:r>
      </w:hyperlink>
    </w:p>
    <w:p w:rsidR="009A175A" w:rsidRPr="00746792" w:rsidRDefault="009A175A" w:rsidP="007A0A0F">
      <w:pPr>
        <w:pStyle w:val="Textonotapie"/>
        <w:rPr>
          <w:sz w:val="18"/>
          <w:szCs w:val="18"/>
        </w:rPr>
      </w:pPr>
    </w:p>
  </w:footnote>
  <w:footnote w:id="44">
    <w:p w:rsidR="009A175A" w:rsidRPr="00746792" w:rsidRDefault="009A175A"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45">
    <w:p w:rsidR="009A175A" w:rsidRDefault="009A175A" w:rsidP="007A0A0F">
      <w:pPr>
        <w:pStyle w:val="Textonotapie"/>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http://www.pedidosya.com.ar/restaurantes/san-nicolas</w:t>
        </w:r>
      </w:hyperlink>
      <w:r>
        <w:t xml:space="preserve"> </w:t>
      </w:r>
    </w:p>
  </w:footnote>
  <w:footnote w:id="46">
    <w:p w:rsidR="009A175A" w:rsidRDefault="009A175A">
      <w:pPr>
        <w:pStyle w:val="Textonotapie"/>
      </w:pPr>
      <w:r>
        <w:rPr>
          <w:rStyle w:val="Refdenotaalpie"/>
        </w:rPr>
        <w:footnoteRef/>
      </w:r>
      <w:r>
        <w:t xml:space="preserve"> Estudio: </w:t>
      </w:r>
      <w:hyperlink r:id="rId36" w:history="1">
        <w:r w:rsidRPr="00B570BF">
          <w:rPr>
            <w:rStyle w:val="Hipervnculo"/>
          </w:rPr>
          <w:t>http://www.cace.org.ar/estadisticas/</w:t>
        </w:r>
      </w:hyperlink>
      <w:r>
        <w:t xml:space="preserve"> </w:t>
      </w:r>
    </w:p>
  </w:footnote>
  <w:footnote w:id="47">
    <w:p w:rsidR="009A175A" w:rsidRDefault="009A175A" w:rsidP="0033753C">
      <w:pPr>
        <w:pStyle w:val="Textonotapie"/>
      </w:pPr>
      <w:r>
        <w:rPr>
          <w:rStyle w:val="Refdenotaalpie"/>
        </w:rPr>
        <w:footnoteRef/>
      </w:r>
      <w:r>
        <w:t xml:space="preserve"> No se consideran actividades que puedan realizarse en paralelo.</w:t>
      </w:r>
    </w:p>
  </w:footnote>
  <w:footnote w:id="48">
    <w:p w:rsidR="009A175A" w:rsidRDefault="009A175A" w:rsidP="0033753C">
      <w:pPr>
        <w:pStyle w:val="Textonotapie"/>
      </w:pPr>
      <w:r>
        <w:rPr>
          <w:rStyle w:val="Refdenotaalpie"/>
        </w:rPr>
        <w:footnoteRef/>
      </w:r>
      <w:r>
        <w:t xml:space="preserve"> No se consideran actividades que puedan realizarse en paralelo.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75A" w:rsidRDefault="009A175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75A" w:rsidRDefault="009A175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75A" w:rsidRDefault="009A175A">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9A175A" w:rsidRPr="00172F53" w:rsidTr="000F3AED">
      <w:trPr>
        <w:trHeight w:val="565"/>
      </w:trPr>
      <w:tc>
        <w:tcPr>
          <w:tcW w:w="9781" w:type="dxa"/>
          <w:gridSpan w:val="6"/>
          <w:vAlign w:val="center"/>
        </w:tcPr>
        <w:p w:rsidR="009A175A" w:rsidRPr="000F3AED" w:rsidRDefault="009A175A"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9A175A" w:rsidRPr="005616BB" w:rsidRDefault="009A175A"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9A175A" w:rsidRPr="00172F53" w:rsidTr="000F3AED">
      <w:trPr>
        <w:trHeight w:val="373"/>
      </w:trPr>
      <w:tc>
        <w:tcPr>
          <w:tcW w:w="4395" w:type="dxa"/>
          <w:gridSpan w:val="2"/>
          <w:vAlign w:val="center"/>
        </w:tcPr>
        <w:p w:rsidR="009A175A" w:rsidRPr="005616BB" w:rsidRDefault="009A175A"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9A175A" w:rsidRPr="005616BB" w:rsidRDefault="009A175A" w:rsidP="009A175A">
          <w:pPr>
            <w:pStyle w:val="Encabezado"/>
            <w:jc w:val="left"/>
            <w:rPr>
              <w:rFonts w:cs="Arial"/>
              <w:sz w:val="18"/>
              <w:szCs w:val="18"/>
            </w:rPr>
          </w:pPr>
          <w:r w:rsidRPr="005616BB">
            <w:rPr>
              <w:rFonts w:cs="Arial"/>
              <w:sz w:val="18"/>
              <w:szCs w:val="18"/>
            </w:rPr>
            <w:t xml:space="preserve">Docente: </w:t>
          </w:r>
          <w:r>
            <w:rPr>
              <w:rFonts w:cs="Arial"/>
              <w:b/>
              <w:sz w:val="18"/>
              <w:szCs w:val="18"/>
            </w:rPr>
            <w:t>Mg</w:t>
          </w:r>
          <w:r w:rsidRPr="005616BB">
            <w:rPr>
              <w:rFonts w:cs="Arial"/>
              <w:b/>
              <w:sz w:val="18"/>
              <w:szCs w:val="18"/>
            </w:rPr>
            <w:t>. Silvia Poncio</w:t>
          </w:r>
          <w:r w:rsidRPr="005616BB">
            <w:rPr>
              <w:rFonts w:cs="Arial"/>
              <w:sz w:val="18"/>
              <w:szCs w:val="18"/>
            </w:rPr>
            <w:t xml:space="preserve"> </w:t>
          </w:r>
        </w:p>
      </w:tc>
      <w:tc>
        <w:tcPr>
          <w:tcW w:w="2056" w:type="dxa"/>
          <w:vAlign w:val="center"/>
        </w:tcPr>
        <w:p w:rsidR="009A175A" w:rsidRPr="005616BB" w:rsidRDefault="009A175A"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9A175A"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9A175A" w:rsidRPr="005616BB" w:rsidRDefault="009A175A" w:rsidP="000F3AED">
          <w:pPr>
            <w:pStyle w:val="Encabezado"/>
            <w:jc w:val="center"/>
            <w:rPr>
              <w:rFonts w:cs="Arial"/>
              <w:i/>
              <w:sz w:val="18"/>
              <w:szCs w:val="18"/>
            </w:rPr>
          </w:pPr>
          <w:r w:rsidRPr="005616BB">
            <w:rPr>
              <w:rFonts w:cs="Arial"/>
              <w:noProof/>
              <w:sz w:val="18"/>
              <w:szCs w:val="18"/>
              <w:lang w:eastAsia="es-AR"/>
            </w:rPr>
            <w:drawing>
              <wp:inline distT="0" distB="0" distL="0" distR="0" wp14:anchorId="21744893" wp14:editId="0510E5BB">
                <wp:extent cx="573206" cy="551313"/>
                <wp:effectExtent l="0" t="0" r="0" b="1270"/>
                <wp:docPr id="2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9A175A" w:rsidRPr="005616BB" w:rsidRDefault="009A175A"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9A175A" w:rsidRPr="005616BB" w:rsidRDefault="009A175A"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9A175A" w:rsidRPr="005616BB" w:rsidRDefault="009A175A"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9A175A" w:rsidRPr="005616BB" w:rsidRDefault="009A175A" w:rsidP="005616BB">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9A175A"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9A175A" w:rsidRPr="005616BB" w:rsidRDefault="009A175A" w:rsidP="005616BB">
          <w:pPr>
            <w:pStyle w:val="Encabezado"/>
            <w:jc w:val="center"/>
            <w:rPr>
              <w:rFonts w:cs="Arial"/>
              <w:i/>
              <w:sz w:val="18"/>
              <w:szCs w:val="18"/>
            </w:rPr>
          </w:pPr>
        </w:p>
      </w:tc>
      <w:tc>
        <w:tcPr>
          <w:tcW w:w="1789" w:type="dxa"/>
          <w:gridSpan w:val="2"/>
          <w:vAlign w:val="center"/>
        </w:tcPr>
        <w:p w:rsidR="009A175A" w:rsidRPr="005616BB" w:rsidRDefault="009A175A"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9A175A" w:rsidRPr="005616BB" w:rsidRDefault="009A175A"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9A175A" w:rsidRPr="005616BB" w:rsidRDefault="009A175A"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9A175A" w:rsidRDefault="009A175A" w:rsidP="00172F5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3136603"/>
    <w:multiLevelType w:val="hybridMultilevel"/>
    <w:tmpl w:val="9E409542"/>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7"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8313E9D"/>
    <w:multiLevelType w:val="hybridMultilevel"/>
    <w:tmpl w:val="A71087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17"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20" w15:restartNumberingAfterBreak="0">
    <w:nsid w:val="27017D06"/>
    <w:multiLevelType w:val="hybridMultilevel"/>
    <w:tmpl w:val="1F36C83A"/>
    <w:lvl w:ilvl="0" w:tplc="D7428DFA">
      <w:start w:val="1"/>
      <w:numFmt w:val="decimal"/>
      <w:lvlText w:val="A%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AAC3FFD"/>
    <w:multiLevelType w:val="hybridMultilevel"/>
    <w:tmpl w:val="9782D846"/>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23"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24"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26"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2F340F8"/>
    <w:multiLevelType w:val="hybridMultilevel"/>
    <w:tmpl w:val="90DA61B8"/>
    <w:lvl w:ilvl="0" w:tplc="99641456">
      <w:start w:val="1"/>
      <w:numFmt w:val="decimal"/>
      <w:lvlText w:val="O%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1"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33"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1"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59630012"/>
    <w:multiLevelType w:val="hybridMultilevel"/>
    <w:tmpl w:val="F1DAF946"/>
    <w:lvl w:ilvl="0" w:tplc="6DA0EE48">
      <w:start w:val="1"/>
      <w:numFmt w:val="decimal"/>
      <w:lvlText w:val="D%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5CEE4E81"/>
    <w:multiLevelType w:val="hybridMultilevel"/>
    <w:tmpl w:val="014624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7"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8"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9" w15:restartNumberingAfterBreak="0">
    <w:nsid w:val="6245309B"/>
    <w:multiLevelType w:val="hybridMultilevel"/>
    <w:tmpl w:val="3EF0F452"/>
    <w:lvl w:ilvl="0" w:tplc="87C04632">
      <w:start w:val="1"/>
      <w:numFmt w:val="decimal"/>
      <w:lvlText w:val="F%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1"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4"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5"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6"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57"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9"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7EDC21CA"/>
    <w:multiLevelType w:val="hybridMultilevel"/>
    <w:tmpl w:val="E698F2F0"/>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49"/>
  </w:num>
  <w:num w:numId="4">
    <w:abstractNumId w:val="27"/>
  </w:num>
  <w:num w:numId="5">
    <w:abstractNumId w:val="43"/>
  </w:num>
  <w:num w:numId="6">
    <w:abstractNumId w:val="3"/>
  </w:num>
  <w:num w:numId="7">
    <w:abstractNumId w:val="62"/>
  </w:num>
  <w:num w:numId="8">
    <w:abstractNumId w:val="34"/>
  </w:num>
  <w:num w:numId="9">
    <w:abstractNumId w:val="29"/>
  </w:num>
  <w:num w:numId="10">
    <w:abstractNumId w:val="38"/>
  </w:num>
  <w:num w:numId="11">
    <w:abstractNumId w:val="9"/>
  </w:num>
  <w:num w:numId="12">
    <w:abstractNumId w:val="58"/>
  </w:num>
  <w:num w:numId="13">
    <w:abstractNumId w:val="44"/>
  </w:num>
  <w:num w:numId="14">
    <w:abstractNumId w:val="20"/>
  </w:num>
  <w:num w:numId="15">
    <w:abstractNumId w:val="56"/>
  </w:num>
  <w:num w:numId="16">
    <w:abstractNumId w:val="61"/>
  </w:num>
  <w:num w:numId="17">
    <w:abstractNumId w:val="16"/>
  </w:num>
  <w:num w:numId="18">
    <w:abstractNumId w:val="32"/>
  </w:num>
  <w:num w:numId="19">
    <w:abstractNumId w:val="60"/>
  </w:num>
  <w:num w:numId="20">
    <w:abstractNumId w:val="42"/>
  </w:num>
  <w:num w:numId="21">
    <w:abstractNumId w:val="26"/>
  </w:num>
  <w:num w:numId="22">
    <w:abstractNumId w:val="31"/>
  </w:num>
  <w:num w:numId="23">
    <w:abstractNumId w:val="24"/>
  </w:num>
  <w:num w:numId="24">
    <w:abstractNumId w:val="33"/>
  </w:num>
  <w:num w:numId="25">
    <w:abstractNumId w:val="15"/>
  </w:num>
  <w:num w:numId="26">
    <w:abstractNumId w:val="55"/>
  </w:num>
  <w:num w:numId="27">
    <w:abstractNumId w:val="22"/>
  </w:num>
  <w:num w:numId="28">
    <w:abstractNumId w:val="39"/>
  </w:num>
  <w:num w:numId="29">
    <w:abstractNumId w:val="46"/>
  </w:num>
  <w:num w:numId="30">
    <w:abstractNumId w:val="17"/>
  </w:num>
  <w:num w:numId="31">
    <w:abstractNumId w:val="36"/>
  </w:num>
  <w:num w:numId="32">
    <w:abstractNumId w:val="12"/>
  </w:num>
  <w:num w:numId="33">
    <w:abstractNumId w:val="37"/>
  </w:num>
  <w:num w:numId="34">
    <w:abstractNumId w:val="11"/>
  </w:num>
  <w:num w:numId="35">
    <w:abstractNumId w:val="19"/>
  </w:num>
  <w:num w:numId="36">
    <w:abstractNumId w:val="35"/>
  </w:num>
  <w:num w:numId="37">
    <w:abstractNumId w:val="30"/>
  </w:num>
  <w:num w:numId="38">
    <w:abstractNumId w:val="7"/>
  </w:num>
  <w:num w:numId="39">
    <w:abstractNumId w:val="28"/>
  </w:num>
  <w:num w:numId="40">
    <w:abstractNumId w:val="40"/>
  </w:num>
  <w:num w:numId="41">
    <w:abstractNumId w:val="50"/>
  </w:num>
  <w:num w:numId="42">
    <w:abstractNumId w:val="18"/>
  </w:num>
  <w:num w:numId="43">
    <w:abstractNumId w:val="2"/>
  </w:num>
  <w:num w:numId="44">
    <w:abstractNumId w:val="47"/>
  </w:num>
  <w:num w:numId="45">
    <w:abstractNumId w:val="51"/>
  </w:num>
  <w:num w:numId="46">
    <w:abstractNumId w:val="53"/>
  </w:num>
  <w:num w:numId="47">
    <w:abstractNumId w:val="1"/>
  </w:num>
  <w:num w:numId="48">
    <w:abstractNumId w:val="59"/>
  </w:num>
  <w:num w:numId="49">
    <w:abstractNumId w:val="48"/>
  </w:num>
  <w:num w:numId="50">
    <w:abstractNumId w:val="54"/>
  </w:num>
  <w:num w:numId="51">
    <w:abstractNumId w:val="52"/>
  </w:num>
  <w:num w:numId="52">
    <w:abstractNumId w:val="25"/>
  </w:num>
  <w:num w:numId="53">
    <w:abstractNumId w:val="14"/>
  </w:num>
  <w:num w:numId="54">
    <w:abstractNumId w:val="21"/>
  </w:num>
  <w:num w:numId="55">
    <w:abstractNumId w:val="5"/>
  </w:num>
  <w:num w:numId="56">
    <w:abstractNumId w:val="23"/>
  </w:num>
  <w:num w:numId="57">
    <w:abstractNumId w:val="6"/>
  </w:num>
  <w:num w:numId="58">
    <w:abstractNumId w:val="57"/>
  </w:num>
  <w:num w:numId="59">
    <w:abstractNumId w:val="4"/>
  </w:num>
  <w:num w:numId="60">
    <w:abstractNumId w:val="10"/>
  </w:num>
  <w:num w:numId="61">
    <w:abstractNumId w:val="41"/>
  </w:num>
  <w:num w:numId="62">
    <w:abstractNumId w:val="8"/>
  </w:num>
  <w:num w:numId="63">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CBB"/>
    <w:rsid w:val="0003660C"/>
    <w:rsid w:val="00042EF4"/>
    <w:rsid w:val="000502E4"/>
    <w:rsid w:val="00055EFF"/>
    <w:rsid w:val="00056A8C"/>
    <w:rsid w:val="000624FE"/>
    <w:rsid w:val="000658FF"/>
    <w:rsid w:val="0007081C"/>
    <w:rsid w:val="000719F7"/>
    <w:rsid w:val="000832BB"/>
    <w:rsid w:val="00092CCC"/>
    <w:rsid w:val="000B0779"/>
    <w:rsid w:val="000B2670"/>
    <w:rsid w:val="000B5B02"/>
    <w:rsid w:val="000C01E9"/>
    <w:rsid w:val="000C036F"/>
    <w:rsid w:val="000C13F9"/>
    <w:rsid w:val="000C40B4"/>
    <w:rsid w:val="000D57A6"/>
    <w:rsid w:val="000E31A4"/>
    <w:rsid w:val="000E45AC"/>
    <w:rsid w:val="000F1088"/>
    <w:rsid w:val="000F3AED"/>
    <w:rsid w:val="000F5742"/>
    <w:rsid w:val="001013B5"/>
    <w:rsid w:val="001065AD"/>
    <w:rsid w:val="00112FEF"/>
    <w:rsid w:val="001133AF"/>
    <w:rsid w:val="001165CE"/>
    <w:rsid w:val="0012683F"/>
    <w:rsid w:val="00130749"/>
    <w:rsid w:val="00144820"/>
    <w:rsid w:val="0014512D"/>
    <w:rsid w:val="00150048"/>
    <w:rsid w:val="00157CE8"/>
    <w:rsid w:val="001649BD"/>
    <w:rsid w:val="00172F53"/>
    <w:rsid w:val="0017538A"/>
    <w:rsid w:val="0018604E"/>
    <w:rsid w:val="00192E6A"/>
    <w:rsid w:val="00194993"/>
    <w:rsid w:val="001A18BB"/>
    <w:rsid w:val="001B5857"/>
    <w:rsid w:val="001B6932"/>
    <w:rsid w:val="001C227D"/>
    <w:rsid w:val="001C6762"/>
    <w:rsid w:val="001D28DA"/>
    <w:rsid w:val="001E2696"/>
    <w:rsid w:val="001F278C"/>
    <w:rsid w:val="0020381E"/>
    <w:rsid w:val="00206AD8"/>
    <w:rsid w:val="002144DE"/>
    <w:rsid w:val="00234932"/>
    <w:rsid w:val="00237CBB"/>
    <w:rsid w:val="00247D77"/>
    <w:rsid w:val="00250FB8"/>
    <w:rsid w:val="00255ED4"/>
    <w:rsid w:val="00273C5D"/>
    <w:rsid w:val="00280C4C"/>
    <w:rsid w:val="00295B64"/>
    <w:rsid w:val="002A146F"/>
    <w:rsid w:val="002A29A6"/>
    <w:rsid w:val="002A3BC8"/>
    <w:rsid w:val="002A4371"/>
    <w:rsid w:val="002B0894"/>
    <w:rsid w:val="002B410E"/>
    <w:rsid w:val="002B7468"/>
    <w:rsid w:val="002C281B"/>
    <w:rsid w:val="002D4A5D"/>
    <w:rsid w:val="002E1C2F"/>
    <w:rsid w:val="002F35BD"/>
    <w:rsid w:val="00302EDA"/>
    <w:rsid w:val="00303113"/>
    <w:rsid w:val="00312FC5"/>
    <w:rsid w:val="00317611"/>
    <w:rsid w:val="003218E0"/>
    <w:rsid w:val="00321D06"/>
    <w:rsid w:val="003243D2"/>
    <w:rsid w:val="00332AA6"/>
    <w:rsid w:val="0033753C"/>
    <w:rsid w:val="00340775"/>
    <w:rsid w:val="00351E46"/>
    <w:rsid w:val="0035264B"/>
    <w:rsid w:val="00364FFA"/>
    <w:rsid w:val="00375006"/>
    <w:rsid w:val="003801EF"/>
    <w:rsid w:val="003809BA"/>
    <w:rsid w:val="003823C0"/>
    <w:rsid w:val="00382549"/>
    <w:rsid w:val="0038692D"/>
    <w:rsid w:val="0039664B"/>
    <w:rsid w:val="003A2058"/>
    <w:rsid w:val="003B09B0"/>
    <w:rsid w:val="003B2C99"/>
    <w:rsid w:val="003B60CC"/>
    <w:rsid w:val="003C0F75"/>
    <w:rsid w:val="003C2444"/>
    <w:rsid w:val="003C6239"/>
    <w:rsid w:val="003D2B53"/>
    <w:rsid w:val="003D39AE"/>
    <w:rsid w:val="003D3F9E"/>
    <w:rsid w:val="003E112E"/>
    <w:rsid w:val="003E5BF9"/>
    <w:rsid w:val="003F4B19"/>
    <w:rsid w:val="003F4BD3"/>
    <w:rsid w:val="00405CB0"/>
    <w:rsid w:val="00406E6A"/>
    <w:rsid w:val="00407294"/>
    <w:rsid w:val="004155A5"/>
    <w:rsid w:val="004250C2"/>
    <w:rsid w:val="00435299"/>
    <w:rsid w:val="00437D87"/>
    <w:rsid w:val="0044105E"/>
    <w:rsid w:val="00444DDF"/>
    <w:rsid w:val="0046589A"/>
    <w:rsid w:val="00466F7A"/>
    <w:rsid w:val="004679B3"/>
    <w:rsid w:val="00470B48"/>
    <w:rsid w:val="00481B79"/>
    <w:rsid w:val="004E0D2B"/>
    <w:rsid w:val="004E14D7"/>
    <w:rsid w:val="00514BA2"/>
    <w:rsid w:val="00525040"/>
    <w:rsid w:val="005462CA"/>
    <w:rsid w:val="005516A0"/>
    <w:rsid w:val="00551F6A"/>
    <w:rsid w:val="00553F0B"/>
    <w:rsid w:val="005616BB"/>
    <w:rsid w:val="005639C5"/>
    <w:rsid w:val="00570EAE"/>
    <w:rsid w:val="0058527E"/>
    <w:rsid w:val="00597422"/>
    <w:rsid w:val="005A3687"/>
    <w:rsid w:val="005A7500"/>
    <w:rsid w:val="005B3FC3"/>
    <w:rsid w:val="005C4DC0"/>
    <w:rsid w:val="005C5901"/>
    <w:rsid w:val="005F184A"/>
    <w:rsid w:val="005F6F40"/>
    <w:rsid w:val="00601975"/>
    <w:rsid w:val="00604036"/>
    <w:rsid w:val="00607599"/>
    <w:rsid w:val="006107ED"/>
    <w:rsid w:val="00616205"/>
    <w:rsid w:val="0062575E"/>
    <w:rsid w:val="006309E8"/>
    <w:rsid w:val="00641691"/>
    <w:rsid w:val="00642CD8"/>
    <w:rsid w:val="00644317"/>
    <w:rsid w:val="006455CB"/>
    <w:rsid w:val="00655012"/>
    <w:rsid w:val="00656E72"/>
    <w:rsid w:val="00663FE6"/>
    <w:rsid w:val="006748B5"/>
    <w:rsid w:val="00675138"/>
    <w:rsid w:val="00684623"/>
    <w:rsid w:val="00685204"/>
    <w:rsid w:val="006952D6"/>
    <w:rsid w:val="006A10EE"/>
    <w:rsid w:val="006C509C"/>
    <w:rsid w:val="006F0A5E"/>
    <w:rsid w:val="007005C7"/>
    <w:rsid w:val="007036BE"/>
    <w:rsid w:val="0070456D"/>
    <w:rsid w:val="007107E5"/>
    <w:rsid w:val="00711EA4"/>
    <w:rsid w:val="00715D11"/>
    <w:rsid w:val="0071726B"/>
    <w:rsid w:val="00720BCF"/>
    <w:rsid w:val="00723EF1"/>
    <w:rsid w:val="00727DBB"/>
    <w:rsid w:val="00734FE4"/>
    <w:rsid w:val="00743B5A"/>
    <w:rsid w:val="00746792"/>
    <w:rsid w:val="0075261B"/>
    <w:rsid w:val="00754116"/>
    <w:rsid w:val="00755D12"/>
    <w:rsid w:val="0076316E"/>
    <w:rsid w:val="007645ED"/>
    <w:rsid w:val="00773C34"/>
    <w:rsid w:val="007817E5"/>
    <w:rsid w:val="007914D3"/>
    <w:rsid w:val="00794C9B"/>
    <w:rsid w:val="007A0A0F"/>
    <w:rsid w:val="007A0D01"/>
    <w:rsid w:val="007A7665"/>
    <w:rsid w:val="007B2F26"/>
    <w:rsid w:val="007B5534"/>
    <w:rsid w:val="007C0FBC"/>
    <w:rsid w:val="007C206E"/>
    <w:rsid w:val="007D0FEF"/>
    <w:rsid w:val="007D7163"/>
    <w:rsid w:val="007E10C4"/>
    <w:rsid w:val="007E3915"/>
    <w:rsid w:val="00806665"/>
    <w:rsid w:val="008074D4"/>
    <w:rsid w:val="00811592"/>
    <w:rsid w:val="00815406"/>
    <w:rsid w:val="008179FB"/>
    <w:rsid w:val="0082208E"/>
    <w:rsid w:val="00825F41"/>
    <w:rsid w:val="008302DC"/>
    <w:rsid w:val="00831D94"/>
    <w:rsid w:val="00833207"/>
    <w:rsid w:val="00835D76"/>
    <w:rsid w:val="00864EB1"/>
    <w:rsid w:val="008739A5"/>
    <w:rsid w:val="00875147"/>
    <w:rsid w:val="00880E1A"/>
    <w:rsid w:val="008907D2"/>
    <w:rsid w:val="008C5834"/>
    <w:rsid w:val="008C6024"/>
    <w:rsid w:val="008C69C0"/>
    <w:rsid w:val="008D3942"/>
    <w:rsid w:val="008E1257"/>
    <w:rsid w:val="009011C6"/>
    <w:rsid w:val="00932546"/>
    <w:rsid w:val="00973298"/>
    <w:rsid w:val="00981E73"/>
    <w:rsid w:val="00992E4C"/>
    <w:rsid w:val="00995EAB"/>
    <w:rsid w:val="009A175A"/>
    <w:rsid w:val="009B63A2"/>
    <w:rsid w:val="009C12A9"/>
    <w:rsid w:val="009D4B82"/>
    <w:rsid w:val="009E1D7B"/>
    <w:rsid w:val="009F1C7B"/>
    <w:rsid w:val="009F34BA"/>
    <w:rsid w:val="009F7CE7"/>
    <w:rsid w:val="00A068B6"/>
    <w:rsid w:val="00A10749"/>
    <w:rsid w:val="00A1489D"/>
    <w:rsid w:val="00A1767B"/>
    <w:rsid w:val="00A2570A"/>
    <w:rsid w:val="00A348A5"/>
    <w:rsid w:val="00A35ACA"/>
    <w:rsid w:val="00A361EE"/>
    <w:rsid w:val="00A43CC4"/>
    <w:rsid w:val="00A45553"/>
    <w:rsid w:val="00A67064"/>
    <w:rsid w:val="00A75543"/>
    <w:rsid w:val="00A83C01"/>
    <w:rsid w:val="00A8462C"/>
    <w:rsid w:val="00AA1BD3"/>
    <w:rsid w:val="00AB4E1D"/>
    <w:rsid w:val="00AC0F4B"/>
    <w:rsid w:val="00AC349E"/>
    <w:rsid w:val="00AC51C0"/>
    <w:rsid w:val="00AD0E9A"/>
    <w:rsid w:val="00AD142C"/>
    <w:rsid w:val="00AE498D"/>
    <w:rsid w:val="00AE5C0C"/>
    <w:rsid w:val="00B02B68"/>
    <w:rsid w:val="00B131B1"/>
    <w:rsid w:val="00B341BF"/>
    <w:rsid w:val="00B479AF"/>
    <w:rsid w:val="00B6587B"/>
    <w:rsid w:val="00B70373"/>
    <w:rsid w:val="00B81F3E"/>
    <w:rsid w:val="00B842C4"/>
    <w:rsid w:val="00B922F2"/>
    <w:rsid w:val="00B92399"/>
    <w:rsid w:val="00B93260"/>
    <w:rsid w:val="00BA21A8"/>
    <w:rsid w:val="00BB258E"/>
    <w:rsid w:val="00BB6D4E"/>
    <w:rsid w:val="00BC2B6A"/>
    <w:rsid w:val="00BC4FA5"/>
    <w:rsid w:val="00BD7BAE"/>
    <w:rsid w:val="00BE237C"/>
    <w:rsid w:val="00C00BB0"/>
    <w:rsid w:val="00C03A44"/>
    <w:rsid w:val="00C03C23"/>
    <w:rsid w:val="00C14EF3"/>
    <w:rsid w:val="00C1533C"/>
    <w:rsid w:val="00C20E1C"/>
    <w:rsid w:val="00C274F6"/>
    <w:rsid w:val="00C3030A"/>
    <w:rsid w:val="00C3265E"/>
    <w:rsid w:val="00C32AFC"/>
    <w:rsid w:val="00C46937"/>
    <w:rsid w:val="00C54BE8"/>
    <w:rsid w:val="00C565CB"/>
    <w:rsid w:val="00C56F0A"/>
    <w:rsid w:val="00C74403"/>
    <w:rsid w:val="00C80081"/>
    <w:rsid w:val="00C93568"/>
    <w:rsid w:val="00C97246"/>
    <w:rsid w:val="00CA54D8"/>
    <w:rsid w:val="00CB3B9E"/>
    <w:rsid w:val="00CC2809"/>
    <w:rsid w:val="00CC3B6A"/>
    <w:rsid w:val="00CC692C"/>
    <w:rsid w:val="00CD46A6"/>
    <w:rsid w:val="00CE3246"/>
    <w:rsid w:val="00CE6981"/>
    <w:rsid w:val="00CF704D"/>
    <w:rsid w:val="00D026FC"/>
    <w:rsid w:val="00D053E9"/>
    <w:rsid w:val="00D06BEB"/>
    <w:rsid w:val="00D101B9"/>
    <w:rsid w:val="00D10B4A"/>
    <w:rsid w:val="00D24CF7"/>
    <w:rsid w:val="00D2542E"/>
    <w:rsid w:val="00D408FD"/>
    <w:rsid w:val="00D51E21"/>
    <w:rsid w:val="00D529AB"/>
    <w:rsid w:val="00D64329"/>
    <w:rsid w:val="00D66D02"/>
    <w:rsid w:val="00D6718A"/>
    <w:rsid w:val="00D923F2"/>
    <w:rsid w:val="00DB088A"/>
    <w:rsid w:val="00DB3C8B"/>
    <w:rsid w:val="00DB5B1D"/>
    <w:rsid w:val="00DB731B"/>
    <w:rsid w:val="00DC293A"/>
    <w:rsid w:val="00DC37EA"/>
    <w:rsid w:val="00DC7640"/>
    <w:rsid w:val="00DD00F7"/>
    <w:rsid w:val="00DD08B7"/>
    <w:rsid w:val="00DD75B0"/>
    <w:rsid w:val="00DE04F6"/>
    <w:rsid w:val="00DE20F5"/>
    <w:rsid w:val="00DE3ED1"/>
    <w:rsid w:val="00DF51F7"/>
    <w:rsid w:val="00DF5ABC"/>
    <w:rsid w:val="00E04085"/>
    <w:rsid w:val="00E159C8"/>
    <w:rsid w:val="00E334B9"/>
    <w:rsid w:val="00E3382F"/>
    <w:rsid w:val="00E341CB"/>
    <w:rsid w:val="00E401B5"/>
    <w:rsid w:val="00E41DFB"/>
    <w:rsid w:val="00E55F41"/>
    <w:rsid w:val="00E574CA"/>
    <w:rsid w:val="00E60544"/>
    <w:rsid w:val="00E64CB4"/>
    <w:rsid w:val="00E71280"/>
    <w:rsid w:val="00E723FE"/>
    <w:rsid w:val="00E7268D"/>
    <w:rsid w:val="00E77007"/>
    <w:rsid w:val="00E77A41"/>
    <w:rsid w:val="00E8724B"/>
    <w:rsid w:val="00E96C7E"/>
    <w:rsid w:val="00EB3809"/>
    <w:rsid w:val="00EB4E11"/>
    <w:rsid w:val="00EB5B39"/>
    <w:rsid w:val="00EB6652"/>
    <w:rsid w:val="00EB68D0"/>
    <w:rsid w:val="00EC54FE"/>
    <w:rsid w:val="00EC685B"/>
    <w:rsid w:val="00ED5701"/>
    <w:rsid w:val="00EE0D25"/>
    <w:rsid w:val="00EE120C"/>
    <w:rsid w:val="00EE258E"/>
    <w:rsid w:val="00EE3227"/>
    <w:rsid w:val="00EF06AE"/>
    <w:rsid w:val="00EF777E"/>
    <w:rsid w:val="00EF7F59"/>
    <w:rsid w:val="00F1209E"/>
    <w:rsid w:val="00F13D55"/>
    <w:rsid w:val="00F13FB7"/>
    <w:rsid w:val="00F1591D"/>
    <w:rsid w:val="00F347E5"/>
    <w:rsid w:val="00F367D8"/>
    <w:rsid w:val="00F4568D"/>
    <w:rsid w:val="00F45E13"/>
    <w:rsid w:val="00F5686F"/>
    <w:rsid w:val="00F57AD5"/>
    <w:rsid w:val="00F62253"/>
    <w:rsid w:val="00F80F48"/>
    <w:rsid w:val="00F901C2"/>
    <w:rsid w:val="00F935AA"/>
    <w:rsid w:val="00F952FF"/>
    <w:rsid w:val="00FB2FC1"/>
    <w:rsid w:val="00FD48C3"/>
    <w:rsid w:val="00FD642E"/>
    <w:rsid w:val="00FE59BF"/>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65342361">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167602799">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58816711">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diagramQuickStyle" Target="diagrams/quickStyle4.xml"/><Relationship Id="rId21" Type="http://schemas.openxmlformats.org/officeDocument/2006/relationships/diagramColors" Target="diagrams/colors1.xml"/><Relationship Id="rId34" Type="http://schemas.openxmlformats.org/officeDocument/2006/relationships/diagramColors" Target="diagrams/colors3.xml"/><Relationship Id="rId42" Type="http://schemas.openxmlformats.org/officeDocument/2006/relationships/image" Target="media/image8.jpg"/><Relationship Id="rId47" Type="http://schemas.openxmlformats.org/officeDocument/2006/relationships/image" Target="media/image13.png"/><Relationship Id="rId50" Type="http://schemas.openxmlformats.org/officeDocument/2006/relationships/diagramQuickStyle" Target="diagrams/quickStyle5.xml"/><Relationship Id="rId55" Type="http://schemas.openxmlformats.org/officeDocument/2006/relationships/diagramQuickStyle" Target="diagrams/quickStyle6.xml"/><Relationship Id="rId63" Type="http://schemas.openxmlformats.org/officeDocument/2006/relationships/image" Target="media/image17.png"/><Relationship Id="rId68" Type="http://schemas.openxmlformats.org/officeDocument/2006/relationships/image" Target="media/image22.png"/><Relationship Id="rId76" Type="http://schemas.openxmlformats.org/officeDocument/2006/relationships/image" Target="media/image30.jpg"/><Relationship Id="rId7" Type="http://schemas.openxmlformats.org/officeDocument/2006/relationships/footnotes" Target="footnotes.xml"/><Relationship Id="rId71"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5.jpg"/><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diagramLayout" Target="diagrams/layout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image" Target="media/image11.jpg"/><Relationship Id="rId53" Type="http://schemas.openxmlformats.org/officeDocument/2006/relationships/diagramData" Target="diagrams/data6.xml"/><Relationship Id="rId58" Type="http://schemas.openxmlformats.org/officeDocument/2006/relationships/image" Target="media/image14.png"/><Relationship Id="rId66" Type="http://schemas.openxmlformats.org/officeDocument/2006/relationships/image" Target="media/image20.png"/><Relationship Id="rId74" Type="http://schemas.openxmlformats.org/officeDocument/2006/relationships/image" Target="media/image28.jp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chart" Target="charts/chart1.xm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diagramData" Target="diagrams/data3.xml"/><Relationship Id="rId44" Type="http://schemas.openxmlformats.org/officeDocument/2006/relationships/image" Target="media/image10.jpg"/><Relationship Id="rId52" Type="http://schemas.microsoft.com/office/2007/relationships/diagramDrawing" Target="diagrams/drawing5.xml"/><Relationship Id="rId60" Type="http://schemas.openxmlformats.org/officeDocument/2006/relationships/image" Target="media/image16.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header" Target="header4.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6.jpg"/><Relationship Id="rId35" Type="http://schemas.microsoft.com/office/2007/relationships/diagramDrawing" Target="diagrams/drawing3.xml"/><Relationship Id="rId43" Type="http://schemas.openxmlformats.org/officeDocument/2006/relationships/image" Target="media/image9.jpg"/><Relationship Id="rId48" Type="http://schemas.openxmlformats.org/officeDocument/2006/relationships/diagramData" Target="diagrams/data5.xml"/><Relationship Id="rId56" Type="http://schemas.openxmlformats.org/officeDocument/2006/relationships/diagramColors" Target="diagrams/colors6.xml"/><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jpg"/><Relationship Id="rId8" Type="http://schemas.openxmlformats.org/officeDocument/2006/relationships/endnotes" Target="endnotes.xml"/><Relationship Id="rId51" Type="http://schemas.openxmlformats.org/officeDocument/2006/relationships/diagramColors" Target="diagrams/colors5.xml"/><Relationship Id="rId72" Type="http://schemas.openxmlformats.org/officeDocument/2006/relationships/image" Target="media/image26.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diagramQuickStyle" Target="diagrams/quickStyle2.xml"/><Relationship Id="rId33" Type="http://schemas.openxmlformats.org/officeDocument/2006/relationships/diagramQuickStyle" Target="diagrams/quickStyle3.xml"/><Relationship Id="rId38" Type="http://schemas.openxmlformats.org/officeDocument/2006/relationships/diagramLayout" Target="diagrams/layout4.xml"/><Relationship Id="rId46" Type="http://schemas.openxmlformats.org/officeDocument/2006/relationships/image" Target="media/image12.jpg"/><Relationship Id="rId59" Type="http://schemas.openxmlformats.org/officeDocument/2006/relationships/image" Target="media/image15.png"/><Relationship Id="rId67" Type="http://schemas.openxmlformats.org/officeDocument/2006/relationships/image" Target="media/image21.png"/><Relationship Id="rId20" Type="http://schemas.openxmlformats.org/officeDocument/2006/relationships/diagramQuickStyle" Target="diagrams/quickStyle1.xml"/><Relationship Id="rId41" Type="http://schemas.microsoft.com/office/2007/relationships/diagramDrawing" Target="diagrams/drawing4.xml"/><Relationship Id="rId54" Type="http://schemas.openxmlformats.org/officeDocument/2006/relationships/diagramLayout" Target="diagrams/layout6.xml"/><Relationship Id="rId62" Type="http://schemas.openxmlformats.org/officeDocument/2006/relationships/chart" Target="charts/chart2.xml"/><Relationship Id="rId70" Type="http://schemas.openxmlformats.org/officeDocument/2006/relationships/image" Target="media/image24.jpg"/><Relationship Id="rId75"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diagramData" Target="diagrams/data2.xml"/><Relationship Id="rId28" Type="http://schemas.openxmlformats.org/officeDocument/2006/relationships/image" Target="media/image4.png"/><Relationship Id="rId36" Type="http://schemas.openxmlformats.org/officeDocument/2006/relationships/image" Target="media/image7.gif"/><Relationship Id="rId49" Type="http://schemas.openxmlformats.org/officeDocument/2006/relationships/diagramLayout" Target="diagrams/layout5.xml"/><Relationship Id="rId57" Type="http://schemas.microsoft.com/office/2007/relationships/diagramDrawing" Target="diagrams/drawing6.xml"/></Relationships>
</file>

<file path=word/_rels/footnotes.xml.rels><?xml version="1.0" encoding="UTF-8" standalone="yes"?>
<Relationships xmlns="http://schemas.openxmlformats.org/package/2006/relationships"><Relationship Id="rId8" Type="http://schemas.openxmlformats.org/officeDocument/2006/relationships/hyperlink" Target="http://goo.gl/JI1YwC" TargetMode="External"/><Relationship Id="rId13" Type="http://schemas.openxmlformats.org/officeDocument/2006/relationships/hyperlink" Target="http://goo.gl/kTxjTm" TargetMode="External"/><Relationship Id="rId18" Type="http://schemas.openxmlformats.org/officeDocument/2006/relationships/hyperlink" Target="http://www.chaucocina.com.ar/ingresar.aspx" TargetMode="External"/><Relationship Id="rId26" Type="http://schemas.openxmlformats.org/officeDocument/2006/relationships/hyperlink" Target="http://www.villarocca.com.ar/" TargetMode="External"/><Relationship Id="rId3" Type="http://schemas.openxmlformats.org/officeDocument/2006/relationships/hyperlink" Target="http://www.chaucocina.com.ar/ingresar.aspx" TargetMode="External"/><Relationship Id="rId21" Type="http://schemas.openxmlformats.org/officeDocument/2006/relationships/hyperlink" Target="http://goo.gl/KlVh48" TargetMode="External"/><Relationship Id="rId34" Type="http://schemas.openxmlformats.org/officeDocument/2006/relationships/hyperlink" Target="https://www.facebook.com/pages/Aires-de-Campo-Restaurante-Parrilla/101673449891559"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itunes.apple.com/" TargetMode="External"/><Relationship Id="rId25" Type="http://schemas.openxmlformats.org/officeDocument/2006/relationships/hyperlink" Target="http://www.chisasushi.com.ar/index.html" TargetMode="External"/><Relationship Id="rId33" Type="http://schemas.openxmlformats.org/officeDocument/2006/relationships/hyperlink" Target="https://www.facebook.com/pages/La-Caleta/137499702950320" TargetMode="External"/><Relationship Id="rId2" Type="http://schemas.openxmlformats.org/officeDocument/2006/relationships/hyperlink" Target="http://goo.gl/s6qE3U" TargetMode="External"/><Relationship Id="rId16" Type="http://schemas.openxmlformats.org/officeDocument/2006/relationships/hyperlink" Target="https://play.google.com/store/apps" TargetMode="External"/><Relationship Id="rId20" Type="http://schemas.openxmlformats.org/officeDocument/2006/relationships/hyperlink" Target="http://goo.gl/q6OqDy" TargetMode="External"/><Relationship Id="rId29" Type="http://schemas.openxmlformats.org/officeDocument/2006/relationships/hyperlink" Target="https://www.facebook.com/Lamirabar"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TxjTm" TargetMode="External"/><Relationship Id="rId32" Type="http://schemas.openxmlformats.org/officeDocument/2006/relationships/hyperlink" Target="https://www.facebook.com/NicanorRestoBar" TargetMode="External"/><Relationship Id="rId5" Type="http://schemas.openxmlformats.org/officeDocument/2006/relationships/hyperlink" Target="http://www.elsoldesannicolas.com.ar/" TargetMode="External"/><Relationship Id="rId15" Type="http://schemas.openxmlformats.org/officeDocument/2006/relationships/hyperlink" Target="https://es.wikipedia.org/wiki/Interfaz_de_programaci%C3%B3n_de_aplicaciones" TargetMode="External"/><Relationship Id="rId23" Type="http://schemas.openxmlformats.org/officeDocument/2006/relationships/hyperlink" Target="http://goo.gl/uxKMVG" TargetMode="External"/><Relationship Id="rId28" Type="http://schemas.openxmlformats.org/officeDocument/2006/relationships/hyperlink" Target="https://www.facebook.com/pages/Buena-Madera-Asador-De-Campo-Y-Rio/747761135341341" TargetMode="External"/><Relationship Id="rId36" Type="http://schemas.openxmlformats.org/officeDocument/2006/relationships/hyperlink" Target="http://www.cace.org.ar/estadisticas/" TargetMode="External"/><Relationship Id="rId10" Type="http://schemas.openxmlformats.org/officeDocument/2006/relationships/hyperlink" Target="http://goo.gl/ALOcFD" TargetMode="External"/><Relationship Id="rId19" Type="http://schemas.openxmlformats.org/officeDocument/2006/relationships/hyperlink" Target="http://www.pedidosya.com.ar/" TargetMode="External"/><Relationship Id="rId31" Type="http://schemas.openxmlformats.org/officeDocument/2006/relationships/hyperlink" Target="https://www.facebook.com/pages/La-BASKA/488481971254017"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www.elsoldesannicolas.com.ar/" TargetMode="External"/><Relationship Id="rId22" Type="http://schemas.openxmlformats.org/officeDocument/2006/relationships/hyperlink" Target="http://www.cace.org.ar/estadisticas/" TargetMode="External"/><Relationship Id="rId27" Type="http://schemas.openxmlformats.org/officeDocument/2006/relationships/hyperlink" Target="http://cafedelaplazasn.com.ar/" TargetMode="External"/><Relationship Id="rId30" Type="http://schemas.openxmlformats.org/officeDocument/2006/relationships/hyperlink" Target="https://www.facebook.com/rocco.caferesto.7" TargetMode="External"/><Relationship Id="rId35" Type="http://schemas.openxmlformats.org/officeDocument/2006/relationships/hyperlink" Target="http://www.pedidosya.com.ar/restaurantes/san-nicolas"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B1C70B8D-9989-48C5-B6C5-527AEF5E4C27}" type="presOf" srcId="{7F8A3EFF-0320-409C-BCE6-D75E194BF603}" destId="{EF744609-99A8-49D5-97C5-8A461DEB9909}" srcOrd="0" destOrd="0" presId="urn:microsoft.com/office/officeart/2005/8/layout/radial1"/>
    <dgm:cxn modelId="{1C959FC0-67D0-488E-8E66-3F1E63356089}" type="presOf" srcId="{838C36D8-AD28-473B-A7E7-DC2126A0936E}" destId="{706724B6-A25A-4798-AB58-98ADE5F46920}" srcOrd="0" destOrd="0" presId="urn:microsoft.com/office/officeart/2005/8/layout/radial1"/>
    <dgm:cxn modelId="{7FB58409-E446-4A3A-BBCC-286F7C2F4009}"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1D246705-5156-4C10-8D62-3E5297134593}"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E42DBFE0-8A26-4DFD-8503-BB07ECBB0051}" type="presOf" srcId="{838C36D8-AD28-473B-A7E7-DC2126A0936E}" destId="{706724B6-A25A-4798-AB58-98ADE5F46920}" srcOrd="0" destOrd="0" presId="urn:microsoft.com/office/officeart/2005/8/layout/radial1"/>
    <dgm:cxn modelId="{4EDDEE2A-8E3A-4671-8513-AABE8D188970}"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E0AD375C-541E-42A5-A5F4-AC885D7A8236}" srcId="{AC5EEB9A-649C-499B-80AD-9E205A0CC4F7}" destId="{F56DCB50-5A40-4DA5-938A-D25168CFD0C8}" srcOrd="0" destOrd="0" parTransId="{3DA1DCF1-6A12-4FC9-A9F6-92FC8C617A12}" sibTransId="{2B3157AC-3031-489C-ABC8-7B55A1432754}"/>
    <dgm:cxn modelId="{F32C3749-5395-47FF-934A-9E8ECA6B002F}" type="presOf" srcId="{B57E37FA-D583-4756-B00C-120CB04063CF}" destId="{00547130-615C-4438-9317-D23B942C9C91}" srcOrd="0" destOrd="0" presId="urn:microsoft.com/office/officeart/2005/8/layout/orgChart1"/>
    <dgm:cxn modelId="{843CD681-0876-4626-9EE1-07FB4F73A9EC}" type="presOf" srcId="{F56DCB50-5A40-4DA5-938A-D25168CFD0C8}" destId="{11C9ED7A-FF41-4672-87B6-AB915112070D}" srcOrd="0" destOrd="0" presId="urn:microsoft.com/office/officeart/2005/8/layout/orgChart1"/>
    <dgm:cxn modelId="{F0A38A00-DDBC-43F6-AA51-5EAF45317862}" type="presOf" srcId="{5E8914CC-4F9B-44D9-B65C-664B1D074766}" destId="{0137E330-301C-4ABB-9A91-B61F2DEAED39}" srcOrd="0" destOrd="0" presId="urn:microsoft.com/office/officeart/2005/8/layout/orgChart1"/>
    <dgm:cxn modelId="{337ABC32-FDD3-4E8E-BECC-4904A506E106}" type="presOf" srcId="{AC5EEB9A-649C-499B-80AD-9E205A0CC4F7}" destId="{987907DF-2792-41F8-ACA9-D015BDD0C4EB}"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CAC2B135-4616-4D12-A651-EF1073357896}" type="presOf" srcId="{E85ED69F-AFE1-46C2-B122-5ABA3B4949BD}" destId="{0C33DA60-A519-4E98-8151-4882E5B8E136}" srcOrd="1" destOrd="0" presId="urn:microsoft.com/office/officeart/2005/8/layout/orgChart1"/>
    <dgm:cxn modelId="{6D322FBA-85C1-4E45-8DFD-E7DD4F64F3E2}" type="presOf" srcId="{E85ED69F-AFE1-46C2-B122-5ABA3B4949BD}" destId="{B087401A-4B39-4F95-AF93-06A779982912}" srcOrd="0" destOrd="0" presId="urn:microsoft.com/office/officeart/2005/8/layout/orgChart1"/>
    <dgm:cxn modelId="{13ACB210-E776-4E22-B054-90A64D3E285D}" type="presOf" srcId="{9D5FA633-6572-4E7A-9EEB-FC9965E73F48}" destId="{6093EE34-029A-4FD7-870A-46D509023A60}" srcOrd="0" destOrd="0" presId="urn:microsoft.com/office/officeart/2005/8/layout/orgChart1"/>
    <dgm:cxn modelId="{B598C40F-F21A-4966-8C41-057D82F08337}" type="presOf" srcId="{7EED0C40-8554-4CE7-BD94-DD08ADB13C01}" destId="{C9653D5F-B3B2-4517-A7AA-76BC16F99B41}" srcOrd="1" destOrd="0" presId="urn:microsoft.com/office/officeart/2005/8/layout/orgChart1"/>
    <dgm:cxn modelId="{4D396F7C-2D27-41AB-B39C-85D6461E17B4}" type="presOf" srcId="{A8B521FB-0FE7-4D33-8E3E-0780711D4C04}" destId="{7568D833-38C5-4007-A3D8-26BA8BB2B563}" srcOrd="0" destOrd="0" presId="urn:microsoft.com/office/officeart/2005/8/layout/orgChart1"/>
    <dgm:cxn modelId="{BC27E2F1-29A4-4363-A220-A4D4FE71CBF8}" type="presOf" srcId="{7EED0C40-8554-4CE7-BD94-DD08ADB13C01}" destId="{4F9071EA-CE90-4B22-AD48-F0B7D6307832}" srcOrd="0" destOrd="0" presId="urn:microsoft.com/office/officeart/2005/8/layout/orgChart1"/>
    <dgm:cxn modelId="{887C8E32-9F89-4BD8-BC93-E499C4159A0C}" type="presOf" srcId="{B57E37FA-D583-4756-B00C-120CB04063CF}" destId="{89003FE0-6F3C-4655-ADA7-A6CF90652F39}" srcOrd="1" destOrd="0" presId="urn:microsoft.com/office/officeart/2005/8/layout/orgChart1"/>
    <dgm:cxn modelId="{699EA0B1-14B2-450F-ADEE-A5DEEB636A51}" type="presOf" srcId="{F56DCB50-5A40-4DA5-938A-D25168CFD0C8}" destId="{8D199B7A-E283-4457-91FE-88A902BAE904}" srcOrd="1" destOrd="0" presId="urn:microsoft.com/office/officeart/2005/8/layout/orgChart1"/>
    <dgm:cxn modelId="{7FD73453-7DF1-4BD5-9027-28EE9ECC868E}" srcId="{F56DCB50-5A40-4DA5-938A-D25168CFD0C8}" destId="{B57E37FA-D583-4756-B00C-120CB04063CF}" srcOrd="2" destOrd="0" parTransId="{9D5FA633-6572-4E7A-9EEB-FC9965E73F48}" sibTransId="{21A6F0E2-9223-4C6D-83F3-58AD623012E5}"/>
    <dgm:cxn modelId="{81A1A820-3128-4C1A-A533-0EC71AB76694}" srcId="{F56DCB50-5A40-4DA5-938A-D25168CFD0C8}" destId="{7EED0C40-8554-4CE7-BD94-DD08ADB13C01}" srcOrd="0" destOrd="0" parTransId="{5E8914CC-4F9B-44D9-B65C-664B1D074766}" sibTransId="{CE8A8856-1C7D-48FD-8747-4AD09B655179}"/>
    <dgm:cxn modelId="{15AD5837-2819-4DD0-A59E-C739A628C243}" type="presParOf" srcId="{987907DF-2792-41F8-ACA9-D015BDD0C4EB}" destId="{D9AAEE9A-3753-4FDF-86C4-F76407804468}" srcOrd="0" destOrd="0" presId="urn:microsoft.com/office/officeart/2005/8/layout/orgChart1"/>
    <dgm:cxn modelId="{9036DE1A-1A6B-48E3-849D-B3518B284590}" type="presParOf" srcId="{D9AAEE9A-3753-4FDF-86C4-F76407804468}" destId="{976C1133-A483-45B5-91AF-525EFF486AB2}" srcOrd="0" destOrd="0" presId="urn:microsoft.com/office/officeart/2005/8/layout/orgChart1"/>
    <dgm:cxn modelId="{42DB64EB-3821-4E84-A801-B38834BEAF58}" type="presParOf" srcId="{976C1133-A483-45B5-91AF-525EFF486AB2}" destId="{11C9ED7A-FF41-4672-87B6-AB915112070D}" srcOrd="0" destOrd="0" presId="urn:microsoft.com/office/officeart/2005/8/layout/orgChart1"/>
    <dgm:cxn modelId="{01FDC970-EDDA-4823-B380-D7043A0B5DC0}" type="presParOf" srcId="{976C1133-A483-45B5-91AF-525EFF486AB2}" destId="{8D199B7A-E283-4457-91FE-88A902BAE904}" srcOrd="1" destOrd="0" presId="urn:microsoft.com/office/officeart/2005/8/layout/orgChart1"/>
    <dgm:cxn modelId="{CBCE75B8-7DCB-41DB-871F-59BDF213811C}" type="presParOf" srcId="{D9AAEE9A-3753-4FDF-86C4-F76407804468}" destId="{51F40888-D3DA-4FA4-B2F9-B48D240F4863}" srcOrd="1" destOrd="0" presId="urn:microsoft.com/office/officeart/2005/8/layout/orgChart1"/>
    <dgm:cxn modelId="{90B33893-FD91-4E58-87C2-7889033883D2}" type="presParOf" srcId="{51F40888-D3DA-4FA4-B2F9-B48D240F4863}" destId="{0137E330-301C-4ABB-9A91-B61F2DEAED39}" srcOrd="0" destOrd="0" presId="urn:microsoft.com/office/officeart/2005/8/layout/orgChart1"/>
    <dgm:cxn modelId="{2B5FFFA4-E00D-4BA1-9F8A-FF8E94A69A83}" type="presParOf" srcId="{51F40888-D3DA-4FA4-B2F9-B48D240F4863}" destId="{C847B54C-4234-4EF0-B84C-70635FDDFBCB}" srcOrd="1" destOrd="0" presId="urn:microsoft.com/office/officeart/2005/8/layout/orgChart1"/>
    <dgm:cxn modelId="{A9E9CC5B-F59E-4ABC-9EAC-3A167A6F8984}" type="presParOf" srcId="{C847B54C-4234-4EF0-B84C-70635FDDFBCB}" destId="{A95BDBED-CEAB-4DD5-B62C-42CFE9EC1AAC}" srcOrd="0" destOrd="0" presId="urn:microsoft.com/office/officeart/2005/8/layout/orgChart1"/>
    <dgm:cxn modelId="{BA2A94F6-8BDD-4BE2-84BE-ED4F1A78EDC1}" type="presParOf" srcId="{A95BDBED-CEAB-4DD5-B62C-42CFE9EC1AAC}" destId="{4F9071EA-CE90-4B22-AD48-F0B7D6307832}" srcOrd="0" destOrd="0" presId="urn:microsoft.com/office/officeart/2005/8/layout/orgChart1"/>
    <dgm:cxn modelId="{A98E68AE-0CD6-48DA-96D0-85CB47B35C6F}" type="presParOf" srcId="{A95BDBED-CEAB-4DD5-B62C-42CFE9EC1AAC}" destId="{C9653D5F-B3B2-4517-A7AA-76BC16F99B41}" srcOrd="1" destOrd="0" presId="urn:microsoft.com/office/officeart/2005/8/layout/orgChart1"/>
    <dgm:cxn modelId="{752A3012-56C0-4AD9-8817-A11B3987224C}" type="presParOf" srcId="{C847B54C-4234-4EF0-B84C-70635FDDFBCB}" destId="{84A33A8C-F07D-40C4-B1A8-450DD0162A74}" srcOrd="1" destOrd="0" presId="urn:microsoft.com/office/officeart/2005/8/layout/orgChart1"/>
    <dgm:cxn modelId="{9D484B72-8B77-4345-9416-4BE9107688DB}" type="presParOf" srcId="{C847B54C-4234-4EF0-B84C-70635FDDFBCB}" destId="{13BE5B9F-228D-4CA8-A823-00EB8EB2D203}" srcOrd="2" destOrd="0" presId="urn:microsoft.com/office/officeart/2005/8/layout/orgChart1"/>
    <dgm:cxn modelId="{A6464F9E-A0A7-41D0-AC67-2054FA52DF1C}" type="presParOf" srcId="{51F40888-D3DA-4FA4-B2F9-B48D240F4863}" destId="{7568D833-38C5-4007-A3D8-26BA8BB2B563}" srcOrd="2" destOrd="0" presId="urn:microsoft.com/office/officeart/2005/8/layout/orgChart1"/>
    <dgm:cxn modelId="{6B1A2A5E-799F-4B99-BD43-67E810C76961}" type="presParOf" srcId="{51F40888-D3DA-4FA4-B2F9-B48D240F4863}" destId="{DF9FBCC7-1993-4B51-8304-9630982E21F8}" srcOrd="3" destOrd="0" presId="urn:microsoft.com/office/officeart/2005/8/layout/orgChart1"/>
    <dgm:cxn modelId="{378A8EA5-9D5E-463D-A447-C57AECA22C28}" type="presParOf" srcId="{DF9FBCC7-1993-4B51-8304-9630982E21F8}" destId="{F232ADC0-8BEC-4E68-BB7F-3B26B5281C9A}" srcOrd="0" destOrd="0" presId="urn:microsoft.com/office/officeart/2005/8/layout/orgChart1"/>
    <dgm:cxn modelId="{AC97D5A8-7E31-4C0D-8D0B-656DA6DEC4C2}" type="presParOf" srcId="{F232ADC0-8BEC-4E68-BB7F-3B26B5281C9A}" destId="{B087401A-4B39-4F95-AF93-06A779982912}" srcOrd="0" destOrd="0" presId="urn:microsoft.com/office/officeart/2005/8/layout/orgChart1"/>
    <dgm:cxn modelId="{1A1DC379-770C-427A-BEFE-51ED880F07EF}" type="presParOf" srcId="{F232ADC0-8BEC-4E68-BB7F-3B26B5281C9A}" destId="{0C33DA60-A519-4E98-8151-4882E5B8E136}" srcOrd="1" destOrd="0" presId="urn:microsoft.com/office/officeart/2005/8/layout/orgChart1"/>
    <dgm:cxn modelId="{D3A25F7B-3CA1-4701-81B6-20B7C22CCEF0}" type="presParOf" srcId="{DF9FBCC7-1993-4B51-8304-9630982E21F8}" destId="{E2B9E287-5BCF-4734-AA65-EC7B318D42B6}" srcOrd="1" destOrd="0" presId="urn:microsoft.com/office/officeart/2005/8/layout/orgChart1"/>
    <dgm:cxn modelId="{70614C2C-E267-4B7F-9346-8516230A8450}" type="presParOf" srcId="{DF9FBCC7-1993-4B51-8304-9630982E21F8}" destId="{E7DA31F6-5FAB-47CA-B4C4-75FC3CA1D2D1}" srcOrd="2" destOrd="0" presId="urn:microsoft.com/office/officeart/2005/8/layout/orgChart1"/>
    <dgm:cxn modelId="{BD8BF305-1EE9-4B01-A484-51604A3B1AE5}" type="presParOf" srcId="{51F40888-D3DA-4FA4-B2F9-B48D240F4863}" destId="{6093EE34-029A-4FD7-870A-46D509023A60}" srcOrd="4" destOrd="0" presId="urn:microsoft.com/office/officeart/2005/8/layout/orgChart1"/>
    <dgm:cxn modelId="{91B744CA-D3EE-4489-BC0B-2AB5D050D12B}" type="presParOf" srcId="{51F40888-D3DA-4FA4-B2F9-B48D240F4863}" destId="{CD020DAD-A4CD-43A9-BB20-16F0E609F9C8}" srcOrd="5" destOrd="0" presId="urn:microsoft.com/office/officeart/2005/8/layout/orgChart1"/>
    <dgm:cxn modelId="{1B922AF5-FB9E-4082-B05F-AA46DC4315B1}" type="presParOf" srcId="{CD020DAD-A4CD-43A9-BB20-16F0E609F9C8}" destId="{F826D0B0-6F5E-4EA4-BB92-703F37834F56}" srcOrd="0" destOrd="0" presId="urn:microsoft.com/office/officeart/2005/8/layout/orgChart1"/>
    <dgm:cxn modelId="{F3C2C746-2DD9-4020-BCE5-CCB1554D126C}" type="presParOf" srcId="{F826D0B0-6F5E-4EA4-BB92-703F37834F56}" destId="{00547130-615C-4438-9317-D23B942C9C91}" srcOrd="0" destOrd="0" presId="urn:microsoft.com/office/officeart/2005/8/layout/orgChart1"/>
    <dgm:cxn modelId="{F7962635-5803-42A2-9484-F0FC04338688}" type="presParOf" srcId="{F826D0B0-6F5E-4EA4-BB92-703F37834F56}" destId="{89003FE0-6F3C-4655-ADA7-A6CF90652F39}" srcOrd="1" destOrd="0" presId="urn:microsoft.com/office/officeart/2005/8/layout/orgChart1"/>
    <dgm:cxn modelId="{236E5305-48D8-4C77-BC7C-F79B2F17AEC8}" type="presParOf" srcId="{CD020DAD-A4CD-43A9-BB20-16F0E609F9C8}" destId="{A04C84FC-1D3E-4310-85E8-E9EC59C9DB34}" srcOrd="1" destOrd="0" presId="urn:microsoft.com/office/officeart/2005/8/layout/orgChart1"/>
    <dgm:cxn modelId="{C96AF398-5709-4C6F-B913-9299EB3111AD}" type="presParOf" srcId="{CD020DAD-A4CD-43A9-BB20-16F0E609F9C8}" destId="{CA48DDD9-39E5-49EC-8BB5-B4C8F61EA950}" srcOrd="2" destOrd="0" presId="urn:microsoft.com/office/officeart/2005/8/layout/orgChart1"/>
    <dgm:cxn modelId="{FBB15A29-A9B1-4038-811E-0CD7FDEB5CBF}"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35"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6E4F37F-3D21-4AC9-834E-D8B5B463BDDC}" srcId="{4E0DBCB8-99A6-4CC2-AA5A-37B42B28F488}" destId="{5B41B044-55A3-4F44-91D2-6CD06C8349D6}" srcOrd="2" destOrd="0" parTransId="{3CBF6580-9D47-405D-B05A-D34CB91F424A}" sibTransId="{7DCF3262-701C-49B5-9B31-60861CB5BBF2}"/>
    <dgm:cxn modelId="{539F5DF0-00F8-4690-B94B-6B991B93E130}" type="presOf" srcId="{AF8029F6-5147-4346-A024-817694B8BEC3}" destId="{7BEDDCFB-56AE-489A-821E-65FF33AB62CD}" srcOrd="0" destOrd="0" presId="urn:microsoft.com/office/officeart/2005/8/layout/radial1"/>
    <dgm:cxn modelId="{7C3A96C2-16F2-4C5F-B28B-759C7CABED42}" type="presOf" srcId="{4696B65F-40D1-45FD-861C-B8F9FC9C6D09}" destId="{C94FB4ED-7282-4A77-8237-B9AA40FB54F3}" srcOrd="0" destOrd="0" presId="urn:microsoft.com/office/officeart/2005/8/layout/radial1"/>
    <dgm:cxn modelId="{E1B859D2-B348-4885-91D5-4F8E9A82F61B}" srcId="{4E0DBCB8-99A6-4CC2-AA5A-37B42B28F488}" destId="{AF8029F6-5147-4346-A024-817694B8BEC3}" srcOrd="1" destOrd="0" parTransId="{4696B65F-40D1-45FD-861C-B8F9FC9C6D09}" sibTransId="{15EFB6E8-9870-4FAD-A6F6-FF1B511B74A4}"/>
    <dgm:cxn modelId="{794128DB-416D-433D-A02A-99C978D5317C}" type="presOf" srcId="{4696B65F-40D1-45FD-861C-B8F9FC9C6D09}" destId="{506AE633-8011-4F15-9349-A7512490583E}" srcOrd="1"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6A3947B7-0700-462D-8DD3-61164A4CBCC9}" type="presOf" srcId="{3CBF6580-9D47-405D-B05A-D34CB91F424A}" destId="{F1B22A97-B8B6-4A16-84D8-8F7F0B09C3CB}" srcOrd="0" destOrd="0" presId="urn:microsoft.com/office/officeart/2005/8/layout/radial1"/>
    <dgm:cxn modelId="{83642E4A-E315-456D-9427-87FF66E975DA}" type="presOf" srcId="{1A3598BA-DC1A-40CE-AE78-E6127AD0E1A5}" destId="{F8011CC3-32B3-4CF7-A660-AD2E7BBE7769}" srcOrd="0" destOrd="0" presId="urn:microsoft.com/office/officeart/2005/8/layout/radial1"/>
    <dgm:cxn modelId="{3C46C2CB-7FF3-4843-BD82-BF3144095188}" type="presOf" srcId="{3CBF6580-9D47-405D-B05A-D34CB91F424A}" destId="{21A5323A-B624-4FCA-8B7D-1A171171F038}" srcOrd="1"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098B8ABF-DE97-4B08-8158-22B700378519}" type="presOf" srcId="{66CCC275-B8DD-49B5-B015-9EF087F03A63}" destId="{384D6F30-9CF1-449A-8DD2-3324A062BBE3}" srcOrd="0" destOrd="0" presId="urn:microsoft.com/office/officeart/2005/8/layout/radial1"/>
    <dgm:cxn modelId="{F4A51444-6B26-4A2C-A614-4574EF4D13A1}" type="presOf" srcId="{5B41B044-55A3-4F44-91D2-6CD06C8349D6}" destId="{4694608D-AE22-4AC4-B6A5-2283D6D56E17}" srcOrd="0" destOrd="0" presId="urn:microsoft.com/office/officeart/2005/8/layout/radial1"/>
    <dgm:cxn modelId="{0BFFC850-FB5B-4CF4-A955-B7633EFC3491}" type="presOf" srcId="{AED0E5D3-E485-49BC-B534-1E22B7F55839}" destId="{F2AD0D92-94DB-459F-A10F-980A2C25F250}" srcOrd="0" destOrd="0" presId="urn:microsoft.com/office/officeart/2005/8/layout/radial1"/>
    <dgm:cxn modelId="{F4D9E5E7-9B36-4444-B181-584BEE807677}" type="presOf" srcId="{4E0DBCB8-99A6-4CC2-AA5A-37B42B28F488}" destId="{AA472E76-A9F7-4CCE-8EA9-4D22798A8868}" srcOrd="0" destOrd="0" presId="urn:microsoft.com/office/officeart/2005/8/layout/radial1"/>
    <dgm:cxn modelId="{685F16A0-4117-4F4B-95B1-86F121CA2C37}" type="presOf" srcId="{AED0E5D3-E485-49BC-B534-1E22B7F55839}" destId="{12989E98-1053-4A91-87D2-65DD01B5C205}" srcOrd="1" destOrd="0" presId="urn:microsoft.com/office/officeart/2005/8/layout/radial1"/>
    <dgm:cxn modelId="{CED12D82-638E-448B-8619-A8C56D06EA73}" type="presParOf" srcId="{F8011CC3-32B3-4CF7-A660-AD2E7BBE7769}" destId="{AA472E76-A9F7-4CCE-8EA9-4D22798A8868}" srcOrd="0" destOrd="0" presId="urn:microsoft.com/office/officeart/2005/8/layout/radial1"/>
    <dgm:cxn modelId="{03A7E9A1-87D3-4D61-9D6F-18757E7CD5C4}" type="presParOf" srcId="{F8011CC3-32B3-4CF7-A660-AD2E7BBE7769}" destId="{F2AD0D92-94DB-459F-A10F-980A2C25F250}" srcOrd="1" destOrd="0" presId="urn:microsoft.com/office/officeart/2005/8/layout/radial1"/>
    <dgm:cxn modelId="{49B66E15-DA83-49D4-BC86-B9C2BEFE8A40}" type="presParOf" srcId="{F2AD0D92-94DB-459F-A10F-980A2C25F250}" destId="{12989E98-1053-4A91-87D2-65DD01B5C205}" srcOrd="0" destOrd="0" presId="urn:microsoft.com/office/officeart/2005/8/layout/radial1"/>
    <dgm:cxn modelId="{2B45F5E0-7C91-4098-A273-0CC9A88E4265}" type="presParOf" srcId="{F8011CC3-32B3-4CF7-A660-AD2E7BBE7769}" destId="{384D6F30-9CF1-449A-8DD2-3324A062BBE3}" srcOrd="2" destOrd="0" presId="urn:microsoft.com/office/officeart/2005/8/layout/radial1"/>
    <dgm:cxn modelId="{CD8422D1-110A-4CF7-854A-39421F13DDA5}" type="presParOf" srcId="{F8011CC3-32B3-4CF7-A660-AD2E7BBE7769}" destId="{C94FB4ED-7282-4A77-8237-B9AA40FB54F3}" srcOrd="3" destOrd="0" presId="urn:microsoft.com/office/officeart/2005/8/layout/radial1"/>
    <dgm:cxn modelId="{19A6489F-8B2F-4986-BD7D-50969EE7970F}" type="presParOf" srcId="{C94FB4ED-7282-4A77-8237-B9AA40FB54F3}" destId="{506AE633-8011-4F15-9349-A7512490583E}" srcOrd="0" destOrd="0" presId="urn:microsoft.com/office/officeart/2005/8/layout/radial1"/>
    <dgm:cxn modelId="{896E6F62-5836-496B-8A1A-CD4E32877099}" type="presParOf" srcId="{F8011CC3-32B3-4CF7-A660-AD2E7BBE7769}" destId="{7BEDDCFB-56AE-489A-821E-65FF33AB62CD}" srcOrd="4" destOrd="0" presId="urn:microsoft.com/office/officeart/2005/8/layout/radial1"/>
    <dgm:cxn modelId="{1BD7A160-9F5A-40AC-AC95-7B0957FD3F0D}" type="presParOf" srcId="{F8011CC3-32B3-4CF7-A660-AD2E7BBE7769}" destId="{F1B22A97-B8B6-4A16-84D8-8F7F0B09C3CB}" srcOrd="5" destOrd="0" presId="urn:microsoft.com/office/officeart/2005/8/layout/radial1"/>
    <dgm:cxn modelId="{85142435-2D01-4109-A281-6C6C92A76BCE}" type="presParOf" srcId="{F1B22A97-B8B6-4A16-84D8-8F7F0B09C3CB}" destId="{21A5323A-B624-4FCA-8B7D-1A171171F038}" srcOrd="0" destOrd="0" presId="urn:microsoft.com/office/officeart/2005/8/layout/radial1"/>
    <dgm:cxn modelId="{0110C92C-1C30-4F3D-977D-4415CABA8A69}"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10607F49-0CC5-4927-9AF5-E344CB455EA5}" type="presOf" srcId="{7F8A3EFF-0320-409C-BCE6-D75E194BF603}" destId="{EF744609-99A8-49D5-97C5-8A461DEB9909}" srcOrd="0" destOrd="0" presId="urn:microsoft.com/office/officeart/2005/8/layout/radial1"/>
    <dgm:cxn modelId="{DD0E0431-4E97-4C45-A610-76E031DCC86D}" type="presOf" srcId="{838C36D8-AD28-473B-A7E7-DC2126A0936E}" destId="{706724B6-A25A-4798-AB58-98ADE5F46920}" srcOrd="0" destOrd="0" presId="urn:microsoft.com/office/officeart/2005/8/layout/radial1"/>
    <dgm:cxn modelId="{C51AAFC9-0299-4DA5-9A0C-5B64A3CACF97}"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A16EA956-EC80-4466-A3E6-1AB047513346}" type="presOf" srcId="{7F8A3EFF-0320-409C-BCE6-D75E194BF603}" destId="{EF744609-99A8-49D5-97C5-8A461DEB9909}" srcOrd="0" destOrd="0" presId="urn:microsoft.com/office/officeart/2005/8/layout/radial1"/>
    <dgm:cxn modelId="{E5292C6F-2DF8-43C7-AD5E-92375F68EFE1}" type="presOf" srcId="{838C36D8-AD28-473B-A7E7-DC2126A0936E}" destId="{706724B6-A25A-4798-AB58-98ADE5F46920}" srcOrd="0" destOrd="0" presId="urn:microsoft.com/office/officeart/2005/8/layout/radial1"/>
    <dgm:cxn modelId="{E391B7ED-8A69-466C-A8C0-B83A31FAA8CC}"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81CFA6D5-4C39-4E4F-B341-C88EF34A5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2486</TotalTime>
  <Pages>84</Pages>
  <Words>19290</Words>
  <Characters>106101</Characters>
  <Application>Microsoft Office Word</Application>
  <DocSecurity>0</DocSecurity>
  <Lines>884</Lines>
  <Paragraphs>250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153</cp:revision>
  <dcterms:created xsi:type="dcterms:W3CDTF">2015-04-22T14:57:00Z</dcterms:created>
  <dcterms:modified xsi:type="dcterms:W3CDTF">2015-12-11T15:12:00Z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