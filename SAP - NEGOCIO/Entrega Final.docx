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727DBB"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6846200" w:history="1">
            <w:r w:rsidR="00727DBB" w:rsidRPr="007316DA">
              <w:rPr>
                <w:rStyle w:val="Hipervnculo"/>
                <w:noProof/>
              </w:rPr>
              <w:t>Planilla de corrección y actualizaciones</w:t>
            </w:r>
            <w:r w:rsidR="00727DBB">
              <w:rPr>
                <w:noProof/>
                <w:webHidden/>
              </w:rPr>
              <w:tab/>
            </w:r>
            <w:r w:rsidR="00727DBB">
              <w:rPr>
                <w:noProof/>
                <w:webHidden/>
              </w:rPr>
              <w:fldChar w:fldCharType="begin"/>
            </w:r>
            <w:r w:rsidR="00727DBB">
              <w:rPr>
                <w:noProof/>
                <w:webHidden/>
              </w:rPr>
              <w:instrText xml:space="preserve"> PAGEREF _Toc436846200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01" w:history="1">
            <w:r w:rsidR="00727DBB" w:rsidRPr="007316DA">
              <w:rPr>
                <w:rStyle w:val="Hipervnculo"/>
                <w:noProof/>
                <w:lang w:eastAsia="es-AR"/>
              </w:rPr>
              <w:t>Cambios del autor</w:t>
            </w:r>
            <w:r w:rsidR="00727DBB">
              <w:rPr>
                <w:noProof/>
                <w:webHidden/>
              </w:rPr>
              <w:tab/>
            </w:r>
            <w:r w:rsidR="00727DBB">
              <w:rPr>
                <w:noProof/>
                <w:webHidden/>
              </w:rPr>
              <w:fldChar w:fldCharType="begin"/>
            </w:r>
            <w:r w:rsidR="00727DBB">
              <w:rPr>
                <w:noProof/>
                <w:webHidden/>
              </w:rPr>
              <w:instrText xml:space="preserve"> PAGEREF _Toc436846201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02" w:history="1">
            <w:r w:rsidR="00727DBB" w:rsidRPr="007316DA">
              <w:rPr>
                <w:rStyle w:val="Hipervnculo"/>
                <w:noProof/>
                <w:lang w:eastAsia="es-AR"/>
              </w:rPr>
              <w:t>Revisiones</w:t>
            </w:r>
            <w:r w:rsidR="00727DBB">
              <w:rPr>
                <w:noProof/>
                <w:webHidden/>
              </w:rPr>
              <w:tab/>
            </w:r>
            <w:r w:rsidR="00727DBB">
              <w:rPr>
                <w:noProof/>
                <w:webHidden/>
              </w:rPr>
              <w:fldChar w:fldCharType="begin"/>
            </w:r>
            <w:r w:rsidR="00727DBB">
              <w:rPr>
                <w:noProof/>
                <w:webHidden/>
              </w:rPr>
              <w:instrText xml:space="preserve"> PAGEREF _Toc436846202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03" w:history="1">
            <w:r w:rsidR="00727DBB" w:rsidRPr="007316DA">
              <w:rPr>
                <w:rStyle w:val="Hipervnculo"/>
                <w:noProof/>
              </w:rPr>
              <w:t>Resumen Ejecutivo</w:t>
            </w:r>
            <w:r w:rsidR="00727DBB">
              <w:rPr>
                <w:noProof/>
                <w:webHidden/>
              </w:rPr>
              <w:tab/>
            </w:r>
            <w:r w:rsidR="00727DBB">
              <w:rPr>
                <w:noProof/>
                <w:webHidden/>
              </w:rPr>
              <w:fldChar w:fldCharType="begin"/>
            </w:r>
            <w:r w:rsidR="00727DBB">
              <w:rPr>
                <w:noProof/>
                <w:webHidden/>
              </w:rPr>
              <w:instrText xml:space="preserve"> PAGEREF _Toc436846203 \h </w:instrText>
            </w:r>
            <w:r w:rsidR="00727DBB">
              <w:rPr>
                <w:noProof/>
                <w:webHidden/>
              </w:rPr>
            </w:r>
            <w:r w:rsidR="00727DBB">
              <w:rPr>
                <w:noProof/>
                <w:webHidden/>
              </w:rPr>
              <w:fldChar w:fldCharType="separate"/>
            </w:r>
            <w:r w:rsidR="00727DBB">
              <w:rPr>
                <w:noProof/>
                <w:webHidden/>
              </w:rPr>
              <w:t>6</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04" w:history="1">
            <w:r w:rsidR="00727DBB" w:rsidRPr="007316DA">
              <w:rPr>
                <w:rStyle w:val="Hipervnculo"/>
                <w:noProof/>
              </w:rPr>
              <w:t>1. Descripción general</w:t>
            </w:r>
            <w:r w:rsidR="00727DBB">
              <w:rPr>
                <w:noProof/>
                <w:webHidden/>
              </w:rPr>
              <w:tab/>
            </w:r>
            <w:r w:rsidR="00727DBB">
              <w:rPr>
                <w:noProof/>
                <w:webHidden/>
              </w:rPr>
              <w:fldChar w:fldCharType="begin"/>
            </w:r>
            <w:r w:rsidR="00727DBB">
              <w:rPr>
                <w:noProof/>
                <w:webHidden/>
              </w:rPr>
              <w:instrText xml:space="preserve"> PAGEREF _Toc436846204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05" w:history="1">
            <w:r w:rsidR="00727DBB" w:rsidRPr="007316DA">
              <w:rPr>
                <w:rStyle w:val="Hipervnculo"/>
                <w:noProof/>
              </w:rPr>
              <w:t>1.1 Descripción básica del negocio:</w:t>
            </w:r>
            <w:r w:rsidR="00727DBB">
              <w:rPr>
                <w:noProof/>
                <w:webHidden/>
              </w:rPr>
              <w:tab/>
            </w:r>
            <w:r w:rsidR="00727DBB">
              <w:rPr>
                <w:noProof/>
                <w:webHidden/>
              </w:rPr>
              <w:fldChar w:fldCharType="begin"/>
            </w:r>
            <w:r w:rsidR="00727DBB">
              <w:rPr>
                <w:noProof/>
                <w:webHidden/>
              </w:rPr>
              <w:instrText xml:space="preserve"> PAGEREF _Toc436846205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06" w:history="1">
            <w:r w:rsidR="00727DBB" w:rsidRPr="007316DA">
              <w:rPr>
                <w:rStyle w:val="Hipervnculo"/>
                <w:noProof/>
              </w:rPr>
              <w:t>1.2 Situación Actual del negocio</w:t>
            </w:r>
            <w:r w:rsidR="00727DBB">
              <w:rPr>
                <w:noProof/>
                <w:webHidden/>
              </w:rPr>
              <w:tab/>
            </w:r>
            <w:r w:rsidR="00727DBB">
              <w:rPr>
                <w:noProof/>
                <w:webHidden/>
              </w:rPr>
              <w:fldChar w:fldCharType="begin"/>
            </w:r>
            <w:r w:rsidR="00727DBB">
              <w:rPr>
                <w:noProof/>
                <w:webHidden/>
              </w:rPr>
              <w:instrText xml:space="preserve"> PAGEREF _Toc436846206 \h </w:instrText>
            </w:r>
            <w:r w:rsidR="00727DBB">
              <w:rPr>
                <w:noProof/>
                <w:webHidden/>
              </w:rPr>
            </w:r>
            <w:r w:rsidR="00727DBB">
              <w:rPr>
                <w:noProof/>
                <w:webHidden/>
              </w:rPr>
              <w:fldChar w:fldCharType="separate"/>
            </w:r>
            <w:r w:rsidR="00727DBB">
              <w:rPr>
                <w:noProof/>
                <w:webHidden/>
              </w:rPr>
              <w:t>11</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07" w:history="1">
            <w:r w:rsidR="00727DBB" w:rsidRPr="007316DA">
              <w:rPr>
                <w:rStyle w:val="Hipervnculo"/>
                <w:noProof/>
              </w:rPr>
              <w:t>1.3 ¿Que lo hace único al proyecto?</w:t>
            </w:r>
            <w:r w:rsidR="00727DBB">
              <w:rPr>
                <w:noProof/>
                <w:webHidden/>
              </w:rPr>
              <w:tab/>
            </w:r>
            <w:r w:rsidR="00727DBB">
              <w:rPr>
                <w:noProof/>
                <w:webHidden/>
              </w:rPr>
              <w:fldChar w:fldCharType="begin"/>
            </w:r>
            <w:r w:rsidR="00727DBB">
              <w:rPr>
                <w:noProof/>
                <w:webHidden/>
              </w:rPr>
              <w:instrText xml:space="preserve"> PAGEREF _Toc436846207 \h </w:instrText>
            </w:r>
            <w:r w:rsidR="00727DBB">
              <w:rPr>
                <w:noProof/>
                <w:webHidden/>
              </w:rPr>
            </w:r>
            <w:r w:rsidR="00727DBB">
              <w:rPr>
                <w:noProof/>
                <w:webHidden/>
              </w:rPr>
              <w:fldChar w:fldCharType="separate"/>
            </w:r>
            <w:r w:rsidR="00727DBB">
              <w:rPr>
                <w:noProof/>
                <w:webHidden/>
              </w:rPr>
              <w:t>13</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08" w:history="1">
            <w:r w:rsidR="00727DBB" w:rsidRPr="007316DA">
              <w:rPr>
                <w:rStyle w:val="Hipervnculo"/>
                <w:noProof/>
              </w:rPr>
              <w:t>1.4 Factores principales que harán exitoso al proyecto</w:t>
            </w:r>
            <w:r w:rsidR="00727DBB">
              <w:rPr>
                <w:noProof/>
                <w:webHidden/>
              </w:rPr>
              <w:tab/>
            </w:r>
            <w:r w:rsidR="00727DBB">
              <w:rPr>
                <w:noProof/>
                <w:webHidden/>
              </w:rPr>
              <w:fldChar w:fldCharType="begin"/>
            </w:r>
            <w:r w:rsidR="00727DBB">
              <w:rPr>
                <w:noProof/>
                <w:webHidden/>
              </w:rPr>
              <w:instrText xml:space="preserve"> PAGEREF _Toc436846208 \h </w:instrText>
            </w:r>
            <w:r w:rsidR="00727DBB">
              <w:rPr>
                <w:noProof/>
                <w:webHidden/>
              </w:rPr>
            </w:r>
            <w:r w:rsidR="00727DBB">
              <w:rPr>
                <w:noProof/>
                <w:webHidden/>
              </w:rPr>
              <w:fldChar w:fldCharType="separate"/>
            </w:r>
            <w:r w:rsidR="00727DBB">
              <w:rPr>
                <w:noProof/>
                <w:webHidden/>
              </w:rPr>
              <w:t>14</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09" w:history="1">
            <w:r w:rsidR="00727DBB" w:rsidRPr="007316DA">
              <w:rPr>
                <w:rStyle w:val="Hipervnculo"/>
                <w:noProof/>
              </w:rPr>
              <w:t>1.5 Mision, Vision y Propositos Estrategicos</w:t>
            </w:r>
            <w:r w:rsidR="00727DBB">
              <w:rPr>
                <w:noProof/>
                <w:webHidden/>
              </w:rPr>
              <w:tab/>
            </w:r>
            <w:r w:rsidR="00727DBB">
              <w:rPr>
                <w:noProof/>
                <w:webHidden/>
              </w:rPr>
              <w:fldChar w:fldCharType="begin"/>
            </w:r>
            <w:r w:rsidR="00727DBB">
              <w:rPr>
                <w:noProof/>
                <w:webHidden/>
              </w:rPr>
              <w:instrText xml:space="preserve"> PAGEREF _Toc436846209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10" w:history="1">
            <w:r w:rsidR="00727DBB" w:rsidRPr="007316DA">
              <w:rPr>
                <w:rStyle w:val="Hipervnculo"/>
                <w:noProof/>
              </w:rPr>
              <w:t>Visión</w:t>
            </w:r>
            <w:r w:rsidR="00727DBB">
              <w:rPr>
                <w:noProof/>
                <w:webHidden/>
              </w:rPr>
              <w:tab/>
            </w:r>
            <w:r w:rsidR="00727DBB">
              <w:rPr>
                <w:noProof/>
                <w:webHidden/>
              </w:rPr>
              <w:fldChar w:fldCharType="begin"/>
            </w:r>
            <w:r w:rsidR="00727DBB">
              <w:rPr>
                <w:noProof/>
                <w:webHidden/>
              </w:rPr>
              <w:instrText xml:space="preserve"> PAGEREF _Toc436846210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11" w:history="1">
            <w:r w:rsidR="00727DBB" w:rsidRPr="007316DA">
              <w:rPr>
                <w:rStyle w:val="Hipervnculo"/>
                <w:noProof/>
              </w:rPr>
              <w:t>Misión</w:t>
            </w:r>
            <w:r w:rsidR="00727DBB">
              <w:rPr>
                <w:noProof/>
                <w:webHidden/>
              </w:rPr>
              <w:tab/>
            </w:r>
            <w:r w:rsidR="00727DBB">
              <w:rPr>
                <w:noProof/>
                <w:webHidden/>
              </w:rPr>
              <w:fldChar w:fldCharType="begin"/>
            </w:r>
            <w:r w:rsidR="00727DBB">
              <w:rPr>
                <w:noProof/>
                <w:webHidden/>
              </w:rPr>
              <w:instrText xml:space="preserve"> PAGEREF _Toc436846211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12" w:history="1">
            <w:r w:rsidR="00727DBB" w:rsidRPr="007316DA">
              <w:rPr>
                <w:rStyle w:val="Hipervnculo"/>
                <w:noProof/>
              </w:rPr>
              <w:t>Propósitos estrategicos</w:t>
            </w:r>
            <w:r w:rsidR="00727DBB">
              <w:rPr>
                <w:noProof/>
                <w:webHidden/>
              </w:rPr>
              <w:tab/>
            </w:r>
            <w:r w:rsidR="00727DBB">
              <w:rPr>
                <w:noProof/>
                <w:webHidden/>
              </w:rPr>
              <w:fldChar w:fldCharType="begin"/>
            </w:r>
            <w:r w:rsidR="00727DBB">
              <w:rPr>
                <w:noProof/>
                <w:webHidden/>
              </w:rPr>
              <w:instrText xml:space="preserve"> PAGEREF _Toc436846212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3" w:history="1">
            <w:r w:rsidR="00727DBB" w:rsidRPr="007316DA">
              <w:rPr>
                <w:rStyle w:val="Hipervnculo"/>
                <w:noProof/>
              </w:rPr>
              <w:t>1.6 Identificacion de la oportunidad de negocio</w:t>
            </w:r>
            <w:r w:rsidR="00727DBB">
              <w:rPr>
                <w:noProof/>
                <w:webHidden/>
              </w:rPr>
              <w:tab/>
            </w:r>
            <w:r w:rsidR="00727DBB">
              <w:rPr>
                <w:noProof/>
                <w:webHidden/>
              </w:rPr>
              <w:fldChar w:fldCharType="begin"/>
            </w:r>
            <w:r w:rsidR="00727DBB">
              <w:rPr>
                <w:noProof/>
                <w:webHidden/>
              </w:rPr>
              <w:instrText xml:space="preserve"> PAGEREF _Toc436846213 \h </w:instrText>
            </w:r>
            <w:r w:rsidR="00727DBB">
              <w:rPr>
                <w:noProof/>
                <w:webHidden/>
              </w:rPr>
            </w:r>
            <w:r w:rsidR="00727DBB">
              <w:rPr>
                <w:noProof/>
                <w:webHidden/>
              </w:rPr>
              <w:fldChar w:fldCharType="separate"/>
            </w:r>
            <w:r w:rsidR="00727DBB">
              <w:rPr>
                <w:noProof/>
                <w:webHidden/>
              </w:rPr>
              <w:t>17</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4" w:history="1">
            <w:r w:rsidR="00727DBB" w:rsidRPr="007316DA">
              <w:rPr>
                <w:rStyle w:val="Hipervnculo"/>
                <w:noProof/>
              </w:rPr>
              <w:t>1.7 Capacidades centrales</w:t>
            </w:r>
            <w:r w:rsidR="00727DBB">
              <w:rPr>
                <w:noProof/>
                <w:webHidden/>
              </w:rPr>
              <w:tab/>
            </w:r>
            <w:r w:rsidR="00727DBB">
              <w:rPr>
                <w:noProof/>
                <w:webHidden/>
              </w:rPr>
              <w:fldChar w:fldCharType="begin"/>
            </w:r>
            <w:r w:rsidR="00727DBB">
              <w:rPr>
                <w:noProof/>
                <w:webHidden/>
              </w:rPr>
              <w:instrText xml:space="preserve"> PAGEREF _Toc436846214 \h </w:instrText>
            </w:r>
            <w:r w:rsidR="00727DBB">
              <w:rPr>
                <w:noProof/>
                <w:webHidden/>
              </w:rPr>
            </w:r>
            <w:r w:rsidR="00727DBB">
              <w:rPr>
                <w:noProof/>
                <w:webHidden/>
              </w:rPr>
              <w:fldChar w:fldCharType="separate"/>
            </w:r>
            <w:r w:rsidR="00727DBB">
              <w:rPr>
                <w:noProof/>
                <w:webHidden/>
              </w:rPr>
              <w:t>18</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5" w:history="1">
            <w:r w:rsidR="00727DBB" w:rsidRPr="007316DA">
              <w:rPr>
                <w:rStyle w:val="Hipervnculo"/>
                <w:noProof/>
              </w:rPr>
              <w:t>1.8 Propuesta de valor para el cliente</w:t>
            </w:r>
            <w:r w:rsidR="00727DBB">
              <w:rPr>
                <w:noProof/>
                <w:webHidden/>
              </w:rPr>
              <w:tab/>
            </w:r>
            <w:r w:rsidR="00727DBB">
              <w:rPr>
                <w:noProof/>
                <w:webHidden/>
              </w:rPr>
              <w:fldChar w:fldCharType="begin"/>
            </w:r>
            <w:r w:rsidR="00727DBB">
              <w:rPr>
                <w:noProof/>
                <w:webHidden/>
              </w:rPr>
              <w:instrText xml:space="preserve"> PAGEREF _Toc436846215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6" w:history="1">
            <w:r w:rsidR="00727DBB" w:rsidRPr="007316DA">
              <w:rPr>
                <w:rStyle w:val="Hipervnculo"/>
                <w:noProof/>
              </w:rPr>
              <w:t>1.9 Valores nucleares de la organizacion</w:t>
            </w:r>
            <w:r w:rsidR="00727DBB">
              <w:rPr>
                <w:noProof/>
                <w:webHidden/>
              </w:rPr>
              <w:tab/>
            </w:r>
            <w:r w:rsidR="00727DBB">
              <w:rPr>
                <w:noProof/>
                <w:webHidden/>
              </w:rPr>
              <w:fldChar w:fldCharType="begin"/>
            </w:r>
            <w:r w:rsidR="00727DBB">
              <w:rPr>
                <w:noProof/>
                <w:webHidden/>
              </w:rPr>
              <w:instrText xml:space="preserve"> PAGEREF _Toc436846216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7" w:history="1">
            <w:r w:rsidR="00727DBB" w:rsidRPr="007316DA">
              <w:rPr>
                <w:rStyle w:val="Hipervnculo"/>
                <w:noProof/>
              </w:rPr>
              <w:t>1.10 Enfoque e iniciativas estratégicas</w:t>
            </w:r>
            <w:r w:rsidR="00727DBB">
              <w:rPr>
                <w:noProof/>
                <w:webHidden/>
              </w:rPr>
              <w:tab/>
            </w:r>
            <w:r w:rsidR="00727DBB">
              <w:rPr>
                <w:noProof/>
                <w:webHidden/>
              </w:rPr>
              <w:fldChar w:fldCharType="begin"/>
            </w:r>
            <w:r w:rsidR="00727DBB">
              <w:rPr>
                <w:noProof/>
                <w:webHidden/>
              </w:rPr>
              <w:instrText xml:space="preserve"> PAGEREF _Toc436846217 \h </w:instrText>
            </w:r>
            <w:r w:rsidR="00727DBB">
              <w:rPr>
                <w:noProof/>
                <w:webHidden/>
              </w:rPr>
            </w:r>
            <w:r w:rsidR="00727DBB">
              <w:rPr>
                <w:noProof/>
                <w:webHidden/>
              </w:rPr>
              <w:fldChar w:fldCharType="separate"/>
            </w:r>
            <w:r w:rsidR="00727DBB">
              <w:rPr>
                <w:noProof/>
                <w:webHidden/>
              </w:rPr>
              <w:t>20</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8" w:history="1">
            <w:r w:rsidR="00727DBB" w:rsidRPr="007316DA">
              <w:rPr>
                <w:rStyle w:val="Hipervnculo"/>
                <w:noProof/>
              </w:rPr>
              <w:t>1.11 Areas claves de resultados</w:t>
            </w:r>
            <w:r w:rsidR="00727DBB">
              <w:rPr>
                <w:noProof/>
                <w:webHidden/>
              </w:rPr>
              <w:tab/>
            </w:r>
            <w:r w:rsidR="00727DBB">
              <w:rPr>
                <w:noProof/>
                <w:webHidden/>
              </w:rPr>
              <w:fldChar w:fldCharType="begin"/>
            </w:r>
            <w:r w:rsidR="00727DBB">
              <w:rPr>
                <w:noProof/>
                <w:webHidden/>
              </w:rPr>
              <w:instrText xml:space="preserve"> PAGEREF _Toc436846218 \h </w:instrText>
            </w:r>
            <w:r w:rsidR="00727DBB">
              <w:rPr>
                <w:noProof/>
                <w:webHidden/>
              </w:rPr>
            </w:r>
            <w:r w:rsidR="00727DBB">
              <w:rPr>
                <w:noProof/>
                <w:webHidden/>
              </w:rPr>
              <w:fldChar w:fldCharType="separate"/>
            </w:r>
            <w:r w:rsidR="00727DBB">
              <w:rPr>
                <w:noProof/>
                <w:webHidden/>
              </w:rPr>
              <w:t>23</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19" w:history="1">
            <w:r w:rsidR="00727DBB" w:rsidRPr="007316DA">
              <w:rPr>
                <w:rStyle w:val="Hipervnculo"/>
                <w:noProof/>
              </w:rPr>
              <w:t>1.12 Ingreso al sector, estrategias de inserción</w:t>
            </w:r>
            <w:r w:rsidR="00727DBB">
              <w:rPr>
                <w:noProof/>
                <w:webHidden/>
              </w:rPr>
              <w:tab/>
            </w:r>
            <w:r w:rsidR="00727DBB">
              <w:rPr>
                <w:noProof/>
                <w:webHidden/>
              </w:rPr>
              <w:fldChar w:fldCharType="begin"/>
            </w:r>
            <w:r w:rsidR="00727DBB">
              <w:rPr>
                <w:noProof/>
                <w:webHidden/>
              </w:rPr>
              <w:instrText xml:space="preserve"> PAGEREF _Toc436846219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0" w:history="1">
            <w:r w:rsidR="00727DBB" w:rsidRPr="007316DA">
              <w:rPr>
                <w:rStyle w:val="Hipervnculo"/>
                <w:noProof/>
              </w:rPr>
              <w:t>Competidores directos</w:t>
            </w:r>
            <w:r w:rsidR="00727DBB">
              <w:rPr>
                <w:noProof/>
                <w:webHidden/>
              </w:rPr>
              <w:tab/>
            </w:r>
            <w:r w:rsidR="00727DBB">
              <w:rPr>
                <w:noProof/>
                <w:webHidden/>
              </w:rPr>
              <w:fldChar w:fldCharType="begin"/>
            </w:r>
            <w:r w:rsidR="00727DBB">
              <w:rPr>
                <w:noProof/>
                <w:webHidden/>
              </w:rPr>
              <w:instrText xml:space="preserve"> PAGEREF _Toc436846220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1" w:history="1">
            <w:r w:rsidR="00727DBB" w:rsidRPr="007316DA">
              <w:rPr>
                <w:rStyle w:val="Hipervnculo"/>
                <w:noProof/>
              </w:rPr>
              <w:t>Competidores potenciales</w:t>
            </w:r>
            <w:r w:rsidR="00727DBB">
              <w:rPr>
                <w:noProof/>
                <w:webHidden/>
              </w:rPr>
              <w:tab/>
            </w:r>
            <w:r w:rsidR="00727DBB">
              <w:rPr>
                <w:noProof/>
                <w:webHidden/>
              </w:rPr>
              <w:fldChar w:fldCharType="begin"/>
            </w:r>
            <w:r w:rsidR="00727DBB">
              <w:rPr>
                <w:noProof/>
                <w:webHidden/>
              </w:rPr>
              <w:instrText xml:space="preserve"> PAGEREF _Toc436846221 \h </w:instrText>
            </w:r>
            <w:r w:rsidR="00727DBB">
              <w:rPr>
                <w:noProof/>
                <w:webHidden/>
              </w:rPr>
            </w:r>
            <w:r w:rsidR="00727DBB">
              <w:rPr>
                <w:noProof/>
                <w:webHidden/>
              </w:rPr>
              <w:fldChar w:fldCharType="separate"/>
            </w:r>
            <w:r w:rsidR="00727DBB">
              <w:rPr>
                <w:noProof/>
                <w:webHidden/>
              </w:rPr>
              <w:t>28</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2" w:history="1">
            <w:r w:rsidR="00727DBB" w:rsidRPr="007316DA">
              <w:rPr>
                <w:rStyle w:val="Hipervnculo"/>
                <w:noProof/>
              </w:rPr>
              <w:t>Barreras de ingreso al sector</w:t>
            </w:r>
            <w:r w:rsidR="00727DBB">
              <w:rPr>
                <w:noProof/>
                <w:webHidden/>
              </w:rPr>
              <w:tab/>
            </w:r>
            <w:r w:rsidR="00727DBB">
              <w:rPr>
                <w:noProof/>
                <w:webHidden/>
              </w:rPr>
              <w:fldChar w:fldCharType="begin"/>
            </w:r>
            <w:r w:rsidR="00727DBB">
              <w:rPr>
                <w:noProof/>
                <w:webHidden/>
              </w:rPr>
              <w:instrText xml:space="preserve"> PAGEREF _Toc436846222 \h </w:instrText>
            </w:r>
            <w:r w:rsidR="00727DBB">
              <w:rPr>
                <w:noProof/>
                <w:webHidden/>
              </w:rPr>
            </w:r>
            <w:r w:rsidR="00727DBB">
              <w:rPr>
                <w:noProof/>
                <w:webHidden/>
              </w:rPr>
              <w:fldChar w:fldCharType="separate"/>
            </w:r>
            <w:r w:rsidR="00727DBB">
              <w:rPr>
                <w:noProof/>
                <w:webHidden/>
              </w:rPr>
              <w:t>29</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3" w:history="1">
            <w:r w:rsidR="00727DBB" w:rsidRPr="007316DA">
              <w:rPr>
                <w:rStyle w:val="Hipervnculo"/>
                <w:noProof/>
              </w:rPr>
              <w:t>Barreras de salida del sector</w:t>
            </w:r>
            <w:r w:rsidR="00727DBB">
              <w:rPr>
                <w:noProof/>
                <w:webHidden/>
              </w:rPr>
              <w:tab/>
            </w:r>
            <w:r w:rsidR="00727DBB">
              <w:rPr>
                <w:noProof/>
                <w:webHidden/>
              </w:rPr>
              <w:fldChar w:fldCharType="begin"/>
            </w:r>
            <w:r w:rsidR="00727DBB">
              <w:rPr>
                <w:noProof/>
                <w:webHidden/>
              </w:rPr>
              <w:instrText xml:space="preserve"> PAGEREF _Toc436846223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4" w:history="1">
            <w:r w:rsidR="00727DBB" w:rsidRPr="007316DA">
              <w:rPr>
                <w:rStyle w:val="Hipervnculo"/>
                <w:noProof/>
              </w:rPr>
              <w:t>Sustitutos</w:t>
            </w:r>
            <w:r w:rsidR="00727DBB">
              <w:rPr>
                <w:noProof/>
                <w:webHidden/>
              </w:rPr>
              <w:tab/>
            </w:r>
            <w:r w:rsidR="00727DBB">
              <w:rPr>
                <w:noProof/>
                <w:webHidden/>
              </w:rPr>
              <w:fldChar w:fldCharType="begin"/>
            </w:r>
            <w:r w:rsidR="00727DBB">
              <w:rPr>
                <w:noProof/>
                <w:webHidden/>
              </w:rPr>
              <w:instrText xml:space="preserve"> PAGEREF _Toc436846224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5" w:history="1">
            <w:r w:rsidR="00727DBB" w:rsidRPr="007316DA">
              <w:rPr>
                <w:rStyle w:val="Hipervnculo"/>
                <w:noProof/>
              </w:rPr>
              <w:t>Poder de negociación de los compradores</w:t>
            </w:r>
            <w:r w:rsidR="00727DBB">
              <w:rPr>
                <w:noProof/>
                <w:webHidden/>
              </w:rPr>
              <w:tab/>
            </w:r>
            <w:r w:rsidR="00727DBB">
              <w:rPr>
                <w:noProof/>
                <w:webHidden/>
              </w:rPr>
              <w:fldChar w:fldCharType="begin"/>
            </w:r>
            <w:r w:rsidR="00727DBB">
              <w:rPr>
                <w:noProof/>
                <w:webHidden/>
              </w:rPr>
              <w:instrText xml:space="preserve"> PAGEREF _Toc436846225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6" w:history="1">
            <w:r w:rsidR="00727DBB" w:rsidRPr="007316DA">
              <w:rPr>
                <w:rStyle w:val="Hipervnculo"/>
                <w:noProof/>
              </w:rPr>
              <w:t>Poder de negociación de los proveedores</w:t>
            </w:r>
            <w:r w:rsidR="00727DBB">
              <w:rPr>
                <w:noProof/>
                <w:webHidden/>
              </w:rPr>
              <w:tab/>
            </w:r>
            <w:r w:rsidR="00727DBB">
              <w:rPr>
                <w:noProof/>
                <w:webHidden/>
              </w:rPr>
              <w:fldChar w:fldCharType="begin"/>
            </w:r>
            <w:r w:rsidR="00727DBB">
              <w:rPr>
                <w:noProof/>
                <w:webHidden/>
              </w:rPr>
              <w:instrText xml:space="preserve"> PAGEREF _Toc436846226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27" w:history="1">
            <w:r w:rsidR="00727DBB" w:rsidRPr="007316DA">
              <w:rPr>
                <w:rStyle w:val="Hipervnculo"/>
                <w:noProof/>
              </w:rPr>
              <w:t>Estratégica de ingreso: Matriz de YIP</w:t>
            </w:r>
            <w:r w:rsidR="00727DBB">
              <w:rPr>
                <w:noProof/>
                <w:webHidden/>
              </w:rPr>
              <w:tab/>
            </w:r>
            <w:r w:rsidR="00727DBB">
              <w:rPr>
                <w:noProof/>
                <w:webHidden/>
              </w:rPr>
              <w:fldChar w:fldCharType="begin"/>
            </w:r>
            <w:r w:rsidR="00727DBB">
              <w:rPr>
                <w:noProof/>
                <w:webHidden/>
              </w:rPr>
              <w:instrText xml:space="preserve"> PAGEREF _Toc436846227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28" w:history="1">
            <w:r w:rsidR="00727DBB" w:rsidRPr="007316DA">
              <w:rPr>
                <w:rStyle w:val="Hipervnculo"/>
                <w:noProof/>
              </w:rPr>
              <w:t>2 Analisis estrategico</w:t>
            </w:r>
            <w:r w:rsidR="00727DBB">
              <w:rPr>
                <w:noProof/>
                <w:webHidden/>
              </w:rPr>
              <w:tab/>
            </w:r>
            <w:r w:rsidR="00727DBB">
              <w:rPr>
                <w:noProof/>
                <w:webHidden/>
              </w:rPr>
              <w:fldChar w:fldCharType="begin"/>
            </w:r>
            <w:r w:rsidR="00727DBB">
              <w:rPr>
                <w:noProof/>
                <w:webHidden/>
              </w:rPr>
              <w:instrText xml:space="preserve"> PAGEREF _Toc436846228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29" w:history="1">
            <w:r w:rsidR="00727DBB" w:rsidRPr="007316DA">
              <w:rPr>
                <w:rStyle w:val="Hipervnculo"/>
                <w:noProof/>
              </w:rPr>
              <w:t>2.1 Analisis de contexto</w:t>
            </w:r>
            <w:r w:rsidR="00727DBB">
              <w:rPr>
                <w:noProof/>
                <w:webHidden/>
              </w:rPr>
              <w:tab/>
            </w:r>
            <w:r w:rsidR="00727DBB">
              <w:rPr>
                <w:noProof/>
                <w:webHidden/>
              </w:rPr>
              <w:fldChar w:fldCharType="begin"/>
            </w:r>
            <w:r w:rsidR="00727DBB">
              <w:rPr>
                <w:noProof/>
                <w:webHidden/>
              </w:rPr>
              <w:instrText xml:space="preserve"> PAGEREF _Toc436846229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0" w:history="1">
            <w:r w:rsidR="00727DBB" w:rsidRPr="007316DA">
              <w:rPr>
                <w:rStyle w:val="Hipervnculo"/>
                <w:noProof/>
              </w:rPr>
              <w:t>2.1.1 Descripcion del escenario local</w:t>
            </w:r>
            <w:r w:rsidR="00727DBB">
              <w:rPr>
                <w:noProof/>
                <w:webHidden/>
              </w:rPr>
              <w:tab/>
            </w:r>
            <w:r w:rsidR="00727DBB">
              <w:rPr>
                <w:noProof/>
                <w:webHidden/>
              </w:rPr>
              <w:fldChar w:fldCharType="begin"/>
            </w:r>
            <w:r w:rsidR="00727DBB">
              <w:rPr>
                <w:noProof/>
                <w:webHidden/>
              </w:rPr>
              <w:instrText xml:space="preserve"> PAGEREF _Toc436846230 \h </w:instrText>
            </w:r>
            <w:r w:rsidR="00727DBB">
              <w:rPr>
                <w:noProof/>
                <w:webHidden/>
              </w:rPr>
            </w:r>
            <w:r w:rsidR="00727DBB">
              <w:rPr>
                <w:noProof/>
                <w:webHidden/>
              </w:rPr>
              <w:fldChar w:fldCharType="separate"/>
            </w:r>
            <w:r w:rsidR="00727DBB">
              <w:rPr>
                <w:noProof/>
                <w:webHidden/>
              </w:rPr>
              <w:t>33</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1" w:history="1">
            <w:r w:rsidR="00727DBB" w:rsidRPr="007316DA">
              <w:rPr>
                <w:rStyle w:val="Hipervnculo"/>
                <w:noProof/>
              </w:rPr>
              <w:t>2.1.2 Factores economicos</w:t>
            </w:r>
            <w:r w:rsidR="00727DBB">
              <w:rPr>
                <w:noProof/>
                <w:webHidden/>
              </w:rPr>
              <w:tab/>
            </w:r>
            <w:r w:rsidR="00727DBB">
              <w:rPr>
                <w:noProof/>
                <w:webHidden/>
              </w:rPr>
              <w:fldChar w:fldCharType="begin"/>
            </w:r>
            <w:r w:rsidR="00727DBB">
              <w:rPr>
                <w:noProof/>
                <w:webHidden/>
              </w:rPr>
              <w:instrText xml:space="preserve"> PAGEREF _Toc436846231 \h </w:instrText>
            </w:r>
            <w:r w:rsidR="00727DBB">
              <w:rPr>
                <w:noProof/>
                <w:webHidden/>
              </w:rPr>
            </w:r>
            <w:r w:rsidR="00727DBB">
              <w:rPr>
                <w:noProof/>
                <w:webHidden/>
              </w:rPr>
              <w:fldChar w:fldCharType="separate"/>
            </w:r>
            <w:r w:rsidR="00727DBB">
              <w:rPr>
                <w:noProof/>
                <w:webHidden/>
              </w:rPr>
              <w:t>38</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2" w:history="1">
            <w:r w:rsidR="00727DBB" w:rsidRPr="007316DA">
              <w:rPr>
                <w:rStyle w:val="Hipervnculo"/>
                <w:noProof/>
              </w:rPr>
              <w:t>2.1.3 Factores politicos</w:t>
            </w:r>
            <w:r w:rsidR="00727DBB">
              <w:rPr>
                <w:noProof/>
                <w:webHidden/>
              </w:rPr>
              <w:tab/>
            </w:r>
            <w:r w:rsidR="00727DBB">
              <w:rPr>
                <w:noProof/>
                <w:webHidden/>
              </w:rPr>
              <w:fldChar w:fldCharType="begin"/>
            </w:r>
            <w:r w:rsidR="00727DBB">
              <w:rPr>
                <w:noProof/>
                <w:webHidden/>
              </w:rPr>
              <w:instrText xml:space="preserve"> PAGEREF _Toc436846232 \h </w:instrText>
            </w:r>
            <w:r w:rsidR="00727DBB">
              <w:rPr>
                <w:noProof/>
                <w:webHidden/>
              </w:rPr>
            </w:r>
            <w:r w:rsidR="00727DBB">
              <w:rPr>
                <w:noProof/>
                <w:webHidden/>
              </w:rPr>
              <w:fldChar w:fldCharType="separate"/>
            </w:r>
            <w:r w:rsidR="00727DBB">
              <w:rPr>
                <w:noProof/>
                <w:webHidden/>
              </w:rPr>
              <w:t>40</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3" w:history="1">
            <w:r w:rsidR="00727DBB" w:rsidRPr="007316DA">
              <w:rPr>
                <w:rStyle w:val="Hipervnculo"/>
                <w:noProof/>
              </w:rPr>
              <w:t>2.1.4 Factores tecnologicos</w:t>
            </w:r>
            <w:r w:rsidR="00727DBB">
              <w:rPr>
                <w:noProof/>
                <w:webHidden/>
              </w:rPr>
              <w:tab/>
            </w:r>
            <w:r w:rsidR="00727DBB">
              <w:rPr>
                <w:noProof/>
                <w:webHidden/>
              </w:rPr>
              <w:fldChar w:fldCharType="begin"/>
            </w:r>
            <w:r w:rsidR="00727DBB">
              <w:rPr>
                <w:noProof/>
                <w:webHidden/>
              </w:rPr>
              <w:instrText xml:space="preserve"> PAGEREF _Toc436846233 \h </w:instrText>
            </w:r>
            <w:r w:rsidR="00727DBB">
              <w:rPr>
                <w:noProof/>
                <w:webHidden/>
              </w:rPr>
            </w:r>
            <w:r w:rsidR="00727DBB">
              <w:rPr>
                <w:noProof/>
                <w:webHidden/>
              </w:rPr>
              <w:fldChar w:fldCharType="separate"/>
            </w:r>
            <w:r w:rsidR="00727DBB">
              <w:rPr>
                <w:noProof/>
                <w:webHidden/>
              </w:rPr>
              <w:t>43</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4" w:history="1">
            <w:r w:rsidR="00727DBB" w:rsidRPr="007316DA">
              <w:rPr>
                <w:rStyle w:val="Hipervnculo"/>
                <w:noProof/>
              </w:rPr>
              <w:t>2.1.5 Descripcion del escenario: escenario meta</w:t>
            </w:r>
            <w:r w:rsidR="00727DBB">
              <w:rPr>
                <w:noProof/>
                <w:webHidden/>
              </w:rPr>
              <w:tab/>
            </w:r>
            <w:r w:rsidR="00727DBB">
              <w:rPr>
                <w:noProof/>
                <w:webHidden/>
              </w:rPr>
              <w:fldChar w:fldCharType="begin"/>
            </w:r>
            <w:r w:rsidR="00727DBB">
              <w:rPr>
                <w:noProof/>
                <w:webHidden/>
              </w:rPr>
              <w:instrText xml:space="preserve"> PAGEREF _Toc436846234 \h </w:instrText>
            </w:r>
            <w:r w:rsidR="00727DBB">
              <w:rPr>
                <w:noProof/>
                <w:webHidden/>
              </w:rPr>
            </w:r>
            <w:r w:rsidR="00727DBB">
              <w:rPr>
                <w:noProof/>
                <w:webHidden/>
              </w:rPr>
              <w:fldChar w:fldCharType="separate"/>
            </w:r>
            <w:r w:rsidR="00727DBB">
              <w:rPr>
                <w:noProof/>
                <w:webHidden/>
              </w:rPr>
              <w:t>44</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5" w:history="1">
            <w:r w:rsidR="00727DBB" w:rsidRPr="007316DA">
              <w:rPr>
                <w:rStyle w:val="Hipervnculo"/>
                <w:noProof/>
              </w:rPr>
              <w:t>2.1.6 Analisis sectorial. Definicion de oportunidades y amenazas de negocio.</w:t>
            </w:r>
            <w:r w:rsidR="00727DBB">
              <w:rPr>
                <w:noProof/>
                <w:webHidden/>
              </w:rPr>
              <w:tab/>
            </w:r>
            <w:r w:rsidR="00727DBB">
              <w:rPr>
                <w:noProof/>
                <w:webHidden/>
              </w:rPr>
              <w:fldChar w:fldCharType="begin"/>
            </w:r>
            <w:r w:rsidR="00727DBB">
              <w:rPr>
                <w:noProof/>
                <w:webHidden/>
              </w:rPr>
              <w:instrText xml:space="preserve"> PAGEREF _Toc436846235 \h </w:instrText>
            </w:r>
            <w:r w:rsidR="00727DBB">
              <w:rPr>
                <w:noProof/>
                <w:webHidden/>
              </w:rPr>
            </w:r>
            <w:r w:rsidR="00727DBB">
              <w:rPr>
                <w:noProof/>
                <w:webHidden/>
              </w:rPr>
              <w:fldChar w:fldCharType="separate"/>
            </w:r>
            <w:r w:rsidR="00727DBB">
              <w:rPr>
                <w:noProof/>
                <w:webHidden/>
              </w:rPr>
              <w:t>45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36" w:history="1">
            <w:r w:rsidR="00727DBB" w:rsidRPr="007316DA">
              <w:rPr>
                <w:rStyle w:val="Hipervnculo"/>
                <w:noProof/>
              </w:rPr>
              <w:t>2.2 Análisis de la Competencia.</w:t>
            </w:r>
            <w:r w:rsidR="00727DBB">
              <w:rPr>
                <w:noProof/>
                <w:webHidden/>
              </w:rPr>
              <w:tab/>
            </w:r>
            <w:r w:rsidR="00727DBB">
              <w:rPr>
                <w:noProof/>
                <w:webHidden/>
              </w:rPr>
              <w:fldChar w:fldCharType="begin"/>
            </w:r>
            <w:r w:rsidR="00727DBB">
              <w:rPr>
                <w:noProof/>
                <w:webHidden/>
              </w:rPr>
              <w:instrText xml:space="preserve"> PAGEREF _Toc436846236 \h </w:instrText>
            </w:r>
            <w:r w:rsidR="00727DBB">
              <w:rPr>
                <w:noProof/>
                <w:webHidden/>
              </w:rPr>
            </w:r>
            <w:r w:rsidR="00727DBB">
              <w:rPr>
                <w:noProof/>
                <w:webHidden/>
              </w:rPr>
              <w:fldChar w:fldCharType="separate"/>
            </w:r>
            <w:r w:rsidR="00727DBB">
              <w:rPr>
                <w:noProof/>
                <w:webHidden/>
              </w:rPr>
              <w:t>50</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7" w:history="1">
            <w:r w:rsidR="00727DBB" w:rsidRPr="007316DA">
              <w:rPr>
                <w:rStyle w:val="Hipervnculo"/>
                <w:noProof/>
              </w:rPr>
              <w:t>2.2.1 Principales Competidores Directos.</w:t>
            </w:r>
            <w:r w:rsidR="00727DBB">
              <w:rPr>
                <w:noProof/>
                <w:webHidden/>
              </w:rPr>
              <w:tab/>
            </w:r>
            <w:r w:rsidR="00727DBB">
              <w:rPr>
                <w:noProof/>
                <w:webHidden/>
              </w:rPr>
              <w:fldChar w:fldCharType="begin"/>
            </w:r>
            <w:r w:rsidR="00727DBB">
              <w:rPr>
                <w:noProof/>
                <w:webHidden/>
              </w:rPr>
              <w:instrText xml:space="preserve"> PAGEREF _Toc436846237 \h </w:instrText>
            </w:r>
            <w:r w:rsidR="00727DBB">
              <w:rPr>
                <w:noProof/>
                <w:webHidden/>
              </w:rPr>
            </w:r>
            <w:r w:rsidR="00727DBB">
              <w:rPr>
                <w:noProof/>
                <w:webHidden/>
              </w:rPr>
              <w:fldChar w:fldCharType="separate"/>
            </w:r>
            <w:r w:rsidR="00727DBB">
              <w:rPr>
                <w:noProof/>
                <w:webHidden/>
              </w:rPr>
              <w:t>54</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8" w:history="1">
            <w:r w:rsidR="00727DBB" w:rsidRPr="007316DA">
              <w:rPr>
                <w:rStyle w:val="Hipervnculo"/>
                <w:noProof/>
              </w:rPr>
              <w:t>2.2.2 Análisis de la Cadena de Valor</w:t>
            </w:r>
            <w:r w:rsidR="00727DBB">
              <w:rPr>
                <w:noProof/>
                <w:webHidden/>
              </w:rPr>
              <w:tab/>
            </w:r>
            <w:r w:rsidR="00727DBB">
              <w:rPr>
                <w:noProof/>
                <w:webHidden/>
              </w:rPr>
              <w:fldChar w:fldCharType="begin"/>
            </w:r>
            <w:r w:rsidR="00727DBB">
              <w:rPr>
                <w:noProof/>
                <w:webHidden/>
              </w:rPr>
              <w:instrText xml:space="preserve"> PAGEREF _Toc436846238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39" w:history="1">
            <w:r w:rsidR="00727DBB" w:rsidRPr="007316DA">
              <w:rPr>
                <w:rStyle w:val="Hipervnculo"/>
                <w:noProof/>
              </w:rPr>
              <w:t>2.2.3 Definición de Factores Críticos de Éxito (FCE)</w:t>
            </w:r>
            <w:r w:rsidR="00727DBB">
              <w:rPr>
                <w:noProof/>
                <w:webHidden/>
              </w:rPr>
              <w:tab/>
            </w:r>
            <w:r w:rsidR="00727DBB">
              <w:rPr>
                <w:noProof/>
                <w:webHidden/>
              </w:rPr>
              <w:fldChar w:fldCharType="begin"/>
            </w:r>
            <w:r w:rsidR="00727DBB">
              <w:rPr>
                <w:noProof/>
                <w:webHidden/>
              </w:rPr>
              <w:instrText xml:space="preserve"> PAGEREF _Toc436846239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40" w:history="1">
            <w:r w:rsidR="00727DBB" w:rsidRPr="007316DA">
              <w:rPr>
                <w:rStyle w:val="Hipervnculo"/>
                <w:noProof/>
                <w:lang w:eastAsia="es-ES"/>
              </w:rPr>
              <w:t>2.2.4 Fortalezas y debilidades del negocio</w:t>
            </w:r>
            <w:r w:rsidR="00727DBB">
              <w:rPr>
                <w:noProof/>
                <w:webHidden/>
              </w:rPr>
              <w:tab/>
            </w:r>
            <w:r w:rsidR="00727DBB">
              <w:rPr>
                <w:noProof/>
                <w:webHidden/>
              </w:rPr>
              <w:fldChar w:fldCharType="begin"/>
            </w:r>
            <w:r w:rsidR="00727DBB">
              <w:rPr>
                <w:noProof/>
                <w:webHidden/>
              </w:rPr>
              <w:instrText xml:space="preserve"> PAGEREF _Toc436846240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41" w:history="1">
            <w:r w:rsidR="00727DBB" w:rsidRPr="007316DA">
              <w:rPr>
                <w:rStyle w:val="Hipervnculo"/>
                <w:noProof/>
              </w:rPr>
              <w:t>3 Analisis FODA</w:t>
            </w:r>
            <w:r w:rsidR="00727DBB">
              <w:rPr>
                <w:noProof/>
                <w:webHidden/>
              </w:rPr>
              <w:tab/>
            </w:r>
            <w:r w:rsidR="00727DBB">
              <w:rPr>
                <w:noProof/>
                <w:webHidden/>
              </w:rPr>
              <w:fldChar w:fldCharType="begin"/>
            </w:r>
            <w:r w:rsidR="00727DBB">
              <w:rPr>
                <w:noProof/>
                <w:webHidden/>
              </w:rPr>
              <w:instrText xml:space="preserve"> PAGEREF _Toc436846241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2" w:history="1">
            <w:r w:rsidR="00727DBB" w:rsidRPr="007316DA">
              <w:rPr>
                <w:rStyle w:val="Hipervnculo"/>
                <w:noProof/>
              </w:rPr>
              <w:t>3.1 Cuadro foda</w:t>
            </w:r>
            <w:r w:rsidR="00727DBB">
              <w:rPr>
                <w:noProof/>
                <w:webHidden/>
              </w:rPr>
              <w:tab/>
            </w:r>
            <w:r w:rsidR="00727DBB">
              <w:rPr>
                <w:noProof/>
                <w:webHidden/>
              </w:rPr>
              <w:fldChar w:fldCharType="begin"/>
            </w:r>
            <w:r w:rsidR="00727DBB">
              <w:rPr>
                <w:noProof/>
                <w:webHidden/>
              </w:rPr>
              <w:instrText xml:space="preserve"> PAGEREF _Toc436846242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3" w:history="1">
            <w:r w:rsidR="00727DBB" w:rsidRPr="007316DA">
              <w:rPr>
                <w:rStyle w:val="Hipervnculo"/>
                <w:noProof/>
              </w:rPr>
              <w:t>3.2 Analisis de las fortalezas, oportunidades, debilidades y amenazas.</w:t>
            </w:r>
            <w:r w:rsidR="00727DBB">
              <w:rPr>
                <w:noProof/>
                <w:webHidden/>
              </w:rPr>
              <w:tab/>
            </w:r>
            <w:r w:rsidR="00727DBB">
              <w:rPr>
                <w:noProof/>
                <w:webHidden/>
              </w:rPr>
              <w:fldChar w:fldCharType="begin"/>
            </w:r>
            <w:r w:rsidR="00727DBB">
              <w:rPr>
                <w:noProof/>
                <w:webHidden/>
              </w:rPr>
              <w:instrText xml:space="preserve"> PAGEREF _Toc436846243 \h </w:instrText>
            </w:r>
            <w:r w:rsidR="00727DBB">
              <w:rPr>
                <w:noProof/>
                <w:webHidden/>
              </w:rPr>
            </w:r>
            <w:r w:rsidR="00727DBB">
              <w:rPr>
                <w:noProof/>
                <w:webHidden/>
              </w:rPr>
              <w:fldChar w:fldCharType="separate"/>
            </w:r>
            <w:r w:rsidR="00727DBB">
              <w:rPr>
                <w:noProof/>
                <w:webHidden/>
              </w:rPr>
              <w:t>65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4" w:history="1">
            <w:r w:rsidR="00727DBB" w:rsidRPr="007316DA">
              <w:rPr>
                <w:rStyle w:val="Hipervnculo"/>
                <w:noProof/>
              </w:rPr>
              <w:t>3.3 Conclusion: atractivo de la industria, fortalezas de negocio.</w:t>
            </w:r>
            <w:r w:rsidR="00727DBB">
              <w:rPr>
                <w:noProof/>
                <w:webHidden/>
              </w:rPr>
              <w:tab/>
            </w:r>
            <w:r w:rsidR="00727DBB">
              <w:rPr>
                <w:noProof/>
                <w:webHidden/>
              </w:rPr>
              <w:fldChar w:fldCharType="begin"/>
            </w:r>
            <w:r w:rsidR="00727DBB">
              <w:rPr>
                <w:noProof/>
                <w:webHidden/>
              </w:rPr>
              <w:instrText xml:space="preserve"> PAGEREF _Toc436846244 \h </w:instrText>
            </w:r>
            <w:r w:rsidR="00727DBB">
              <w:rPr>
                <w:noProof/>
                <w:webHidden/>
              </w:rPr>
            </w:r>
            <w:r w:rsidR="00727DBB">
              <w:rPr>
                <w:noProof/>
                <w:webHidden/>
              </w:rPr>
              <w:fldChar w:fldCharType="separate"/>
            </w:r>
            <w:r w:rsidR="00727DBB">
              <w:rPr>
                <w:noProof/>
                <w:webHidden/>
              </w:rPr>
              <w:t>66</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45" w:history="1">
            <w:r w:rsidR="00727DBB" w:rsidRPr="007316DA">
              <w:rPr>
                <w:rStyle w:val="Hipervnculo"/>
                <w:noProof/>
              </w:rPr>
              <w:t>4 Segmentación</w:t>
            </w:r>
            <w:r w:rsidR="00727DBB">
              <w:rPr>
                <w:noProof/>
                <w:webHidden/>
              </w:rPr>
              <w:tab/>
            </w:r>
            <w:r w:rsidR="00727DBB">
              <w:rPr>
                <w:noProof/>
                <w:webHidden/>
              </w:rPr>
              <w:fldChar w:fldCharType="begin"/>
            </w:r>
            <w:r w:rsidR="00727DBB">
              <w:rPr>
                <w:noProof/>
                <w:webHidden/>
              </w:rPr>
              <w:instrText xml:space="preserve"> PAGEREF _Toc436846245 \h </w:instrText>
            </w:r>
            <w:r w:rsidR="00727DBB">
              <w:rPr>
                <w:noProof/>
                <w:webHidden/>
              </w:rPr>
            </w:r>
            <w:r w:rsidR="00727DBB">
              <w:rPr>
                <w:noProof/>
                <w:webHidden/>
              </w:rPr>
              <w:fldChar w:fldCharType="separate"/>
            </w:r>
            <w:r w:rsidR="00727DBB">
              <w:rPr>
                <w:noProof/>
                <w:webHidden/>
              </w:rPr>
              <w:t>67</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6" w:history="1">
            <w:r w:rsidR="00727DBB" w:rsidRPr="007316DA">
              <w:rPr>
                <w:rStyle w:val="Hipervnculo"/>
                <w:noProof/>
              </w:rPr>
              <w:t>4.1 Segmentación de consumidores y/o negocios.</w:t>
            </w:r>
            <w:r w:rsidR="00727DBB">
              <w:rPr>
                <w:noProof/>
                <w:webHidden/>
              </w:rPr>
              <w:tab/>
            </w:r>
            <w:r w:rsidR="00727DBB">
              <w:rPr>
                <w:noProof/>
                <w:webHidden/>
              </w:rPr>
              <w:fldChar w:fldCharType="begin"/>
            </w:r>
            <w:r w:rsidR="00727DBB">
              <w:rPr>
                <w:noProof/>
                <w:webHidden/>
              </w:rPr>
              <w:instrText xml:space="preserve"> PAGEREF _Toc436846246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7" w:history="1">
            <w:r w:rsidR="00727DBB" w:rsidRPr="007316DA">
              <w:rPr>
                <w:rStyle w:val="Hipervnculo"/>
                <w:noProof/>
              </w:rPr>
              <w:t>4.2 Identificación de grupos diferenciados de consumidores.</w:t>
            </w:r>
            <w:r w:rsidR="00727DBB">
              <w:rPr>
                <w:noProof/>
                <w:webHidden/>
              </w:rPr>
              <w:tab/>
            </w:r>
            <w:r w:rsidR="00727DBB">
              <w:rPr>
                <w:noProof/>
                <w:webHidden/>
              </w:rPr>
              <w:fldChar w:fldCharType="begin"/>
            </w:r>
            <w:r w:rsidR="00727DBB">
              <w:rPr>
                <w:noProof/>
                <w:webHidden/>
              </w:rPr>
              <w:instrText xml:space="preserve"> PAGEREF _Toc436846247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8" w:history="1">
            <w:r w:rsidR="00727DBB" w:rsidRPr="007316DA">
              <w:rPr>
                <w:rStyle w:val="Hipervnculo"/>
                <w:noProof/>
              </w:rPr>
              <w:t>4.3 ¿Quiénes son los potenciales usuarios/compradores del negocio?</w:t>
            </w:r>
            <w:r w:rsidR="00727DBB">
              <w:rPr>
                <w:noProof/>
                <w:webHidden/>
              </w:rPr>
              <w:tab/>
            </w:r>
            <w:r w:rsidR="00727DBB">
              <w:rPr>
                <w:noProof/>
                <w:webHidden/>
              </w:rPr>
              <w:fldChar w:fldCharType="begin"/>
            </w:r>
            <w:r w:rsidR="00727DBB">
              <w:rPr>
                <w:noProof/>
                <w:webHidden/>
              </w:rPr>
              <w:instrText xml:space="preserve"> PAGEREF _Toc436846248 \h </w:instrText>
            </w:r>
            <w:r w:rsidR="00727DBB">
              <w:rPr>
                <w:noProof/>
                <w:webHidden/>
              </w:rPr>
            </w:r>
            <w:r w:rsidR="00727DBB">
              <w:rPr>
                <w:noProof/>
                <w:webHidden/>
              </w:rPr>
              <w:fldChar w:fldCharType="separate"/>
            </w:r>
            <w:r w:rsidR="00727DBB">
              <w:rPr>
                <w:noProof/>
                <w:webHidden/>
              </w:rPr>
              <w:t>71</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49" w:history="1">
            <w:r w:rsidR="00727DBB" w:rsidRPr="007316DA">
              <w:rPr>
                <w:rStyle w:val="Hipervnculo"/>
                <w:noProof/>
              </w:rPr>
              <w:t>4.4 Pautas de comportamiento esperado de cada segmento</w:t>
            </w:r>
            <w:r w:rsidR="00727DBB">
              <w:rPr>
                <w:noProof/>
                <w:webHidden/>
              </w:rPr>
              <w:tab/>
            </w:r>
            <w:r w:rsidR="00727DBB">
              <w:rPr>
                <w:noProof/>
                <w:webHidden/>
              </w:rPr>
              <w:fldChar w:fldCharType="begin"/>
            </w:r>
            <w:r w:rsidR="00727DBB">
              <w:rPr>
                <w:noProof/>
                <w:webHidden/>
              </w:rPr>
              <w:instrText xml:space="preserve"> PAGEREF _Toc436846249 \h </w:instrText>
            </w:r>
            <w:r w:rsidR="00727DBB">
              <w:rPr>
                <w:noProof/>
                <w:webHidden/>
              </w:rPr>
            </w:r>
            <w:r w:rsidR="00727DBB">
              <w:rPr>
                <w:noProof/>
                <w:webHidden/>
              </w:rPr>
              <w:fldChar w:fldCharType="separate"/>
            </w:r>
            <w:r w:rsidR="00727DBB">
              <w:rPr>
                <w:noProof/>
                <w:webHidden/>
              </w:rPr>
              <w:t>72</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50" w:history="1">
            <w:r w:rsidR="00727DBB" w:rsidRPr="007316DA">
              <w:rPr>
                <w:rStyle w:val="Hipervnculo"/>
                <w:noProof/>
              </w:rPr>
              <w:t>5 Plan de Acción</w:t>
            </w:r>
            <w:r w:rsidR="00727DBB">
              <w:rPr>
                <w:noProof/>
                <w:webHidden/>
              </w:rPr>
              <w:tab/>
            </w:r>
            <w:r w:rsidR="00727DBB">
              <w:rPr>
                <w:noProof/>
                <w:webHidden/>
              </w:rPr>
              <w:fldChar w:fldCharType="begin"/>
            </w:r>
            <w:r w:rsidR="00727DBB">
              <w:rPr>
                <w:noProof/>
                <w:webHidden/>
              </w:rPr>
              <w:instrText xml:space="preserve"> PAGEREF _Toc436846250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51" w:history="1">
            <w:r w:rsidR="00727DBB" w:rsidRPr="007316DA">
              <w:rPr>
                <w:rStyle w:val="Hipervnculo"/>
                <w:noProof/>
              </w:rPr>
              <w:t>5.1 Programas Generales de acción</w:t>
            </w:r>
            <w:r w:rsidR="00727DBB">
              <w:rPr>
                <w:noProof/>
                <w:webHidden/>
              </w:rPr>
              <w:tab/>
            </w:r>
            <w:r w:rsidR="00727DBB">
              <w:rPr>
                <w:noProof/>
                <w:webHidden/>
              </w:rPr>
              <w:fldChar w:fldCharType="begin"/>
            </w:r>
            <w:r w:rsidR="00727DBB">
              <w:rPr>
                <w:noProof/>
                <w:webHidden/>
              </w:rPr>
              <w:instrText xml:space="preserve"> PAGEREF _Toc436846251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52" w:history="1">
            <w:r w:rsidR="00727DBB" w:rsidRPr="007316DA">
              <w:rPr>
                <w:rStyle w:val="Hipervnculo"/>
                <w:noProof/>
              </w:rPr>
              <w:t>5.2 Programas Específicos de acción</w:t>
            </w:r>
            <w:r w:rsidR="00727DBB">
              <w:rPr>
                <w:noProof/>
                <w:webHidden/>
              </w:rPr>
              <w:tab/>
            </w:r>
            <w:r w:rsidR="00727DBB">
              <w:rPr>
                <w:noProof/>
                <w:webHidden/>
              </w:rPr>
              <w:fldChar w:fldCharType="begin"/>
            </w:r>
            <w:r w:rsidR="00727DBB">
              <w:rPr>
                <w:noProof/>
                <w:webHidden/>
              </w:rPr>
              <w:instrText xml:space="preserve"> PAGEREF _Toc436846252 \h </w:instrText>
            </w:r>
            <w:r w:rsidR="00727DBB">
              <w:rPr>
                <w:noProof/>
                <w:webHidden/>
              </w:rPr>
            </w:r>
            <w:r w:rsidR="00727DBB">
              <w:rPr>
                <w:noProof/>
                <w:webHidden/>
              </w:rPr>
              <w:fldChar w:fldCharType="separate"/>
            </w:r>
            <w:r w:rsidR="00727DBB">
              <w:rPr>
                <w:noProof/>
                <w:webHidden/>
              </w:rPr>
              <w:t>76</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53" w:history="1">
            <w:r w:rsidR="00727DBB" w:rsidRPr="007316DA">
              <w:rPr>
                <w:rStyle w:val="Hipervnculo"/>
                <w:noProof/>
              </w:rPr>
              <w:t>Negocio</w:t>
            </w:r>
            <w:r w:rsidR="00727DBB">
              <w:rPr>
                <w:noProof/>
                <w:webHidden/>
              </w:rPr>
              <w:tab/>
            </w:r>
            <w:r w:rsidR="00727DBB">
              <w:rPr>
                <w:noProof/>
                <w:webHidden/>
              </w:rPr>
              <w:fldChar w:fldCharType="begin"/>
            </w:r>
            <w:r w:rsidR="00727DBB">
              <w:rPr>
                <w:noProof/>
                <w:webHidden/>
              </w:rPr>
              <w:instrText xml:space="preserve"> PAGEREF _Toc436846253 \h </w:instrText>
            </w:r>
            <w:r w:rsidR="00727DBB">
              <w:rPr>
                <w:noProof/>
                <w:webHidden/>
              </w:rPr>
            </w:r>
            <w:r w:rsidR="00727DBB">
              <w:rPr>
                <w:noProof/>
                <w:webHidden/>
              </w:rPr>
              <w:fldChar w:fldCharType="separate"/>
            </w:r>
            <w:r w:rsidR="00727DBB">
              <w:rPr>
                <w:noProof/>
                <w:webHidden/>
              </w:rPr>
              <w:t>79</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54" w:history="1">
            <w:r w:rsidR="00727DBB" w:rsidRPr="007316DA">
              <w:rPr>
                <w:rStyle w:val="Hipervnculo"/>
                <w:noProof/>
              </w:rPr>
              <w:t>Tecnología</w:t>
            </w:r>
            <w:r w:rsidR="00727DBB">
              <w:rPr>
                <w:noProof/>
                <w:webHidden/>
              </w:rPr>
              <w:tab/>
            </w:r>
            <w:r w:rsidR="00727DBB">
              <w:rPr>
                <w:noProof/>
                <w:webHidden/>
              </w:rPr>
              <w:fldChar w:fldCharType="begin"/>
            </w:r>
            <w:r w:rsidR="00727DBB">
              <w:rPr>
                <w:noProof/>
                <w:webHidden/>
              </w:rPr>
              <w:instrText xml:space="preserve"> PAGEREF _Toc436846254 \h </w:instrText>
            </w:r>
            <w:r w:rsidR="00727DBB">
              <w:rPr>
                <w:noProof/>
                <w:webHidden/>
              </w:rPr>
            </w:r>
            <w:r w:rsidR="00727DBB">
              <w:rPr>
                <w:noProof/>
                <w:webHidden/>
              </w:rPr>
              <w:fldChar w:fldCharType="separate"/>
            </w:r>
            <w:r w:rsidR="00727DBB">
              <w:rPr>
                <w:noProof/>
                <w:webHidden/>
              </w:rPr>
              <w:t>80</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55" w:history="1">
            <w:r w:rsidR="00727DBB" w:rsidRPr="007316DA">
              <w:rPr>
                <w:rStyle w:val="Hipervnculo"/>
                <w:noProof/>
              </w:rPr>
              <w:t>7 Operaciones</w:t>
            </w:r>
            <w:r w:rsidR="00727DBB">
              <w:rPr>
                <w:noProof/>
                <w:webHidden/>
              </w:rPr>
              <w:tab/>
            </w:r>
            <w:r w:rsidR="00727DBB">
              <w:rPr>
                <w:noProof/>
                <w:webHidden/>
              </w:rPr>
              <w:fldChar w:fldCharType="begin"/>
            </w:r>
            <w:r w:rsidR="00727DBB">
              <w:rPr>
                <w:noProof/>
                <w:webHidden/>
              </w:rPr>
              <w:instrText xml:space="preserve"> PAGEREF _Toc436846255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56" w:history="1">
            <w:r w:rsidR="00727DBB" w:rsidRPr="007316DA">
              <w:rPr>
                <w:rStyle w:val="Hipervnculo"/>
                <w:noProof/>
              </w:rPr>
              <w:t>7.1 Organización de la Empresa</w:t>
            </w:r>
            <w:r w:rsidR="00727DBB">
              <w:rPr>
                <w:noProof/>
                <w:webHidden/>
              </w:rPr>
              <w:tab/>
            </w:r>
            <w:r w:rsidR="00727DBB">
              <w:rPr>
                <w:noProof/>
                <w:webHidden/>
              </w:rPr>
              <w:fldChar w:fldCharType="begin"/>
            </w:r>
            <w:r w:rsidR="00727DBB">
              <w:rPr>
                <w:noProof/>
                <w:webHidden/>
              </w:rPr>
              <w:instrText xml:space="preserve"> PAGEREF _Toc436846256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57" w:history="1">
            <w:r w:rsidR="00727DBB" w:rsidRPr="007316DA">
              <w:rPr>
                <w:rStyle w:val="Hipervnculo"/>
                <w:noProof/>
              </w:rPr>
              <w:t>7.2 Grupo fundador, composición del directorio, principales accionistas.</w:t>
            </w:r>
            <w:r w:rsidR="00727DBB">
              <w:rPr>
                <w:noProof/>
                <w:webHidden/>
              </w:rPr>
              <w:tab/>
            </w:r>
            <w:r w:rsidR="00727DBB">
              <w:rPr>
                <w:noProof/>
                <w:webHidden/>
              </w:rPr>
              <w:fldChar w:fldCharType="begin"/>
            </w:r>
            <w:r w:rsidR="00727DBB">
              <w:rPr>
                <w:noProof/>
                <w:webHidden/>
              </w:rPr>
              <w:instrText xml:space="preserve"> PAGEREF _Toc436846257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58" w:history="1">
            <w:r w:rsidR="00727DBB" w:rsidRPr="007316DA">
              <w:rPr>
                <w:rStyle w:val="Hipervnculo"/>
                <w:noProof/>
              </w:rPr>
              <w:t>Grupo Fundador:</w:t>
            </w:r>
            <w:r w:rsidR="00727DBB">
              <w:rPr>
                <w:noProof/>
                <w:webHidden/>
              </w:rPr>
              <w:tab/>
            </w:r>
            <w:r w:rsidR="00727DBB">
              <w:rPr>
                <w:noProof/>
                <w:webHidden/>
              </w:rPr>
              <w:fldChar w:fldCharType="begin"/>
            </w:r>
            <w:r w:rsidR="00727DBB">
              <w:rPr>
                <w:noProof/>
                <w:webHidden/>
              </w:rPr>
              <w:instrText xml:space="preserve"> PAGEREF _Toc436846258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59" w:history="1">
            <w:r w:rsidR="00727DBB" w:rsidRPr="007316DA">
              <w:rPr>
                <w:rStyle w:val="Hipervnculo"/>
                <w:noProof/>
              </w:rPr>
              <w:t>Directorio</w:t>
            </w:r>
            <w:r w:rsidR="00727DBB">
              <w:rPr>
                <w:noProof/>
                <w:webHidden/>
              </w:rPr>
              <w:tab/>
            </w:r>
            <w:r w:rsidR="00727DBB">
              <w:rPr>
                <w:noProof/>
                <w:webHidden/>
              </w:rPr>
              <w:fldChar w:fldCharType="begin"/>
            </w:r>
            <w:r w:rsidR="00727DBB">
              <w:rPr>
                <w:noProof/>
                <w:webHidden/>
              </w:rPr>
              <w:instrText xml:space="preserve"> PAGEREF _Toc436846259 \h </w:instrText>
            </w:r>
            <w:r w:rsidR="00727DBB">
              <w:rPr>
                <w:noProof/>
                <w:webHidden/>
              </w:rPr>
            </w:r>
            <w:r w:rsidR="00727DBB">
              <w:rPr>
                <w:noProof/>
                <w:webHidden/>
              </w:rPr>
              <w:fldChar w:fldCharType="separate"/>
            </w:r>
            <w:r w:rsidR="00727DBB">
              <w:rPr>
                <w:noProof/>
                <w:webHidden/>
              </w:rPr>
              <w:t>84</w:t>
            </w:r>
            <w:r w:rsidR="00727DBB">
              <w:rPr>
                <w:noProof/>
                <w:webHidden/>
              </w:rPr>
              <w:fldChar w:fldCharType="end"/>
            </w:r>
          </w:hyperlink>
        </w:p>
        <w:p w:rsidR="00727DBB" w:rsidRDefault="00206AD8">
          <w:pPr>
            <w:pStyle w:val="TDC3"/>
            <w:tabs>
              <w:tab w:val="right" w:leader="dot" w:pos="9737"/>
            </w:tabs>
            <w:rPr>
              <w:rFonts w:asciiTheme="minorHAnsi" w:hAnsiTheme="minorHAnsi"/>
              <w:noProof/>
              <w:lang w:eastAsia="es-AR"/>
            </w:rPr>
          </w:pPr>
          <w:hyperlink w:anchor="_Toc436846260" w:history="1">
            <w:r w:rsidR="00727DBB" w:rsidRPr="007316DA">
              <w:rPr>
                <w:rStyle w:val="Hipervnculo"/>
                <w:noProof/>
              </w:rPr>
              <w:t>7.3 Composición del staff Gerencial y perfil de los ejecutivos claves</w:t>
            </w:r>
            <w:r w:rsidR="00727DBB">
              <w:rPr>
                <w:noProof/>
                <w:webHidden/>
              </w:rPr>
              <w:tab/>
            </w:r>
            <w:r w:rsidR="00727DBB">
              <w:rPr>
                <w:noProof/>
                <w:webHidden/>
              </w:rPr>
              <w:fldChar w:fldCharType="begin"/>
            </w:r>
            <w:r w:rsidR="00727DBB">
              <w:rPr>
                <w:noProof/>
                <w:webHidden/>
              </w:rPr>
              <w:instrText xml:space="preserve"> PAGEREF _Toc436846260 \h </w:instrText>
            </w:r>
            <w:r w:rsidR="00727DBB">
              <w:rPr>
                <w:noProof/>
                <w:webHidden/>
              </w:rPr>
            </w:r>
            <w:r w:rsidR="00727DBB">
              <w:rPr>
                <w:noProof/>
                <w:webHidden/>
              </w:rPr>
              <w:fldChar w:fldCharType="separate"/>
            </w:r>
            <w:r w:rsidR="00727DBB">
              <w:rPr>
                <w:noProof/>
                <w:webHidden/>
              </w:rPr>
              <w:t>85</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61" w:history="1">
            <w:r w:rsidR="00727DBB" w:rsidRPr="007316DA">
              <w:rPr>
                <w:rStyle w:val="Hipervnculo"/>
                <w:noProof/>
              </w:rPr>
              <w:t>7.4 Estructura prevista al lanzamiento y evolución</w:t>
            </w:r>
            <w:r w:rsidR="00727DBB">
              <w:rPr>
                <w:noProof/>
                <w:webHidden/>
              </w:rPr>
              <w:tab/>
            </w:r>
            <w:r w:rsidR="00727DBB">
              <w:rPr>
                <w:noProof/>
                <w:webHidden/>
              </w:rPr>
              <w:fldChar w:fldCharType="begin"/>
            </w:r>
            <w:r w:rsidR="00727DBB">
              <w:rPr>
                <w:noProof/>
                <w:webHidden/>
              </w:rPr>
              <w:instrText xml:space="preserve"> PAGEREF _Toc436846261 \h </w:instrText>
            </w:r>
            <w:r w:rsidR="00727DBB">
              <w:rPr>
                <w:noProof/>
                <w:webHidden/>
              </w:rPr>
            </w:r>
            <w:r w:rsidR="00727DBB">
              <w:rPr>
                <w:noProof/>
                <w:webHidden/>
              </w:rPr>
              <w:fldChar w:fldCharType="separate"/>
            </w:r>
            <w:r w:rsidR="00727DBB">
              <w:rPr>
                <w:noProof/>
                <w:webHidden/>
              </w:rPr>
              <w:t>87</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62" w:history="1">
            <w:r w:rsidR="00727DBB" w:rsidRPr="007316DA">
              <w:rPr>
                <w:rStyle w:val="Hipervnculo"/>
                <w:noProof/>
              </w:rPr>
              <w:t>7.5 Filosofía y Sistema de trabajo</w:t>
            </w:r>
            <w:r w:rsidR="00727DBB">
              <w:rPr>
                <w:noProof/>
                <w:webHidden/>
              </w:rPr>
              <w:tab/>
            </w:r>
            <w:r w:rsidR="00727DBB">
              <w:rPr>
                <w:noProof/>
                <w:webHidden/>
              </w:rPr>
              <w:fldChar w:fldCharType="begin"/>
            </w:r>
            <w:r w:rsidR="00727DBB">
              <w:rPr>
                <w:noProof/>
                <w:webHidden/>
              </w:rPr>
              <w:instrText xml:space="preserve"> PAGEREF _Toc436846262 \h </w:instrText>
            </w:r>
            <w:r w:rsidR="00727DBB">
              <w:rPr>
                <w:noProof/>
                <w:webHidden/>
              </w:rPr>
            </w:r>
            <w:r w:rsidR="00727DBB">
              <w:rPr>
                <w:noProof/>
                <w:webHidden/>
              </w:rPr>
              <w:fldChar w:fldCharType="separate"/>
            </w:r>
            <w:r w:rsidR="00727DBB">
              <w:rPr>
                <w:noProof/>
                <w:webHidden/>
              </w:rPr>
              <w:t>89</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63" w:history="1">
            <w:r w:rsidR="00727DBB" w:rsidRPr="007316DA">
              <w:rPr>
                <w:rStyle w:val="Hipervnculo"/>
                <w:noProof/>
              </w:rPr>
              <w:t>7.6 Requerimientos en materia de RRHH: descripción de la plantilla en los distintos momentos previstos de evolución de la estructura</w:t>
            </w:r>
            <w:r w:rsidR="00727DBB">
              <w:rPr>
                <w:noProof/>
                <w:webHidden/>
              </w:rPr>
              <w:tab/>
            </w:r>
            <w:r w:rsidR="00727DBB">
              <w:rPr>
                <w:noProof/>
                <w:webHidden/>
              </w:rPr>
              <w:fldChar w:fldCharType="begin"/>
            </w:r>
            <w:r w:rsidR="00727DBB">
              <w:rPr>
                <w:noProof/>
                <w:webHidden/>
              </w:rPr>
              <w:instrText xml:space="preserve"> PAGEREF _Toc436846263 \h </w:instrText>
            </w:r>
            <w:r w:rsidR="00727DBB">
              <w:rPr>
                <w:noProof/>
                <w:webHidden/>
              </w:rPr>
            </w:r>
            <w:r w:rsidR="00727DBB">
              <w:rPr>
                <w:noProof/>
                <w:webHidden/>
              </w:rPr>
              <w:fldChar w:fldCharType="separate"/>
            </w:r>
            <w:r w:rsidR="00727DBB">
              <w:rPr>
                <w:noProof/>
                <w:webHidden/>
              </w:rPr>
              <w:t>95</w:t>
            </w:r>
            <w:r w:rsidR="00727DBB">
              <w:rPr>
                <w:noProof/>
                <w:webHidden/>
              </w:rPr>
              <w:fldChar w:fldCharType="end"/>
            </w:r>
          </w:hyperlink>
        </w:p>
        <w:p w:rsidR="00727DBB" w:rsidRDefault="00206AD8">
          <w:pPr>
            <w:pStyle w:val="TDC1"/>
            <w:tabs>
              <w:tab w:val="right" w:leader="dot" w:pos="9737"/>
            </w:tabs>
            <w:rPr>
              <w:rFonts w:asciiTheme="minorHAnsi" w:hAnsiTheme="minorHAnsi"/>
              <w:noProof/>
              <w:lang w:eastAsia="es-AR"/>
            </w:rPr>
          </w:pPr>
          <w:hyperlink w:anchor="_Toc436846264" w:history="1">
            <w:r w:rsidR="00727DBB" w:rsidRPr="007316DA">
              <w:rPr>
                <w:rStyle w:val="Hipervnculo"/>
                <w:noProof/>
              </w:rPr>
              <w:t>8 Plan financiero-económico</w:t>
            </w:r>
            <w:r w:rsidR="00727DBB">
              <w:rPr>
                <w:noProof/>
                <w:webHidden/>
              </w:rPr>
              <w:tab/>
            </w:r>
            <w:r w:rsidR="00727DBB">
              <w:rPr>
                <w:noProof/>
                <w:webHidden/>
              </w:rPr>
              <w:fldChar w:fldCharType="begin"/>
            </w:r>
            <w:r w:rsidR="00727DBB">
              <w:rPr>
                <w:noProof/>
                <w:webHidden/>
              </w:rPr>
              <w:instrText xml:space="preserve"> PAGEREF _Toc436846264 \h </w:instrText>
            </w:r>
            <w:r w:rsidR="00727DBB">
              <w:rPr>
                <w:noProof/>
                <w:webHidden/>
              </w:rPr>
            </w:r>
            <w:r w:rsidR="00727DBB">
              <w:rPr>
                <w:noProof/>
                <w:webHidden/>
              </w:rPr>
              <w:fldChar w:fldCharType="separate"/>
            </w:r>
            <w:r w:rsidR="00727DBB">
              <w:rPr>
                <w:noProof/>
                <w:webHidden/>
              </w:rPr>
              <w:t>96</w:t>
            </w:r>
            <w:r w:rsidR="00727DBB">
              <w:rPr>
                <w:noProof/>
                <w:webHidden/>
              </w:rPr>
              <w:fldChar w:fldCharType="end"/>
            </w:r>
          </w:hyperlink>
        </w:p>
        <w:p w:rsidR="00727DBB" w:rsidRDefault="00206AD8">
          <w:pPr>
            <w:pStyle w:val="TDC2"/>
            <w:tabs>
              <w:tab w:val="right" w:leader="dot" w:pos="9737"/>
            </w:tabs>
            <w:rPr>
              <w:rFonts w:asciiTheme="minorHAnsi" w:hAnsiTheme="minorHAnsi"/>
              <w:noProof/>
              <w:lang w:eastAsia="es-AR"/>
            </w:rPr>
          </w:pPr>
          <w:hyperlink w:anchor="_Toc436846265" w:history="1">
            <w:r w:rsidR="00727DBB" w:rsidRPr="007316DA">
              <w:rPr>
                <w:rStyle w:val="Hipervnculo"/>
                <w:noProof/>
              </w:rPr>
              <w:t>8.1 Modelo de Ingresos</w:t>
            </w:r>
            <w:r w:rsidR="00727DBB">
              <w:rPr>
                <w:noProof/>
                <w:webHidden/>
              </w:rPr>
              <w:tab/>
            </w:r>
            <w:r w:rsidR="00727DBB">
              <w:rPr>
                <w:noProof/>
                <w:webHidden/>
              </w:rPr>
              <w:fldChar w:fldCharType="begin"/>
            </w:r>
            <w:r w:rsidR="00727DBB">
              <w:rPr>
                <w:noProof/>
                <w:webHidden/>
              </w:rPr>
              <w:instrText xml:space="preserve"> PAGEREF _Toc436846265 \h </w:instrText>
            </w:r>
            <w:r w:rsidR="00727DBB">
              <w:rPr>
                <w:noProof/>
                <w:webHidden/>
              </w:rPr>
            </w:r>
            <w:r w:rsidR="00727DBB">
              <w:rPr>
                <w:noProof/>
                <w:webHidden/>
              </w:rPr>
              <w:fldChar w:fldCharType="separate"/>
            </w:r>
            <w:r w:rsidR="00727DBB">
              <w:rPr>
                <w:noProof/>
                <w:webHidden/>
              </w:rPr>
              <w:t>97</w:t>
            </w:r>
            <w:r w:rsidR="00727DBB">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6846200"/>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6846201"/>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6846202"/>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6846203"/>
      <w:r>
        <w:lastRenderedPageBreak/>
        <w:t>Resumen Ejecutivo</w:t>
      </w:r>
      <w:bookmarkEnd w:id="3"/>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objetivo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bookmarkStart w:id="4" w:name="_GoBack"/>
      <w:bookmarkEnd w:id="4"/>
    </w:p>
    <w:p w:rsidR="00811592" w:rsidRDefault="00811592" w:rsidP="00992E4C"/>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e-business</w:t>
      </w:r>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e-business</w:t>
      </w:r>
      <w:r w:rsidR="00A361EE">
        <w:t>, una especie de “juego” de jerarquías con beneficios en los pedidos.</w:t>
      </w:r>
    </w:p>
    <w:p w:rsidR="00992E4C" w:rsidRDefault="00992E4C" w:rsidP="00992E4C">
      <w:r w:rsidRPr="00DC37EA">
        <w:t xml:space="preserve">La implantación del </w:t>
      </w:r>
      <w:r w:rsidR="0062575E">
        <w:t>e-business</w:t>
      </w:r>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w:t>
      </w:r>
      <w:r w:rsidRPr="00DC37EA">
        <w:lastRenderedPageBreak/>
        <w:t>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Cercanía y conocimientos acerca de la cultura nicoleña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r w:rsidR="005639C5">
        <w:rPr>
          <w:i/>
        </w:rPr>
        <w:t xml:space="preserve">branding </w:t>
      </w:r>
      <w:r w:rsidR="000502E4">
        <w:t>de la empresa, que se refleja</w:t>
      </w:r>
      <w:r w:rsidR="005639C5">
        <w:t xml:space="preserve"> en todos los aspectos que abarque el negocio (Ej: plotter de motocicletas, oficina, sitio, publicidad, etc).</w:t>
      </w:r>
      <w:r w:rsidR="00F1591D">
        <w:br w:type="page"/>
      </w:r>
    </w:p>
    <w:p w:rsidR="0062575E" w:rsidRDefault="0062575E" w:rsidP="0062575E">
      <w:pPr>
        <w:pStyle w:val="Ttulo1"/>
      </w:pPr>
      <w:bookmarkStart w:id="5" w:name="_Toc436846204"/>
      <w:r>
        <w:lastRenderedPageBreak/>
        <w:t>1. Des</w:t>
      </w:r>
      <w:r w:rsidR="00995EAB">
        <w:t>c</w:t>
      </w:r>
      <w:r>
        <w:t>ripción general</w:t>
      </w:r>
      <w:bookmarkEnd w:id="5"/>
    </w:p>
    <w:p w:rsidR="00BD7BAE" w:rsidRPr="00BD7BAE" w:rsidRDefault="0062575E" w:rsidP="0062575E">
      <w:pPr>
        <w:pStyle w:val="Ttulo2"/>
      </w:pPr>
      <w:bookmarkStart w:id="6" w:name="_Toc436846205"/>
      <w:r>
        <w:t xml:space="preserve">1.1 </w:t>
      </w:r>
      <w:r w:rsidR="00BD7BAE" w:rsidRPr="00BD7BAE">
        <w:t>Descripción básica del negocio:</w:t>
      </w:r>
      <w:bookmarkEnd w:id="6"/>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7"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0C036F">
        <w:rPr>
          <w:i/>
          <w:noProof/>
          <w:color w:val="959595" w:themeColor="text1" w:themeTint="80"/>
        </w:rPr>
        <w:t>1</w:t>
      </w:r>
      <w:r w:rsidRPr="00D64329">
        <w:rPr>
          <w:i/>
          <w:color w:val="959595" w:themeColor="text1" w:themeTint="80"/>
        </w:rPr>
        <w:fldChar w:fldCharType="end"/>
      </w:r>
      <w:bookmarkEnd w:id="7"/>
      <w:r w:rsidRPr="00D64329">
        <w:rPr>
          <w:i/>
          <w:color w:val="959595" w:themeColor="text1" w:themeTint="80"/>
        </w:rPr>
        <w:t xml:space="preserve"> - Negocio y Cultura</w:t>
      </w:r>
    </w:p>
    <w:p w:rsidR="00BD7BAE" w:rsidRPr="00BD7BAE" w:rsidRDefault="00E334B9" w:rsidP="00144820">
      <w:pPr>
        <w:pStyle w:val="Ttulo2"/>
        <w:ind w:left="720" w:hanging="720"/>
      </w:pPr>
      <w:bookmarkStart w:id="8" w:name="_Toc436846206"/>
      <w:r>
        <w:lastRenderedPageBreak/>
        <w:t xml:space="preserve">1.2 </w:t>
      </w:r>
      <w:r w:rsidR="00BD7BAE" w:rsidRPr="00BD7BAE">
        <w:t>Situación Actual del negocio</w:t>
      </w:r>
      <w:bookmarkEnd w:id="8"/>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9"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0C036F">
        <w:rPr>
          <w:i/>
          <w:noProof/>
          <w:color w:val="959595" w:themeColor="text1" w:themeTint="80"/>
        </w:rPr>
        <w:t>2</w:t>
      </w:r>
      <w:r w:rsidRPr="00831D94">
        <w:rPr>
          <w:i/>
          <w:color w:val="959595" w:themeColor="text1" w:themeTint="80"/>
        </w:rPr>
        <w:fldChar w:fldCharType="end"/>
      </w:r>
      <w:bookmarkEnd w:id="9"/>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0C036F" w:rsidRPr="00B131B1">
        <w:rPr>
          <w:i/>
          <w:color w:val="959595" w:themeColor="text1" w:themeTint="80"/>
        </w:rPr>
        <w:t xml:space="preserve">Ilustración </w:t>
      </w:r>
      <w:r w:rsidR="000C036F">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10"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0C036F">
        <w:rPr>
          <w:i/>
          <w:noProof/>
          <w:color w:val="959595" w:themeColor="text1" w:themeTint="80"/>
        </w:rPr>
        <w:t>3</w:t>
      </w:r>
      <w:r w:rsidRPr="00FF7E55">
        <w:rPr>
          <w:i/>
          <w:color w:val="959595" w:themeColor="text1" w:themeTint="80"/>
        </w:rPr>
        <w:fldChar w:fldCharType="end"/>
      </w:r>
      <w:bookmarkEnd w:id="10"/>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1"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0C036F">
        <w:rPr>
          <w:i/>
          <w:noProof/>
          <w:color w:val="959595" w:themeColor="text1" w:themeTint="80"/>
        </w:rPr>
        <w:t>4</w:t>
      </w:r>
      <w:r w:rsidRPr="00B131B1">
        <w:rPr>
          <w:i/>
          <w:color w:val="959595" w:themeColor="text1" w:themeTint="80"/>
        </w:rPr>
        <w:fldChar w:fldCharType="end"/>
      </w:r>
      <w:bookmarkEnd w:id="11"/>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r>
        <w:rPr>
          <w:sz w:val="56"/>
          <w:szCs w:val="56"/>
        </w:rPr>
        <w:t>Aca va otra instantánea!!!!!</w:t>
      </w:r>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36846207"/>
      <w:r>
        <w:t xml:space="preserve">1.3 </w:t>
      </w:r>
      <w:r w:rsidR="00BD7BAE">
        <w:t xml:space="preserve">¿Que lo hace único al </w:t>
      </w:r>
      <w:r w:rsidR="00BD7BAE" w:rsidRPr="00BD7BAE">
        <w:t>proyecto?</w:t>
      </w:r>
      <w:bookmarkEnd w:id="12"/>
    </w:p>
    <w:p w:rsidR="00BD7BAE" w:rsidRPr="00BD7BAE"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BD7BAE" w:rsidRPr="00BD7BAE" w:rsidRDefault="00675138" w:rsidP="00675138">
      <w:pPr>
        <w:pStyle w:val="Ttulo2"/>
      </w:pPr>
      <w:bookmarkStart w:id="13" w:name="_Toc436846208"/>
      <w:r>
        <w:t xml:space="preserve">1.4 </w:t>
      </w:r>
      <w:r w:rsidR="00BD7BAE" w:rsidRPr="00BD7BAE">
        <w:t xml:space="preserve">Factores </w:t>
      </w:r>
      <w:r w:rsidR="00DD08B7">
        <w:t>principales que harán exitoso al proyecto</w:t>
      </w:r>
      <w:bookmarkEnd w:id="13"/>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Cercanía y conocimientos acerca de la cultura nicoleña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36846209"/>
      <w:r>
        <w:lastRenderedPageBreak/>
        <w:t>1.5 Mision, Vision y Propositos E</w:t>
      </w:r>
      <w:r w:rsidR="00642CD8">
        <w:t>strategicos</w:t>
      </w:r>
      <w:bookmarkEnd w:id="14"/>
    </w:p>
    <w:p w:rsidR="0012683F" w:rsidRDefault="0012683F" w:rsidP="0012683F">
      <w:pPr>
        <w:pStyle w:val="Ttulo3"/>
      </w:pPr>
      <w:bookmarkStart w:id="15" w:name="_Toc436846210"/>
      <w:r>
        <w:t>Visión</w:t>
      </w:r>
      <w:bookmarkEnd w:id="15"/>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36846211"/>
      <w:r>
        <w:t>Misión</w:t>
      </w:r>
      <w:bookmarkEnd w:id="16"/>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36846212"/>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36846213"/>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36846214"/>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36846215"/>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36846216"/>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36846217"/>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0C036F">
        <w:rPr>
          <w:i/>
          <w:noProof/>
          <w:color w:val="959595" w:themeColor="text1" w:themeTint="80"/>
        </w:rPr>
        <w:t>5</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0C036F">
        <w:rPr>
          <w:i/>
          <w:noProof/>
          <w:color w:val="959595" w:themeColor="text1" w:themeTint="80"/>
        </w:rPr>
        <w:t>6</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36846218"/>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36846219"/>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36846220"/>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7</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8</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9</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10</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11</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36846221"/>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0C036F">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6" w:name="_Toc406368250"/>
      <w:bookmarkStart w:id="37" w:name="_Toc436846222"/>
      <w:r>
        <w:lastRenderedPageBreak/>
        <w:t>Barreras de ingreso al sector</w:t>
      </w:r>
      <w:bookmarkEnd w:id="36"/>
      <w:bookmarkEnd w:id="37"/>
    </w:p>
    <w:p w:rsidR="00DE3ED1" w:rsidRDefault="00DE3ED1" w:rsidP="00DE3ED1">
      <w:pPr>
        <w:pStyle w:val="Ttulo4"/>
      </w:pPr>
      <w:bookmarkStart w:id="38" w:name="_Toc406368252"/>
      <w:r>
        <w:t>cantidad de usuarios</w:t>
      </w:r>
      <w:bookmarkEnd w:id="38"/>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9" w:name="_Toc406368253"/>
      <w:r>
        <w:t>Requisitos de infraestructura</w:t>
      </w:r>
      <w:bookmarkEnd w:id="39"/>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0" w:name="_Toc406368254"/>
      <w:r w:rsidRPr="000E45AC">
        <w:t>Falta de experiencia en la industria</w:t>
      </w:r>
      <w:bookmarkEnd w:id="40"/>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1" w:name="_Toc406368255"/>
      <w:r>
        <w:t>Tipo de inversión</w:t>
      </w:r>
      <w:bookmarkEnd w:id="41"/>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2" w:name="_Toc406368256"/>
      <w:bookmarkStart w:id="43" w:name="_Toc436846223"/>
      <w:r>
        <w:lastRenderedPageBreak/>
        <w:t>Barreras de salida del sector</w:t>
      </w:r>
      <w:bookmarkEnd w:id="42"/>
      <w:bookmarkEnd w:id="43"/>
    </w:p>
    <w:p w:rsidR="00DE3ED1" w:rsidRDefault="00DE3ED1" w:rsidP="00DE3ED1">
      <w:pPr>
        <w:pStyle w:val="Ttulo4"/>
      </w:pPr>
      <w:bookmarkStart w:id="44" w:name="_Toc406368257"/>
      <w:r>
        <w:t>Barreras de salida económicas</w:t>
      </w:r>
      <w:bookmarkEnd w:id="44"/>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5" w:name="_Toc406368258"/>
      <w:r>
        <w:t>Barreras de salida personales o emocionales</w:t>
      </w:r>
      <w:bookmarkEnd w:id="45"/>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6" w:name="_Toc406368259"/>
      <w:bookmarkStart w:id="47" w:name="_Toc436846224"/>
      <w:r>
        <w:t>Sustitutos</w:t>
      </w:r>
      <w:bookmarkEnd w:id="46"/>
      <w:bookmarkEnd w:id="47"/>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8" w:name="_Toc406368260"/>
      <w:bookmarkStart w:id="49" w:name="_Toc436846225"/>
      <w:r>
        <w:t>Poder de negociación de los compradores</w:t>
      </w:r>
      <w:bookmarkEnd w:id="48"/>
      <w:bookmarkEnd w:id="49"/>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0" w:name="_Toc406368261"/>
      <w:bookmarkStart w:id="51" w:name="_Toc436846226"/>
      <w:r>
        <w:lastRenderedPageBreak/>
        <w:t>Poder de negociación de los proveedores</w:t>
      </w:r>
      <w:bookmarkEnd w:id="50"/>
      <w:bookmarkEnd w:id="51"/>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2" w:name="_Toc436846227"/>
      <w:r>
        <w:t>Estratégica de ingreso: Matriz de YIP</w:t>
      </w:r>
      <w:bookmarkEnd w:id="52"/>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3" w:name="_Toc436846228"/>
      <w:r>
        <w:lastRenderedPageBreak/>
        <w:t>2 Analisis estrategico</w:t>
      </w:r>
      <w:bookmarkEnd w:id="53"/>
    </w:p>
    <w:p w:rsidR="003A2058" w:rsidRDefault="003A2058" w:rsidP="00250FB8">
      <w:pPr>
        <w:pStyle w:val="Ttulo2"/>
      </w:pPr>
      <w:bookmarkStart w:id="54" w:name="_Toc436846229"/>
      <w:r>
        <w:t>2.1 Analisis de contexto</w:t>
      </w:r>
      <w:bookmarkEnd w:id="54"/>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5A3687">
        <w:t>tendencia de la globallzació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5" w:name="_Toc436846230"/>
      <w:r>
        <w:lastRenderedPageBreak/>
        <w:t>2.1.1 D</w:t>
      </w:r>
      <w:r w:rsidR="003A2058">
        <w:t>escripcion del escenario local</w:t>
      </w:r>
      <w:bookmarkEnd w:id="55"/>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6" w:name="_Toc436846231"/>
      <w:r>
        <w:lastRenderedPageBreak/>
        <w:t>2.1.2 F</w:t>
      </w:r>
      <w:r w:rsidR="003A2058">
        <w:t>actores economicos</w:t>
      </w:r>
      <w:bookmarkEnd w:id="56"/>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7" w:name="_Toc436846232"/>
      <w:r>
        <w:lastRenderedPageBreak/>
        <w:t>2.1.</w:t>
      </w:r>
      <w:r w:rsidR="00995EAB">
        <w:t>3 F</w:t>
      </w:r>
      <w:r>
        <w:t>actores politicos</w:t>
      </w:r>
      <w:bookmarkEnd w:id="57"/>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8" w:name="_Toc436846233"/>
      <w:r>
        <w:lastRenderedPageBreak/>
        <w:t>2.1.4 F</w:t>
      </w:r>
      <w:r w:rsidR="003A2058">
        <w:t>actores tecnologicos</w:t>
      </w:r>
      <w:bookmarkEnd w:id="58"/>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9" w:name="_Toc436846234"/>
      <w:r>
        <w:t>2.1.5 D</w:t>
      </w:r>
      <w:r w:rsidR="003A2058">
        <w:t>escripcion del escenario: escenario meta</w:t>
      </w:r>
      <w:bookmarkEnd w:id="59"/>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0" w:name="_Toc436846235"/>
      <w:r>
        <w:lastRenderedPageBreak/>
        <w:t>2.1.6 A</w:t>
      </w:r>
      <w:r w:rsidR="003A2058">
        <w:t>nalisis sectorial. Definicion de oportunidades y amenazas de negocio.</w:t>
      </w:r>
      <w:bookmarkEnd w:id="60"/>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1" w:name="_Toc436846236"/>
      <w:r>
        <w:lastRenderedPageBreak/>
        <w:t>2.2 Análisis de la Competencia.</w:t>
      </w:r>
      <w:bookmarkEnd w:id="61"/>
    </w:p>
    <w:p w:rsidR="00BA21A8" w:rsidRDefault="00BA21A8" w:rsidP="00BA21A8">
      <w:r>
        <w:t>Para el análisis de la competencia se tiene en cuenta el modelo competitivo de red Wilensky:</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Services, distintos servicios de hosting web. Se utiliza en especial el servicio de AWS Elastic Beanstalk para la administración de las distintas instancias del e-commerce.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e-commerce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r>
        <w:t xml:space="preserve">Fibertel: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r>
        <w:rPr>
          <w:i/>
        </w:rPr>
        <w:t>Stores</w:t>
      </w:r>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2" w:name="_Toc436846237"/>
      <w:r>
        <w:t>2.2.1 Principales Competidores Directos.</w:t>
      </w:r>
      <w:bookmarkEnd w:id="62"/>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7"/>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El caso especial de PedidosYa</w:t>
      </w:r>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sin muchos recursos, la cuál está a la misma altura que </w:t>
      </w:r>
      <w:r>
        <w:rPr>
          <w:b/>
          <w:i/>
        </w:rPr>
        <w:t>pickupmeal.com</w:t>
      </w:r>
      <w:r>
        <w:t>. Otro factor importante es la poca experiencia de los emprendedores del proyecto ChauCocina,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3" w:name="_Toc436846238"/>
      <w:r>
        <w:lastRenderedPageBreak/>
        <w:t>2.2.2 Análisis de la Cadena de Valor</w:t>
      </w:r>
      <w:bookmarkEnd w:id="63"/>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4" w:name="_Toc436846239"/>
      <w:r>
        <w:t>2.2.3 Definición de Factores Críticos de Éxito (FCE)</w:t>
      </w:r>
      <w:bookmarkEnd w:id="64"/>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Redefinir la experiencia del delivery.</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Redefinir la experiencia del delivery</w:t>
            </w:r>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r>
              <w:t xml:space="preserve">Plotear vehículos de envío </w:t>
            </w:r>
          </w:p>
          <w:p w:rsidR="00407294" w:rsidRDefault="00407294" w:rsidP="0017538A">
            <w:pPr>
              <w:pStyle w:val="Prrafodelista"/>
              <w:numPr>
                <w:ilvl w:val="0"/>
                <w:numId w:val="31"/>
              </w:numPr>
              <w:spacing w:before="0" w:after="0" w:line="240" w:lineRule="auto"/>
              <w:jc w:val="left"/>
            </w:pPr>
            <w:r>
              <w:t>Brindar trackeo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Redefinir la experiencia del delivery</w:t>
            </w:r>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Utilización de las ultimas tecnologías y frameworks</w:t>
            </w:r>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r>
              <w:t>Ploteo de motos y branding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r>
              <w:t>Trackeo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e-commerce</w:t>
      </w:r>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e-bussines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5" w:name="_Toc305114204"/>
      <w:bookmarkStart w:id="66" w:name="_Toc436846240"/>
      <w:r w:rsidRPr="00AC51C0">
        <w:rPr>
          <w:lang w:eastAsia="es-ES"/>
        </w:rPr>
        <w:lastRenderedPageBreak/>
        <w:t>2.2.4 Fortalezas y debilidades del negocio</w:t>
      </w:r>
      <w:bookmarkEnd w:id="65"/>
      <w:bookmarkEnd w:id="66"/>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10012" w:type="dxa"/>
        <w:tblLayout w:type="fixed"/>
        <w:tblLook w:val="04A0" w:firstRow="1" w:lastRow="0" w:firstColumn="1" w:lastColumn="0" w:noHBand="0" w:noVBand="1"/>
      </w:tblPr>
      <w:tblGrid>
        <w:gridCol w:w="5665"/>
        <w:gridCol w:w="851"/>
        <w:gridCol w:w="709"/>
        <w:gridCol w:w="708"/>
        <w:gridCol w:w="709"/>
        <w:gridCol w:w="709"/>
        <w:gridCol w:w="661"/>
      </w:tblGrid>
      <w:tr w:rsidR="00EB4E11" w:rsidTr="00EB4E11">
        <w:tc>
          <w:tcPr>
            <w:tcW w:w="5665" w:type="dxa"/>
            <w:vMerge w:val="restart"/>
            <w:shd w:val="clear" w:color="auto" w:fill="C5FCE4" w:themeFill="accent3" w:themeFillTint="33"/>
          </w:tcPr>
          <w:p w:rsidR="00EB4E11" w:rsidRDefault="00EB4E11" w:rsidP="00206AD8">
            <w:r>
              <w:t>FCE</w:t>
            </w:r>
          </w:p>
        </w:tc>
        <w:tc>
          <w:tcPr>
            <w:tcW w:w="1560" w:type="dxa"/>
            <w:gridSpan w:val="2"/>
            <w:shd w:val="clear" w:color="auto" w:fill="C5FCE4" w:themeFill="accent3" w:themeFillTint="33"/>
            <w:vAlign w:val="center"/>
          </w:tcPr>
          <w:p w:rsidR="00EB4E11" w:rsidRDefault="00EB4E11" w:rsidP="00EB4E11">
            <w:pPr>
              <w:jc w:val="center"/>
            </w:pPr>
            <w:r>
              <w:t>ChauCocina</w:t>
            </w:r>
          </w:p>
        </w:tc>
        <w:tc>
          <w:tcPr>
            <w:tcW w:w="1417" w:type="dxa"/>
            <w:gridSpan w:val="2"/>
            <w:shd w:val="clear" w:color="auto" w:fill="C5FCE4" w:themeFill="accent3" w:themeFillTint="33"/>
            <w:vAlign w:val="center"/>
          </w:tcPr>
          <w:p w:rsidR="00EB4E11" w:rsidRDefault="00EB4E11" w:rsidP="00EB4E11">
            <w:pPr>
              <w:jc w:val="center"/>
            </w:pPr>
            <w:r>
              <w:t>PedidosYa</w:t>
            </w:r>
          </w:p>
        </w:tc>
        <w:tc>
          <w:tcPr>
            <w:tcW w:w="1370" w:type="dxa"/>
            <w:gridSpan w:val="2"/>
            <w:shd w:val="clear" w:color="auto" w:fill="C5FCE4" w:themeFill="accent3" w:themeFillTint="33"/>
            <w:vAlign w:val="center"/>
          </w:tcPr>
          <w:p w:rsidR="00EB4E11" w:rsidRDefault="00EB4E11" w:rsidP="00EB4E11">
            <w:pPr>
              <w:jc w:val="center"/>
            </w:pPr>
            <w:r>
              <w:t>Pickupmeal</w:t>
            </w:r>
          </w:p>
        </w:tc>
      </w:tr>
      <w:tr w:rsidR="00EB4E11" w:rsidTr="00EB4E11">
        <w:trPr>
          <w:trHeight w:val="70"/>
        </w:trPr>
        <w:tc>
          <w:tcPr>
            <w:tcW w:w="5665" w:type="dxa"/>
            <w:vMerge/>
            <w:shd w:val="clear" w:color="auto" w:fill="C5FCE4" w:themeFill="accent3" w:themeFillTint="33"/>
          </w:tcPr>
          <w:p w:rsidR="00EB4E11" w:rsidRDefault="00EB4E11" w:rsidP="00206AD8"/>
        </w:tc>
        <w:tc>
          <w:tcPr>
            <w:tcW w:w="851"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8"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9" w:type="dxa"/>
            <w:shd w:val="clear" w:color="auto" w:fill="C5FCE4" w:themeFill="accent3" w:themeFillTint="33"/>
            <w:vAlign w:val="center"/>
          </w:tcPr>
          <w:p w:rsidR="00EB4E11" w:rsidRDefault="00EB4E11" w:rsidP="00EB4E11">
            <w:pPr>
              <w:jc w:val="center"/>
            </w:pPr>
            <w:r>
              <w:t>F</w:t>
            </w:r>
          </w:p>
        </w:tc>
        <w:tc>
          <w:tcPr>
            <w:tcW w:w="661" w:type="dxa"/>
            <w:shd w:val="clear" w:color="auto" w:fill="C5FCE4" w:themeFill="accent3" w:themeFillTint="33"/>
            <w:vAlign w:val="center"/>
          </w:tcPr>
          <w:p w:rsidR="00EB4E11" w:rsidRDefault="00EB4E11" w:rsidP="00EB4E11">
            <w:pPr>
              <w:jc w:val="center"/>
            </w:pPr>
            <w:r>
              <w:t>D</w:t>
            </w:r>
          </w:p>
        </w:tc>
      </w:tr>
      <w:tr w:rsidR="00EB4E11" w:rsidTr="00EB4E11">
        <w:trPr>
          <w:trHeight w:val="477"/>
        </w:trPr>
        <w:tc>
          <w:tcPr>
            <w:tcW w:w="5665" w:type="dxa"/>
            <w:shd w:val="clear" w:color="auto" w:fill="F9B2D6" w:themeFill="accent4" w:themeFillTint="66"/>
          </w:tcPr>
          <w:p w:rsidR="00EB4E11" w:rsidRDefault="00EB4E11" w:rsidP="00206AD8">
            <w:r w:rsidRPr="00F57994">
              <w:t>Brindar un sitio web intuitivo, confiable y elegante</w:t>
            </w:r>
          </w:p>
        </w:tc>
        <w:tc>
          <w:tcPr>
            <w:tcW w:w="851"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rPr>
          <w:trHeight w:val="670"/>
        </w:trPr>
        <w:tc>
          <w:tcPr>
            <w:tcW w:w="5665" w:type="dxa"/>
            <w:shd w:val="clear" w:color="auto" w:fill="F9B2D6" w:themeFill="accent4" w:themeFillTint="66"/>
          </w:tcPr>
          <w:p w:rsidR="00EB4E11" w:rsidRPr="00F57994" w:rsidRDefault="00EB4E11" w:rsidP="00EB4E11">
            <w:r>
              <w:t>Montar sede administrativa y operativa.</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Lanzar Campaña publicitaria y promociones tanto para los Clientes, como para los Usuarios</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Optimización  en los procesos de entrega (delivery).</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Mejora constante del diseño de la plataforma</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Obtención de clientes que nutran al sitio de contenido.</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Acercamiento a los usuarios mediante lenguaje coloquial</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Marketing mediantes redes sociales</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t>Mejorar la plataforma Móvil del e-commerce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Fortalecer las campañas publicitarias, incentivando al uso de la plataforma móvil</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Expandir el e-bussines a  países en donde no se encuentre actualmente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Incrementar promociones que incentiven a los usuarios</w:t>
            </w:r>
          </w:p>
        </w:tc>
        <w:tc>
          <w:tcPr>
            <w:tcW w:w="85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BC1A2" w:themeFill="accent6"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lastRenderedPageBreak/>
              <w:t>Agregar a su variedad gastronómica sabores de diferentes etnias</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7" w:name="_Toc436846241"/>
      <w:r>
        <w:t>3 Analisis FODA</w:t>
      </w:r>
      <w:bookmarkEnd w:id="67"/>
    </w:p>
    <w:p w:rsidR="003A2058" w:rsidRDefault="00995EAB" w:rsidP="005516A0">
      <w:pPr>
        <w:pStyle w:val="Ttulo2"/>
      </w:pPr>
      <w:bookmarkStart w:id="68" w:name="_Toc436846242"/>
      <w:r>
        <w:t>3.1 C</w:t>
      </w:r>
      <w:r w:rsidR="003A2058">
        <w:t>uadro foda</w:t>
      </w:r>
      <w:bookmarkEnd w:id="68"/>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EB4E11">
            <w:pPr>
              <w:pStyle w:val="Prrafodelista"/>
              <w:numPr>
                <w:ilvl w:val="0"/>
                <w:numId w:val="57"/>
              </w:numPr>
              <w:ind w:left="470" w:hanging="357"/>
              <w:jc w:val="left"/>
            </w:pPr>
            <w:r w:rsidRPr="00CD4749">
              <w:t>Propuesta innovadora</w:t>
            </w:r>
          </w:p>
          <w:p w:rsidR="00EB4E11" w:rsidRPr="00CD4749" w:rsidRDefault="00EB4E11" w:rsidP="00EB4E11">
            <w:pPr>
              <w:pStyle w:val="Prrafodelista"/>
              <w:numPr>
                <w:ilvl w:val="0"/>
                <w:numId w:val="57"/>
              </w:numPr>
              <w:ind w:left="470" w:hanging="357"/>
              <w:jc w:val="left"/>
            </w:pPr>
            <w:r w:rsidRPr="00CD4749">
              <w:t>Propuesta de inversión favorable</w:t>
            </w:r>
          </w:p>
          <w:p w:rsidR="00EB4E11" w:rsidRDefault="00EB4E11" w:rsidP="00EB4E11">
            <w:pPr>
              <w:pStyle w:val="Prrafodelista"/>
              <w:numPr>
                <w:ilvl w:val="0"/>
                <w:numId w:val="57"/>
              </w:numPr>
              <w:ind w:left="470" w:hanging="357"/>
              <w:jc w:val="left"/>
            </w:pPr>
            <w:r w:rsidRPr="00CD4749">
              <w:t xml:space="preserve">Excelencia en las facetas </w:t>
            </w:r>
            <w:r>
              <w:t>de desarrollos</w:t>
            </w:r>
          </w:p>
          <w:p w:rsidR="00EB4E11" w:rsidRDefault="00EB4E11" w:rsidP="00EB4E11">
            <w:pPr>
              <w:pStyle w:val="Prrafodelista"/>
              <w:numPr>
                <w:ilvl w:val="0"/>
                <w:numId w:val="57"/>
              </w:numPr>
              <w:ind w:left="470" w:hanging="357"/>
              <w:jc w:val="left"/>
            </w:pPr>
            <w:r>
              <w:t>Contactos influyentes</w:t>
            </w:r>
          </w:p>
          <w:p w:rsidR="00EB4E11" w:rsidRDefault="00EB4E11" w:rsidP="00EB4E11">
            <w:pPr>
              <w:pStyle w:val="Prrafodelista"/>
              <w:numPr>
                <w:ilvl w:val="0"/>
                <w:numId w:val="57"/>
              </w:numPr>
              <w:ind w:left="470" w:hanging="357"/>
              <w:jc w:val="left"/>
            </w:pPr>
            <w:r>
              <w:t>Localización estratégica</w:t>
            </w:r>
          </w:p>
          <w:p w:rsidR="00EB4E11" w:rsidRPr="00CD4749" w:rsidRDefault="00EB4E11" w:rsidP="00EB4E11">
            <w:pPr>
              <w:pStyle w:val="Prrafodelista"/>
              <w:numPr>
                <w:ilvl w:val="0"/>
                <w:numId w:val="57"/>
              </w:numPr>
              <w:ind w:left="470" w:hanging="357"/>
              <w:jc w:val="left"/>
            </w:pPr>
            <w:r>
              <w:t>Comunity Managment</w:t>
            </w: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Poca experiencia en negocios</w:t>
            </w:r>
          </w:p>
          <w:p w:rsidR="00EB4E11" w:rsidRDefault="00EB4E11" w:rsidP="00EB4E11">
            <w:pPr>
              <w:pStyle w:val="Prrafodelista"/>
              <w:numPr>
                <w:ilvl w:val="0"/>
                <w:numId w:val="57"/>
              </w:numPr>
              <w:ind w:left="470" w:hanging="357"/>
              <w:jc w:val="left"/>
            </w:pPr>
            <w:r>
              <w:t>Infraestructura interna básica</w:t>
            </w:r>
          </w:p>
          <w:p w:rsidR="00EB4E11" w:rsidRDefault="00EB4E11" w:rsidP="00EB4E11">
            <w:pPr>
              <w:pStyle w:val="Prrafodelista"/>
              <w:numPr>
                <w:ilvl w:val="0"/>
                <w:numId w:val="57"/>
              </w:numPr>
              <w:ind w:left="470" w:hanging="357"/>
              <w:jc w:val="left"/>
            </w:pPr>
            <w:r>
              <w:t>Carencias en área de marketing y publicidad</w:t>
            </w:r>
          </w:p>
          <w:p w:rsidR="00EB4E11" w:rsidRPr="00CD4749" w:rsidRDefault="00EB4E11" w:rsidP="00EB4E11">
            <w:pPr>
              <w:pStyle w:val="Prrafodelista"/>
              <w:numPr>
                <w:ilvl w:val="0"/>
                <w:numId w:val="57"/>
              </w:numPr>
              <w:ind w:left="470" w:hanging="357"/>
              <w:jc w:val="left"/>
            </w:pPr>
            <w:r>
              <w:t>Bajo presupuesto</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EB4E11">
            <w:pPr>
              <w:pStyle w:val="Prrafodelista"/>
              <w:numPr>
                <w:ilvl w:val="0"/>
                <w:numId w:val="57"/>
              </w:numPr>
              <w:ind w:left="470" w:hanging="357"/>
              <w:jc w:val="left"/>
            </w:pPr>
            <w:r>
              <w:t>Solución novedosa única en la ciudad</w:t>
            </w:r>
          </w:p>
          <w:p w:rsidR="00EB4E11" w:rsidRDefault="00EB4E11" w:rsidP="00EB4E11">
            <w:pPr>
              <w:pStyle w:val="Prrafodelista"/>
              <w:numPr>
                <w:ilvl w:val="0"/>
                <w:numId w:val="57"/>
              </w:numPr>
              <w:ind w:left="470" w:hanging="357"/>
              <w:jc w:val="left"/>
            </w:pPr>
            <w:r>
              <w:t>Volumen elevado de pedidos</w:t>
            </w:r>
          </w:p>
          <w:p w:rsidR="00EB4E11" w:rsidRDefault="00EB4E11" w:rsidP="00EB4E11">
            <w:pPr>
              <w:pStyle w:val="Prrafodelista"/>
              <w:numPr>
                <w:ilvl w:val="0"/>
                <w:numId w:val="57"/>
              </w:numPr>
              <w:ind w:left="470" w:hanging="357"/>
              <w:jc w:val="left"/>
            </w:pPr>
            <w:r>
              <w:t>Reglamentaciones Legales</w:t>
            </w:r>
          </w:p>
          <w:p w:rsidR="00EB4E11" w:rsidRDefault="00EB4E11" w:rsidP="00EB4E11">
            <w:pPr>
              <w:pStyle w:val="Prrafodelista"/>
              <w:numPr>
                <w:ilvl w:val="0"/>
                <w:numId w:val="57"/>
              </w:numPr>
              <w:ind w:left="470" w:hanging="357"/>
              <w:jc w:val="left"/>
            </w:pPr>
            <w:r>
              <w:t xml:space="preserve">Tendencia positiva hacia la implementación </w:t>
            </w:r>
          </w:p>
          <w:p w:rsidR="00EB4E11" w:rsidRDefault="00EB4E11" w:rsidP="00EB4E11">
            <w:pPr>
              <w:pStyle w:val="Prrafodelista"/>
              <w:numPr>
                <w:ilvl w:val="0"/>
                <w:numId w:val="57"/>
              </w:numPr>
              <w:ind w:left="470" w:hanging="357"/>
              <w:jc w:val="left"/>
            </w:pPr>
            <w:r>
              <w:t>Sociedad tecnificada</w:t>
            </w:r>
          </w:p>
          <w:p w:rsidR="00EB4E11" w:rsidRDefault="00EB4E11" w:rsidP="00EB4E11">
            <w:pPr>
              <w:pStyle w:val="Prrafodelista"/>
              <w:numPr>
                <w:ilvl w:val="0"/>
                <w:numId w:val="57"/>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Resistencia por parte de los negocios en adopciones tecnológicas</w:t>
            </w:r>
          </w:p>
          <w:p w:rsidR="00EB4E11" w:rsidRDefault="00EB4E11" w:rsidP="00EB4E11">
            <w:pPr>
              <w:pStyle w:val="Prrafodelista"/>
              <w:numPr>
                <w:ilvl w:val="0"/>
                <w:numId w:val="57"/>
              </w:numPr>
              <w:ind w:left="470" w:hanging="357"/>
              <w:jc w:val="left"/>
            </w:pPr>
            <w:r>
              <w:t>Postura conservadora por parte de los restaurantes</w:t>
            </w:r>
          </w:p>
          <w:p w:rsidR="00EB4E11" w:rsidRDefault="00EB4E11" w:rsidP="00EB4E11">
            <w:pPr>
              <w:pStyle w:val="Prrafodelista"/>
              <w:numPr>
                <w:ilvl w:val="0"/>
                <w:numId w:val="57"/>
              </w:numPr>
              <w:ind w:left="470" w:hanging="357"/>
              <w:jc w:val="left"/>
            </w:pPr>
            <w:r>
              <w:t xml:space="preserve">Competencia </w:t>
            </w:r>
          </w:p>
          <w:p w:rsidR="00EB4E11" w:rsidRDefault="00EB4E11" w:rsidP="00EB4E11">
            <w:pPr>
              <w:pStyle w:val="Prrafodelista"/>
              <w:numPr>
                <w:ilvl w:val="0"/>
                <w:numId w:val="57"/>
              </w:numPr>
              <w:ind w:left="470" w:hanging="357"/>
              <w:jc w:val="left"/>
            </w:pPr>
            <w:r>
              <w:t>Potenciales reglamentaciones restrictivas.</w:t>
            </w:r>
          </w:p>
          <w:p w:rsidR="00EB4E11" w:rsidRDefault="00EB4E11" w:rsidP="00EB4E11">
            <w:pPr>
              <w:pStyle w:val="Prrafodelista"/>
              <w:numPr>
                <w:ilvl w:val="0"/>
                <w:numId w:val="57"/>
              </w:numPr>
              <w:ind w:left="470" w:hanging="357"/>
              <w:jc w:val="left"/>
            </w:pPr>
            <w:r>
              <w:t>Rechazo de los usuarios</w:t>
            </w:r>
          </w:p>
          <w:p w:rsidR="00EB4E11" w:rsidRPr="00CD4749" w:rsidRDefault="00EB4E11" w:rsidP="00EB4E11">
            <w:pPr>
              <w:pStyle w:val="Prrafodelista"/>
              <w:numPr>
                <w:ilvl w:val="0"/>
                <w:numId w:val="57"/>
              </w:numPr>
              <w:ind w:left="470" w:hanging="357"/>
              <w:jc w:val="left"/>
            </w:pPr>
            <w:r>
              <w:t xml:space="preserve">Contexto económico/financiero   </w:t>
            </w:r>
          </w:p>
        </w:tc>
      </w:tr>
    </w:tbl>
    <w:p w:rsidR="00EB4E11" w:rsidRDefault="00EB4E11" w:rsidP="00EB4E11">
      <w:pPr>
        <w:pStyle w:val="Ttulo2"/>
      </w:pPr>
      <w:bookmarkStart w:id="69" w:name="_Toc431257703"/>
      <w:r>
        <w:lastRenderedPageBreak/>
        <w:t>3.2 Analisis de las fortalezas, oportunidades, debilidades y amenazas.</w:t>
      </w:r>
      <w:bookmarkEnd w:id="69"/>
    </w:p>
    <w:p w:rsidR="00EB4E11" w:rsidRDefault="00EB4E11" w:rsidP="00EB4E11">
      <w:pPr>
        <w:pStyle w:val="Ttulo3"/>
        <w:rPr>
          <w:b w:val="0"/>
          <w:caps w:val="0"/>
        </w:rPr>
      </w:pPr>
      <w:r>
        <w:t>Fortalez</w:t>
      </w:r>
      <w:r w:rsidRPr="00561633">
        <w:t xml:space="preserve">as </w:t>
      </w:r>
    </w:p>
    <w:p w:rsidR="00EB4E11" w:rsidRDefault="00EB4E11" w:rsidP="00EB4E11">
      <w:pPr>
        <w:pStyle w:val="Prrafodelista"/>
        <w:numPr>
          <w:ilvl w:val="0"/>
          <w:numId w:val="58"/>
        </w:numPr>
        <w:spacing w:after="200" w:line="264" w:lineRule="auto"/>
      </w:pPr>
      <w:r>
        <w:t>No existente hasta el momento una</w:t>
      </w:r>
      <w:r w:rsidR="00684623">
        <w:t xml:space="preserve"> propuesta innovadora de tal magnitud en la ciudad de San N</w:t>
      </w:r>
      <w:r>
        <w:t>icolas de los arroyos.</w:t>
      </w:r>
    </w:p>
    <w:p w:rsidR="00EB4E11" w:rsidRPr="001A18BB" w:rsidRDefault="00EB4E11" w:rsidP="00EB4E11">
      <w:pPr>
        <w:pStyle w:val="Prrafodelista"/>
        <w:numPr>
          <w:ilvl w:val="0"/>
          <w:numId w:val="58"/>
        </w:numPr>
        <w:spacing w:after="200" w:line="264" w:lineRule="auto"/>
      </w:pPr>
      <w:r>
        <w:t>Se presenta una propuesta de inversión no tan elevada en relación a otros negocios como ser el manufacturero o de extracción de materias primas.</w:t>
      </w:r>
    </w:p>
    <w:p w:rsidR="00EB4E11" w:rsidRDefault="00EB4E11" w:rsidP="00EB4E11">
      <w:pPr>
        <w:pStyle w:val="Prrafodelista"/>
        <w:numPr>
          <w:ilvl w:val="0"/>
          <w:numId w:val="58"/>
        </w:numPr>
        <w:spacing w:after="200" w:line="264" w:lineRule="auto"/>
      </w:pPr>
      <w:r>
        <w:t>Alta calificación de los programadores y demás miembros del equipo de trabajo.</w:t>
      </w:r>
    </w:p>
    <w:p w:rsidR="00EB4E11" w:rsidRDefault="00EB4E11" w:rsidP="00EB4E11">
      <w:pPr>
        <w:pStyle w:val="Prrafodelista"/>
        <w:numPr>
          <w:ilvl w:val="0"/>
          <w:numId w:val="58"/>
        </w:numPr>
        <w:spacing w:after="200" w:line="264" w:lineRule="auto"/>
      </w:pPr>
      <w:r>
        <w:t>Contacto cercano con dueños de algunos de los restaurantes más influyentes en la ciudad.</w:t>
      </w:r>
    </w:p>
    <w:p w:rsidR="00EB4E11" w:rsidRDefault="00EB4E11" w:rsidP="00EB4E11">
      <w:pPr>
        <w:pStyle w:val="Prrafodelista"/>
        <w:numPr>
          <w:ilvl w:val="0"/>
          <w:numId w:val="58"/>
        </w:numPr>
        <w:spacing w:after="200" w:line="264" w:lineRule="auto"/>
      </w:pPr>
      <w:r>
        <w:t>Localización estratégicamente favorecedora de la oficina comercial y de operaciones de la empresa.</w:t>
      </w:r>
    </w:p>
    <w:p w:rsidR="00EB4E11" w:rsidRDefault="00EB4E11" w:rsidP="00EB4E11">
      <w:pPr>
        <w:pStyle w:val="Prrafodelista"/>
        <w:numPr>
          <w:ilvl w:val="0"/>
          <w:numId w:val="58"/>
        </w:numPr>
        <w:spacing w:after="200" w:line="264" w:lineRule="auto"/>
      </w:pPr>
      <w:r>
        <w:t>Gran dominio del Comunity Management.</w:t>
      </w:r>
    </w:p>
    <w:p w:rsidR="00EB4E11" w:rsidRPr="00561633" w:rsidRDefault="00EB4E11" w:rsidP="00EB4E11">
      <w:pPr>
        <w:pStyle w:val="Ttulo3"/>
        <w:rPr>
          <w:b w:val="0"/>
          <w:caps w:val="0"/>
        </w:rPr>
      </w:pPr>
      <w:r w:rsidRPr="00561633">
        <w:t xml:space="preserve">Oportunidades </w:t>
      </w:r>
    </w:p>
    <w:p w:rsidR="00EB4E11" w:rsidRDefault="00EB4E11" w:rsidP="00EB4E11">
      <w:pPr>
        <w:pStyle w:val="Prrafodelista"/>
        <w:numPr>
          <w:ilvl w:val="0"/>
          <w:numId w:val="59"/>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EB4E11">
      <w:pPr>
        <w:pStyle w:val="Prrafodelista"/>
        <w:numPr>
          <w:ilvl w:val="0"/>
          <w:numId w:val="59"/>
        </w:numPr>
        <w:spacing w:after="200" w:line="264" w:lineRule="auto"/>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EB4E11">
      <w:pPr>
        <w:pStyle w:val="Prrafodelista"/>
        <w:numPr>
          <w:ilvl w:val="0"/>
          <w:numId w:val="59"/>
        </w:numPr>
        <w:spacing w:after="200" w:line="264" w:lineRule="auto"/>
      </w:pPr>
      <w:r>
        <w:t>No existen restricciones a la actividad por parte de la reglamentación local.</w:t>
      </w:r>
    </w:p>
    <w:p w:rsidR="00EB4E11" w:rsidRDefault="00EB4E11" w:rsidP="00EB4E11">
      <w:pPr>
        <w:pStyle w:val="Prrafodelista"/>
        <w:numPr>
          <w:ilvl w:val="0"/>
          <w:numId w:val="59"/>
        </w:numPr>
        <w:spacing w:after="200" w:line="264" w:lineRule="auto"/>
      </w:pPr>
      <w:r>
        <w:t>Según la encuesta realizada la gran mayoría de las personas usaría una plataforma como la planteada.</w:t>
      </w:r>
    </w:p>
    <w:p w:rsidR="00EB4E11" w:rsidRDefault="00EB4E11" w:rsidP="00EB4E11">
      <w:pPr>
        <w:pStyle w:val="Prrafodelista"/>
        <w:numPr>
          <w:ilvl w:val="0"/>
          <w:numId w:val="59"/>
        </w:numPr>
        <w:spacing w:after="200" w:line="264" w:lineRule="auto"/>
      </w:pPr>
      <w:r>
        <w:t>Según el censo en argentina, la gran mayoría de los hogares nicoleños poseen algún medio tecnológico (computadora, celular) para acceder al sitio.</w:t>
      </w:r>
    </w:p>
    <w:p w:rsidR="00EB4E11" w:rsidRPr="000C5FB4" w:rsidRDefault="00EB4E11" w:rsidP="00EB4E11">
      <w:pPr>
        <w:pStyle w:val="Prrafodelista"/>
        <w:numPr>
          <w:ilvl w:val="0"/>
          <w:numId w:val="59"/>
        </w:numPr>
        <w:spacing w:after="200" w:line="264" w:lineRule="auto"/>
        <w:rPr>
          <w:u w:val="single"/>
        </w:rPr>
      </w:pPr>
      <w:r>
        <w:t>Existe una opinión negativa hacia la calidad de servicio de delivery actual según la encuesta realizada.</w:t>
      </w:r>
    </w:p>
    <w:p w:rsidR="00EB4E11" w:rsidRPr="000C5FB4" w:rsidRDefault="00EB4E11" w:rsidP="00EB4E11">
      <w:pPr>
        <w:pStyle w:val="Ttulo3"/>
        <w:rPr>
          <w:b w:val="0"/>
          <w:caps w:val="0"/>
        </w:rPr>
      </w:pPr>
      <w:r w:rsidRPr="000C5FB4">
        <w:t>Debilidades</w:t>
      </w:r>
    </w:p>
    <w:p w:rsidR="00EB4E11" w:rsidRPr="001A18BB" w:rsidRDefault="00EB4E11" w:rsidP="00EB4E11">
      <w:pPr>
        <w:pStyle w:val="Prrafodelista"/>
        <w:numPr>
          <w:ilvl w:val="0"/>
          <w:numId w:val="60"/>
        </w:numPr>
        <w:spacing w:after="200" w:line="264" w:lineRule="auto"/>
      </w:pPr>
      <w:r w:rsidRPr="001A18BB">
        <w:t>Primer emprendimiento por parte de los dueños de la empresa.</w:t>
      </w:r>
      <w:r>
        <w:t xml:space="preserve"> </w:t>
      </w:r>
      <w:r w:rsidRPr="001A18BB">
        <w:t>Poca experiencia en el ámbito de negocios.</w:t>
      </w:r>
    </w:p>
    <w:p w:rsidR="00EB4E11" w:rsidRDefault="00EB4E11" w:rsidP="00EB4E11">
      <w:pPr>
        <w:pStyle w:val="Prrafodelista"/>
        <w:numPr>
          <w:ilvl w:val="0"/>
          <w:numId w:val="60"/>
        </w:numPr>
        <w:spacing w:after="200" w:line="264" w:lineRule="auto"/>
      </w:pPr>
      <w:r>
        <w:t>Infraestructura interna quizás no lo suficientemente desarrollada en el caso de un hipotético éxito que supere las expectativas.</w:t>
      </w:r>
    </w:p>
    <w:p w:rsidR="00EB4E11" w:rsidRDefault="00EB4E11" w:rsidP="00EB4E11">
      <w:pPr>
        <w:pStyle w:val="Prrafodelista"/>
        <w:numPr>
          <w:ilvl w:val="0"/>
          <w:numId w:val="60"/>
        </w:numPr>
        <w:spacing w:after="200" w:line="264" w:lineRule="auto"/>
      </w:pPr>
      <w:r>
        <w:t>Carencias en el áreas de marketing y publicidad, puede perjudicar al e-business a la hora de la promoción.</w:t>
      </w:r>
    </w:p>
    <w:p w:rsidR="00EB4E11" w:rsidRDefault="00EB4E11" w:rsidP="00EB4E11">
      <w:pPr>
        <w:pStyle w:val="Prrafodelista"/>
        <w:numPr>
          <w:ilvl w:val="0"/>
          <w:numId w:val="60"/>
        </w:numPr>
        <w:spacing w:after="200" w:line="264" w:lineRule="auto"/>
      </w:pPr>
      <w:r>
        <w:t>Presupuesto para la compra de solamente dos motocicletas.</w:t>
      </w:r>
    </w:p>
    <w:p w:rsidR="00EB4E11" w:rsidRDefault="00EB4E11" w:rsidP="00EB4E11">
      <w:pPr>
        <w:spacing w:after="200" w:line="264" w:lineRule="auto"/>
      </w:pPr>
    </w:p>
    <w:p w:rsidR="00EB4E11" w:rsidRDefault="00EB4E11" w:rsidP="00EB4E11">
      <w:pPr>
        <w:pStyle w:val="Ttulo3"/>
        <w:rPr>
          <w:b w:val="0"/>
          <w:caps w:val="0"/>
        </w:rPr>
      </w:pPr>
      <w:r w:rsidRPr="00FD7FB4">
        <w:lastRenderedPageBreak/>
        <w:t xml:space="preserve">Amenazas </w:t>
      </w:r>
    </w:p>
    <w:p w:rsidR="00EB4E11" w:rsidRDefault="00EB4E11" w:rsidP="00EB4E11">
      <w:pPr>
        <w:pStyle w:val="Prrafodelista"/>
        <w:numPr>
          <w:ilvl w:val="0"/>
          <w:numId w:val="61"/>
        </w:numPr>
        <w:spacing w:after="200" w:line="264" w:lineRule="auto"/>
      </w:pPr>
      <w:r>
        <w:t>La mayoría de los dueños de las empresas gastronómicas son personas de mayor edad que tienen una mayor resistencia a la adopción de servicios tecnológicos, por miedo o desconfianza.</w:t>
      </w:r>
    </w:p>
    <w:p w:rsidR="00EB4E11" w:rsidRDefault="00EB4E11" w:rsidP="00EB4E11">
      <w:pPr>
        <w:pStyle w:val="Prrafodelista"/>
        <w:numPr>
          <w:ilvl w:val="0"/>
          <w:numId w:val="61"/>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EB4E11">
      <w:pPr>
        <w:pStyle w:val="Prrafodelista"/>
        <w:numPr>
          <w:ilvl w:val="0"/>
          <w:numId w:val="61"/>
        </w:numPr>
        <w:spacing w:after="200" w:line="264" w:lineRule="auto"/>
      </w:pPr>
      <w:r>
        <w:t>Aparición repentina de una plataforma similar.</w:t>
      </w:r>
    </w:p>
    <w:p w:rsidR="00EB4E11" w:rsidRDefault="00EB4E11" w:rsidP="00EB4E11">
      <w:pPr>
        <w:pStyle w:val="Prrafodelista"/>
        <w:numPr>
          <w:ilvl w:val="0"/>
          <w:numId w:val="61"/>
        </w:numPr>
        <w:spacing w:after="200" w:line="264" w:lineRule="auto"/>
      </w:pPr>
      <w:r>
        <w:t>Aparición de reglamentaciones que afecten negativamente la actividad del sitio.</w:t>
      </w:r>
    </w:p>
    <w:p w:rsidR="00EB4E11" w:rsidRDefault="00EB4E11" w:rsidP="00EB4E11">
      <w:pPr>
        <w:pStyle w:val="Prrafodelista"/>
        <w:numPr>
          <w:ilvl w:val="0"/>
          <w:numId w:val="61"/>
        </w:numPr>
        <w:spacing w:after="200" w:line="264" w:lineRule="auto"/>
      </w:pPr>
      <w:r>
        <w:t>Representa una amenaza el caso en el cual los clientes no crean necesario o no vean útil la plataforma.</w:t>
      </w:r>
    </w:p>
    <w:p w:rsidR="00EB4E11" w:rsidRDefault="00EB4E11" w:rsidP="00EB4E11">
      <w:pPr>
        <w:pStyle w:val="Prrafodelista"/>
        <w:numPr>
          <w:ilvl w:val="0"/>
          <w:numId w:val="61"/>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0" w:name="_Toc436846243"/>
      <w:r>
        <w:lastRenderedPageBreak/>
        <w:t>3.2 A</w:t>
      </w:r>
      <w:r w:rsidR="003A2058">
        <w:t>nalisis de las fortalezas, oportunidades, debilidades y amenazas.</w:t>
      </w:r>
      <w:bookmarkEnd w:id="70"/>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5462CA">
        <w:rPr>
          <w:i/>
        </w:rPr>
        <w:t>Pickupmeal</w:t>
      </w:r>
      <w:r w:rsidRPr="005462CA">
        <w:t>, teniendo en cuenta la sociedad Nicoleña,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1" w:name="_Toc436846244"/>
      <w:r>
        <w:lastRenderedPageBreak/>
        <w:t>3.3 C</w:t>
      </w:r>
      <w:r w:rsidR="003A2058">
        <w:t>onclusion: atractivo de la industria, fortalezas de negocio.</w:t>
      </w:r>
      <w:bookmarkEnd w:id="71"/>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2" w:name="_Toc436846245"/>
      <w:r>
        <w:lastRenderedPageBreak/>
        <w:t>4</w:t>
      </w:r>
      <w:r w:rsidR="007A0A0F">
        <w:t xml:space="preserve"> Segmentación</w:t>
      </w:r>
      <w:bookmarkEnd w:id="72"/>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3"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0C036F">
        <w:rPr>
          <w:i/>
          <w:noProof/>
          <w:color w:val="797979" w:themeColor="background2" w:themeShade="80"/>
        </w:rPr>
        <w:t>13</w:t>
      </w:r>
      <w:r w:rsidRPr="00192E6A">
        <w:rPr>
          <w:i/>
          <w:color w:val="797979" w:themeColor="background2" w:themeShade="80"/>
        </w:rPr>
        <w:fldChar w:fldCharType="end"/>
      </w:r>
      <w:bookmarkEnd w:id="73"/>
      <w:r w:rsidRPr="00192E6A">
        <w:rPr>
          <w:i/>
          <w:color w:val="797979" w:themeColor="background2" w:themeShade="80"/>
        </w:rPr>
        <w:t xml:space="preserve"> - Filtros Mercado Saporosi</w:t>
      </w:r>
    </w:p>
    <w:p w:rsidR="007A0A0F" w:rsidRDefault="007A0A0F" w:rsidP="007A0A0F">
      <w:pPr>
        <w:pStyle w:val="Ttulo2"/>
      </w:pPr>
      <w:bookmarkStart w:id="74" w:name="_Toc436846246"/>
      <w:r>
        <w:lastRenderedPageBreak/>
        <w:t>4.1 Segmentación de consumidores y/o negocios.</w:t>
      </w:r>
      <w:bookmarkEnd w:id="74"/>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5" w:name="_Toc436846247"/>
      <w:r>
        <w:t>4.2 Identificación de grupos diferenciados de consumidores.</w:t>
      </w:r>
      <w:bookmarkEnd w:id="75"/>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64">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Densidad: se trata de una región urbana, debido a la ubicación de los negocios y los límites de viaje del delivery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76" w:name="_Toc436846248"/>
      <w:r>
        <w:lastRenderedPageBreak/>
        <w:t>4.3 ¿Quiénes son los potenciales usuarios/compradores del negocio?</w:t>
      </w:r>
      <w:bookmarkEnd w:id="76"/>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7" w:name="_Toc436846249"/>
      <w:r>
        <w:lastRenderedPageBreak/>
        <w:t>4.4 Pautas de comportamiento esperado de cada segmento</w:t>
      </w:r>
      <w:bookmarkEnd w:id="77"/>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La Baska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78" w:name="_Toc436846250"/>
      <w:r>
        <w:lastRenderedPageBreak/>
        <w:t>5 Plan de Acción</w:t>
      </w:r>
      <w:bookmarkEnd w:id="78"/>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9" w:name="_Toc436846251"/>
      <w:r>
        <w:t>5.1 Programas Generales de acción</w:t>
      </w:r>
      <w:bookmarkEnd w:id="79"/>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0" w:name="_Toc436846252"/>
      <w:r>
        <w:t>5.2 Programas Específicos de acción</w:t>
      </w:r>
      <w:bookmarkEnd w:id="80"/>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lastRenderedPageBreak/>
        <w:br w:type="page"/>
      </w:r>
    </w:p>
    <w:p w:rsidR="0033753C" w:rsidRDefault="0033753C" w:rsidP="0033753C">
      <w:pPr>
        <w:pStyle w:val="Ttulo3"/>
      </w:pPr>
      <w:bookmarkStart w:id="81" w:name="_Toc436846253"/>
      <w:r>
        <w:lastRenderedPageBreak/>
        <w:t>Negocio</w:t>
      </w:r>
      <w:bookmarkEnd w:id="81"/>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6">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7">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2" w:name="_Toc436846254"/>
      <w:r>
        <w:t>Tecnología</w:t>
      </w:r>
      <w:bookmarkEnd w:id="82"/>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8">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9">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3" w:name="_Toc436846255"/>
      <w:r>
        <w:lastRenderedPageBreak/>
        <w:t>7 Operaciones</w:t>
      </w:r>
      <w:bookmarkEnd w:id="83"/>
    </w:p>
    <w:p w:rsidR="00EE120C" w:rsidRDefault="00EE120C" w:rsidP="00EE120C">
      <w:r>
        <w:t>Habiendo ya descripto la estrategia, el próximo paso es definir la estructura empresarial que se va a llevar a cabo. Teniendo en cuenta el carácter de startup de pickupmeal,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4" w:name="_Toc436846256"/>
      <w:r>
        <w:t>7.1 Organización de la Empresa</w:t>
      </w:r>
      <w:bookmarkEnd w:id="84"/>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Entrepreneur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5" w:name="_Toc436846257"/>
      <w:r>
        <w:lastRenderedPageBreak/>
        <w:t xml:space="preserve">7.2 </w:t>
      </w:r>
      <w:r w:rsidRPr="004B2E23">
        <w:t>Grupo fundador, composición del directorio, principales accionistas.</w:t>
      </w:r>
      <w:bookmarkEnd w:id="85"/>
    </w:p>
    <w:p w:rsidR="00EE120C" w:rsidRDefault="00EE120C" w:rsidP="00EE120C">
      <w:pPr>
        <w:pStyle w:val="Ttulo3"/>
      </w:pPr>
      <w:bookmarkStart w:id="86" w:name="_Toc436846258"/>
      <w:r>
        <w:t>Grupo Fundador:</w:t>
      </w:r>
      <w:bookmarkEnd w:id="86"/>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71">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2">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7" w:name="_Toc436846259"/>
      <w:r>
        <w:lastRenderedPageBreak/>
        <w:t>Directorio</w:t>
      </w:r>
      <w:bookmarkEnd w:id="87"/>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r w:rsidRPr="00247D77">
        <w:rPr>
          <w:b/>
          <w:i/>
        </w:rPr>
        <w:t>pickupmeal</w:t>
      </w:r>
      <w:r w:rsidR="00247D77">
        <w:rPr>
          <w:b/>
          <w:i/>
        </w:rPr>
        <w:t>,com</w:t>
      </w:r>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8" w:name="_Toc436846260"/>
      <w:r>
        <w:t>7.3 Composición del staff Gerencial y perfil de los ejecutivos claves</w:t>
      </w:r>
      <w:bookmarkEnd w:id="88"/>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Subsistema entrepreneur</w:t>
      </w:r>
      <w:r>
        <w:t xml:space="preserve"> conformado por los CEO’s de la empresa y representantes del grupo fundador, Domingúez Jacobo y Cordoba Pablo, estos son los encargados </w:t>
      </w:r>
      <w:r w:rsidR="00E96C7E">
        <w:t>generales de coordinar el e-bus</w:t>
      </w:r>
      <w:r>
        <w:t>ines</w:t>
      </w:r>
      <w:r w:rsidR="00E96C7E">
        <w:t>s</w:t>
      </w:r>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9" w:name="_Toc436846261"/>
      <w:r>
        <w:lastRenderedPageBreak/>
        <w:t>7.4 Estructura prevista al lanzamiento y evolución</w:t>
      </w:r>
      <w:bookmarkEnd w:id="89"/>
    </w:p>
    <w:p w:rsidR="00466F7A" w:rsidRDefault="00466F7A" w:rsidP="00466F7A">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90" w:name="_Toc436846262"/>
      <w:r>
        <w:lastRenderedPageBreak/>
        <w:t>7.5 Filosofía y Sistema de trabajo</w:t>
      </w:r>
      <w:bookmarkEnd w:id="90"/>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Entrepeneur: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Subsistema Entrepeneur:</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Establecer un diálogo de feedback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Garantizar al subsistema entrepeneur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e-commerce.</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Prestar atención al feedback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Subsistema Entrepeneur:</w:t>
      </w:r>
    </w:p>
    <w:p w:rsidR="001C6762" w:rsidRDefault="001C6762" w:rsidP="00AA1BD3">
      <w:pPr>
        <w:pStyle w:val="Prrafodelista"/>
        <w:numPr>
          <w:ilvl w:val="0"/>
          <w:numId w:val="41"/>
        </w:numPr>
        <w:ind w:left="709" w:hanging="283"/>
      </w:pPr>
      <w:r>
        <w:t>Tomar a la innovación desde la perspectiva sistémica y de la infonomía,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Alinearse a las nuevas propuestas de trabajo provenientes del subsistema entrepeneur.</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Subsistema Entrepeneur:</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eco-friendly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Promover la participación del equipo en Hackatones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91" w:name="_Toc436846263"/>
      <w:r>
        <w:lastRenderedPageBreak/>
        <w:t>7.6 Requerimientos en materia de RRHH: descripción de la plantilla en los distintos momentos previstos de evolución de la estructura</w:t>
      </w:r>
      <w:bookmarkEnd w:id="91"/>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bookmarkStart w:id="92" w:name="_Toc436846264"/>
      <w:r>
        <w:lastRenderedPageBreak/>
        <w:t>8 Plan financiero-económico</w:t>
      </w:r>
      <w:bookmarkEnd w:id="92"/>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bookmarkStart w:id="93" w:name="_Toc436846265"/>
      <w:r>
        <w:lastRenderedPageBreak/>
        <w:t>8.1 Modelo de Ingresos</w:t>
      </w:r>
      <w:bookmarkEnd w:id="93"/>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4"/>
      <w:footerReference w:type="default" r:id="rId75"/>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F59" w:rsidRDefault="00EF7F59">
      <w:pPr>
        <w:spacing w:after="0" w:line="240" w:lineRule="auto"/>
      </w:pPr>
      <w:r>
        <w:separator/>
      </w:r>
    </w:p>
  </w:endnote>
  <w:endnote w:type="continuationSeparator" w:id="0">
    <w:p w:rsidR="00EF7F59" w:rsidRDefault="00EF7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Content>
      <w:sdt>
        <w:sdtPr>
          <w:id w:val="1728636285"/>
          <w:docPartObj>
            <w:docPartGallery w:val="Page Numbers (Top of Page)"/>
            <w:docPartUnique/>
          </w:docPartObj>
        </w:sdtPr>
        <w:sdtContent>
          <w:p w:rsidR="00206AD8" w:rsidRDefault="00206AD8">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B6587B">
              <w:rPr>
                <w:b/>
                <w:bCs/>
                <w:noProof/>
              </w:rPr>
              <w:t>21</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B6587B">
              <w:rPr>
                <w:b/>
                <w:bCs/>
                <w:noProof/>
              </w:rPr>
              <w:t>100</w:t>
            </w:r>
            <w:r>
              <w:rPr>
                <w:b/>
                <w:bCs/>
                <w:sz w:val="24"/>
                <w:szCs w:val="24"/>
              </w:rPr>
              <w:fldChar w:fldCharType="end"/>
            </w:r>
          </w:p>
        </w:sdtContent>
      </w:sdt>
    </w:sdtContent>
  </w:sdt>
  <w:p w:rsidR="00206AD8" w:rsidRDefault="00206AD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F59" w:rsidRDefault="00EF7F59" w:rsidP="00172F53">
      <w:pPr>
        <w:spacing w:before="0" w:after="0" w:line="240" w:lineRule="auto"/>
        <w:jc w:val="left"/>
      </w:pPr>
      <w:r>
        <w:separator/>
      </w:r>
    </w:p>
  </w:footnote>
  <w:footnote w:type="continuationSeparator" w:id="0">
    <w:p w:rsidR="00EF7F59" w:rsidRDefault="00EF7F59">
      <w:pPr>
        <w:spacing w:after="0" w:line="240" w:lineRule="auto"/>
      </w:pPr>
      <w:r>
        <w:continuationSeparator/>
      </w:r>
    </w:p>
  </w:footnote>
  <w:footnote w:id="1">
    <w:p w:rsidR="00206AD8" w:rsidRDefault="00206AD8">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206AD8" w:rsidRDefault="00206AD8">
      <w:pPr>
        <w:pStyle w:val="Textonotapie"/>
      </w:pPr>
      <w:r>
        <w:rPr>
          <w:rStyle w:val="Refdenotaalpie"/>
        </w:rPr>
        <w:footnoteRef/>
      </w:r>
      <w:r>
        <w:t xml:space="preserve"> Diciembre 2015.</w:t>
      </w:r>
    </w:p>
  </w:footnote>
  <w:footnote w:id="3">
    <w:p w:rsidR="00206AD8" w:rsidRDefault="00206AD8">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206AD8" w:rsidRDefault="00206AD8" w:rsidP="00C93568">
      <w:pPr>
        <w:pStyle w:val="Textonotapie"/>
      </w:pPr>
      <w:r>
        <w:rPr>
          <w:rStyle w:val="Refdenotaalpie"/>
        </w:rPr>
        <w:footnoteRef/>
      </w:r>
      <w:r>
        <w:t xml:space="preserve"> </w:t>
      </w:r>
      <w:r w:rsidRPr="008D416A">
        <w:t>Porter, Michael. Estrategia Competitiva, Ediciones Pirámide, 2009.</w:t>
      </w:r>
    </w:p>
  </w:footnote>
  <w:footnote w:id="5">
    <w:p w:rsidR="00206AD8" w:rsidRPr="00F22E4B" w:rsidRDefault="00206AD8"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206AD8" w:rsidRDefault="00206AD8">
      <w:pPr>
        <w:pStyle w:val="Textonotapie"/>
      </w:pPr>
    </w:p>
  </w:footnote>
  <w:footnote w:id="6">
    <w:p w:rsidR="00206AD8" w:rsidRDefault="00206AD8">
      <w:pPr>
        <w:pStyle w:val="Textonotapie"/>
      </w:pPr>
      <w:r>
        <w:rPr>
          <w:rStyle w:val="Refdenotaalpie"/>
        </w:rPr>
        <w:footnoteRef/>
      </w:r>
      <w:r>
        <w:t xml:space="preserve"> </w:t>
      </w:r>
      <w:r w:rsidRPr="00A8462C">
        <w:t>Arnoldo C. Hax, Dean L. Wilde. (2003). El Proyecto Delta. Barcelona, España: Editorial Norma.</w:t>
      </w:r>
    </w:p>
  </w:footnote>
  <w:footnote w:id="7">
    <w:p w:rsidR="00206AD8" w:rsidRDefault="00206AD8" w:rsidP="000624FE">
      <w:pPr>
        <w:pStyle w:val="Textonotapie"/>
      </w:pPr>
      <w:r>
        <w:rPr>
          <w:rStyle w:val="Refdenotaalpie"/>
        </w:rPr>
        <w:footnoteRef/>
      </w:r>
      <w:r>
        <w:t xml:space="preserve"> </w:t>
      </w:r>
      <w:r w:rsidRPr="000B0779">
        <w:t>Scientia et Technica Año XII, No 32, Diciembre 2006. UTP. ISSN 0122-1701</w:t>
      </w:r>
    </w:p>
  </w:footnote>
  <w:footnote w:id="8">
    <w:p w:rsidR="00206AD8" w:rsidRDefault="00206AD8">
      <w:pPr>
        <w:pStyle w:val="Textonotapie"/>
      </w:pPr>
      <w:r>
        <w:rPr>
          <w:rStyle w:val="Refdenotaalpie"/>
        </w:rPr>
        <w:footnoteRef/>
      </w:r>
      <w:r>
        <w:t xml:space="preserve"> Drucker, Peter F. </w:t>
      </w:r>
      <w:r w:rsidRPr="00FF40C8">
        <w:t>(1954). The Practice of Management (tercera edición). Buenos Aires: Sudamericana.</w:t>
      </w:r>
    </w:p>
  </w:footnote>
  <w:footnote w:id="9">
    <w:p w:rsidR="00206AD8" w:rsidRPr="000719F7" w:rsidRDefault="00206AD8"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206AD8" w:rsidRDefault="00206AD8"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206AD8" w:rsidRDefault="00206AD8"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206AD8" w:rsidRDefault="00206AD8"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206AD8" w:rsidRPr="000719F7" w:rsidRDefault="00206AD8"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206AD8" w:rsidRPr="000719F7" w:rsidRDefault="00206AD8"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206AD8" w:rsidRPr="000719F7" w:rsidRDefault="00206AD8" w:rsidP="00F935AA">
      <w:pPr>
        <w:pStyle w:val="Textonotapie"/>
      </w:pPr>
    </w:p>
  </w:footnote>
  <w:footnote w:id="15">
    <w:p w:rsidR="00206AD8" w:rsidRPr="000719F7" w:rsidRDefault="00206AD8"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206AD8" w:rsidRDefault="00206AD8">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206AD8" w:rsidRPr="00EC54FE" w:rsidRDefault="00206AD8"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206AD8" w:rsidRPr="004E030F" w:rsidRDefault="00206AD8"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206AD8" w:rsidRDefault="00206AD8">
      <w:pPr>
        <w:pStyle w:val="Textonotapie"/>
      </w:pPr>
      <w:r>
        <w:rPr>
          <w:rStyle w:val="Refdenotaalpie"/>
        </w:rPr>
        <w:footnoteRef/>
      </w:r>
      <w:r>
        <w:t xml:space="preserve"> “Los medios de pago online le ganan a la desconfianza” por Alfredo Sains La Nación</w:t>
      </w:r>
    </w:p>
  </w:footnote>
  <w:footnote w:id="20">
    <w:p w:rsidR="00206AD8" w:rsidRDefault="00206AD8"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206AD8" w:rsidRPr="008302DC" w:rsidRDefault="00206AD8"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206AD8" w:rsidRPr="008302DC" w:rsidRDefault="00206AD8"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206AD8" w:rsidRDefault="00206AD8"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206AD8" w:rsidRDefault="00206AD8"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206AD8" w:rsidRDefault="00206AD8"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206AD8" w:rsidRDefault="00206AD8"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206AD8" w:rsidRDefault="00206AD8"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206AD8" w:rsidRDefault="00206AD8"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206AD8" w:rsidRDefault="00206AD8">
      <w:pPr>
        <w:pStyle w:val="Textonotapie"/>
      </w:pPr>
      <w:r>
        <w:rPr>
          <w:rStyle w:val="Refdenotaalpie"/>
        </w:rPr>
        <w:footnoteRef/>
      </w:r>
      <w:r>
        <w:t xml:space="preserve"> </w:t>
      </w:r>
    </w:p>
  </w:footnote>
  <w:footnote w:id="30">
    <w:p w:rsidR="00206AD8" w:rsidRDefault="00206AD8"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206AD8" w:rsidRDefault="00206AD8">
      <w:pPr>
        <w:pStyle w:val="Textonotapie"/>
      </w:pPr>
      <w:r>
        <w:rPr>
          <w:rStyle w:val="Refdenotaalpie"/>
        </w:rPr>
        <w:footnoteRef/>
      </w:r>
      <w:r>
        <w:t xml:space="preserve"> Artículo iProfesional: </w:t>
      </w:r>
      <w:hyperlink r:id="rId21" w:history="1">
        <w:r w:rsidRPr="004439CD">
          <w:rPr>
            <w:rStyle w:val="Hipervnculo"/>
          </w:rPr>
          <w:t>http://goo.gl/KlVh48</w:t>
        </w:r>
      </w:hyperlink>
      <w:r>
        <w:t xml:space="preserve"> </w:t>
      </w:r>
    </w:p>
  </w:footnote>
  <w:footnote w:id="32">
    <w:p w:rsidR="00206AD8" w:rsidRDefault="00206AD8"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206AD8" w:rsidRPr="008302DC" w:rsidRDefault="00206AD8"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206AD8" w:rsidRPr="008302DC" w:rsidRDefault="00206AD8"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206AD8" w:rsidRPr="00746792" w:rsidRDefault="00206AD8" w:rsidP="007A0A0F">
      <w:pPr>
        <w:pStyle w:val="Textonotapie"/>
        <w:rPr>
          <w:sz w:val="18"/>
          <w:szCs w:val="18"/>
        </w:rPr>
      </w:pPr>
    </w:p>
  </w:footnote>
  <w:footnote w:id="36">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206AD8" w:rsidRPr="00746792" w:rsidRDefault="00206AD8" w:rsidP="007A0A0F">
      <w:pPr>
        <w:pStyle w:val="Textonotapie"/>
        <w:rPr>
          <w:sz w:val="18"/>
          <w:szCs w:val="18"/>
        </w:rPr>
      </w:pPr>
    </w:p>
  </w:footnote>
  <w:footnote w:id="37">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206AD8" w:rsidRPr="00746792" w:rsidRDefault="00206AD8" w:rsidP="007A0A0F">
      <w:pPr>
        <w:pStyle w:val="Textonotapie"/>
        <w:rPr>
          <w:sz w:val="18"/>
          <w:szCs w:val="18"/>
        </w:rPr>
      </w:pPr>
    </w:p>
  </w:footnote>
  <w:footnote w:id="38">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206AD8" w:rsidRPr="00746792" w:rsidRDefault="00206AD8" w:rsidP="007A0A0F">
      <w:pPr>
        <w:pStyle w:val="Textonotapie"/>
        <w:rPr>
          <w:sz w:val="18"/>
          <w:szCs w:val="18"/>
        </w:rPr>
      </w:pPr>
    </w:p>
  </w:footnote>
  <w:footnote w:id="39">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206AD8" w:rsidRPr="00746792" w:rsidRDefault="00206AD8" w:rsidP="007A0A0F">
      <w:pPr>
        <w:pStyle w:val="Textonotapie"/>
        <w:rPr>
          <w:sz w:val="18"/>
          <w:szCs w:val="18"/>
        </w:rPr>
      </w:pPr>
    </w:p>
  </w:footnote>
  <w:footnote w:id="40">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206AD8" w:rsidRPr="00746792" w:rsidRDefault="00206AD8" w:rsidP="007A0A0F">
      <w:pPr>
        <w:pStyle w:val="Textonotapie"/>
        <w:rPr>
          <w:sz w:val="18"/>
          <w:szCs w:val="18"/>
        </w:rPr>
      </w:pPr>
    </w:p>
  </w:footnote>
  <w:footnote w:id="41">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206AD8" w:rsidRPr="00746792" w:rsidRDefault="00206AD8" w:rsidP="007A0A0F">
      <w:pPr>
        <w:pStyle w:val="Textonotapie"/>
        <w:rPr>
          <w:sz w:val="18"/>
          <w:szCs w:val="18"/>
        </w:rPr>
      </w:pPr>
    </w:p>
  </w:footnote>
  <w:footnote w:id="42">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206AD8" w:rsidRPr="00746792" w:rsidRDefault="00206AD8" w:rsidP="007A0A0F">
      <w:pPr>
        <w:pStyle w:val="Textonotapie"/>
        <w:rPr>
          <w:sz w:val="18"/>
          <w:szCs w:val="18"/>
        </w:rPr>
      </w:pPr>
    </w:p>
  </w:footnote>
  <w:footnote w:id="43">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206AD8" w:rsidRPr="00746792" w:rsidRDefault="00206AD8" w:rsidP="007A0A0F">
      <w:pPr>
        <w:pStyle w:val="Textonotapie"/>
        <w:rPr>
          <w:sz w:val="18"/>
          <w:szCs w:val="18"/>
        </w:rPr>
      </w:pPr>
    </w:p>
  </w:footnote>
  <w:footnote w:id="44">
    <w:p w:rsidR="00206AD8" w:rsidRPr="00746792" w:rsidRDefault="00206AD8"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206AD8" w:rsidRDefault="00206AD8"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206AD8" w:rsidRDefault="00206AD8">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206AD8" w:rsidRDefault="00206AD8" w:rsidP="0033753C">
      <w:pPr>
        <w:pStyle w:val="Textonotapie"/>
      </w:pPr>
      <w:r>
        <w:rPr>
          <w:rStyle w:val="Refdenotaalpie"/>
        </w:rPr>
        <w:footnoteRef/>
      </w:r>
      <w:r>
        <w:t xml:space="preserve"> No se consideran actividades que puedan realizarse en paralelo.</w:t>
      </w:r>
    </w:p>
  </w:footnote>
  <w:footnote w:id="48">
    <w:p w:rsidR="00206AD8" w:rsidRDefault="00206AD8"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206AD8" w:rsidRPr="00172F53" w:rsidTr="000F3AED">
      <w:trPr>
        <w:trHeight w:val="565"/>
      </w:trPr>
      <w:tc>
        <w:tcPr>
          <w:tcW w:w="9781" w:type="dxa"/>
          <w:gridSpan w:val="6"/>
          <w:vAlign w:val="center"/>
        </w:tcPr>
        <w:p w:rsidR="00206AD8" w:rsidRPr="000F3AED" w:rsidRDefault="00206AD8"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206AD8" w:rsidRPr="005616BB" w:rsidRDefault="00206AD8"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206AD8" w:rsidRPr="00172F53" w:rsidTr="000F3AED">
      <w:trPr>
        <w:trHeight w:val="373"/>
      </w:trPr>
      <w:tc>
        <w:tcPr>
          <w:tcW w:w="4395" w:type="dxa"/>
          <w:gridSpan w:val="2"/>
          <w:vAlign w:val="center"/>
        </w:tcPr>
        <w:p w:rsidR="00206AD8" w:rsidRPr="005616BB" w:rsidRDefault="00206AD8"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206AD8" w:rsidRPr="005616BB" w:rsidRDefault="00206AD8"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206AD8" w:rsidRPr="005616BB" w:rsidRDefault="00206AD8"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206AD8"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206AD8" w:rsidRPr="005616BB" w:rsidRDefault="00206AD8"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206AD8" w:rsidRPr="005616BB" w:rsidRDefault="00206AD8"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206AD8" w:rsidRPr="005616BB" w:rsidRDefault="00206AD8"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206AD8" w:rsidRPr="005616BB" w:rsidRDefault="00206AD8"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206AD8" w:rsidRPr="005616BB" w:rsidRDefault="00206AD8"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206AD8"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206AD8" w:rsidRPr="005616BB" w:rsidRDefault="00206AD8" w:rsidP="005616BB">
          <w:pPr>
            <w:pStyle w:val="Encabezado"/>
            <w:jc w:val="center"/>
            <w:rPr>
              <w:rFonts w:cs="Arial"/>
              <w:i/>
              <w:sz w:val="18"/>
              <w:szCs w:val="18"/>
            </w:rPr>
          </w:pPr>
        </w:p>
      </w:tc>
      <w:tc>
        <w:tcPr>
          <w:tcW w:w="1789" w:type="dxa"/>
          <w:gridSpan w:val="2"/>
          <w:vAlign w:val="center"/>
        </w:tcPr>
        <w:p w:rsidR="00206AD8" w:rsidRPr="005616BB" w:rsidRDefault="00206AD8"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206AD8" w:rsidRPr="005616BB" w:rsidRDefault="00206AD8"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206AD8" w:rsidRPr="005616BB" w:rsidRDefault="00206AD8"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206AD8" w:rsidRDefault="00206AD8"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7"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6"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9"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2"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0"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2"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5"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6"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7"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2"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3"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4"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5"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7"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47"/>
  </w:num>
  <w:num w:numId="4">
    <w:abstractNumId w:val="26"/>
  </w:num>
  <w:num w:numId="5">
    <w:abstractNumId w:val="42"/>
  </w:num>
  <w:num w:numId="6">
    <w:abstractNumId w:val="3"/>
  </w:num>
  <w:num w:numId="7">
    <w:abstractNumId w:val="60"/>
  </w:num>
  <w:num w:numId="8">
    <w:abstractNumId w:val="33"/>
  </w:num>
  <w:num w:numId="9">
    <w:abstractNumId w:val="28"/>
  </w:num>
  <w:num w:numId="10">
    <w:abstractNumId w:val="37"/>
  </w:num>
  <w:num w:numId="11">
    <w:abstractNumId w:val="8"/>
  </w:num>
  <w:num w:numId="12">
    <w:abstractNumId w:val="56"/>
  </w:num>
  <w:num w:numId="13">
    <w:abstractNumId w:val="43"/>
  </w:num>
  <w:num w:numId="14">
    <w:abstractNumId w:val="19"/>
  </w:num>
  <w:num w:numId="15">
    <w:abstractNumId w:val="54"/>
  </w:num>
  <w:num w:numId="16">
    <w:abstractNumId w:val="59"/>
  </w:num>
  <w:num w:numId="17">
    <w:abstractNumId w:val="15"/>
  </w:num>
  <w:num w:numId="18">
    <w:abstractNumId w:val="31"/>
  </w:num>
  <w:num w:numId="19">
    <w:abstractNumId w:val="58"/>
  </w:num>
  <w:num w:numId="20">
    <w:abstractNumId w:val="41"/>
  </w:num>
  <w:num w:numId="21">
    <w:abstractNumId w:val="25"/>
  </w:num>
  <w:num w:numId="22">
    <w:abstractNumId w:val="30"/>
  </w:num>
  <w:num w:numId="23">
    <w:abstractNumId w:val="23"/>
  </w:num>
  <w:num w:numId="24">
    <w:abstractNumId w:val="32"/>
  </w:num>
  <w:num w:numId="25">
    <w:abstractNumId w:val="14"/>
  </w:num>
  <w:num w:numId="26">
    <w:abstractNumId w:val="53"/>
  </w:num>
  <w:num w:numId="27">
    <w:abstractNumId w:val="21"/>
  </w:num>
  <w:num w:numId="28">
    <w:abstractNumId w:val="38"/>
  </w:num>
  <w:num w:numId="29">
    <w:abstractNumId w:val="44"/>
  </w:num>
  <w:num w:numId="30">
    <w:abstractNumId w:val="16"/>
  </w:num>
  <w:num w:numId="31">
    <w:abstractNumId w:val="35"/>
  </w:num>
  <w:num w:numId="32">
    <w:abstractNumId w:val="11"/>
  </w:num>
  <w:num w:numId="33">
    <w:abstractNumId w:val="36"/>
  </w:num>
  <w:num w:numId="34">
    <w:abstractNumId w:val="10"/>
  </w:num>
  <w:num w:numId="35">
    <w:abstractNumId w:val="18"/>
  </w:num>
  <w:num w:numId="36">
    <w:abstractNumId w:val="34"/>
  </w:num>
  <w:num w:numId="37">
    <w:abstractNumId w:val="29"/>
  </w:num>
  <w:num w:numId="38">
    <w:abstractNumId w:val="7"/>
  </w:num>
  <w:num w:numId="39">
    <w:abstractNumId w:val="27"/>
  </w:num>
  <w:num w:numId="40">
    <w:abstractNumId w:val="39"/>
  </w:num>
  <w:num w:numId="41">
    <w:abstractNumId w:val="48"/>
  </w:num>
  <w:num w:numId="42">
    <w:abstractNumId w:val="17"/>
  </w:num>
  <w:num w:numId="43">
    <w:abstractNumId w:val="2"/>
  </w:num>
  <w:num w:numId="44">
    <w:abstractNumId w:val="45"/>
  </w:num>
  <w:num w:numId="45">
    <w:abstractNumId w:val="49"/>
  </w:num>
  <w:num w:numId="46">
    <w:abstractNumId w:val="51"/>
  </w:num>
  <w:num w:numId="47">
    <w:abstractNumId w:val="1"/>
  </w:num>
  <w:num w:numId="48">
    <w:abstractNumId w:val="57"/>
  </w:num>
  <w:num w:numId="49">
    <w:abstractNumId w:val="46"/>
  </w:num>
  <w:num w:numId="50">
    <w:abstractNumId w:val="52"/>
  </w:num>
  <w:num w:numId="51">
    <w:abstractNumId w:val="50"/>
  </w:num>
  <w:num w:numId="52">
    <w:abstractNumId w:val="24"/>
  </w:num>
  <w:num w:numId="53">
    <w:abstractNumId w:val="13"/>
  </w:num>
  <w:num w:numId="54">
    <w:abstractNumId w:val="20"/>
  </w:num>
  <w:num w:numId="55">
    <w:abstractNumId w:val="5"/>
  </w:num>
  <w:num w:numId="56">
    <w:abstractNumId w:val="22"/>
  </w:num>
  <w:num w:numId="57">
    <w:abstractNumId w:val="6"/>
  </w:num>
  <w:num w:numId="58">
    <w:abstractNumId w:val="55"/>
  </w:num>
  <w:num w:numId="59">
    <w:abstractNumId w:val="4"/>
  </w:num>
  <w:num w:numId="60">
    <w:abstractNumId w:val="9"/>
  </w:num>
  <w:num w:numId="61">
    <w:abstractNumId w:val="4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502E4"/>
    <w:rsid w:val="00055EFF"/>
    <w:rsid w:val="00056A8C"/>
    <w:rsid w:val="000624FE"/>
    <w:rsid w:val="000658FF"/>
    <w:rsid w:val="0007081C"/>
    <w:rsid w:val="000719F7"/>
    <w:rsid w:val="000832BB"/>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06AD8"/>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81B79"/>
    <w:rsid w:val="004E0D2B"/>
    <w:rsid w:val="004E14D7"/>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41691"/>
    <w:rsid w:val="00642CD8"/>
    <w:rsid w:val="00644317"/>
    <w:rsid w:val="00656E72"/>
    <w:rsid w:val="00663FE6"/>
    <w:rsid w:val="006748B5"/>
    <w:rsid w:val="00675138"/>
    <w:rsid w:val="00684623"/>
    <w:rsid w:val="00685204"/>
    <w:rsid w:val="006A10EE"/>
    <w:rsid w:val="006C509C"/>
    <w:rsid w:val="006F0A5E"/>
    <w:rsid w:val="007005C7"/>
    <w:rsid w:val="007036BE"/>
    <w:rsid w:val="0070456D"/>
    <w:rsid w:val="007107E5"/>
    <w:rsid w:val="00711EA4"/>
    <w:rsid w:val="00715D11"/>
    <w:rsid w:val="0071726B"/>
    <w:rsid w:val="00720BCF"/>
    <w:rsid w:val="00723EF1"/>
    <w:rsid w:val="00727DBB"/>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1592"/>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C00BB0"/>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3246"/>
    <w:rsid w:val="00CE6981"/>
    <w:rsid w:val="00CF704D"/>
    <w:rsid w:val="00D026FC"/>
    <w:rsid w:val="00D053E9"/>
    <w:rsid w:val="00D06BEB"/>
    <w:rsid w:val="00D101B9"/>
    <w:rsid w:val="00D10B4A"/>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A41"/>
    <w:rsid w:val="00E8724B"/>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EF7F59"/>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F66AF6BE-061C-436A-8834-92A78CF68E6C}"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529A11C-F776-42F5-8BA6-7B6E199045F7}" type="presOf" srcId="{7F8A3EFF-0320-409C-BCE6-D75E194BF603}" destId="{EF744609-99A8-49D5-97C5-8A461DEB9909}" srcOrd="0" destOrd="0" presId="urn:microsoft.com/office/officeart/2005/8/layout/radial1"/>
    <dgm:cxn modelId="{9B3422A5-172A-483F-AB61-CEFC126D1F0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876C5D5-7581-4328-BE38-BFA9FCB5B0CC}" type="presOf" srcId="{838C36D8-AD28-473B-A7E7-DC2126A0936E}" destId="{706724B6-A25A-4798-AB58-98ADE5F46920}" srcOrd="0" destOrd="0" presId="urn:microsoft.com/office/officeart/2005/8/layout/radial1"/>
    <dgm:cxn modelId="{D4FF6B88-5D2A-4F31-8E70-4923CD01032B}" type="presOf" srcId="{7F8A3EFF-0320-409C-BCE6-D75E194BF603}" destId="{EF744609-99A8-49D5-97C5-8A461DEB9909}" srcOrd="0" destOrd="0" presId="urn:microsoft.com/office/officeart/2005/8/layout/radial1"/>
    <dgm:cxn modelId="{1C2DC4DA-BAA2-4CB8-95C6-DAFBB3D6CE7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BEEF1239-DBEF-45E0-AA7B-A4CB300F3DE5}" type="presOf" srcId="{F56DCB50-5A40-4DA5-938A-D25168CFD0C8}" destId="{8D199B7A-E283-4457-91FE-88A902BAE904}" srcOrd="1" destOrd="0" presId="urn:microsoft.com/office/officeart/2005/8/layout/orgChart1"/>
    <dgm:cxn modelId="{706C8331-A892-492A-8002-C0FD71C235E5}" type="presOf" srcId="{9D5FA633-6572-4E7A-9EEB-FC9965E73F48}" destId="{6093EE34-029A-4FD7-870A-46D509023A60}" srcOrd="0" destOrd="0" presId="urn:microsoft.com/office/officeart/2005/8/layout/orgChart1"/>
    <dgm:cxn modelId="{94A49FE4-1B2E-4B09-BCA8-69343DC17D73}" type="presOf" srcId="{7EED0C40-8554-4CE7-BD94-DD08ADB13C01}" destId="{4F9071EA-CE90-4B22-AD48-F0B7D6307832}" srcOrd="0" destOrd="0" presId="urn:microsoft.com/office/officeart/2005/8/layout/orgChart1"/>
    <dgm:cxn modelId="{80B85526-B67D-46FE-B081-8E32D05D1AC0}" type="presOf" srcId="{E85ED69F-AFE1-46C2-B122-5ABA3B4949BD}" destId="{B087401A-4B39-4F95-AF93-06A779982912}"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9D1A99B1-D597-4E00-B3B6-C0DD7E9BCD41}" type="presOf" srcId="{7EED0C40-8554-4CE7-BD94-DD08ADB13C01}" destId="{C9653D5F-B3B2-4517-A7AA-76BC16F99B41}" srcOrd="1" destOrd="0" presId="urn:microsoft.com/office/officeart/2005/8/layout/orgChart1"/>
    <dgm:cxn modelId="{9CE33908-4B37-4D0A-9666-92D4D0AAA8B0}" type="presOf" srcId="{B57E37FA-D583-4756-B00C-120CB04063CF}" destId="{89003FE0-6F3C-4655-ADA7-A6CF90652F39}" srcOrd="1" destOrd="0" presId="urn:microsoft.com/office/officeart/2005/8/layout/orgChart1"/>
    <dgm:cxn modelId="{66D01E65-4552-490A-B72B-ACEDB56C54CE}" type="presOf" srcId="{5E8914CC-4F9B-44D9-B65C-664B1D074766}" destId="{0137E330-301C-4ABB-9A91-B61F2DEAED39}" srcOrd="0" destOrd="0" presId="urn:microsoft.com/office/officeart/2005/8/layout/orgChart1"/>
    <dgm:cxn modelId="{812D8D90-53D8-40DC-966F-E1CAE36D6B34}" type="presOf" srcId="{AC5EEB9A-649C-499B-80AD-9E205A0CC4F7}" destId="{987907DF-2792-41F8-ACA9-D015BDD0C4EB}" srcOrd="0" destOrd="0" presId="urn:microsoft.com/office/officeart/2005/8/layout/orgChart1"/>
    <dgm:cxn modelId="{79EA8CE4-671B-44B4-B1D7-8576AA9DCD73}" type="presOf" srcId="{F56DCB50-5A40-4DA5-938A-D25168CFD0C8}" destId="{11C9ED7A-FF41-4672-87B6-AB915112070D}" srcOrd="0" destOrd="0" presId="urn:microsoft.com/office/officeart/2005/8/layout/orgChart1"/>
    <dgm:cxn modelId="{CA290B1A-79D0-4F73-8B2E-79F56CC6FCCE}" type="presOf" srcId="{A8B521FB-0FE7-4D33-8E3E-0780711D4C04}" destId="{7568D833-38C5-4007-A3D8-26BA8BB2B563}" srcOrd="0" destOrd="0" presId="urn:microsoft.com/office/officeart/2005/8/layout/orgChart1"/>
    <dgm:cxn modelId="{341DC69F-3C71-4098-B393-7A2A811A4948}" type="presOf" srcId="{B57E37FA-D583-4756-B00C-120CB04063CF}" destId="{00547130-615C-4438-9317-D23B942C9C91}"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62F7A640-0386-47C5-A6ED-40F6DBB6BF0E}" type="presOf" srcId="{E85ED69F-AFE1-46C2-B122-5ABA3B4949BD}" destId="{0C33DA60-A519-4E98-8151-4882E5B8E136}" srcOrd="1" destOrd="0" presId="urn:microsoft.com/office/officeart/2005/8/layout/orgChart1"/>
    <dgm:cxn modelId="{7CFB8D6E-DFF3-4E53-A28A-139D636B5F25}" type="presParOf" srcId="{987907DF-2792-41F8-ACA9-D015BDD0C4EB}" destId="{D9AAEE9A-3753-4FDF-86C4-F76407804468}" srcOrd="0" destOrd="0" presId="urn:microsoft.com/office/officeart/2005/8/layout/orgChart1"/>
    <dgm:cxn modelId="{E97414CA-EFBB-4701-8C08-898FF880CBE6}" type="presParOf" srcId="{D9AAEE9A-3753-4FDF-86C4-F76407804468}" destId="{976C1133-A483-45B5-91AF-525EFF486AB2}" srcOrd="0" destOrd="0" presId="urn:microsoft.com/office/officeart/2005/8/layout/orgChart1"/>
    <dgm:cxn modelId="{017AA07C-8B42-48B9-9183-0D58990FD32E}" type="presParOf" srcId="{976C1133-A483-45B5-91AF-525EFF486AB2}" destId="{11C9ED7A-FF41-4672-87B6-AB915112070D}" srcOrd="0" destOrd="0" presId="urn:microsoft.com/office/officeart/2005/8/layout/orgChart1"/>
    <dgm:cxn modelId="{1FEEF1FA-611F-4C7C-8B26-E8830B36F0E7}" type="presParOf" srcId="{976C1133-A483-45B5-91AF-525EFF486AB2}" destId="{8D199B7A-E283-4457-91FE-88A902BAE904}" srcOrd="1" destOrd="0" presId="urn:microsoft.com/office/officeart/2005/8/layout/orgChart1"/>
    <dgm:cxn modelId="{B30852FF-C923-4AAC-A910-9201CE9D7584}" type="presParOf" srcId="{D9AAEE9A-3753-4FDF-86C4-F76407804468}" destId="{51F40888-D3DA-4FA4-B2F9-B48D240F4863}" srcOrd="1" destOrd="0" presId="urn:microsoft.com/office/officeart/2005/8/layout/orgChart1"/>
    <dgm:cxn modelId="{FEBF7346-22BF-40E9-B446-D0459DF69E49}" type="presParOf" srcId="{51F40888-D3DA-4FA4-B2F9-B48D240F4863}" destId="{0137E330-301C-4ABB-9A91-B61F2DEAED39}" srcOrd="0" destOrd="0" presId="urn:microsoft.com/office/officeart/2005/8/layout/orgChart1"/>
    <dgm:cxn modelId="{F8F03C8C-6A16-4C1B-96E6-A8A42089A7F9}" type="presParOf" srcId="{51F40888-D3DA-4FA4-B2F9-B48D240F4863}" destId="{C847B54C-4234-4EF0-B84C-70635FDDFBCB}" srcOrd="1" destOrd="0" presId="urn:microsoft.com/office/officeart/2005/8/layout/orgChart1"/>
    <dgm:cxn modelId="{98A8AEA6-D502-4A8F-ADD3-6C9058B80331}" type="presParOf" srcId="{C847B54C-4234-4EF0-B84C-70635FDDFBCB}" destId="{A95BDBED-CEAB-4DD5-B62C-42CFE9EC1AAC}" srcOrd="0" destOrd="0" presId="urn:microsoft.com/office/officeart/2005/8/layout/orgChart1"/>
    <dgm:cxn modelId="{4DF1C390-8C54-41AA-AE28-E290C8127440}" type="presParOf" srcId="{A95BDBED-CEAB-4DD5-B62C-42CFE9EC1AAC}" destId="{4F9071EA-CE90-4B22-AD48-F0B7D6307832}" srcOrd="0" destOrd="0" presId="urn:microsoft.com/office/officeart/2005/8/layout/orgChart1"/>
    <dgm:cxn modelId="{840DF706-D56E-4C08-92EE-12109369BF62}" type="presParOf" srcId="{A95BDBED-CEAB-4DD5-B62C-42CFE9EC1AAC}" destId="{C9653D5F-B3B2-4517-A7AA-76BC16F99B41}" srcOrd="1" destOrd="0" presId="urn:microsoft.com/office/officeart/2005/8/layout/orgChart1"/>
    <dgm:cxn modelId="{2705EA38-5027-4E57-AC55-3E4E4F73C5A9}" type="presParOf" srcId="{C847B54C-4234-4EF0-B84C-70635FDDFBCB}" destId="{84A33A8C-F07D-40C4-B1A8-450DD0162A74}" srcOrd="1" destOrd="0" presId="urn:microsoft.com/office/officeart/2005/8/layout/orgChart1"/>
    <dgm:cxn modelId="{7C50250C-0F4F-4E84-AB39-BCE05487E500}" type="presParOf" srcId="{C847B54C-4234-4EF0-B84C-70635FDDFBCB}" destId="{13BE5B9F-228D-4CA8-A823-00EB8EB2D203}" srcOrd="2" destOrd="0" presId="urn:microsoft.com/office/officeart/2005/8/layout/orgChart1"/>
    <dgm:cxn modelId="{FC73DD3F-C90D-4B89-B4EE-91AB9FAC4487}" type="presParOf" srcId="{51F40888-D3DA-4FA4-B2F9-B48D240F4863}" destId="{7568D833-38C5-4007-A3D8-26BA8BB2B563}" srcOrd="2" destOrd="0" presId="urn:microsoft.com/office/officeart/2005/8/layout/orgChart1"/>
    <dgm:cxn modelId="{20AB0470-5719-43A2-88D6-33BE30C6F422}" type="presParOf" srcId="{51F40888-D3DA-4FA4-B2F9-B48D240F4863}" destId="{DF9FBCC7-1993-4B51-8304-9630982E21F8}" srcOrd="3" destOrd="0" presId="urn:microsoft.com/office/officeart/2005/8/layout/orgChart1"/>
    <dgm:cxn modelId="{80F9DE3F-981A-400D-A94E-1029C8F36A56}" type="presParOf" srcId="{DF9FBCC7-1993-4B51-8304-9630982E21F8}" destId="{F232ADC0-8BEC-4E68-BB7F-3B26B5281C9A}" srcOrd="0" destOrd="0" presId="urn:microsoft.com/office/officeart/2005/8/layout/orgChart1"/>
    <dgm:cxn modelId="{B0EC68D1-E15E-479B-B5AB-D26D45FDEEE1}" type="presParOf" srcId="{F232ADC0-8BEC-4E68-BB7F-3B26B5281C9A}" destId="{B087401A-4B39-4F95-AF93-06A779982912}" srcOrd="0" destOrd="0" presId="urn:microsoft.com/office/officeart/2005/8/layout/orgChart1"/>
    <dgm:cxn modelId="{20F2B86B-2F58-4B93-BBF7-440DCF1E7062}" type="presParOf" srcId="{F232ADC0-8BEC-4E68-BB7F-3B26B5281C9A}" destId="{0C33DA60-A519-4E98-8151-4882E5B8E136}" srcOrd="1" destOrd="0" presId="urn:microsoft.com/office/officeart/2005/8/layout/orgChart1"/>
    <dgm:cxn modelId="{E787456F-8D9E-4C51-BEC7-9D3A8D5414C8}" type="presParOf" srcId="{DF9FBCC7-1993-4B51-8304-9630982E21F8}" destId="{E2B9E287-5BCF-4734-AA65-EC7B318D42B6}" srcOrd="1" destOrd="0" presId="urn:microsoft.com/office/officeart/2005/8/layout/orgChart1"/>
    <dgm:cxn modelId="{1C771070-0061-45F3-8361-56CA9E08ABDA}" type="presParOf" srcId="{DF9FBCC7-1993-4B51-8304-9630982E21F8}" destId="{E7DA31F6-5FAB-47CA-B4C4-75FC3CA1D2D1}" srcOrd="2" destOrd="0" presId="urn:microsoft.com/office/officeart/2005/8/layout/orgChart1"/>
    <dgm:cxn modelId="{C607ED03-4AEA-420F-A460-C9DF0B5CC108}" type="presParOf" srcId="{51F40888-D3DA-4FA4-B2F9-B48D240F4863}" destId="{6093EE34-029A-4FD7-870A-46D509023A60}" srcOrd="4" destOrd="0" presId="urn:microsoft.com/office/officeart/2005/8/layout/orgChart1"/>
    <dgm:cxn modelId="{ED4586F9-6F1D-41FF-BA12-F06EB01BF838}" type="presParOf" srcId="{51F40888-D3DA-4FA4-B2F9-B48D240F4863}" destId="{CD020DAD-A4CD-43A9-BB20-16F0E609F9C8}" srcOrd="5" destOrd="0" presId="urn:microsoft.com/office/officeart/2005/8/layout/orgChart1"/>
    <dgm:cxn modelId="{E8E7000C-88C2-49B7-87BA-2A3D537F3E1D}" type="presParOf" srcId="{CD020DAD-A4CD-43A9-BB20-16F0E609F9C8}" destId="{F826D0B0-6F5E-4EA4-BB92-703F37834F56}" srcOrd="0" destOrd="0" presId="urn:microsoft.com/office/officeart/2005/8/layout/orgChart1"/>
    <dgm:cxn modelId="{C1C45813-FEAE-4A38-84F3-A653E0154CE8}" type="presParOf" srcId="{F826D0B0-6F5E-4EA4-BB92-703F37834F56}" destId="{00547130-615C-4438-9317-D23B942C9C91}" srcOrd="0" destOrd="0" presId="urn:microsoft.com/office/officeart/2005/8/layout/orgChart1"/>
    <dgm:cxn modelId="{C2580760-0776-4D32-B2C5-A0AD6D670962}" type="presParOf" srcId="{F826D0B0-6F5E-4EA4-BB92-703F37834F56}" destId="{89003FE0-6F3C-4655-ADA7-A6CF90652F39}" srcOrd="1" destOrd="0" presId="urn:microsoft.com/office/officeart/2005/8/layout/orgChart1"/>
    <dgm:cxn modelId="{40AE1038-CD4C-4D30-9AD1-46FAB07EFF39}" type="presParOf" srcId="{CD020DAD-A4CD-43A9-BB20-16F0E609F9C8}" destId="{A04C84FC-1D3E-4310-85E8-E9EC59C9DB34}" srcOrd="1" destOrd="0" presId="urn:microsoft.com/office/officeart/2005/8/layout/orgChart1"/>
    <dgm:cxn modelId="{ABB9ED6E-71EC-4C15-BEC6-A8691F6FA644}" type="presParOf" srcId="{CD020DAD-A4CD-43A9-BB20-16F0E609F9C8}" destId="{CA48DDD9-39E5-49EC-8BB5-B4C8F61EA950}" srcOrd="2" destOrd="0" presId="urn:microsoft.com/office/officeart/2005/8/layout/orgChart1"/>
    <dgm:cxn modelId="{5336C47B-D44D-4D04-B4F2-BB0F1A1D09D5}"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A56AA7F1-7015-42F5-877C-8040669225B3}" type="presOf" srcId="{4696B65F-40D1-45FD-861C-B8F9FC9C6D09}" destId="{C94FB4ED-7282-4A77-8237-B9AA40FB54F3}" srcOrd="0" destOrd="0" presId="urn:microsoft.com/office/officeart/2005/8/layout/radial1"/>
    <dgm:cxn modelId="{97497D32-4CA3-49C5-A266-D3759466E060}" type="presOf" srcId="{AF8029F6-5147-4346-A024-817694B8BEC3}" destId="{7BEDDCFB-56AE-489A-821E-65FF33AB62CD}" srcOrd="0" destOrd="0" presId="urn:microsoft.com/office/officeart/2005/8/layout/radial1"/>
    <dgm:cxn modelId="{E6E4F37F-3D21-4AC9-834E-D8B5B463BDDC}" srcId="{4E0DBCB8-99A6-4CC2-AA5A-37B42B28F488}" destId="{5B41B044-55A3-4F44-91D2-6CD06C8349D6}" srcOrd="2" destOrd="0" parTransId="{3CBF6580-9D47-405D-B05A-D34CB91F424A}" sibTransId="{7DCF3262-701C-49B5-9B31-60861CB5BBF2}"/>
    <dgm:cxn modelId="{6BF01CAE-F7DB-493D-BC2E-BB31838F917C}" type="presOf" srcId="{AED0E5D3-E485-49BC-B534-1E22B7F55839}" destId="{12989E98-1053-4A91-87D2-65DD01B5C205}" srcOrd="1" destOrd="0" presId="urn:microsoft.com/office/officeart/2005/8/layout/radial1"/>
    <dgm:cxn modelId="{B6E30080-E274-4DF2-9EC8-CE4C4E50F96A}" type="presOf" srcId="{3CBF6580-9D47-405D-B05A-D34CB91F424A}" destId="{F1B22A97-B8B6-4A16-84D8-8F7F0B09C3CB}"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9804E82B-DC48-4F0B-88A8-06D682F1935B}" type="presOf" srcId="{66CCC275-B8DD-49B5-B015-9EF087F03A63}" destId="{384D6F30-9CF1-449A-8DD2-3324A062BBE3}" srcOrd="0" destOrd="0" presId="urn:microsoft.com/office/officeart/2005/8/layout/radial1"/>
    <dgm:cxn modelId="{62171ACF-3E13-49A2-B9ED-83CAFBEAC942}" type="presOf" srcId="{4696B65F-40D1-45FD-861C-B8F9FC9C6D09}" destId="{506AE633-8011-4F15-9349-A7512490583E}" srcOrd="1" destOrd="0" presId="urn:microsoft.com/office/officeart/2005/8/layout/radial1"/>
    <dgm:cxn modelId="{6BF607FC-4B03-482E-9C60-A02849C35030}" type="presOf" srcId="{3CBF6580-9D47-405D-B05A-D34CB91F424A}" destId="{21A5323A-B624-4FCA-8B7D-1A171171F038}" srcOrd="1" destOrd="0" presId="urn:microsoft.com/office/officeart/2005/8/layout/radial1"/>
    <dgm:cxn modelId="{FA899664-AF88-4A07-BDF1-5032FFB2F4C0}" type="presOf" srcId="{5B41B044-55A3-4F44-91D2-6CD06C8349D6}" destId="{4694608D-AE22-4AC4-B6A5-2283D6D56E17}"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0546E5A1-A0D4-4DA8-BE0B-BF9D8500A85C}" type="presOf" srcId="{1A3598BA-DC1A-40CE-AE78-E6127AD0E1A5}" destId="{F8011CC3-32B3-4CF7-A660-AD2E7BBE7769}" srcOrd="0" destOrd="0" presId="urn:microsoft.com/office/officeart/2005/8/layout/radial1"/>
    <dgm:cxn modelId="{E692F466-53DB-4479-9FF3-597CA1BFE62A}" type="presOf" srcId="{4E0DBCB8-99A6-4CC2-AA5A-37B42B28F488}" destId="{AA472E76-A9F7-4CCE-8EA9-4D22798A8868}" srcOrd="0" destOrd="0" presId="urn:microsoft.com/office/officeart/2005/8/layout/radial1"/>
    <dgm:cxn modelId="{8BA77DAD-07F2-46C1-9406-CDD5ABA3AEA7}" type="presOf" srcId="{AED0E5D3-E485-49BC-B534-1E22B7F55839}" destId="{F2AD0D92-94DB-459F-A10F-980A2C25F250}" srcOrd="0" destOrd="0" presId="urn:microsoft.com/office/officeart/2005/8/layout/radial1"/>
    <dgm:cxn modelId="{EF5448E5-D428-4535-8D85-0C1A2F3AE788}" type="presParOf" srcId="{F8011CC3-32B3-4CF7-A660-AD2E7BBE7769}" destId="{AA472E76-A9F7-4CCE-8EA9-4D22798A8868}" srcOrd="0" destOrd="0" presId="urn:microsoft.com/office/officeart/2005/8/layout/radial1"/>
    <dgm:cxn modelId="{63400719-1B38-45A9-95FD-004ADD4ADEE3}" type="presParOf" srcId="{F8011CC3-32B3-4CF7-A660-AD2E7BBE7769}" destId="{F2AD0D92-94DB-459F-A10F-980A2C25F250}" srcOrd="1" destOrd="0" presId="urn:microsoft.com/office/officeart/2005/8/layout/radial1"/>
    <dgm:cxn modelId="{C0BB01AC-0688-48B7-BBF1-C995FD70B01E}" type="presParOf" srcId="{F2AD0D92-94DB-459F-A10F-980A2C25F250}" destId="{12989E98-1053-4A91-87D2-65DD01B5C205}" srcOrd="0" destOrd="0" presId="urn:microsoft.com/office/officeart/2005/8/layout/radial1"/>
    <dgm:cxn modelId="{56F9FD32-DC76-4532-9A53-F3C3657745D2}" type="presParOf" srcId="{F8011CC3-32B3-4CF7-A660-AD2E7BBE7769}" destId="{384D6F30-9CF1-449A-8DD2-3324A062BBE3}" srcOrd="2" destOrd="0" presId="urn:microsoft.com/office/officeart/2005/8/layout/radial1"/>
    <dgm:cxn modelId="{AC816C5B-BA81-49B0-AED9-17310A1C148B}" type="presParOf" srcId="{F8011CC3-32B3-4CF7-A660-AD2E7BBE7769}" destId="{C94FB4ED-7282-4A77-8237-B9AA40FB54F3}" srcOrd="3" destOrd="0" presId="urn:microsoft.com/office/officeart/2005/8/layout/radial1"/>
    <dgm:cxn modelId="{F7004DF1-2CFD-4843-928F-1855CA3AD73B}" type="presParOf" srcId="{C94FB4ED-7282-4A77-8237-B9AA40FB54F3}" destId="{506AE633-8011-4F15-9349-A7512490583E}" srcOrd="0" destOrd="0" presId="urn:microsoft.com/office/officeart/2005/8/layout/radial1"/>
    <dgm:cxn modelId="{9BF68968-4EC2-4EAD-A9AA-B2456C7668EE}" type="presParOf" srcId="{F8011CC3-32B3-4CF7-A660-AD2E7BBE7769}" destId="{7BEDDCFB-56AE-489A-821E-65FF33AB62CD}" srcOrd="4" destOrd="0" presId="urn:microsoft.com/office/officeart/2005/8/layout/radial1"/>
    <dgm:cxn modelId="{E8BC422F-A644-479C-9225-D5442CC9C0D2}" type="presParOf" srcId="{F8011CC3-32B3-4CF7-A660-AD2E7BBE7769}" destId="{F1B22A97-B8B6-4A16-84D8-8F7F0B09C3CB}" srcOrd="5" destOrd="0" presId="urn:microsoft.com/office/officeart/2005/8/layout/radial1"/>
    <dgm:cxn modelId="{1F430B57-058A-4D10-9138-D75143F41B00}" type="presParOf" srcId="{F1B22A97-B8B6-4A16-84D8-8F7F0B09C3CB}" destId="{21A5323A-B624-4FCA-8B7D-1A171171F038}" srcOrd="0" destOrd="0" presId="urn:microsoft.com/office/officeart/2005/8/layout/radial1"/>
    <dgm:cxn modelId="{BFB9A501-5673-442B-B4EB-5647F30858DD}"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E1A57267-9B6C-44E7-8EFE-9D4E089C75EE}"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AF9D2C8A-3A5A-4C7E-AE30-3F8A430FD91C}" type="presOf" srcId="{838C36D8-AD28-473B-A7E7-DC2126A0936E}" destId="{706724B6-A25A-4798-AB58-98ADE5F46920}" srcOrd="0" destOrd="0" presId="urn:microsoft.com/office/officeart/2005/8/layout/radial1"/>
    <dgm:cxn modelId="{F94970AC-1B81-445B-8CF5-7B92E8E7139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83594E73-6929-4E17-A035-742378C9C8DB}"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725513D-D164-4D2A-91CD-8C508ADE1D4E}" type="presOf" srcId="{7F8A3EFF-0320-409C-BCE6-D75E194BF603}" destId="{EF744609-99A8-49D5-97C5-8A461DEB9909}" srcOrd="0" destOrd="0" presId="urn:microsoft.com/office/officeart/2005/8/layout/radial1"/>
    <dgm:cxn modelId="{2FA0E335-244B-487A-8E0B-D460A4E592FE}"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F5EF872-A35A-41A3-8F05-CE2A9AF5C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2376</TotalTime>
  <Pages>1</Pages>
  <Words>22707</Words>
  <Characters>124890</Characters>
  <Application>Microsoft Office Word</Application>
  <DocSecurity>0</DocSecurity>
  <Lines>1040</Lines>
  <Paragraphs>294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142</cp:revision>
  <dcterms:created xsi:type="dcterms:W3CDTF">2015-04-22T14:57:00Z</dcterms:created>
  <dcterms:modified xsi:type="dcterms:W3CDTF">2015-12-03T21:38:00Z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